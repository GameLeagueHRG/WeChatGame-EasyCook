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82" w:rsidRDefault="001D1833">
      <w:pPr>
        <w:pStyle w:val="ad"/>
      </w:pPr>
      <w:r>
        <w:rPr>
          <w:rFonts w:hint="eastAsia"/>
        </w:rPr>
        <w:t>城镇</w:t>
      </w:r>
      <w:r w:rsidR="0059696F">
        <w:t>系统</w:t>
      </w:r>
    </w:p>
    <w:p w:rsidR="00181782" w:rsidRDefault="004C3490">
      <w:pPr>
        <w:jc w:val="center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er1.0</w:t>
      </w:r>
    </w:p>
    <w:p w:rsidR="00181782" w:rsidRDefault="004C3490">
      <w:pPr>
        <w:jc w:val="center"/>
        <w:rPr>
          <w:sz w:val="18"/>
          <w:szCs w:val="18"/>
        </w:rPr>
      </w:pPr>
      <w:r>
        <w:rPr>
          <w:sz w:val="18"/>
          <w:szCs w:val="18"/>
        </w:rPr>
        <w:t>201</w:t>
      </w:r>
      <w:r w:rsidR="0059696F">
        <w:rPr>
          <w:rFonts w:hint="eastAsia"/>
          <w:sz w:val="18"/>
          <w:szCs w:val="18"/>
        </w:rPr>
        <w:t>8-8</w:t>
      </w:r>
      <w:r>
        <w:rPr>
          <w:rFonts w:hint="eastAsia"/>
          <w:sz w:val="18"/>
          <w:szCs w:val="18"/>
        </w:rPr>
        <w:t>-</w:t>
      </w:r>
      <w:r w:rsidR="0059696F"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创建</w:t>
      </w:r>
    </w:p>
    <w:p w:rsidR="00181782" w:rsidRDefault="004C3490">
      <w:pPr>
        <w:jc w:val="center"/>
        <w:rPr>
          <w:sz w:val="18"/>
          <w:szCs w:val="18"/>
        </w:rPr>
      </w:pPr>
      <w:bookmarkStart w:id="0" w:name="_Toc293996117"/>
      <w:bookmarkStart w:id="1" w:name="_Toc310686643"/>
      <w:bookmarkStart w:id="2" w:name="_Toc317795501"/>
      <w:bookmarkStart w:id="3" w:name="_Toc318102693"/>
      <w:bookmarkStart w:id="4" w:name="_Toc310686517"/>
      <w:bookmarkStart w:id="5" w:name="_Toc292972252"/>
      <w:bookmarkStart w:id="6" w:name="_Toc293490354"/>
      <w:r>
        <w:rPr>
          <w:rFonts w:hint="eastAsia"/>
          <w:sz w:val="18"/>
          <w:szCs w:val="18"/>
        </w:rPr>
        <w:t>陈宇翔</w:t>
      </w:r>
    </w:p>
    <w:p w:rsidR="00181782" w:rsidRDefault="00181782">
      <w:pPr>
        <w:jc w:val="center"/>
        <w:rPr>
          <w:sz w:val="18"/>
          <w:szCs w:val="18"/>
        </w:rPr>
      </w:pPr>
    </w:p>
    <w:p w:rsidR="00181782" w:rsidRDefault="00181782">
      <w:pPr>
        <w:jc w:val="center"/>
        <w:rPr>
          <w:sz w:val="18"/>
          <w:szCs w:val="18"/>
        </w:rPr>
      </w:pPr>
    </w:p>
    <w:p w:rsidR="000648DC" w:rsidRDefault="004C3490">
      <w:pPr>
        <w:pStyle w:val="2"/>
        <w:numPr>
          <w:ilvl w:val="0"/>
          <w:numId w:val="0"/>
        </w:numPr>
        <w:ind w:left="420" w:hanging="420"/>
        <w:jc w:val="center"/>
        <w:rPr>
          <w:noProof/>
        </w:rPr>
      </w:pPr>
      <w:bookmarkStart w:id="7" w:name="_Toc522710924"/>
      <w:r>
        <w:rPr>
          <w:rFonts w:hint="eastAsia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b w:val="0"/>
          <w:bCs w:val="0"/>
          <w:caps/>
          <w:sz w:val="20"/>
          <w:szCs w:val="20"/>
        </w:rPr>
        <w:fldChar w:fldCharType="begin"/>
      </w:r>
      <w:r>
        <w:rPr>
          <w:b w:val="0"/>
          <w:bCs w:val="0"/>
          <w:caps/>
          <w:sz w:val="20"/>
          <w:szCs w:val="20"/>
        </w:rPr>
        <w:instrText xml:space="preserve"> TOC \h \z \t "</w:instrText>
      </w:r>
      <w:r>
        <w:rPr>
          <w:b w:val="0"/>
          <w:bCs w:val="0"/>
          <w:caps/>
          <w:sz w:val="20"/>
          <w:szCs w:val="20"/>
        </w:rPr>
        <w:instrText>标题</w:instrText>
      </w:r>
      <w:r>
        <w:rPr>
          <w:b w:val="0"/>
          <w:bCs w:val="0"/>
          <w:caps/>
          <w:sz w:val="20"/>
          <w:szCs w:val="20"/>
        </w:rPr>
        <w:instrText xml:space="preserve"> 3,3,</w:instrText>
      </w:r>
      <w:r>
        <w:rPr>
          <w:b w:val="0"/>
          <w:bCs w:val="0"/>
          <w:caps/>
          <w:sz w:val="20"/>
          <w:szCs w:val="20"/>
        </w:rPr>
        <w:instrText>章节</w:instrText>
      </w:r>
      <w:r>
        <w:rPr>
          <w:b w:val="0"/>
          <w:bCs w:val="0"/>
          <w:caps/>
          <w:sz w:val="20"/>
          <w:szCs w:val="20"/>
        </w:rPr>
        <w:instrText>,1,1</w:instrText>
      </w:r>
      <w:r>
        <w:rPr>
          <w:b w:val="0"/>
          <w:bCs w:val="0"/>
          <w:caps/>
          <w:sz w:val="20"/>
          <w:szCs w:val="20"/>
        </w:rPr>
        <w:instrText>级标题</w:instrText>
      </w:r>
      <w:r>
        <w:rPr>
          <w:b w:val="0"/>
          <w:bCs w:val="0"/>
          <w:caps/>
          <w:sz w:val="20"/>
          <w:szCs w:val="20"/>
        </w:rPr>
        <w:instrText>,1,</w:instrText>
      </w:r>
      <w:r>
        <w:rPr>
          <w:b w:val="0"/>
          <w:bCs w:val="0"/>
          <w:caps/>
          <w:sz w:val="20"/>
          <w:szCs w:val="20"/>
        </w:rPr>
        <w:instrText>副标题</w:instrText>
      </w:r>
      <w:r>
        <w:rPr>
          <w:b w:val="0"/>
          <w:bCs w:val="0"/>
          <w:caps/>
          <w:sz w:val="20"/>
          <w:szCs w:val="20"/>
        </w:rPr>
        <w:instrText>,2,2</w:instrText>
      </w:r>
      <w:r>
        <w:rPr>
          <w:b w:val="0"/>
          <w:bCs w:val="0"/>
          <w:caps/>
          <w:sz w:val="20"/>
          <w:szCs w:val="20"/>
        </w:rPr>
        <w:instrText>级标题</w:instrText>
      </w:r>
      <w:r>
        <w:rPr>
          <w:b w:val="0"/>
          <w:bCs w:val="0"/>
          <w:caps/>
          <w:sz w:val="20"/>
          <w:szCs w:val="20"/>
        </w:rPr>
        <w:instrText xml:space="preserve">,2" </w:instrText>
      </w:r>
      <w:r>
        <w:rPr>
          <w:b w:val="0"/>
          <w:bCs w:val="0"/>
          <w:caps/>
          <w:sz w:val="20"/>
          <w:szCs w:val="20"/>
        </w:rPr>
        <w:fldChar w:fldCharType="separate"/>
      </w:r>
    </w:p>
    <w:p w:rsidR="000648DC" w:rsidRDefault="00951F52">
      <w:pPr>
        <w:pStyle w:val="21"/>
        <w:tabs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24" w:history="1">
        <w:r w:rsidR="000648DC" w:rsidRPr="00464DAB">
          <w:rPr>
            <w:rStyle w:val="af2"/>
            <w:rFonts w:hint="eastAsia"/>
            <w:noProof/>
          </w:rPr>
          <w:t>目录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_Toc522710924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1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710925" w:history="1">
        <w:r w:rsidR="000648DC" w:rsidRPr="00464DAB">
          <w:rPr>
            <w:rStyle w:val="af2"/>
            <w:rFonts w:hint="eastAsia"/>
            <w:noProof/>
          </w:rPr>
          <w:t>一、</w:t>
        </w:r>
        <w:r w:rsidR="000648D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界面设计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_Toc522710925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2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26" w:history="1">
        <w:r w:rsidR="000648DC" w:rsidRPr="00464DAB">
          <w:rPr>
            <w:rStyle w:val="af2"/>
            <w:noProof/>
          </w:rPr>
          <w:t>1.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商店界面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_Toc522710926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2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710927" w:history="1">
        <w:r w:rsidR="000648DC" w:rsidRPr="00464DAB">
          <w:rPr>
            <w:rStyle w:val="af2"/>
            <w:rFonts w:hint="eastAsia"/>
            <w:noProof/>
          </w:rPr>
          <w:t>二、</w:t>
        </w:r>
        <w:r w:rsidR="000648D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系统设计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_Toc522710927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3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28" w:history="1">
        <w:r w:rsidR="000648DC" w:rsidRPr="00464DAB">
          <w:rPr>
            <w:rStyle w:val="af2"/>
            <w:noProof/>
          </w:rPr>
          <w:t>1.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城镇系统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_Toc522710928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3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29" w:history="1">
        <w:r w:rsidR="000648DC" w:rsidRPr="00464DAB">
          <w:rPr>
            <w:rStyle w:val="af2"/>
            <w:noProof/>
          </w:rPr>
          <w:t>2.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建筑的升级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_Toc522710929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3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30" w:history="1">
        <w:r w:rsidR="000648DC" w:rsidRPr="00464DAB">
          <w:rPr>
            <w:rStyle w:val="af2"/>
            <w:noProof/>
          </w:rPr>
          <w:t>3.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城镇形象变化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_Toc522710930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3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710931" w:history="1">
        <w:r w:rsidR="000648DC" w:rsidRPr="00464DAB">
          <w:rPr>
            <w:rStyle w:val="af2"/>
            <w:rFonts w:hint="eastAsia"/>
            <w:noProof/>
          </w:rPr>
          <w:t>三、</w:t>
        </w:r>
        <w:r w:rsidR="000648D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建筑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_Toc522710931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4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32" w:history="1">
        <w:r w:rsidR="000648DC" w:rsidRPr="00464DAB">
          <w:rPr>
            <w:rStyle w:val="af2"/>
            <w:noProof/>
          </w:rPr>
          <w:t>1.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店铺【参见店铺系统】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_Toc522710932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4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33" w:history="1">
        <w:r w:rsidR="000648DC" w:rsidRPr="00464DAB">
          <w:rPr>
            <w:rStyle w:val="af2"/>
            <w:noProof/>
          </w:rPr>
          <w:t>2.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冒险者工会【参见工会系统】【扩展设计】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_Toc522710933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4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34" w:history="1">
        <w:r w:rsidR="000648DC" w:rsidRPr="00464DAB">
          <w:rPr>
            <w:rStyle w:val="af2"/>
            <w:noProof/>
          </w:rPr>
          <w:t>3.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召唤之塔【参见召唤系统】【扩展设计】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_Toc522710934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4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35" w:history="1">
        <w:r w:rsidR="000648DC" w:rsidRPr="00464DAB">
          <w:rPr>
            <w:rStyle w:val="af2"/>
            <w:noProof/>
          </w:rPr>
          <w:t>4.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市集【参见好友系统】【扩展设计】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_Toc522710935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5</w:t>
        </w:r>
        <w:r w:rsidR="000648DC">
          <w:rPr>
            <w:noProof/>
            <w:webHidden/>
          </w:rPr>
          <w:fldChar w:fldCharType="end"/>
        </w:r>
      </w:hyperlink>
    </w:p>
    <w:p w:rsidR="000648DC" w:rsidRDefault="00951F52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710936" w:history="1">
        <w:r w:rsidR="000648DC" w:rsidRPr="00464DAB">
          <w:rPr>
            <w:rStyle w:val="af2"/>
            <w:noProof/>
          </w:rPr>
          <w:t>5.</w:t>
        </w:r>
        <w:r w:rsidR="000648DC">
          <w:rPr>
            <w:smallCaps w:val="0"/>
            <w:noProof/>
            <w:sz w:val="21"/>
            <w:szCs w:val="22"/>
          </w:rPr>
          <w:tab/>
        </w:r>
        <w:r w:rsidR="000648DC" w:rsidRPr="00464DAB">
          <w:rPr>
            <w:rStyle w:val="af2"/>
            <w:rFonts w:hint="eastAsia"/>
            <w:noProof/>
          </w:rPr>
          <w:t>启程大厅【参见深渊迷宫系统】【扩展设计】</w:t>
        </w:r>
        <w:r w:rsidR="000648DC">
          <w:rPr>
            <w:noProof/>
            <w:webHidden/>
          </w:rPr>
          <w:tab/>
        </w:r>
        <w:r w:rsidR="000648DC">
          <w:rPr>
            <w:noProof/>
            <w:webHidden/>
          </w:rPr>
          <w:fldChar w:fldCharType="begin"/>
        </w:r>
        <w:r w:rsidR="000648DC">
          <w:rPr>
            <w:noProof/>
            <w:webHidden/>
          </w:rPr>
          <w:instrText xml:space="preserve"> PAGEREF _Toc522710936 \h </w:instrText>
        </w:r>
        <w:r w:rsidR="000648DC">
          <w:rPr>
            <w:noProof/>
            <w:webHidden/>
          </w:rPr>
        </w:r>
        <w:r w:rsidR="000648DC">
          <w:rPr>
            <w:noProof/>
            <w:webHidden/>
          </w:rPr>
          <w:fldChar w:fldCharType="separate"/>
        </w:r>
        <w:r w:rsidR="000648DC">
          <w:rPr>
            <w:noProof/>
            <w:webHidden/>
          </w:rPr>
          <w:t>5</w:t>
        </w:r>
        <w:r w:rsidR="000648DC">
          <w:rPr>
            <w:noProof/>
            <w:webHidden/>
          </w:rPr>
          <w:fldChar w:fldCharType="end"/>
        </w:r>
      </w:hyperlink>
    </w:p>
    <w:p w:rsidR="00181782" w:rsidRDefault="004C3490">
      <w:pPr>
        <w:ind w:left="420" w:hanging="420"/>
        <w:jc w:val="center"/>
        <w:rPr>
          <w:rFonts w:ascii="Arial" w:eastAsia="宋体" w:hAnsi="Arial"/>
          <w:b/>
          <w:bCs/>
          <w:sz w:val="28"/>
          <w:szCs w:val="21"/>
        </w:rPr>
      </w:pPr>
      <w:r>
        <w:fldChar w:fldCharType="end"/>
      </w:r>
    </w:p>
    <w:p w:rsidR="00181782" w:rsidRDefault="0059696F">
      <w:pPr>
        <w:pStyle w:val="1"/>
      </w:pPr>
      <w:bookmarkStart w:id="8" w:name="_Toc522710925"/>
      <w:r>
        <w:rPr>
          <w:rFonts w:hint="eastAsia"/>
        </w:rPr>
        <w:lastRenderedPageBreak/>
        <w:t>界面</w:t>
      </w:r>
      <w:r>
        <w:t>设计</w:t>
      </w:r>
      <w:bookmarkEnd w:id="8"/>
    </w:p>
    <w:p w:rsidR="00181782" w:rsidRDefault="00EA6E61" w:rsidP="0059696F">
      <w:pPr>
        <w:pStyle w:val="2"/>
      </w:pPr>
      <w:bookmarkStart w:id="9" w:name="_Toc522710926"/>
      <w:r>
        <w:rPr>
          <w:rFonts w:hint="eastAsia"/>
        </w:rPr>
        <w:t>商店</w:t>
      </w:r>
      <w:r>
        <w:t>界面</w:t>
      </w:r>
      <w:bookmarkEnd w:id="9"/>
    </w:p>
    <w:p w:rsidR="0059696F" w:rsidRDefault="0059696F" w:rsidP="0059696F">
      <w:pPr>
        <w:pStyle w:val="1"/>
      </w:pPr>
      <w:bookmarkStart w:id="10" w:name="_Toc522710927"/>
      <w:r>
        <w:rPr>
          <w:rFonts w:hint="eastAsia"/>
        </w:rPr>
        <w:lastRenderedPageBreak/>
        <w:t>系统</w:t>
      </w:r>
      <w:r>
        <w:t>设计</w:t>
      </w:r>
      <w:bookmarkEnd w:id="10"/>
    </w:p>
    <w:p w:rsidR="00636C1B" w:rsidRDefault="001D1833" w:rsidP="001D1833">
      <w:pPr>
        <w:pStyle w:val="2"/>
        <w:numPr>
          <w:ilvl w:val="0"/>
          <w:numId w:val="14"/>
        </w:numPr>
      </w:pPr>
      <w:bookmarkStart w:id="11" w:name="_Toc522710928"/>
      <w:r>
        <w:rPr>
          <w:rFonts w:hint="eastAsia"/>
        </w:rPr>
        <w:t>城镇</w:t>
      </w:r>
      <w:r>
        <w:t>系统</w:t>
      </w:r>
      <w:bookmarkEnd w:id="11"/>
    </w:p>
    <w:p w:rsidR="001D1833" w:rsidRDefault="001D1833" w:rsidP="001D1833">
      <w:r>
        <w:rPr>
          <w:rFonts w:hint="eastAsia"/>
        </w:rPr>
        <w:t>城镇</w:t>
      </w:r>
      <w:r>
        <w:t>是玩家平时所处在的主要界面。</w:t>
      </w:r>
    </w:p>
    <w:p w:rsidR="001D1833" w:rsidRDefault="001D1833" w:rsidP="001D1833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城镇</w:t>
      </w:r>
      <w:r>
        <w:t>等级</w:t>
      </w:r>
    </w:p>
    <w:p w:rsidR="001D1833" w:rsidRDefault="001D1833" w:rsidP="001D1833">
      <w:pPr>
        <w:pStyle w:val="af7"/>
        <w:ind w:left="420" w:firstLineChars="0" w:firstLine="0"/>
      </w:pPr>
      <w:r>
        <w:rPr>
          <w:rFonts w:hint="eastAsia"/>
        </w:rPr>
        <w:t>城镇</w:t>
      </w:r>
      <w:r>
        <w:t>拥有自己的等级</w:t>
      </w:r>
      <w:r>
        <w:rPr>
          <w:rFonts w:hint="eastAsia"/>
        </w:rPr>
        <w:t>。</w:t>
      </w:r>
      <w:r>
        <w:t>该等级会通过</w:t>
      </w:r>
      <w:r>
        <w:rPr>
          <w:rFonts w:hint="eastAsia"/>
        </w:rPr>
        <w:t>完成</w:t>
      </w:r>
      <w:r>
        <w:t>的每一笔交易、史莱姆分解商品获得的经验</w:t>
      </w:r>
      <w:r>
        <w:rPr>
          <w:rFonts w:hint="eastAsia"/>
        </w:rPr>
        <w:t>及冒险者</w:t>
      </w:r>
      <w:r>
        <w:t>公会中被完成的</w:t>
      </w:r>
      <w:r>
        <w:rPr>
          <w:rFonts w:hint="eastAsia"/>
        </w:rPr>
        <w:t>任务</w:t>
      </w:r>
      <w:r>
        <w:t>所提供的经验这三</w:t>
      </w:r>
      <w:r>
        <w:rPr>
          <w:rFonts w:hint="eastAsia"/>
        </w:rPr>
        <w:t>部分</w:t>
      </w:r>
      <w:r>
        <w:t>组成。</w:t>
      </w:r>
    </w:p>
    <w:p w:rsidR="001D1833" w:rsidRDefault="001D1833" w:rsidP="001D1833">
      <w:pPr>
        <w:pStyle w:val="af7"/>
        <w:ind w:left="420" w:firstLineChars="0" w:firstLine="0"/>
      </w:pPr>
      <w:r>
        <w:rPr>
          <w:rFonts w:hint="eastAsia"/>
        </w:rPr>
        <w:t>城镇</w:t>
      </w:r>
      <w:r>
        <w:t>等级决定了整个深渊镇中其他建筑可升级到的等级上限。</w:t>
      </w:r>
    </w:p>
    <w:p w:rsidR="001D1833" w:rsidRDefault="001D1833" w:rsidP="001D1833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城镇</w:t>
      </w:r>
      <w:r>
        <w:t>建筑</w:t>
      </w:r>
    </w:p>
    <w:p w:rsidR="001D1833" w:rsidRDefault="001D1833" w:rsidP="001D1833">
      <w:pPr>
        <w:pStyle w:val="af7"/>
        <w:ind w:left="420" w:firstLineChars="0" w:firstLine="0"/>
      </w:pPr>
      <w:r>
        <w:rPr>
          <w:rFonts w:hint="eastAsia"/>
        </w:rPr>
        <w:t>城镇</w:t>
      </w:r>
      <w:r>
        <w:t>拥有许多</w:t>
      </w:r>
      <w:r>
        <w:rPr>
          <w:rFonts w:hint="eastAsia"/>
        </w:rPr>
        <w:t>建筑</w:t>
      </w:r>
      <w:r>
        <w:t>：</w:t>
      </w:r>
    </w:p>
    <w:p w:rsidR="001D1833" w:rsidRDefault="001D1833" w:rsidP="001D1833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店铺</w:t>
      </w:r>
    </w:p>
    <w:p w:rsidR="004032F1" w:rsidRDefault="004032F1" w:rsidP="004032F1">
      <w:pPr>
        <w:pStyle w:val="af7"/>
        <w:ind w:left="840" w:firstLineChars="0" w:firstLine="0"/>
      </w:pPr>
      <w:r>
        <w:rPr>
          <w:rFonts w:hint="eastAsia"/>
        </w:rPr>
        <w:t>玩家</w:t>
      </w:r>
      <w:r>
        <w:t>主要进行经营游戏的地方。</w:t>
      </w:r>
    </w:p>
    <w:p w:rsidR="001D1833" w:rsidRDefault="001D1833" w:rsidP="001D1833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冒险者工会</w:t>
      </w:r>
    </w:p>
    <w:p w:rsidR="004032F1" w:rsidRDefault="004032F1" w:rsidP="004032F1">
      <w:pPr>
        <w:pStyle w:val="af7"/>
        <w:ind w:left="840" w:firstLineChars="0" w:firstLine="0"/>
      </w:pPr>
      <w:r>
        <w:rPr>
          <w:rFonts w:hint="eastAsia"/>
        </w:rPr>
        <w:t>冒险者</w:t>
      </w:r>
      <w:r>
        <w:t>工会</w:t>
      </w:r>
      <w:r>
        <w:rPr>
          <w:rFonts w:hint="eastAsia"/>
        </w:rPr>
        <w:t>可以</w:t>
      </w:r>
      <w:r>
        <w:t>查看所有</w:t>
      </w:r>
      <w:r>
        <w:rPr>
          <w:rFonts w:hint="eastAsia"/>
        </w:rPr>
        <w:t>当前</w:t>
      </w:r>
      <w:r>
        <w:t>存在的和曾经存在的冒险者。</w:t>
      </w:r>
    </w:p>
    <w:p w:rsidR="001D1833" w:rsidRDefault="001D1833" w:rsidP="001D1833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召唤之塔</w:t>
      </w:r>
    </w:p>
    <w:p w:rsidR="004032F1" w:rsidRDefault="004032F1" w:rsidP="004032F1">
      <w:pPr>
        <w:pStyle w:val="af7"/>
        <w:ind w:left="840" w:firstLineChars="0" w:firstLine="0"/>
      </w:pPr>
      <w:r>
        <w:rPr>
          <w:rFonts w:hint="eastAsia"/>
        </w:rPr>
        <w:t>召唤之</w:t>
      </w:r>
      <w:proofErr w:type="gramStart"/>
      <w:r>
        <w:rPr>
          <w:rFonts w:hint="eastAsia"/>
        </w:rPr>
        <w:t>塔</w:t>
      </w:r>
      <w:r>
        <w:t>可以</w:t>
      </w:r>
      <w:proofErr w:type="gramEnd"/>
      <w:r>
        <w:t>召唤新的冒险者来到深渊镇。</w:t>
      </w:r>
    </w:p>
    <w:p w:rsidR="001D1833" w:rsidRDefault="001D1833" w:rsidP="001D1833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市集</w:t>
      </w:r>
    </w:p>
    <w:p w:rsidR="004032F1" w:rsidRDefault="004032F1" w:rsidP="004032F1">
      <w:pPr>
        <w:pStyle w:val="af7"/>
        <w:ind w:left="840" w:firstLineChars="0" w:firstLine="0"/>
      </w:pPr>
      <w:r>
        <w:rPr>
          <w:rFonts w:hint="eastAsia"/>
        </w:rPr>
        <w:t>市集</w:t>
      </w:r>
      <w:r>
        <w:t>会有各种流动商人。主要</w:t>
      </w:r>
      <w:r>
        <w:rPr>
          <w:rFonts w:hint="eastAsia"/>
        </w:rPr>
        <w:t>用于</w:t>
      </w:r>
      <w:r>
        <w:t>发布一些临时的</w:t>
      </w:r>
      <w:r>
        <w:rPr>
          <w:rFonts w:hint="eastAsia"/>
        </w:rPr>
        <w:t>任务</w:t>
      </w:r>
      <w:r>
        <w:t>（</w:t>
      </w:r>
      <w:r>
        <w:rPr>
          <w:rFonts w:hint="eastAsia"/>
        </w:rPr>
        <w:t>交互</w:t>
      </w:r>
      <w:r>
        <w:t>玩法）</w:t>
      </w:r>
      <w:r>
        <w:rPr>
          <w:rFonts w:hint="eastAsia"/>
        </w:rPr>
        <w:t>。</w:t>
      </w:r>
    </w:p>
    <w:p w:rsidR="004032F1" w:rsidRPr="004032F1" w:rsidRDefault="004032F1" w:rsidP="004032F1">
      <w:pPr>
        <w:pStyle w:val="af7"/>
        <w:ind w:left="840" w:firstLineChars="0" w:firstLine="0"/>
      </w:pPr>
      <w:r>
        <w:rPr>
          <w:rFonts w:hint="eastAsia"/>
        </w:rPr>
        <w:t>市集</w:t>
      </w:r>
      <w:r>
        <w:t>同样会影响所有资源体系的自由商人的出现频率。</w:t>
      </w:r>
    </w:p>
    <w:p w:rsidR="001D1833" w:rsidRDefault="004032F1" w:rsidP="001D1833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启程大厅</w:t>
      </w:r>
    </w:p>
    <w:p w:rsidR="004032F1" w:rsidRDefault="004032F1" w:rsidP="004032F1">
      <w:pPr>
        <w:pStyle w:val="af7"/>
        <w:ind w:left="840" w:firstLineChars="0" w:firstLine="0"/>
      </w:pPr>
      <w:r>
        <w:rPr>
          <w:rFonts w:hint="eastAsia"/>
        </w:rPr>
        <w:t>能够</w:t>
      </w:r>
      <w:r>
        <w:t>前往查看当前的深渊探索进度。</w:t>
      </w:r>
    </w:p>
    <w:p w:rsidR="004032F1" w:rsidRDefault="004032F1" w:rsidP="004032F1">
      <w:pPr>
        <w:pStyle w:val="2"/>
      </w:pPr>
      <w:bookmarkStart w:id="12" w:name="_Toc522710929"/>
      <w:r>
        <w:rPr>
          <w:rFonts w:hint="eastAsia"/>
        </w:rPr>
        <w:t>建筑</w:t>
      </w:r>
      <w:r>
        <w:t>的升级</w:t>
      </w:r>
      <w:bookmarkEnd w:id="12"/>
    </w:p>
    <w:p w:rsidR="004032F1" w:rsidRDefault="004032F1" w:rsidP="004032F1">
      <w:r>
        <w:rPr>
          <w:rFonts w:hint="eastAsia"/>
        </w:rPr>
        <w:t>当</w:t>
      </w:r>
      <w:r>
        <w:t>玩家的建筑等级并未到达当前的</w:t>
      </w:r>
      <w:r>
        <w:rPr>
          <w:rFonts w:hint="eastAsia"/>
        </w:rPr>
        <w:t>城镇</w:t>
      </w:r>
      <w:r>
        <w:t>等级时，玩家就可以对其进行升级。</w:t>
      </w:r>
    </w:p>
    <w:p w:rsidR="004032F1" w:rsidRDefault="004032F1" w:rsidP="004032F1">
      <w:r>
        <w:rPr>
          <w:rFonts w:hint="eastAsia"/>
        </w:rPr>
        <w:t>每次</w:t>
      </w:r>
      <w:r>
        <w:t>升级建筑都需要耗费大量的货币。</w:t>
      </w:r>
    </w:p>
    <w:p w:rsidR="003D7749" w:rsidRDefault="003D7749" w:rsidP="003D7749">
      <w:pPr>
        <w:pStyle w:val="2"/>
      </w:pPr>
      <w:bookmarkStart w:id="13" w:name="_Toc522710930"/>
      <w:r>
        <w:rPr>
          <w:rFonts w:hint="eastAsia"/>
        </w:rPr>
        <w:t>城镇</w:t>
      </w:r>
      <w:r>
        <w:t>形象变化</w:t>
      </w:r>
      <w:bookmarkEnd w:id="13"/>
    </w:p>
    <w:p w:rsidR="002934A0" w:rsidRDefault="002934A0" w:rsidP="002934A0">
      <w:r>
        <w:rPr>
          <w:rFonts w:hint="eastAsia"/>
        </w:rPr>
        <w:t>城镇的</w:t>
      </w:r>
      <w:r>
        <w:t>形象会随着游戏的进程不断变化。</w:t>
      </w:r>
    </w:p>
    <w:p w:rsidR="002934A0" w:rsidRDefault="002934A0" w:rsidP="002934A0">
      <w:r>
        <w:rPr>
          <w:rFonts w:hint="eastAsia"/>
        </w:rPr>
        <w:t>其</w:t>
      </w:r>
      <w:r>
        <w:t>主要表现在繁荣和主题两个方面：</w:t>
      </w:r>
    </w:p>
    <w:p w:rsidR="002934A0" w:rsidRPr="002934A0" w:rsidRDefault="002934A0" w:rsidP="002934A0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繁荣</w:t>
      </w:r>
    </w:p>
    <w:p w:rsidR="004032F1" w:rsidRDefault="004032F1" w:rsidP="002934A0">
      <w:pPr>
        <w:pStyle w:val="af7"/>
        <w:ind w:left="420" w:firstLineChars="0" w:firstLine="0"/>
      </w:pPr>
      <w:r>
        <w:rPr>
          <w:rFonts w:hint="eastAsia"/>
        </w:rPr>
        <w:t>随着</w:t>
      </w:r>
      <w:r>
        <w:t>玩家的建筑等级提升，</w:t>
      </w:r>
      <w:r>
        <w:rPr>
          <w:rFonts w:hint="eastAsia"/>
        </w:rPr>
        <w:t>建筑</w:t>
      </w:r>
      <w:r>
        <w:t>会拥有不同的造型。</w:t>
      </w:r>
    </w:p>
    <w:p w:rsidR="004032F1" w:rsidRDefault="004032F1" w:rsidP="002934A0">
      <w:pPr>
        <w:pStyle w:val="af7"/>
        <w:ind w:left="420" w:firstLineChars="0" w:firstLine="0"/>
      </w:pPr>
      <w:r>
        <w:rPr>
          <w:rFonts w:hint="eastAsia"/>
        </w:rPr>
        <w:t>同时</w:t>
      </w:r>
      <w:r>
        <w:t>，随着建筑等级</w:t>
      </w:r>
      <w:r>
        <w:rPr>
          <w:rFonts w:hint="eastAsia"/>
        </w:rPr>
        <w:t>的</w:t>
      </w:r>
      <w:r>
        <w:t>提升，</w:t>
      </w:r>
      <w:r>
        <w:rPr>
          <w:rFonts w:hint="eastAsia"/>
        </w:rPr>
        <w:t>城镇</w:t>
      </w:r>
      <w:r>
        <w:t>造型同样会发生变化。（</w:t>
      </w:r>
      <w:r>
        <w:rPr>
          <w:rFonts w:hint="eastAsia"/>
        </w:rPr>
        <w:t>这</w:t>
      </w:r>
      <w:r>
        <w:t>一点虽然与城镇等级有关，但是城镇等级不直接作为影响城镇面貌变化的</w:t>
      </w:r>
      <w:r>
        <w:rPr>
          <w:rFonts w:hint="eastAsia"/>
        </w:rPr>
        <w:t>依据</w:t>
      </w:r>
      <w:r>
        <w:t>）</w:t>
      </w:r>
    </w:p>
    <w:p w:rsidR="002934A0" w:rsidRDefault="002934A0" w:rsidP="002934A0">
      <w:pPr>
        <w:pStyle w:val="af7"/>
        <w:numPr>
          <w:ilvl w:val="0"/>
          <w:numId w:val="26"/>
        </w:numPr>
        <w:ind w:firstLineChars="0"/>
      </w:pPr>
      <w:r>
        <w:rPr>
          <w:rFonts w:hint="eastAsia"/>
        </w:rPr>
        <w:t>繁荣是</w:t>
      </w:r>
      <w:r>
        <w:t>一个隐藏数值，本身不</w:t>
      </w:r>
      <w:proofErr w:type="gramStart"/>
      <w:r>
        <w:t>具有太</w:t>
      </w:r>
      <w:proofErr w:type="gramEnd"/>
      <w:r>
        <w:t>重要的意义，但是繁荣越高的城镇，</w:t>
      </w:r>
      <w:r>
        <w:rPr>
          <w:rFonts w:hint="eastAsia"/>
        </w:rPr>
        <w:t>会</w:t>
      </w:r>
      <w:r>
        <w:t>吸引更多的冒险者，并且能召唤到的冒险者也更多。</w:t>
      </w:r>
    </w:p>
    <w:p w:rsidR="003D7749" w:rsidRDefault="003D7749" w:rsidP="003D7749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主题</w:t>
      </w:r>
    </w:p>
    <w:p w:rsidR="003D7749" w:rsidRDefault="003D7749" w:rsidP="003D7749">
      <w:pPr>
        <w:pStyle w:val="af7"/>
        <w:ind w:left="420" w:firstLineChars="0" w:firstLine="0"/>
      </w:pPr>
      <w:r>
        <w:rPr>
          <w:rFonts w:hint="eastAsia"/>
        </w:rPr>
        <w:t>城镇</w:t>
      </w:r>
      <w:r>
        <w:t>和建筑都能更换不同的主题。</w:t>
      </w:r>
    </w:p>
    <w:p w:rsidR="003D7749" w:rsidRDefault="003D7749" w:rsidP="003D7749">
      <w:pPr>
        <w:pStyle w:val="af7"/>
        <w:ind w:left="420" w:firstLineChars="0" w:firstLine="0"/>
      </w:pPr>
      <w:r>
        <w:rPr>
          <w:rFonts w:hint="eastAsia"/>
        </w:rPr>
        <w:t>城镇</w:t>
      </w:r>
      <w:r>
        <w:t>主题是优于所有</w:t>
      </w:r>
      <w:r>
        <w:rPr>
          <w:rFonts w:hint="eastAsia"/>
        </w:rPr>
        <w:t>独立</w:t>
      </w:r>
      <w:r>
        <w:t>的建筑主题的。</w:t>
      </w:r>
    </w:p>
    <w:p w:rsidR="003D7749" w:rsidRPr="003D7749" w:rsidRDefault="003D7749" w:rsidP="003D7749">
      <w:pPr>
        <w:pStyle w:val="af7"/>
        <w:ind w:left="420" w:firstLineChars="0" w:firstLine="0"/>
      </w:pPr>
      <w:r>
        <w:rPr>
          <w:rFonts w:hint="eastAsia"/>
        </w:rPr>
        <w:t>城镇</w:t>
      </w:r>
      <w:r>
        <w:t>主题被套用之后，所以该主题</w:t>
      </w:r>
      <w:proofErr w:type="gramStart"/>
      <w:r>
        <w:t>下涉及</w:t>
      </w:r>
      <w:proofErr w:type="gramEnd"/>
      <w:r>
        <w:t>的建筑都会更换成对应的新造型，且不可独立再</w:t>
      </w:r>
      <w:r>
        <w:rPr>
          <w:rFonts w:hint="eastAsia"/>
        </w:rPr>
        <w:t>更换</w:t>
      </w:r>
      <w:r>
        <w:t>为</w:t>
      </w:r>
      <w:r>
        <w:rPr>
          <w:rFonts w:hint="eastAsia"/>
        </w:rPr>
        <w:t>其他</w:t>
      </w:r>
      <w:r>
        <w:t>主题。但是</w:t>
      </w:r>
      <w:r>
        <w:rPr>
          <w:rFonts w:hint="eastAsia"/>
        </w:rPr>
        <w:t>，</w:t>
      </w:r>
      <w:proofErr w:type="gramStart"/>
      <w:r>
        <w:t>不再</w:t>
      </w:r>
      <w:r>
        <w:rPr>
          <w:rFonts w:hint="eastAsia"/>
        </w:rPr>
        <w:t>该</w:t>
      </w:r>
      <w:proofErr w:type="gramEnd"/>
      <w:r>
        <w:t>城镇主题作用下的建筑，仍然是可以独立更换其他主题的。</w:t>
      </w:r>
    </w:p>
    <w:p w:rsidR="004032F1" w:rsidRDefault="003D7749" w:rsidP="004032F1">
      <w:pPr>
        <w:pStyle w:val="1"/>
      </w:pPr>
      <w:bookmarkStart w:id="14" w:name="_Toc522710931"/>
      <w:r>
        <w:rPr>
          <w:rFonts w:hint="eastAsia"/>
        </w:rPr>
        <w:lastRenderedPageBreak/>
        <w:t>建筑</w:t>
      </w:r>
      <w:bookmarkEnd w:id="14"/>
    </w:p>
    <w:p w:rsidR="003D7749" w:rsidRDefault="003D7749" w:rsidP="003D7749">
      <w:pPr>
        <w:pStyle w:val="2"/>
        <w:numPr>
          <w:ilvl w:val="0"/>
          <w:numId w:val="25"/>
        </w:numPr>
      </w:pPr>
      <w:bookmarkStart w:id="15" w:name="_Toc522710932"/>
      <w:r>
        <w:rPr>
          <w:rFonts w:hint="eastAsia"/>
        </w:rPr>
        <w:t>店铺</w:t>
      </w:r>
      <w:r>
        <w:t>【</w:t>
      </w:r>
      <w:r>
        <w:rPr>
          <w:rFonts w:hint="eastAsia"/>
        </w:rPr>
        <w:t>参见</w:t>
      </w:r>
      <w:r>
        <w:t>店铺系统】</w:t>
      </w:r>
      <w:bookmarkEnd w:id="15"/>
    </w:p>
    <w:p w:rsidR="003D7749" w:rsidRDefault="003D7749" w:rsidP="003D7749">
      <w:r>
        <w:rPr>
          <w:rFonts w:hint="eastAsia"/>
        </w:rPr>
        <w:t>玩家主要</w:t>
      </w:r>
      <w:r>
        <w:t>经营的场所。</w:t>
      </w:r>
    </w:p>
    <w:p w:rsidR="003D7749" w:rsidRDefault="003D7749" w:rsidP="003D7749">
      <w:r>
        <w:rPr>
          <w:rFonts w:hint="eastAsia"/>
        </w:rPr>
        <w:t>营业时间！</w:t>
      </w:r>
      <w:r>
        <w:t>作为</w:t>
      </w:r>
      <w:r>
        <w:rPr>
          <w:rFonts w:hint="eastAsia"/>
        </w:rPr>
        <w:t>一个主要</w:t>
      </w:r>
      <w:r>
        <w:t>的游戏行为，独立</w:t>
      </w:r>
      <w:r>
        <w:rPr>
          <w:rFonts w:hint="eastAsia"/>
        </w:rPr>
        <w:t>于主界面</w:t>
      </w:r>
      <w:r>
        <w:t>上，并不与店铺直接发生界面交互。</w:t>
      </w:r>
    </w:p>
    <w:p w:rsidR="003D7749" w:rsidRDefault="003D7749" w:rsidP="003D7749">
      <w:r>
        <w:rPr>
          <w:rFonts w:hint="eastAsia"/>
        </w:rPr>
        <w:t>但是营业</w:t>
      </w:r>
      <w:r>
        <w:t>时间！中的数据基础都是以店铺的属性</w:t>
      </w:r>
      <w:proofErr w:type="gramStart"/>
      <w:r>
        <w:t>来作</w:t>
      </w:r>
      <w:proofErr w:type="gramEnd"/>
      <w:r>
        <w:t>计算的。</w:t>
      </w:r>
    </w:p>
    <w:p w:rsidR="003D7749" w:rsidRDefault="003D7749" w:rsidP="003D7749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店铺</w:t>
      </w:r>
      <w:r>
        <w:t>的升级</w:t>
      </w:r>
    </w:p>
    <w:p w:rsidR="002934A0" w:rsidRDefault="002934A0" w:rsidP="002934A0">
      <w:pPr>
        <w:pStyle w:val="af7"/>
        <w:ind w:left="420" w:firstLineChars="0" w:firstLine="0"/>
      </w:pPr>
      <w:r>
        <w:rPr>
          <w:rFonts w:hint="eastAsia"/>
        </w:rPr>
        <w:t>店铺</w:t>
      </w:r>
      <w:r>
        <w:t>的升级可以</w:t>
      </w:r>
      <w:r>
        <w:rPr>
          <w:rFonts w:hint="eastAsia"/>
        </w:rPr>
        <w:t>解锁</w:t>
      </w:r>
      <w:r>
        <w:t>新的扩建空间（</w:t>
      </w:r>
      <w:r>
        <w:rPr>
          <w:rFonts w:hint="eastAsia"/>
        </w:rPr>
        <w:t>地盘</w:t>
      </w:r>
      <w:r>
        <w:t>）</w:t>
      </w:r>
      <w:r>
        <w:rPr>
          <w:rFonts w:hint="eastAsia"/>
        </w:rPr>
        <w:t>、</w:t>
      </w:r>
      <w:r>
        <w:t>摆设，并且增加</w:t>
      </w:r>
      <w:r>
        <w:rPr>
          <w:rFonts w:hint="eastAsia"/>
        </w:rPr>
        <w:t>店铺</w:t>
      </w:r>
      <w:r>
        <w:t>整体的</w:t>
      </w:r>
      <w:r>
        <w:rPr>
          <w:rFonts w:hint="eastAsia"/>
        </w:rPr>
        <w:t>COST</w:t>
      </w:r>
      <w:r>
        <w:rPr>
          <w:rFonts w:hint="eastAsia"/>
        </w:rPr>
        <w:t>上限</w:t>
      </w:r>
      <w:r>
        <w:t>。</w:t>
      </w:r>
    </w:p>
    <w:p w:rsidR="003D7749" w:rsidRDefault="003D7749" w:rsidP="003D7749">
      <w:pPr>
        <w:pStyle w:val="af7"/>
        <w:numPr>
          <w:ilvl w:val="0"/>
          <w:numId w:val="23"/>
        </w:numPr>
        <w:ind w:firstLineChars="0"/>
      </w:pPr>
      <w:r w:rsidRPr="00782D8F">
        <w:rPr>
          <w:rFonts w:hint="eastAsia"/>
          <w:strike/>
        </w:rPr>
        <w:t>扩建</w:t>
      </w:r>
      <w:r w:rsidR="002934A0" w:rsidRPr="00782D8F">
        <w:rPr>
          <w:rFonts w:hint="eastAsia"/>
          <w:strike/>
        </w:rPr>
        <w:t>和</w:t>
      </w:r>
      <w:r w:rsidR="002934A0">
        <w:t>改建</w:t>
      </w:r>
    </w:p>
    <w:p w:rsidR="002934A0" w:rsidRPr="00782D8F" w:rsidRDefault="00965BE0" w:rsidP="002934A0">
      <w:pPr>
        <w:pStyle w:val="af7"/>
        <w:numPr>
          <w:ilvl w:val="0"/>
          <w:numId w:val="26"/>
        </w:numPr>
        <w:ind w:firstLineChars="0"/>
        <w:rPr>
          <w:strike/>
        </w:rPr>
      </w:pPr>
      <w:r w:rsidRPr="00782D8F">
        <w:rPr>
          <w:rFonts w:hint="eastAsia"/>
          <w:strike/>
        </w:rPr>
        <w:t>玩家</w:t>
      </w:r>
      <w:r w:rsidRPr="00782D8F">
        <w:rPr>
          <w:strike/>
        </w:rPr>
        <w:t>可以花费货币购买新的可购买扩建空间。</w:t>
      </w:r>
    </w:p>
    <w:p w:rsidR="00965BE0" w:rsidRDefault="00965BE0" w:rsidP="002934A0">
      <w:pPr>
        <w:pStyle w:val="af7"/>
        <w:numPr>
          <w:ilvl w:val="0"/>
          <w:numId w:val="26"/>
        </w:numPr>
        <w:ind w:firstLineChars="0"/>
      </w:pPr>
      <w:r>
        <w:rPr>
          <w:rFonts w:hint="eastAsia"/>
        </w:rPr>
        <w:t>玩家</w:t>
      </w:r>
      <w:r>
        <w:t>可以购买摆设，在</w:t>
      </w:r>
      <w:r>
        <w:rPr>
          <w:rFonts w:hint="eastAsia"/>
        </w:rPr>
        <w:t>COST</w:t>
      </w:r>
      <w:r>
        <w:rPr>
          <w:rFonts w:hint="eastAsia"/>
        </w:rPr>
        <w:t>允许</w:t>
      </w:r>
      <w:r>
        <w:t>的范围下，将其安置在</w:t>
      </w:r>
      <w:r>
        <w:rPr>
          <w:rFonts w:hint="eastAsia"/>
        </w:rPr>
        <w:t>店铺</w:t>
      </w:r>
      <w:r>
        <w:t>空间（</w:t>
      </w:r>
      <w:r>
        <w:rPr>
          <w:rFonts w:hint="eastAsia"/>
        </w:rPr>
        <w:t>已经</w:t>
      </w:r>
      <w:r>
        <w:t>购买的扩建空间）</w:t>
      </w:r>
      <w:r>
        <w:rPr>
          <w:rFonts w:hint="eastAsia"/>
        </w:rPr>
        <w:t>中</w:t>
      </w:r>
      <w:r>
        <w:t>。</w:t>
      </w:r>
    </w:p>
    <w:p w:rsidR="003D7749" w:rsidRDefault="003D7749" w:rsidP="003D7749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店员</w:t>
      </w:r>
    </w:p>
    <w:p w:rsidR="00965BE0" w:rsidRDefault="00965BE0" w:rsidP="00965BE0">
      <w:pPr>
        <w:pStyle w:val="af7"/>
        <w:ind w:left="420" w:firstLineChars="0" w:firstLine="0"/>
      </w:pPr>
      <w:r>
        <w:rPr>
          <w:rFonts w:hint="eastAsia"/>
        </w:rPr>
        <w:t>每个店铺</w:t>
      </w:r>
      <w:r>
        <w:t>最多拥有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店员。</w:t>
      </w:r>
      <w:r>
        <w:rPr>
          <w:rFonts w:hint="eastAsia"/>
        </w:rPr>
        <w:t>随</w:t>
      </w:r>
      <w:r>
        <w:t>店铺的等级提升而解锁开放店员位。</w:t>
      </w:r>
    </w:p>
    <w:p w:rsidR="00965BE0" w:rsidRDefault="00965BE0" w:rsidP="00965BE0">
      <w:pPr>
        <w:pStyle w:val="af7"/>
        <w:ind w:left="420" w:firstLineChars="0" w:firstLine="0"/>
      </w:pPr>
      <w:r>
        <w:rPr>
          <w:rFonts w:hint="eastAsia"/>
        </w:rPr>
        <w:t>店员</w:t>
      </w:r>
      <w:r>
        <w:t>同样需要花费货</w:t>
      </w:r>
      <w:bookmarkStart w:id="16" w:name="_GoBack"/>
      <w:bookmarkEnd w:id="16"/>
      <w:r>
        <w:t>币来雇佣。（</w:t>
      </w:r>
      <w:r>
        <w:rPr>
          <w:rFonts w:hint="eastAsia"/>
        </w:rPr>
        <w:t>此</w:t>
      </w:r>
      <w:r>
        <w:t>雇佣是激活概念，一次消费终生</w:t>
      </w:r>
      <w:r>
        <w:rPr>
          <w:rFonts w:hint="eastAsia"/>
        </w:rPr>
        <w:t>享用</w:t>
      </w:r>
      <w:r>
        <w:t>）</w:t>
      </w:r>
    </w:p>
    <w:p w:rsidR="00965BE0" w:rsidRDefault="00965BE0" w:rsidP="00965BE0">
      <w:pPr>
        <w:pStyle w:val="af7"/>
        <w:numPr>
          <w:ilvl w:val="0"/>
          <w:numId w:val="27"/>
        </w:numPr>
        <w:ind w:firstLineChars="0"/>
      </w:pPr>
      <w:r>
        <w:rPr>
          <w:rFonts w:hint="eastAsia"/>
        </w:rPr>
        <w:t>店员</w:t>
      </w:r>
      <w:r>
        <w:t>拥有技能</w:t>
      </w:r>
    </w:p>
    <w:p w:rsidR="00965BE0" w:rsidRDefault="00965BE0" w:rsidP="00965BE0">
      <w:pPr>
        <w:pStyle w:val="af7"/>
        <w:numPr>
          <w:ilvl w:val="0"/>
          <w:numId w:val="27"/>
        </w:numPr>
        <w:ind w:firstLineChars="0"/>
      </w:pPr>
      <w:r>
        <w:rPr>
          <w:rFonts w:hint="eastAsia"/>
        </w:rPr>
        <w:t>史莱姆</w:t>
      </w:r>
      <w:r>
        <w:t>也是店员的一种，只有史莱姆可以分解</w:t>
      </w:r>
      <w:r>
        <w:rPr>
          <w:rFonts w:hint="eastAsia"/>
        </w:rPr>
        <w:t>多余</w:t>
      </w:r>
      <w:r>
        <w:t>的商品。</w:t>
      </w:r>
    </w:p>
    <w:p w:rsidR="00965BE0" w:rsidRDefault="00965BE0" w:rsidP="00965BE0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工匠</w:t>
      </w:r>
    </w:p>
    <w:p w:rsidR="00965BE0" w:rsidRDefault="00965BE0" w:rsidP="00965BE0">
      <w:pPr>
        <w:pStyle w:val="af7"/>
        <w:ind w:left="420" w:firstLineChars="0" w:firstLine="0"/>
      </w:pPr>
      <w:r>
        <w:rPr>
          <w:rFonts w:hint="eastAsia"/>
        </w:rPr>
        <w:t>每个玩家</w:t>
      </w:r>
      <w:r>
        <w:t>最多配置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工匠。</w:t>
      </w:r>
    </w:p>
    <w:p w:rsidR="00965BE0" w:rsidRDefault="00965BE0" w:rsidP="00965BE0">
      <w:pPr>
        <w:pStyle w:val="af7"/>
        <w:ind w:left="420" w:firstLineChars="0" w:firstLine="0"/>
      </w:pPr>
      <w:r>
        <w:t>每个</w:t>
      </w:r>
      <w:r>
        <w:rPr>
          <w:rFonts w:hint="eastAsia"/>
        </w:rPr>
        <w:t>工匠</w:t>
      </w:r>
      <w:r>
        <w:t>同一时间只能生产一</w:t>
      </w:r>
      <w:r>
        <w:rPr>
          <w:rFonts w:hint="eastAsia"/>
        </w:rPr>
        <w:t>件</w:t>
      </w:r>
      <w:r>
        <w:t>商品。</w:t>
      </w:r>
    </w:p>
    <w:p w:rsidR="00965BE0" w:rsidRDefault="00965BE0" w:rsidP="00965BE0">
      <w:pPr>
        <w:pStyle w:val="af7"/>
        <w:ind w:left="420" w:firstLineChars="0" w:firstLine="0"/>
      </w:pPr>
      <w:r>
        <w:rPr>
          <w:rFonts w:hint="eastAsia"/>
        </w:rPr>
        <w:t>不同</w:t>
      </w:r>
      <w:r>
        <w:t>的工匠拥有的</w:t>
      </w:r>
      <w:r>
        <w:rPr>
          <w:rFonts w:hint="eastAsia"/>
        </w:rPr>
        <w:t>生产</w:t>
      </w:r>
      <w:r>
        <w:t>列表是不同的。</w:t>
      </w:r>
    </w:p>
    <w:p w:rsidR="00965BE0" w:rsidRDefault="00965BE0" w:rsidP="00965BE0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营业时间</w:t>
      </w:r>
      <w:r>
        <w:t>！</w:t>
      </w:r>
    </w:p>
    <w:p w:rsidR="00965BE0" w:rsidRDefault="00965BE0" w:rsidP="00965BE0">
      <w:pPr>
        <w:pStyle w:val="af7"/>
        <w:ind w:left="420" w:firstLineChars="0" w:firstLine="0"/>
      </w:pPr>
      <w:r>
        <w:rPr>
          <w:rFonts w:hint="eastAsia"/>
        </w:rPr>
        <w:t>营业时间！</w:t>
      </w:r>
      <w:r>
        <w:t>中</w:t>
      </w:r>
      <w:r>
        <w:rPr>
          <w:rFonts w:hint="eastAsia"/>
        </w:rPr>
        <w:t>，</w:t>
      </w:r>
      <w:r>
        <w:t>会有冒险者来</w:t>
      </w:r>
      <w:r w:rsidR="00272260">
        <w:rPr>
          <w:rFonts w:hint="eastAsia"/>
        </w:rPr>
        <w:t>进行</w:t>
      </w:r>
      <w:r w:rsidR="00272260">
        <w:t>交易，通过工匠生产</w:t>
      </w:r>
      <w:r w:rsidR="00272260">
        <w:rPr>
          <w:rFonts w:hint="eastAsia"/>
        </w:rPr>
        <w:t>商品</w:t>
      </w:r>
      <w:r w:rsidR="00272260">
        <w:t>完成交易之后会获得货币。</w:t>
      </w:r>
    </w:p>
    <w:p w:rsidR="001228AE" w:rsidRDefault="001228AE" w:rsidP="00965BE0">
      <w:pPr>
        <w:pStyle w:val="af7"/>
        <w:ind w:left="420" w:firstLineChars="0" w:firstLine="0"/>
      </w:pPr>
      <w:r>
        <w:rPr>
          <w:rFonts w:hint="eastAsia"/>
        </w:rPr>
        <w:t>在营业时间</w:t>
      </w:r>
      <w:r>
        <w:t>！中，</w:t>
      </w:r>
      <w:r>
        <w:rPr>
          <w:rFonts w:hint="eastAsia"/>
        </w:rPr>
        <w:t>店铺</w:t>
      </w:r>
      <w:r>
        <w:t>内</w:t>
      </w:r>
      <w:r>
        <w:rPr>
          <w:rFonts w:hint="eastAsia"/>
        </w:rPr>
        <w:t>的</w:t>
      </w:r>
      <w:r>
        <w:t>资源设施会</w:t>
      </w:r>
      <w:r>
        <w:rPr>
          <w:rFonts w:hint="eastAsia"/>
        </w:rPr>
        <w:t>源源不断</w:t>
      </w:r>
      <w:r>
        <w:t>地提供</w:t>
      </w:r>
      <w:r>
        <w:rPr>
          <w:rFonts w:hint="eastAsia"/>
        </w:rPr>
        <w:t>生产</w:t>
      </w:r>
      <w:r>
        <w:t>商品所用的资源，并根据市集的建设程度，也会有自由商人前来给玩家提供</w:t>
      </w:r>
      <w:r>
        <w:rPr>
          <w:rFonts w:hint="eastAsia"/>
        </w:rPr>
        <w:t>额外</w:t>
      </w:r>
      <w:r>
        <w:t>的资源。</w:t>
      </w:r>
    </w:p>
    <w:p w:rsidR="003D7749" w:rsidRDefault="003D7749" w:rsidP="003D7749">
      <w:pPr>
        <w:pStyle w:val="2"/>
      </w:pPr>
      <w:bookmarkStart w:id="17" w:name="_Toc522710933"/>
      <w:r>
        <w:rPr>
          <w:rFonts w:hint="eastAsia"/>
        </w:rPr>
        <w:t>冒险者</w:t>
      </w:r>
      <w:r>
        <w:t>工会【</w:t>
      </w:r>
      <w:r>
        <w:rPr>
          <w:rFonts w:hint="eastAsia"/>
        </w:rPr>
        <w:t>参见工会</w:t>
      </w:r>
      <w:r>
        <w:t>系统】</w:t>
      </w:r>
      <w:r w:rsidR="002934A0">
        <w:rPr>
          <w:rFonts w:hint="eastAsia"/>
        </w:rPr>
        <w:t>【扩展设计】</w:t>
      </w:r>
      <w:bookmarkEnd w:id="17"/>
    </w:p>
    <w:p w:rsidR="001228AE" w:rsidRDefault="001228AE" w:rsidP="001228AE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工会任务</w:t>
      </w:r>
    </w:p>
    <w:p w:rsid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工会</w:t>
      </w:r>
      <w:r>
        <w:t>中会刷新出公会任务。</w:t>
      </w:r>
    </w:p>
    <w:p w:rsid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通过</w:t>
      </w:r>
      <w:r>
        <w:t>交易获得的经验值，同样也等于</w:t>
      </w:r>
      <w:r>
        <w:rPr>
          <w:rFonts w:hint="eastAsia"/>
        </w:rPr>
        <w:t>工会</w:t>
      </w:r>
      <w:r>
        <w:t>任务的完成进度。（</w:t>
      </w:r>
      <w:r>
        <w:rPr>
          <w:rFonts w:hint="eastAsia"/>
        </w:rPr>
        <w:t>如</w:t>
      </w:r>
      <w:r>
        <w:t>一</w:t>
      </w:r>
      <w:r>
        <w:rPr>
          <w:rFonts w:hint="eastAsia"/>
        </w:rPr>
        <w:t>笔</w:t>
      </w:r>
      <w:r>
        <w:t>交易能获得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t>城镇经验，那他同样会获得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t>任务经验</w:t>
      </w:r>
      <w:r>
        <w:rPr>
          <w:rFonts w:hint="eastAsia"/>
        </w:rPr>
        <w:t>，</w:t>
      </w:r>
      <w:r>
        <w:t>并针对全部的工会任务）</w:t>
      </w:r>
    </w:p>
    <w:p w:rsidR="001228AE" w:rsidRP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工会</w:t>
      </w:r>
      <w:r>
        <w:t>任务是另一套设计体系的内容</w:t>
      </w:r>
      <w:r>
        <w:rPr>
          <w:rFonts w:hint="eastAsia"/>
        </w:rPr>
        <w:t>。</w:t>
      </w:r>
      <w:r>
        <w:t>【</w:t>
      </w:r>
      <w:r>
        <w:rPr>
          <w:rFonts w:hint="eastAsia"/>
        </w:rPr>
        <w:t>详情</w:t>
      </w:r>
      <w:r>
        <w:t>参见工会系统</w:t>
      </w:r>
      <w:r>
        <w:rPr>
          <w:rFonts w:hint="eastAsia"/>
        </w:rPr>
        <w:t>&gt;&gt;&gt;</w:t>
      </w:r>
      <w:r>
        <w:t>】</w:t>
      </w:r>
    </w:p>
    <w:p w:rsidR="001228AE" w:rsidRDefault="001228AE" w:rsidP="001228AE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在籍冒险者</w:t>
      </w:r>
    </w:p>
    <w:p w:rsid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当前在</w:t>
      </w:r>
      <w:r>
        <w:t>店铺内出现过的并且还</w:t>
      </w:r>
      <w:proofErr w:type="gramStart"/>
      <w:r>
        <w:t>存活着</w:t>
      </w:r>
      <w:proofErr w:type="gramEnd"/>
      <w:r>
        <w:t>的冒险者，都会可以再冒险者工会里进行查阅。</w:t>
      </w:r>
    </w:p>
    <w:p w:rsidR="001228AE" w:rsidRDefault="001228AE" w:rsidP="001228AE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墓地</w:t>
      </w:r>
    </w:p>
    <w:p w:rsid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系统会</w:t>
      </w:r>
      <w:r>
        <w:t>随机将在籍中的冒险者变更为死亡状态。</w:t>
      </w:r>
    </w:p>
    <w:p w:rsid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已经</w:t>
      </w:r>
      <w:r>
        <w:t>死亡的冒险者会在墓地</w:t>
      </w:r>
      <w:r>
        <w:rPr>
          <w:rFonts w:hint="eastAsia"/>
        </w:rPr>
        <w:t>中</w:t>
      </w:r>
      <w:r>
        <w:t>留下墓志铭。</w:t>
      </w:r>
    </w:p>
    <w:p w:rsidR="001228AE" w:rsidRPr="001228AE" w:rsidRDefault="001228AE" w:rsidP="001228AE">
      <w:pPr>
        <w:pStyle w:val="af7"/>
        <w:ind w:left="420" w:firstLineChars="0" w:firstLine="0"/>
      </w:pPr>
      <w:r>
        <w:rPr>
          <w:rFonts w:hint="eastAsia"/>
        </w:rPr>
        <w:t>墓志铭</w:t>
      </w:r>
      <w:r>
        <w:t>是一个随机生成生平的功能。</w:t>
      </w:r>
    </w:p>
    <w:p w:rsidR="003D7749" w:rsidRDefault="003D7749" w:rsidP="003D7749">
      <w:pPr>
        <w:pStyle w:val="2"/>
      </w:pPr>
      <w:bookmarkStart w:id="18" w:name="_Toc522710934"/>
      <w:r>
        <w:rPr>
          <w:rFonts w:hint="eastAsia"/>
        </w:rPr>
        <w:t>召唤</w:t>
      </w:r>
      <w:r>
        <w:t>之塔【</w:t>
      </w:r>
      <w:r>
        <w:rPr>
          <w:rFonts w:hint="eastAsia"/>
        </w:rPr>
        <w:t>参见召唤</w:t>
      </w:r>
      <w:r>
        <w:t>系统】</w:t>
      </w:r>
      <w:r w:rsidR="002934A0">
        <w:rPr>
          <w:rFonts w:hint="eastAsia"/>
        </w:rPr>
        <w:t>【扩展设计】</w:t>
      </w:r>
      <w:bookmarkEnd w:id="18"/>
    </w:p>
    <w:p w:rsidR="009F153A" w:rsidRDefault="009F153A" w:rsidP="009F153A">
      <w:r>
        <w:rPr>
          <w:rFonts w:hint="eastAsia"/>
        </w:rPr>
        <w:t>召唤之</w:t>
      </w:r>
      <w:proofErr w:type="gramStart"/>
      <w:r>
        <w:rPr>
          <w:rFonts w:hint="eastAsia"/>
        </w:rPr>
        <w:t>塔可以</w:t>
      </w:r>
      <w:proofErr w:type="gramEnd"/>
      <w:r>
        <w:t>消耗资源和货币来进行召唤。</w:t>
      </w:r>
    </w:p>
    <w:p w:rsidR="009F153A" w:rsidRDefault="009F153A" w:rsidP="009F153A">
      <w:r>
        <w:rPr>
          <w:rFonts w:hint="eastAsia"/>
        </w:rPr>
        <w:t>召唤基本只会</w:t>
      </w:r>
      <w:r>
        <w:t>召唤出冒险者。</w:t>
      </w:r>
    </w:p>
    <w:p w:rsidR="009F153A" w:rsidRDefault="009F153A" w:rsidP="009F153A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普通</w:t>
      </w:r>
      <w:r>
        <w:t>召唤</w:t>
      </w:r>
    </w:p>
    <w:p w:rsidR="009F153A" w:rsidRDefault="009F153A" w:rsidP="009F153A">
      <w:pPr>
        <w:pStyle w:val="af7"/>
        <w:ind w:left="420" w:firstLineChars="0" w:firstLine="0"/>
      </w:pPr>
      <w:r>
        <w:rPr>
          <w:rFonts w:hint="eastAsia"/>
        </w:rPr>
        <w:t>消耗</w:t>
      </w:r>
      <w:r>
        <w:t>货币进行召唤。</w:t>
      </w:r>
    </w:p>
    <w:p w:rsidR="009F153A" w:rsidRDefault="009F153A" w:rsidP="009F153A">
      <w:pPr>
        <w:pStyle w:val="af7"/>
        <w:ind w:left="420" w:firstLineChars="0" w:firstLine="0"/>
      </w:pPr>
      <w:r>
        <w:rPr>
          <w:rFonts w:hint="eastAsia"/>
        </w:rPr>
        <w:t>一次</w:t>
      </w:r>
      <w:r>
        <w:t>召唤只能召唤出一个冒险</w:t>
      </w:r>
      <w:r>
        <w:rPr>
          <w:rFonts w:hint="eastAsia"/>
        </w:rPr>
        <w:t>者</w:t>
      </w:r>
      <w:r>
        <w:t>。</w:t>
      </w:r>
    </w:p>
    <w:p w:rsidR="009F153A" w:rsidRDefault="009F153A" w:rsidP="009F153A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特殊召唤</w:t>
      </w:r>
    </w:p>
    <w:p w:rsidR="009F153A" w:rsidRDefault="009F153A" w:rsidP="009F153A">
      <w:pPr>
        <w:pStyle w:val="af7"/>
        <w:ind w:left="420" w:firstLineChars="0" w:firstLine="0"/>
      </w:pPr>
      <w:r>
        <w:rPr>
          <w:rFonts w:hint="eastAsia"/>
        </w:rPr>
        <w:t>献祭玩家</w:t>
      </w:r>
      <w:r>
        <w:t>背包中的特殊道具来进行召唤。各种</w:t>
      </w:r>
      <w:r>
        <w:rPr>
          <w:rFonts w:hint="eastAsia"/>
        </w:rPr>
        <w:t>道具</w:t>
      </w:r>
      <w:r>
        <w:t>都可</w:t>
      </w:r>
      <w:r>
        <w:rPr>
          <w:rFonts w:hint="eastAsia"/>
        </w:rPr>
        <w:t>献祭</w:t>
      </w:r>
      <w:r>
        <w:t>。</w:t>
      </w:r>
    </w:p>
    <w:p w:rsidR="009F153A" w:rsidRDefault="009F153A" w:rsidP="009F153A">
      <w:pPr>
        <w:pStyle w:val="af7"/>
        <w:ind w:left="420" w:firstLineChars="0" w:firstLine="0"/>
      </w:pPr>
      <w:r>
        <w:rPr>
          <w:rFonts w:hint="eastAsia"/>
        </w:rPr>
        <w:t>根据一定</w:t>
      </w:r>
      <w:r>
        <w:t>的</w:t>
      </w:r>
      <w:r>
        <w:rPr>
          <w:rFonts w:hint="eastAsia"/>
        </w:rPr>
        <w:t>公式</w:t>
      </w:r>
      <w:r>
        <w:t>从不同的</w:t>
      </w:r>
      <w:r>
        <w:rPr>
          <w:rFonts w:hint="eastAsia"/>
        </w:rPr>
        <w:t>冒险者</w:t>
      </w:r>
      <w:r>
        <w:t>池中召唤冒险者前来。</w:t>
      </w:r>
    </w:p>
    <w:p w:rsidR="009F153A" w:rsidRDefault="009F153A" w:rsidP="009F153A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被召唤</w:t>
      </w:r>
      <w:r>
        <w:t>的冒险者</w:t>
      </w:r>
    </w:p>
    <w:p w:rsidR="009F153A" w:rsidRDefault="009F153A" w:rsidP="009F153A">
      <w:pPr>
        <w:pStyle w:val="af7"/>
        <w:ind w:left="420" w:firstLineChars="0" w:firstLine="0"/>
      </w:pPr>
      <w:r>
        <w:rPr>
          <w:rFonts w:hint="eastAsia"/>
        </w:rPr>
        <w:t>被召唤</w:t>
      </w:r>
      <w:r>
        <w:t>的冒险者分为两类</w:t>
      </w:r>
      <w:r>
        <w:rPr>
          <w:rFonts w:hint="eastAsia"/>
        </w:rPr>
        <w:t>：</w:t>
      </w:r>
      <w:r>
        <w:t>普通冒险者和特殊冒险者。</w:t>
      </w:r>
    </w:p>
    <w:p w:rsidR="009F153A" w:rsidRDefault="009F153A" w:rsidP="009F153A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普通</w:t>
      </w:r>
      <w:r>
        <w:t>冒险者</w:t>
      </w:r>
    </w:p>
    <w:p w:rsidR="009F153A" w:rsidRDefault="009F153A" w:rsidP="009F153A">
      <w:pPr>
        <w:pStyle w:val="af7"/>
        <w:ind w:left="840" w:firstLineChars="0" w:firstLine="0"/>
      </w:pPr>
      <w:r>
        <w:rPr>
          <w:rFonts w:hint="eastAsia"/>
        </w:rPr>
        <w:t>也就是</w:t>
      </w:r>
      <w:r>
        <w:t>随机</w:t>
      </w:r>
      <w:r>
        <w:rPr>
          <w:rFonts w:hint="eastAsia"/>
        </w:rPr>
        <w:t>NPC</w:t>
      </w:r>
      <w:r>
        <w:rPr>
          <w:rFonts w:hint="eastAsia"/>
        </w:rPr>
        <w:t>。</w:t>
      </w:r>
      <w:r>
        <w:t>名称、特技</w:t>
      </w:r>
      <w:r>
        <w:rPr>
          <w:rFonts w:hint="eastAsia"/>
        </w:rPr>
        <w:t>、</w:t>
      </w:r>
      <w:r>
        <w:t>属性和等级都是随机生成的。</w:t>
      </w:r>
    </w:p>
    <w:p w:rsidR="009F153A" w:rsidRPr="009F153A" w:rsidRDefault="009F153A" w:rsidP="009F153A">
      <w:pPr>
        <w:pStyle w:val="af7"/>
        <w:ind w:left="840" w:firstLineChars="0" w:firstLine="0"/>
      </w:pPr>
      <w:r>
        <w:rPr>
          <w:rFonts w:hint="eastAsia"/>
        </w:rPr>
        <w:t>普通</w:t>
      </w:r>
      <w:r>
        <w:t>冒险者死后会在</w:t>
      </w:r>
      <w:r>
        <w:rPr>
          <w:rFonts w:hint="eastAsia"/>
        </w:rPr>
        <w:t>墓地</w:t>
      </w:r>
      <w:r>
        <w:t>里留下生平记录，并且系统记录这些</w:t>
      </w:r>
      <w:r>
        <w:rPr>
          <w:rFonts w:hint="eastAsia"/>
        </w:rPr>
        <w:t>冒险者</w:t>
      </w:r>
      <w:r>
        <w:t>的名字</w:t>
      </w:r>
      <w:r>
        <w:rPr>
          <w:rFonts w:hint="eastAsia"/>
        </w:rPr>
        <w:t>，</w:t>
      </w:r>
      <w:r>
        <w:t>并不再会生成同</w:t>
      </w:r>
      <w:r>
        <w:rPr>
          <w:rFonts w:hint="eastAsia"/>
        </w:rPr>
        <w:t>名字</w:t>
      </w:r>
      <w:r>
        <w:t>的冒险者。</w:t>
      </w:r>
    </w:p>
    <w:p w:rsidR="009F153A" w:rsidRDefault="009F153A" w:rsidP="009F153A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特殊冒险者</w:t>
      </w:r>
    </w:p>
    <w:p w:rsidR="009F153A" w:rsidRDefault="009F153A" w:rsidP="009F153A">
      <w:pPr>
        <w:pStyle w:val="af7"/>
        <w:ind w:left="840" w:firstLineChars="0" w:firstLine="0"/>
      </w:pPr>
      <w:r>
        <w:rPr>
          <w:rFonts w:hint="eastAsia"/>
        </w:rPr>
        <w:t>玩家</w:t>
      </w:r>
      <w:proofErr w:type="gramStart"/>
      <w:r>
        <w:rPr>
          <w:rFonts w:hint="eastAsia"/>
        </w:rPr>
        <w:t>实际</w:t>
      </w:r>
      <w:r>
        <w:t>会</w:t>
      </w:r>
      <w:proofErr w:type="gramEnd"/>
      <w:r>
        <w:rPr>
          <w:rFonts w:hint="eastAsia"/>
        </w:rPr>
        <w:t>需要</w:t>
      </w:r>
      <w:r>
        <w:t>去追求的冒险者。</w:t>
      </w:r>
    </w:p>
    <w:p w:rsidR="009F153A" w:rsidRPr="009F153A" w:rsidRDefault="009F153A" w:rsidP="009F153A">
      <w:pPr>
        <w:pStyle w:val="af7"/>
        <w:ind w:left="840" w:firstLineChars="0" w:firstLine="0"/>
      </w:pPr>
      <w:r>
        <w:rPr>
          <w:rFonts w:hint="eastAsia"/>
        </w:rPr>
        <w:t>每个</w:t>
      </w:r>
      <w:r>
        <w:t>特殊冒险者都是独立设计的，这些冒险者不会死，而是以</w:t>
      </w:r>
      <w:r>
        <w:t>“</w:t>
      </w:r>
      <w:r>
        <w:rPr>
          <w:rFonts w:hint="eastAsia"/>
        </w:rPr>
        <w:t>永生者</w:t>
      </w:r>
      <w:r>
        <w:t>”</w:t>
      </w:r>
      <w:r>
        <w:rPr>
          <w:rFonts w:hint="eastAsia"/>
        </w:rPr>
        <w:t>的</w:t>
      </w:r>
      <w:r>
        <w:t>身份持续存在。即使</w:t>
      </w:r>
      <w:r>
        <w:rPr>
          <w:rFonts w:hint="eastAsia"/>
        </w:rPr>
        <w:t>他们</w:t>
      </w:r>
      <w:r>
        <w:t>不再在列表中出现，玩家也可能再次召唤到他们。</w:t>
      </w:r>
    </w:p>
    <w:p w:rsidR="003D7749" w:rsidRDefault="003D7749" w:rsidP="003D7749">
      <w:pPr>
        <w:pStyle w:val="2"/>
      </w:pPr>
      <w:bookmarkStart w:id="19" w:name="_Toc522710935"/>
      <w:r>
        <w:rPr>
          <w:rFonts w:hint="eastAsia"/>
        </w:rPr>
        <w:t>市集</w:t>
      </w:r>
      <w:r>
        <w:t>【</w:t>
      </w:r>
      <w:r>
        <w:rPr>
          <w:rFonts w:hint="eastAsia"/>
        </w:rPr>
        <w:t>参见好友</w:t>
      </w:r>
      <w:r>
        <w:t>系统】</w:t>
      </w:r>
      <w:r w:rsidR="002934A0">
        <w:rPr>
          <w:rFonts w:hint="eastAsia"/>
        </w:rPr>
        <w:t>【扩展设计】</w:t>
      </w:r>
      <w:bookmarkEnd w:id="19"/>
    </w:p>
    <w:p w:rsidR="009F153A" w:rsidRDefault="0063772B" w:rsidP="009F153A">
      <w:r>
        <w:rPr>
          <w:rFonts w:hint="eastAsia"/>
        </w:rPr>
        <w:t>市集也</w:t>
      </w:r>
      <w:r>
        <w:t>就是好友系统的额外包装。</w:t>
      </w:r>
    </w:p>
    <w:p w:rsidR="0063772B" w:rsidRDefault="0063772B" w:rsidP="0063772B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贸易活跃</w:t>
      </w:r>
    </w:p>
    <w:p w:rsidR="0063772B" w:rsidRDefault="000648DC" w:rsidP="0063772B">
      <w:pPr>
        <w:pStyle w:val="af7"/>
        <w:ind w:left="420" w:firstLineChars="0" w:firstLine="0"/>
      </w:pPr>
      <w:r>
        <w:rPr>
          <w:rFonts w:hint="eastAsia"/>
        </w:rPr>
        <w:t>玩家</w:t>
      </w:r>
      <w:r>
        <w:t>所有可产出资源</w:t>
      </w:r>
      <w:r>
        <w:rPr>
          <w:rFonts w:hint="eastAsia"/>
        </w:rPr>
        <w:t>都</w:t>
      </w:r>
      <w:r>
        <w:t>拥有对应的贸易活跃。</w:t>
      </w:r>
    </w:p>
    <w:p w:rsidR="000648DC" w:rsidRDefault="000648DC" w:rsidP="0063772B">
      <w:pPr>
        <w:pStyle w:val="af7"/>
        <w:ind w:left="420" w:firstLineChars="0" w:firstLine="0"/>
      </w:pPr>
      <w:r>
        <w:rPr>
          <w:rFonts w:hint="eastAsia"/>
        </w:rPr>
        <w:t>越</w:t>
      </w:r>
      <w:r>
        <w:t>活跃的资源，其在营业时间中通过</w:t>
      </w:r>
      <w:r>
        <w:rPr>
          <w:rFonts w:hint="eastAsia"/>
        </w:rPr>
        <w:t>自由</w:t>
      </w:r>
      <w:r>
        <w:t>商人的额外获得就越</w:t>
      </w:r>
      <w:r>
        <w:rPr>
          <w:rFonts w:hint="eastAsia"/>
        </w:rPr>
        <w:t>频繁</w:t>
      </w:r>
      <w:r>
        <w:t>。</w:t>
      </w:r>
    </w:p>
    <w:p w:rsidR="000648DC" w:rsidRPr="000648DC" w:rsidRDefault="000648DC" w:rsidP="0063772B">
      <w:pPr>
        <w:pStyle w:val="af7"/>
        <w:ind w:left="420" w:firstLineChars="0" w:firstLine="0"/>
      </w:pPr>
      <w:r>
        <w:rPr>
          <w:rFonts w:hint="eastAsia"/>
        </w:rPr>
        <w:t>玩家</w:t>
      </w:r>
      <w:r>
        <w:t>也可以通</w:t>
      </w:r>
      <w:proofErr w:type="gramStart"/>
      <w:r>
        <w:t>过</w:t>
      </w:r>
      <w:r>
        <w:rPr>
          <w:rFonts w:hint="eastAsia"/>
        </w:rPr>
        <w:t>付费</w:t>
      </w:r>
      <w:r>
        <w:t>手段</w:t>
      </w:r>
      <w:proofErr w:type="gramEnd"/>
      <w:r>
        <w:t>来</w:t>
      </w:r>
      <w:r>
        <w:rPr>
          <w:rFonts w:hint="eastAsia"/>
        </w:rPr>
        <w:t>激活</w:t>
      </w:r>
      <w:r>
        <w:t>一定时间的贸易活跃。</w:t>
      </w:r>
    </w:p>
    <w:p w:rsidR="0063772B" w:rsidRDefault="0063772B" w:rsidP="0063772B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商路</w:t>
      </w:r>
    </w:p>
    <w:p w:rsidR="0063772B" w:rsidRDefault="0063772B" w:rsidP="0063772B">
      <w:pPr>
        <w:pStyle w:val="af7"/>
        <w:ind w:left="420" w:firstLineChars="0" w:firstLine="0"/>
      </w:pPr>
      <w:r>
        <w:rPr>
          <w:rFonts w:hint="eastAsia"/>
        </w:rPr>
        <w:t>也就是好友</w:t>
      </w:r>
      <w:r>
        <w:t>系统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认识</w:t>
      </w:r>
      <w:r>
        <w:t>的不认识的，都会通过包装，变成其他小镇商铺的老板，来勾搭玩家。</w:t>
      </w:r>
    </w:p>
    <w:p w:rsidR="0063772B" w:rsidRDefault="0063772B" w:rsidP="0063772B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玩家</w:t>
      </w:r>
      <w:r>
        <w:t>每天可以对商路上的贸易伙伴进行通商。</w:t>
      </w:r>
    </w:p>
    <w:p w:rsidR="000648DC" w:rsidRDefault="000648DC" w:rsidP="0063772B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玩家每天</w:t>
      </w:r>
      <w:r>
        <w:t>的通商次数是固定的，但是通过营业时间！的</w:t>
      </w:r>
      <w:r>
        <w:rPr>
          <w:rFonts w:hint="eastAsia"/>
        </w:rPr>
        <w:t>结算</w:t>
      </w:r>
      <w:r>
        <w:t>，是有一定几率获得额外通商次数的。</w:t>
      </w:r>
    </w:p>
    <w:p w:rsidR="000648DC" w:rsidRPr="009F153A" w:rsidRDefault="000648DC" w:rsidP="000648DC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贸易</w:t>
      </w:r>
      <w:r>
        <w:t>可以选择一个资源种类</w:t>
      </w:r>
      <w:r>
        <w:rPr>
          <w:rFonts w:hint="eastAsia"/>
        </w:rPr>
        <w:t>，</w:t>
      </w:r>
      <w:r>
        <w:t>并且，贸易可以提升</w:t>
      </w:r>
      <w:r>
        <w:rPr>
          <w:rFonts w:hint="eastAsia"/>
        </w:rPr>
        <w:t>自己</w:t>
      </w:r>
      <w:r>
        <w:t>对应资源种类的活跃。</w:t>
      </w:r>
    </w:p>
    <w:p w:rsidR="003D7749" w:rsidRDefault="003D7749" w:rsidP="003D7749">
      <w:pPr>
        <w:pStyle w:val="2"/>
      </w:pPr>
      <w:bookmarkStart w:id="20" w:name="_Toc522710936"/>
      <w:r>
        <w:rPr>
          <w:rFonts w:hint="eastAsia"/>
        </w:rPr>
        <w:t>启程大厅</w:t>
      </w:r>
      <w:r>
        <w:t>【</w:t>
      </w:r>
      <w:r>
        <w:rPr>
          <w:rFonts w:hint="eastAsia"/>
        </w:rPr>
        <w:t>参见深渊</w:t>
      </w:r>
      <w:r>
        <w:t>迷宫系统】</w:t>
      </w:r>
      <w:r w:rsidR="002934A0">
        <w:rPr>
          <w:rFonts w:hint="eastAsia"/>
        </w:rPr>
        <w:t>【扩展</w:t>
      </w:r>
      <w:r w:rsidR="002934A0">
        <w:t>设计</w:t>
      </w:r>
      <w:r w:rsidR="002934A0">
        <w:rPr>
          <w:rFonts w:hint="eastAsia"/>
        </w:rPr>
        <w:t>】</w:t>
      </w:r>
      <w:bookmarkEnd w:id="20"/>
    </w:p>
    <w:p w:rsidR="000648DC" w:rsidRDefault="000648DC" w:rsidP="000648DC">
      <w:r>
        <w:rPr>
          <w:rFonts w:hint="eastAsia"/>
        </w:rPr>
        <w:t>启程</w:t>
      </w:r>
      <w:r>
        <w:t>大厅可以前往查看</w:t>
      </w:r>
      <w:r>
        <w:rPr>
          <w:rFonts w:hint="eastAsia"/>
        </w:rPr>
        <w:t>深渊迷宫</w:t>
      </w:r>
      <w:r>
        <w:t>的探索进度。</w:t>
      </w:r>
    </w:p>
    <w:p w:rsidR="000648DC" w:rsidRDefault="000648DC" w:rsidP="000648DC">
      <w:r>
        <w:rPr>
          <w:rFonts w:hint="eastAsia"/>
        </w:rPr>
        <w:t>深渊迷宫</w:t>
      </w:r>
      <w:r>
        <w:t>是一个</w:t>
      </w:r>
      <w:r>
        <w:rPr>
          <w:rFonts w:hint="eastAsia"/>
        </w:rPr>
        <w:t>基于</w:t>
      </w:r>
      <w:r>
        <w:t>玩家</w:t>
      </w:r>
      <w:r>
        <w:rPr>
          <w:rFonts w:hint="eastAsia"/>
        </w:rPr>
        <w:t>个人</w:t>
      </w:r>
      <w:r>
        <w:t>自动生成</w:t>
      </w:r>
      <w:r>
        <w:rPr>
          <w:rFonts w:hint="eastAsia"/>
        </w:rPr>
        <w:t>，</w:t>
      </w:r>
      <w:r>
        <w:t>并且没有实际内容仅仅为显示用的地下城副本。</w:t>
      </w:r>
    </w:p>
    <w:p w:rsidR="000648DC" w:rsidRPr="000648DC" w:rsidRDefault="000648DC" w:rsidP="000648DC"/>
    <w:sectPr w:rsidR="000648DC" w:rsidRPr="000648DC">
      <w:headerReference w:type="default" r:id="rId9"/>
      <w:footerReference w:type="default" r:id="rId10"/>
      <w:pgSz w:w="11906" w:h="16838"/>
      <w:pgMar w:top="1440" w:right="1440" w:bottom="1440" w:left="1440" w:header="1021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F52" w:rsidRDefault="00951F52">
      <w:r>
        <w:separator/>
      </w:r>
    </w:p>
  </w:endnote>
  <w:endnote w:type="continuationSeparator" w:id="0">
    <w:p w:rsidR="00951F52" w:rsidRDefault="0095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82" w:rsidRDefault="004C3490">
    <w:pPr>
      <w:pStyle w:val="a9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-359410</wp:posOffset>
          </wp:positionV>
          <wp:extent cx="1721485" cy="658495"/>
          <wp:effectExtent l="0" t="0" r="0" b="0"/>
          <wp:wrapNone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796" cy="658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7864475</wp:posOffset>
          </wp:positionH>
          <wp:positionV relativeFrom="paragraph">
            <wp:posOffset>-359410</wp:posOffset>
          </wp:positionV>
          <wp:extent cx="1721485" cy="658495"/>
          <wp:effectExtent l="0" t="0" r="0" b="0"/>
          <wp:wrapNone/>
          <wp:docPr id="13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796" cy="658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81782" w:rsidRDefault="00181782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F52" w:rsidRDefault="00951F52">
      <w:r>
        <w:separator/>
      </w:r>
    </w:p>
  </w:footnote>
  <w:footnote w:type="continuationSeparator" w:id="0">
    <w:p w:rsidR="00951F52" w:rsidRDefault="00951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6F" w:rsidRDefault="0059696F">
    <w:pPr>
      <w:pStyle w:val="aa"/>
      <w:jc w:val="left"/>
      <w:rPr>
        <w:rFonts w:asciiTheme="minorEastAsia" w:hAnsiTheme="minorEastAsia" w:cs="Arial Unicode MS"/>
        <w:b/>
      </w:rPr>
    </w:pPr>
    <w:r>
      <w:rPr>
        <w:rFonts w:asciiTheme="minorEastAsia" w:hAnsiTheme="minorEastAsia" w:cs="Arial Unicode MS" w:hint="eastAsia"/>
        <w:b/>
      </w:rPr>
      <w:t>深渊镇</w:t>
    </w:r>
    <w:r w:rsidR="004C3490">
      <w:rPr>
        <w:rFonts w:asciiTheme="minorEastAsia" w:hAnsiTheme="minorEastAsia" w:cs="Arial Unicode MS"/>
        <w:b/>
      </w:rPr>
      <w:ptab w:relativeTo="margin" w:alignment="center" w:leader="none"/>
    </w:r>
    <w:r w:rsidR="004C3490">
      <w:rPr>
        <w:rFonts w:asciiTheme="minorEastAsia" w:hAnsiTheme="minorEastAsia" w:cs="Arial Unicode MS"/>
        <w:b/>
      </w:rPr>
      <w:ptab w:relativeTo="margin" w:alignment="right" w:leader="none"/>
    </w:r>
    <w:r>
      <w:rPr>
        <w:rFonts w:asciiTheme="minorEastAsia" w:hAnsiTheme="minorEastAsia" w:cs="Arial Unicode MS" w:hint="eastAsia"/>
        <w:b/>
      </w:rPr>
      <w:t>Ver0.1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26CA"/>
    <w:multiLevelType w:val="hybridMultilevel"/>
    <w:tmpl w:val="50868D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2F0C2F"/>
    <w:multiLevelType w:val="hybridMultilevel"/>
    <w:tmpl w:val="B860BE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FC2559"/>
    <w:multiLevelType w:val="hybridMultilevel"/>
    <w:tmpl w:val="F5B6D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462B11"/>
    <w:multiLevelType w:val="hybridMultilevel"/>
    <w:tmpl w:val="A94655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863AE6"/>
    <w:multiLevelType w:val="hybridMultilevel"/>
    <w:tmpl w:val="C1AEB8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6D97357"/>
    <w:multiLevelType w:val="hybridMultilevel"/>
    <w:tmpl w:val="584CD2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7803CA"/>
    <w:multiLevelType w:val="hybridMultilevel"/>
    <w:tmpl w:val="FCEA3B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E2FF5"/>
    <w:multiLevelType w:val="hybridMultilevel"/>
    <w:tmpl w:val="0EB69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30C54"/>
    <w:multiLevelType w:val="hybridMultilevel"/>
    <w:tmpl w:val="301603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121386"/>
    <w:multiLevelType w:val="hybridMultilevel"/>
    <w:tmpl w:val="6A522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CE2F4E"/>
    <w:multiLevelType w:val="hybridMultilevel"/>
    <w:tmpl w:val="566CD0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8A15796"/>
    <w:multiLevelType w:val="singleLevel"/>
    <w:tmpl w:val="58A15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8A3BA48"/>
    <w:multiLevelType w:val="multilevel"/>
    <w:tmpl w:val="58A3BA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>
    <w:nsid w:val="58A40841"/>
    <w:multiLevelType w:val="singleLevel"/>
    <w:tmpl w:val="58A408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8A40C61"/>
    <w:multiLevelType w:val="singleLevel"/>
    <w:tmpl w:val="58A40C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8A40E6B"/>
    <w:multiLevelType w:val="singleLevel"/>
    <w:tmpl w:val="58A40E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8A41147"/>
    <w:multiLevelType w:val="singleLevel"/>
    <w:tmpl w:val="58A411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58A41CB0"/>
    <w:multiLevelType w:val="singleLevel"/>
    <w:tmpl w:val="58A41C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4363EA1"/>
    <w:multiLevelType w:val="multilevel"/>
    <w:tmpl w:val="64363EA1"/>
    <w:lvl w:ilvl="0">
      <w:start w:val="1"/>
      <w:numFmt w:val="upperRoman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，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556638B"/>
    <w:multiLevelType w:val="hybridMultilevel"/>
    <w:tmpl w:val="14BCE6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B6C4A92"/>
    <w:multiLevelType w:val="multilevel"/>
    <w:tmpl w:val="6B6C4A9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A73824"/>
    <w:multiLevelType w:val="multilevel"/>
    <w:tmpl w:val="6BA7382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C7F1C20"/>
    <w:multiLevelType w:val="hybridMultilevel"/>
    <w:tmpl w:val="8116A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20"/>
  </w:num>
  <w:num w:numId="4">
    <w:abstractNumId w:val="13"/>
  </w:num>
  <w:num w:numId="5">
    <w:abstractNumId w:val="14"/>
  </w:num>
  <w:num w:numId="6">
    <w:abstractNumId w:val="17"/>
  </w:num>
  <w:num w:numId="7">
    <w:abstractNumId w:val="15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2"/>
  </w:num>
  <w:num w:numId="17">
    <w:abstractNumId w:val="8"/>
  </w:num>
  <w:num w:numId="18">
    <w:abstractNumId w:val="9"/>
  </w:num>
  <w:num w:numId="19">
    <w:abstractNumId w:val="5"/>
  </w:num>
  <w:num w:numId="20">
    <w:abstractNumId w:val="10"/>
  </w:num>
  <w:num w:numId="21">
    <w:abstractNumId w:val="3"/>
  </w:num>
  <w:num w:numId="22">
    <w:abstractNumId w:val="6"/>
  </w:num>
  <w:num w:numId="23">
    <w:abstractNumId w:val="7"/>
  </w:num>
  <w:num w:numId="24">
    <w:abstractNumId w:val="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D9"/>
    <w:rsid w:val="0000003D"/>
    <w:rsid w:val="00000105"/>
    <w:rsid w:val="00000240"/>
    <w:rsid w:val="0000088B"/>
    <w:rsid w:val="00002343"/>
    <w:rsid w:val="000028D1"/>
    <w:rsid w:val="00002D86"/>
    <w:rsid w:val="000033E7"/>
    <w:rsid w:val="000035D6"/>
    <w:rsid w:val="00003EAE"/>
    <w:rsid w:val="000048B1"/>
    <w:rsid w:val="00004D04"/>
    <w:rsid w:val="00004FA5"/>
    <w:rsid w:val="00005731"/>
    <w:rsid w:val="0000594F"/>
    <w:rsid w:val="00005E5C"/>
    <w:rsid w:val="00005ECA"/>
    <w:rsid w:val="00005EE9"/>
    <w:rsid w:val="00005F89"/>
    <w:rsid w:val="000063F6"/>
    <w:rsid w:val="000067A8"/>
    <w:rsid w:val="00006CB9"/>
    <w:rsid w:val="00006D25"/>
    <w:rsid w:val="0000706B"/>
    <w:rsid w:val="0000789F"/>
    <w:rsid w:val="00010093"/>
    <w:rsid w:val="00010A7B"/>
    <w:rsid w:val="00010C08"/>
    <w:rsid w:val="0001150A"/>
    <w:rsid w:val="00011AB7"/>
    <w:rsid w:val="00011CC7"/>
    <w:rsid w:val="00012339"/>
    <w:rsid w:val="000124F1"/>
    <w:rsid w:val="00012534"/>
    <w:rsid w:val="00012729"/>
    <w:rsid w:val="0001298A"/>
    <w:rsid w:val="00013263"/>
    <w:rsid w:val="0001398C"/>
    <w:rsid w:val="00013991"/>
    <w:rsid w:val="00013D94"/>
    <w:rsid w:val="000140CC"/>
    <w:rsid w:val="00014186"/>
    <w:rsid w:val="00014463"/>
    <w:rsid w:val="000148D0"/>
    <w:rsid w:val="00014994"/>
    <w:rsid w:val="00015192"/>
    <w:rsid w:val="0001634E"/>
    <w:rsid w:val="00016593"/>
    <w:rsid w:val="00016975"/>
    <w:rsid w:val="00017679"/>
    <w:rsid w:val="000178E7"/>
    <w:rsid w:val="00020018"/>
    <w:rsid w:val="000202A9"/>
    <w:rsid w:val="000203A2"/>
    <w:rsid w:val="00020541"/>
    <w:rsid w:val="00020E68"/>
    <w:rsid w:val="00020F66"/>
    <w:rsid w:val="000214A5"/>
    <w:rsid w:val="00021B2B"/>
    <w:rsid w:val="00021EE5"/>
    <w:rsid w:val="0002247C"/>
    <w:rsid w:val="0002273D"/>
    <w:rsid w:val="0002372B"/>
    <w:rsid w:val="00023878"/>
    <w:rsid w:val="000249BB"/>
    <w:rsid w:val="00024A32"/>
    <w:rsid w:val="00024EAE"/>
    <w:rsid w:val="000252FA"/>
    <w:rsid w:val="00026952"/>
    <w:rsid w:val="000269E9"/>
    <w:rsid w:val="00026C57"/>
    <w:rsid w:val="00026D87"/>
    <w:rsid w:val="00027644"/>
    <w:rsid w:val="00027B0E"/>
    <w:rsid w:val="00030F9E"/>
    <w:rsid w:val="00031177"/>
    <w:rsid w:val="000312A0"/>
    <w:rsid w:val="000315E0"/>
    <w:rsid w:val="00031E19"/>
    <w:rsid w:val="000320BF"/>
    <w:rsid w:val="000326F2"/>
    <w:rsid w:val="00032982"/>
    <w:rsid w:val="00032DDC"/>
    <w:rsid w:val="000337FA"/>
    <w:rsid w:val="00033D2F"/>
    <w:rsid w:val="0003521D"/>
    <w:rsid w:val="00035924"/>
    <w:rsid w:val="00035A34"/>
    <w:rsid w:val="00035AFE"/>
    <w:rsid w:val="00035E45"/>
    <w:rsid w:val="00036643"/>
    <w:rsid w:val="00036C7D"/>
    <w:rsid w:val="00036D26"/>
    <w:rsid w:val="000370F7"/>
    <w:rsid w:val="000377E1"/>
    <w:rsid w:val="00037833"/>
    <w:rsid w:val="00037944"/>
    <w:rsid w:val="000379A5"/>
    <w:rsid w:val="00040107"/>
    <w:rsid w:val="00040C03"/>
    <w:rsid w:val="0004115C"/>
    <w:rsid w:val="0004122C"/>
    <w:rsid w:val="0004178A"/>
    <w:rsid w:val="00042511"/>
    <w:rsid w:val="00042B1D"/>
    <w:rsid w:val="000431D0"/>
    <w:rsid w:val="0004375F"/>
    <w:rsid w:val="000438B0"/>
    <w:rsid w:val="00043B9E"/>
    <w:rsid w:val="00043D8A"/>
    <w:rsid w:val="000447FE"/>
    <w:rsid w:val="0004494B"/>
    <w:rsid w:val="00044AC3"/>
    <w:rsid w:val="00045C35"/>
    <w:rsid w:val="00046671"/>
    <w:rsid w:val="00046DB9"/>
    <w:rsid w:val="00046F05"/>
    <w:rsid w:val="00047592"/>
    <w:rsid w:val="0004762E"/>
    <w:rsid w:val="00047914"/>
    <w:rsid w:val="00047BAA"/>
    <w:rsid w:val="00047C3A"/>
    <w:rsid w:val="00050377"/>
    <w:rsid w:val="00050A47"/>
    <w:rsid w:val="00050DA8"/>
    <w:rsid w:val="0005156C"/>
    <w:rsid w:val="00051BE4"/>
    <w:rsid w:val="00051D03"/>
    <w:rsid w:val="0005220D"/>
    <w:rsid w:val="00052ACB"/>
    <w:rsid w:val="00052E32"/>
    <w:rsid w:val="000533DD"/>
    <w:rsid w:val="0005389C"/>
    <w:rsid w:val="00053DBD"/>
    <w:rsid w:val="0005448B"/>
    <w:rsid w:val="00054874"/>
    <w:rsid w:val="00054F18"/>
    <w:rsid w:val="00055067"/>
    <w:rsid w:val="000554D9"/>
    <w:rsid w:val="00055EF9"/>
    <w:rsid w:val="00055F1C"/>
    <w:rsid w:val="000566B0"/>
    <w:rsid w:val="00056E92"/>
    <w:rsid w:val="00056FAE"/>
    <w:rsid w:val="0005730B"/>
    <w:rsid w:val="000573C9"/>
    <w:rsid w:val="000574C8"/>
    <w:rsid w:val="00057737"/>
    <w:rsid w:val="00057E80"/>
    <w:rsid w:val="00060422"/>
    <w:rsid w:val="00060433"/>
    <w:rsid w:val="00060769"/>
    <w:rsid w:val="00061693"/>
    <w:rsid w:val="00061AC0"/>
    <w:rsid w:val="00061F85"/>
    <w:rsid w:val="0006209A"/>
    <w:rsid w:val="000620E8"/>
    <w:rsid w:val="00062448"/>
    <w:rsid w:val="000635FB"/>
    <w:rsid w:val="00063AF0"/>
    <w:rsid w:val="00063CAB"/>
    <w:rsid w:val="00063FA6"/>
    <w:rsid w:val="00064715"/>
    <w:rsid w:val="000648DC"/>
    <w:rsid w:val="00065246"/>
    <w:rsid w:val="00065A41"/>
    <w:rsid w:val="0006608F"/>
    <w:rsid w:val="000665CA"/>
    <w:rsid w:val="0006677F"/>
    <w:rsid w:val="00066A48"/>
    <w:rsid w:val="00067417"/>
    <w:rsid w:val="000678D6"/>
    <w:rsid w:val="00067965"/>
    <w:rsid w:val="00067D7E"/>
    <w:rsid w:val="00071174"/>
    <w:rsid w:val="0007120C"/>
    <w:rsid w:val="000717B6"/>
    <w:rsid w:val="00071B39"/>
    <w:rsid w:val="000720B1"/>
    <w:rsid w:val="00072807"/>
    <w:rsid w:val="00072F13"/>
    <w:rsid w:val="000731A0"/>
    <w:rsid w:val="0007331F"/>
    <w:rsid w:val="00073D80"/>
    <w:rsid w:val="00073F15"/>
    <w:rsid w:val="000741A3"/>
    <w:rsid w:val="000745D8"/>
    <w:rsid w:val="0007472D"/>
    <w:rsid w:val="00074B83"/>
    <w:rsid w:val="00075441"/>
    <w:rsid w:val="00075720"/>
    <w:rsid w:val="00075AD4"/>
    <w:rsid w:val="000760F2"/>
    <w:rsid w:val="00076508"/>
    <w:rsid w:val="00076952"/>
    <w:rsid w:val="000778E5"/>
    <w:rsid w:val="00077FA0"/>
    <w:rsid w:val="00081163"/>
    <w:rsid w:val="00082476"/>
    <w:rsid w:val="00082741"/>
    <w:rsid w:val="00082D89"/>
    <w:rsid w:val="0008300F"/>
    <w:rsid w:val="000831DE"/>
    <w:rsid w:val="000835D2"/>
    <w:rsid w:val="00083C38"/>
    <w:rsid w:val="00083DDF"/>
    <w:rsid w:val="000847D5"/>
    <w:rsid w:val="00084FC6"/>
    <w:rsid w:val="00085748"/>
    <w:rsid w:val="0008599A"/>
    <w:rsid w:val="00085DC0"/>
    <w:rsid w:val="00086A06"/>
    <w:rsid w:val="00086A99"/>
    <w:rsid w:val="00086D75"/>
    <w:rsid w:val="00090376"/>
    <w:rsid w:val="0009062B"/>
    <w:rsid w:val="00090DE0"/>
    <w:rsid w:val="00090FEA"/>
    <w:rsid w:val="0009149D"/>
    <w:rsid w:val="00092301"/>
    <w:rsid w:val="000925DD"/>
    <w:rsid w:val="00092676"/>
    <w:rsid w:val="00092FCE"/>
    <w:rsid w:val="000933B8"/>
    <w:rsid w:val="0009351E"/>
    <w:rsid w:val="00093A44"/>
    <w:rsid w:val="00093ACB"/>
    <w:rsid w:val="00093CDC"/>
    <w:rsid w:val="000941D7"/>
    <w:rsid w:val="00094704"/>
    <w:rsid w:val="00094D0D"/>
    <w:rsid w:val="00094E1D"/>
    <w:rsid w:val="00094E98"/>
    <w:rsid w:val="00094F08"/>
    <w:rsid w:val="0009508E"/>
    <w:rsid w:val="00095D0C"/>
    <w:rsid w:val="0009688E"/>
    <w:rsid w:val="00097336"/>
    <w:rsid w:val="000975B5"/>
    <w:rsid w:val="00097D1C"/>
    <w:rsid w:val="000A0471"/>
    <w:rsid w:val="000A0A5E"/>
    <w:rsid w:val="000A24A2"/>
    <w:rsid w:val="000A25C9"/>
    <w:rsid w:val="000A2A31"/>
    <w:rsid w:val="000A2C49"/>
    <w:rsid w:val="000A3A6F"/>
    <w:rsid w:val="000A3D9E"/>
    <w:rsid w:val="000A4011"/>
    <w:rsid w:val="000A41DE"/>
    <w:rsid w:val="000A48DA"/>
    <w:rsid w:val="000A4FBF"/>
    <w:rsid w:val="000A5A76"/>
    <w:rsid w:val="000A5B35"/>
    <w:rsid w:val="000A619A"/>
    <w:rsid w:val="000A6496"/>
    <w:rsid w:val="000A6A90"/>
    <w:rsid w:val="000A78A1"/>
    <w:rsid w:val="000A7CCE"/>
    <w:rsid w:val="000A7DD2"/>
    <w:rsid w:val="000A7EF5"/>
    <w:rsid w:val="000B0BC2"/>
    <w:rsid w:val="000B0F50"/>
    <w:rsid w:val="000B0F9A"/>
    <w:rsid w:val="000B1514"/>
    <w:rsid w:val="000B15F5"/>
    <w:rsid w:val="000B1AB0"/>
    <w:rsid w:val="000B1EA3"/>
    <w:rsid w:val="000B230F"/>
    <w:rsid w:val="000B2642"/>
    <w:rsid w:val="000B272F"/>
    <w:rsid w:val="000B27D1"/>
    <w:rsid w:val="000B2A6E"/>
    <w:rsid w:val="000B3427"/>
    <w:rsid w:val="000B3624"/>
    <w:rsid w:val="000B3A84"/>
    <w:rsid w:val="000B3BAF"/>
    <w:rsid w:val="000B3BB5"/>
    <w:rsid w:val="000B4430"/>
    <w:rsid w:val="000B4C7B"/>
    <w:rsid w:val="000B52E3"/>
    <w:rsid w:val="000B53E2"/>
    <w:rsid w:val="000B56CF"/>
    <w:rsid w:val="000B59E5"/>
    <w:rsid w:val="000B602D"/>
    <w:rsid w:val="000B6521"/>
    <w:rsid w:val="000B6D8C"/>
    <w:rsid w:val="000B7E24"/>
    <w:rsid w:val="000C00C5"/>
    <w:rsid w:val="000C0DBF"/>
    <w:rsid w:val="000C0F2E"/>
    <w:rsid w:val="000C1114"/>
    <w:rsid w:val="000C1299"/>
    <w:rsid w:val="000C1E6C"/>
    <w:rsid w:val="000C1FB6"/>
    <w:rsid w:val="000C2571"/>
    <w:rsid w:val="000C26F4"/>
    <w:rsid w:val="000C2989"/>
    <w:rsid w:val="000C2AE1"/>
    <w:rsid w:val="000C2BD4"/>
    <w:rsid w:val="000C3406"/>
    <w:rsid w:val="000C3A55"/>
    <w:rsid w:val="000C4259"/>
    <w:rsid w:val="000C4711"/>
    <w:rsid w:val="000C4847"/>
    <w:rsid w:val="000C4BCD"/>
    <w:rsid w:val="000C4F36"/>
    <w:rsid w:val="000C4FBA"/>
    <w:rsid w:val="000C4FDE"/>
    <w:rsid w:val="000C5112"/>
    <w:rsid w:val="000C52AC"/>
    <w:rsid w:val="000C53AA"/>
    <w:rsid w:val="000C56A5"/>
    <w:rsid w:val="000C59FE"/>
    <w:rsid w:val="000C622E"/>
    <w:rsid w:val="000C752A"/>
    <w:rsid w:val="000C7827"/>
    <w:rsid w:val="000C78C0"/>
    <w:rsid w:val="000D00B5"/>
    <w:rsid w:val="000D0659"/>
    <w:rsid w:val="000D0B8E"/>
    <w:rsid w:val="000D0E2A"/>
    <w:rsid w:val="000D0E9B"/>
    <w:rsid w:val="000D176E"/>
    <w:rsid w:val="000D2445"/>
    <w:rsid w:val="000D245D"/>
    <w:rsid w:val="000D293D"/>
    <w:rsid w:val="000D2D6E"/>
    <w:rsid w:val="000D2FEA"/>
    <w:rsid w:val="000D3914"/>
    <w:rsid w:val="000D3C9D"/>
    <w:rsid w:val="000D3CA9"/>
    <w:rsid w:val="000D3F76"/>
    <w:rsid w:val="000D4014"/>
    <w:rsid w:val="000D451B"/>
    <w:rsid w:val="000D5E43"/>
    <w:rsid w:val="000D5E72"/>
    <w:rsid w:val="000D6FFF"/>
    <w:rsid w:val="000D78C5"/>
    <w:rsid w:val="000D79CC"/>
    <w:rsid w:val="000D7E4A"/>
    <w:rsid w:val="000E0001"/>
    <w:rsid w:val="000E02D1"/>
    <w:rsid w:val="000E03FC"/>
    <w:rsid w:val="000E05DE"/>
    <w:rsid w:val="000E0692"/>
    <w:rsid w:val="000E147B"/>
    <w:rsid w:val="000E2359"/>
    <w:rsid w:val="000E3C19"/>
    <w:rsid w:val="000E3D5E"/>
    <w:rsid w:val="000E3E4A"/>
    <w:rsid w:val="000E444F"/>
    <w:rsid w:val="000E4876"/>
    <w:rsid w:val="000E5606"/>
    <w:rsid w:val="000E570D"/>
    <w:rsid w:val="000E5710"/>
    <w:rsid w:val="000E5B75"/>
    <w:rsid w:val="000E5BC0"/>
    <w:rsid w:val="000E61D2"/>
    <w:rsid w:val="000E61FC"/>
    <w:rsid w:val="000E62FC"/>
    <w:rsid w:val="000E68B6"/>
    <w:rsid w:val="000E6966"/>
    <w:rsid w:val="000E7170"/>
    <w:rsid w:val="000F071B"/>
    <w:rsid w:val="000F1372"/>
    <w:rsid w:val="000F15D0"/>
    <w:rsid w:val="000F2CDF"/>
    <w:rsid w:val="000F3971"/>
    <w:rsid w:val="000F3B1F"/>
    <w:rsid w:val="000F3C75"/>
    <w:rsid w:val="000F4535"/>
    <w:rsid w:val="000F47EC"/>
    <w:rsid w:val="000F4838"/>
    <w:rsid w:val="000F4C34"/>
    <w:rsid w:val="000F4E46"/>
    <w:rsid w:val="000F6175"/>
    <w:rsid w:val="000F6374"/>
    <w:rsid w:val="000F6711"/>
    <w:rsid w:val="000F71D8"/>
    <w:rsid w:val="000F73A3"/>
    <w:rsid w:val="000F7525"/>
    <w:rsid w:val="000F78BF"/>
    <w:rsid w:val="000F78CB"/>
    <w:rsid w:val="00100C31"/>
    <w:rsid w:val="00100DE6"/>
    <w:rsid w:val="00100FE8"/>
    <w:rsid w:val="001015E7"/>
    <w:rsid w:val="0010176C"/>
    <w:rsid w:val="001018E3"/>
    <w:rsid w:val="00101A6A"/>
    <w:rsid w:val="00101BBA"/>
    <w:rsid w:val="00102E51"/>
    <w:rsid w:val="001031E4"/>
    <w:rsid w:val="00103EE6"/>
    <w:rsid w:val="00103FFF"/>
    <w:rsid w:val="001044A7"/>
    <w:rsid w:val="001046E8"/>
    <w:rsid w:val="00104729"/>
    <w:rsid w:val="001049EC"/>
    <w:rsid w:val="001052A4"/>
    <w:rsid w:val="001055DB"/>
    <w:rsid w:val="00106680"/>
    <w:rsid w:val="0010677B"/>
    <w:rsid w:val="00106AE0"/>
    <w:rsid w:val="00106F42"/>
    <w:rsid w:val="001078C0"/>
    <w:rsid w:val="001100BC"/>
    <w:rsid w:val="001108B0"/>
    <w:rsid w:val="00111795"/>
    <w:rsid w:val="00111E50"/>
    <w:rsid w:val="00112E85"/>
    <w:rsid w:val="00113138"/>
    <w:rsid w:val="0011334F"/>
    <w:rsid w:val="00113F08"/>
    <w:rsid w:val="00114094"/>
    <w:rsid w:val="001144DE"/>
    <w:rsid w:val="00114EA0"/>
    <w:rsid w:val="0011514E"/>
    <w:rsid w:val="001153FE"/>
    <w:rsid w:val="00115F1E"/>
    <w:rsid w:val="0011611E"/>
    <w:rsid w:val="00116537"/>
    <w:rsid w:val="00117B03"/>
    <w:rsid w:val="00117B3A"/>
    <w:rsid w:val="00117C9A"/>
    <w:rsid w:val="00120048"/>
    <w:rsid w:val="001201D9"/>
    <w:rsid w:val="0012072C"/>
    <w:rsid w:val="00120E02"/>
    <w:rsid w:val="001211FB"/>
    <w:rsid w:val="00121963"/>
    <w:rsid w:val="00121CD6"/>
    <w:rsid w:val="00121D05"/>
    <w:rsid w:val="00121D4E"/>
    <w:rsid w:val="00122016"/>
    <w:rsid w:val="00122568"/>
    <w:rsid w:val="0012256C"/>
    <w:rsid w:val="001228AE"/>
    <w:rsid w:val="00122D18"/>
    <w:rsid w:val="00123740"/>
    <w:rsid w:val="00123B02"/>
    <w:rsid w:val="00124943"/>
    <w:rsid w:val="00124A69"/>
    <w:rsid w:val="00124DE9"/>
    <w:rsid w:val="001251CE"/>
    <w:rsid w:val="001252B1"/>
    <w:rsid w:val="00125856"/>
    <w:rsid w:val="00126209"/>
    <w:rsid w:val="001262C7"/>
    <w:rsid w:val="001273BC"/>
    <w:rsid w:val="001278E2"/>
    <w:rsid w:val="00127AE2"/>
    <w:rsid w:val="00127D12"/>
    <w:rsid w:val="001300C9"/>
    <w:rsid w:val="001300F4"/>
    <w:rsid w:val="00131FD8"/>
    <w:rsid w:val="00132333"/>
    <w:rsid w:val="001325B7"/>
    <w:rsid w:val="0013265B"/>
    <w:rsid w:val="00132786"/>
    <w:rsid w:val="00132C35"/>
    <w:rsid w:val="00132D37"/>
    <w:rsid w:val="00133169"/>
    <w:rsid w:val="001338CB"/>
    <w:rsid w:val="00133CFE"/>
    <w:rsid w:val="001342DD"/>
    <w:rsid w:val="0013444B"/>
    <w:rsid w:val="00134FCD"/>
    <w:rsid w:val="001356C9"/>
    <w:rsid w:val="00136289"/>
    <w:rsid w:val="0013638D"/>
    <w:rsid w:val="00136614"/>
    <w:rsid w:val="0013684D"/>
    <w:rsid w:val="00137153"/>
    <w:rsid w:val="001374C4"/>
    <w:rsid w:val="00137A7E"/>
    <w:rsid w:val="00137BDA"/>
    <w:rsid w:val="00137C55"/>
    <w:rsid w:val="0014027B"/>
    <w:rsid w:val="00140321"/>
    <w:rsid w:val="00140433"/>
    <w:rsid w:val="001404D3"/>
    <w:rsid w:val="00140A11"/>
    <w:rsid w:val="00140CA0"/>
    <w:rsid w:val="00141337"/>
    <w:rsid w:val="001423EB"/>
    <w:rsid w:val="001434B5"/>
    <w:rsid w:val="001438D0"/>
    <w:rsid w:val="00143C1F"/>
    <w:rsid w:val="001440C0"/>
    <w:rsid w:val="001441CD"/>
    <w:rsid w:val="00144288"/>
    <w:rsid w:val="00144A49"/>
    <w:rsid w:val="00144A6A"/>
    <w:rsid w:val="001452DC"/>
    <w:rsid w:val="001456B7"/>
    <w:rsid w:val="00145F17"/>
    <w:rsid w:val="00146AC2"/>
    <w:rsid w:val="00147498"/>
    <w:rsid w:val="001478FD"/>
    <w:rsid w:val="00150E7B"/>
    <w:rsid w:val="0015122B"/>
    <w:rsid w:val="001514DF"/>
    <w:rsid w:val="00151906"/>
    <w:rsid w:val="00151AA6"/>
    <w:rsid w:val="00151B2A"/>
    <w:rsid w:val="001529BC"/>
    <w:rsid w:val="0015316A"/>
    <w:rsid w:val="001537F7"/>
    <w:rsid w:val="00154361"/>
    <w:rsid w:val="001547D4"/>
    <w:rsid w:val="00154C40"/>
    <w:rsid w:val="0015542D"/>
    <w:rsid w:val="001554CA"/>
    <w:rsid w:val="00155A1F"/>
    <w:rsid w:val="00155E4C"/>
    <w:rsid w:val="001560E7"/>
    <w:rsid w:val="001562AC"/>
    <w:rsid w:val="001568D6"/>
    <w:rsid w:val="00156E9D"/>
    <w:rsid w:val="00157394"/>
    <w:rsid w:val="00157640"/>
    <w:rsid w:val="00157BDF"/>
    <w:rsid w:val="00157C40"/>
    <w:rsid w:val="00160020"/>
    <w:rsid w:val="0016066A"/>
    <w:rsid w:val="00160D5A"/>
    <w:rsid w:val="00160E86"/>
    <w:rsid w:val="00161DCC"/>
    <w:rsid w:val="00162279"/>
    <w:rsid w:val="0016309F"/>
    <w:rsid w:val="001630F2"/>
    <w:rsid w:val="001638F3"/>
    <w:rsid w:val="00163D71"/>
    <w:rsid w:val="001641D2"/>
    <w:rsid w:val="00164BC2"/>
    <w:rsid w:val="00164C4F"/>
    <w:rsid w:val="00165066"/>
    <w:rsid w:val="00165910"/>
    <w:rsid w:val="00165A0C"/>
    <w:rsid w:val="00165DE0"/>
    <w:rsid w:val="00166461"/>
    <w:rsid w:val="0016691A"/>
    <w:rsid w:val="00166A12"/>
    <w:rsid w:val="00167713"/>
    <w:rsid w:val="00167B9A"/>
    <w:rsid w:val="00167E84"/>
    <w:rsid w:val="001702CA"/>
    <w:rsid w:val="001705CD"/>
    <w:rsid w:val="00170620"/>
    <w:rsid w:val="001709FA"/>
    <w:rsid w:val="00170A3B"/>
    <w:rsid w:val="00170EED"/>
    <w:rsid w:val="00171101"/>
    <w:rsid w:val="00171282"/>
    <w:rsid w:val="00171D02"/>
    <w:rsid w:val="001724A1"/>
    <w:rsid w:val="00172501"/>
    <w:rsid w:val="00172743"/>
    <w:rsid w:val="0017288B"/>
    <w:rsid w:val="00172980"/>
    <w:rsid w:val="001731D0"/>
    <w:rsid w:val="00174116"/>
    <w:rsid w:val="00174F7E"/>
    <w:rsid w:val="00175967"/>
    <w:rsid w:val="001759B0"/>
    <w:rsid w:val="001765EB"/>
    <w:rsid w:val="00177354"/>
    <w:rsid w:val="00177AFF"/>
    <w:rsid w:val="0018088A"/>
    <w:rsid w:val="00180A7A"/>
    <w:rsid w:val="001813D2"/>
    <w:rsid w:val="00181782"/>
    <w:rsid w:val="001819D2"/>
    <w:rsid w:val="00182824"/>
    <w:rsid w:val="00182CD8"/>
    <w:rsid w:val="00182E04"/>
    <w:rsid w:val="00182F72"/>
    <w:rsid w:val="00183012"/>
    <w:rsid w:val="00183175"/>
    <w:rsid w:val="001837F8"/>
    <w:rsid w:val="00184027"/>
    <w:rsid w:val="001842B9"/>
    <w:rsid w:val="00184A73"/>
    <w:rsid w:val="00184BA2"/>
    <w:rsid w:val="00185238"/>
    <w:rsid w:val="0018560B"/>
    <w:rsid w:val="00185DAA"/>
    <w:rsid w:val="00185E1A"/>
    <w:rsid w:val="0018609F"/>
    <w:rsid w:val="001866AF"/>
    <w:rsid w:val="00186C8B"/>
    <w:rsid w:val="00186F37"/>
    <w:rsid w:val="00187442"/>
    <w:rsid w:val="00187773"/>
    <w:rsid w:val="001901BA"/>
    <w:rsid w:val="00190732"/>
    <w:rsid w:val="00190B1E"/>
    <w:rsid w:val="00190B8C"/>
    <w:rsid w:val="0019117B"/>
    <w:rsid w:val="0019273F"/>
    <w:rsid w:val="00192B2F"/>
    <w:rsid w:val="00194BD3"/>
    <w:rsid w:val="00194D7C"/>
    <w:rsid w:val="00194E59"/>
    <w:rsid w:val="001953A1"/>
    <w:rsid w:val="001958B6"/>
    <w:rsid w:val="001967FE"/>
    <w:rsid w:val="00196C08"/>
    <w:rsid w:val="00197216"/>
    <w:rsid w:val="00197347"/>
    <w:rsid w:val="001976B4"/>
    <w:rsid w:val="001976BB"/>
    <w:rsid w:val="001976FB"/>
    <w:rsid w:val="00197A37"/>
    <w:rsid w:val="001A03E3"/>
    <w:rsid w:val="001A05B2"/>
    <w:rsid w:val="001A0BE4"/>
    <w:rsid w:val="001A0C5C"/>
    <w:rsid w:val="001A0C88"/>
    <w:rsid w:val="001A0F0A"/>
    <w:rsid w:val="001A0F38"/>
    <w:rsid w:val="001A1A5D"/>
    <w:rsid w:val="001A26E1"/>
    <w:rsid w:val="001A3224"/>
    <w:rsid w:val="001A35EB"/>
    <w:rsid w:val="001A3709"/>
    <w:rsid w:val="001A391F"/>
    <w:rsid w:val="001A395E"/>
    <w:rsid w:val="001A5129"/>
    <w:rsid w:val="001A51B0"/>
    <w:rsid w:val="001A560E"/>
    <w:rsid w:val="001A5B77"/>
    <w:rsid w:val="001A5C52"/>
    <w:rsid w:val="001A5F7A"/>
    <w:rsid w:val="001A6D50"/>
    <w:rsid w:val="001A7513"/>
    <w:rsid w:val="001A7982"/>
    <w:rsid w:val="001A7CE3"/>
    <w:rsid w:val="001A7CF0"/>
    <w:rsid w:val="001A7D87"/>
    <w:rsid w:val="001B07D8"/>
    <w:rsid w:val="001B0C4E"/>
    <w:rsid w:val="001B1232"/>
    <w:rsid w:val="001B144D"/>
    <w:rsid w:val="001B1536"/>
    <w:rsid w:val="001B1D3D"/>
    <w:rsid w:val="001B2848"/>
    <w:rsid w:val="001B2939"/>
    <w:rsid w:val="001B3300"/>
    <w:rsid w:val="001B34A3"/>
    <w:rsid w:val="001B39B6"/>
    <w:rsid w:val="001B4397"/>
    <w:rsid w:val="001B43C2"/>
    <w:rsid w:val="001B48EA"/>
    <w:rsid w:val="001B4BAF"/>
    <w:rsid w:val="001B5758"/>
    <w:rsid w:val="001B5A03"/>
    <w:rsid w:val="001B5CA9"/>
    <w:rsid w:val="001B5DD5"/>
    <w:rsid w:val="001B62CF"/>
    <w:rsid w:val="001B671F"/>
    <w:rsid w:val="001B6A75"/>
    <w:rsid w:val="001B6E64"/>
    <w:rsid w:val="001B70C4"/>
    <w:rsid w:val="001B746E"/>
    <w:rsid w:val="001B7C12"/>
    <w:rsid w:val="001C0649"/>
    <w:rsid w:val="001C0672"/>
    <w:rsid w:val="001C0932"/>
    <w:rsid w:val="001C0C12"/>
    <w:rsid w:val="001C0CE0"/>
    <w:rsid w:val="001C1104"/>
    <w:rsid w:val="001C118E"/>
    <w:rsid w:val="001C1880"/>
    <w:rsid w:val="001C18C7"/>
    <w:rsid w:val="001C1D62"/>
    <w:rsid w:val="001C1EF4"/>
    <w:rsid w:val="001C205C"/>
    <w:rsid w:val="001C2FB4"/>
    <w:rsid w:val="001C3248"/>
    <w:rsid w:val="001C46CE"/>
    <w:rsid w:val="001C5C64"/>
    <w:rsid w:val="001C5D09"/>
    <w:rsid w:val="001C6142"/>
    <w:rsid w:val="001C6246"/>
    <w:rsid w:val="001C62C2"/>
    <w:rsid w:val="001C6555"/>
    <w:rsid w:val="001C6E92"/>
    <w:rsid w:val="001C7011"/>
    <w:rsid w:val="001C74C3"/>
    <w:rsid w:val="001D01C0"/>
    <w:rsid w:val="001D0366"/>
    <w:rsid w:val="001D09FA"/>
    <w:rsid w:val="001D0E68"/>
    <w:rsid w:val="001D12D7"/>
    <w:rsid w:val="001D1604"/>
    <w:rsid w:val="001D1833"/>
    <w:rsid w:val="001D2FA0"/>
    <w:rsid w:val="001D3171"/>
    <w:rsid w:val="001D3A42"/>
    <w:rsid w:val="001D3DD1"/>
    <w:rsid w:val="001D457C"/>
    <w:rsid w:val="001D4967"/>
    <w:rsid w:val="001D4AC8"/>
    <w:rsid w:val="001D4DCE"/>
    <w:rsid w:val="001D5A40"/>
    <w:rsid w:val="001D6CAD"/>
    <w:rsid w:val="001D6F30"/>
    <w:rsid w:val="001D7293"/>
    <w:rsid w:val="001E01CC"/>
    <w:rsid w:val="001E1399"/>
    <w:rsid w:val="001E21EE"/>
    <w:rsid w:val="001E255D"/>
    <w:rsid w:val="001E2B75"/>
    <w:rsid w:val="001E2FDB"/>
    <w:rsid w:val="001E3C61"/>
    <w:rsid w:val="001E3C9E"/>
    <w:rsid w:val="001E423E"/>
    <w:rsid w:val="001E42BD"/>
    <w:rsid w:val="001E4991"/>
    <w:rsid w:val="001E4B1D"/>
    <w:rsid w:val="001E5A0D"/>
    <w:rsid w:val="001E5B67"/>
    <w:rsid w:val="001E5F4B"/>
    <w:rsid w:val="001E6940"/>
    <w:rsid w:val="001E6A76"/>
    <w:rsid w:val="001E7030"/>
    <w:rsid w:val="001E737C"/>
    <w:rsid w:val="001E7775"/>
    <w:rsid w:val="001E7870"/>
    <w:rsid w:val="001E78A8"/>
    <w:rsid w:val="001E7BAE"/>
    <w:rsid w:val="001F00F0"/>
    <w:rsid w:val="001F0141"/>
    <w:rsid w:val="001F05E9"/>
    <w:rsid w:val="001F060F"/>
    <w:rsid w:val="001F1295"/>
    <w:rsid w:val="001F1879"/>
    <w:rsid w:val="001F19FD"/>
    <w:rsid w:val="001F1D19"/>
    <w:rsid w:val="001F1DF1"/>
    <w:rsid w:val="001F2004"/>
    <w:rsid w:val="001F267B"/>
    <w:rsid w:val="001F2BCE"/>
    <w:rsid w:val="001F2BD0"/>
    <w:rsid w:val="001F2F40"/>
    <w:rsid w:val="001F2F47"/>
    <w:rsid w:val="001F35A6"/>
    <w:rsid w:val="001F40E5"/>
    <w:rsid w:val="001F4649"/>
    <w:rsid w:val="001F47A4"/>
    <w:rsid w:val="001F4B3C"/>
    <w:rsid w:val="001F4E74"/>
    <w:rsid w:val="001F4F22"/>
    <w:rsid w:val="001F5673"/>
    <w:rsid w:val="001F59EB"/>
    <w:rsid w:val="001F5E2A"/>
    <w:rsid w:val="001F619D"/>
    <w:rsid w:val="001F70C9"/>
    <w:rsid w:val="00200A50"/>
    <w:rsid w:val="00200D26"/>
    <w:rsid w:val="00201002"/>
    <w:rsid w:val="00201DE1"/>
    <w:rsid w:val="002021D8"/>
    <w:rsid w:val="002023D2"/>
    <w:rsid w:val="00202846"/>
    <w:rsid w:val="00202A68"/>
    <w:rsid w:val="00203593"/>
    <w:rsid w:val="0020374B"/>
    <w:rsid w:val="0020483C"/>
    <w:rsid w:val="00205188"/>
    <w:rsid w:val="002057D6"/>
    <w:rsid w:val="002057F5"/>
    <w:rsid w:val="00205952"/>
    <w:rsid w:val="00205A77"/>
    <w:rsid w:val="00205FA1"/>
    <w:rsid w:val="0020608C"/>
    <w:rsid w:val="002062E3"/>
    <w:rsid w:val="00206354"/>
    <w:rsid w:val="00206FCF"/>
    <w:rsid w:val="002074CD"/>
    <w:rsid w:val="00207695"/>
    <w:rsid w:val="00207AC0"/>
    <w:rsid w:val="00207BE0"/>
    <w:rsid w:val="00210AA0"/>
    <w:rsid w:val="00210FDF"/>
    <w:rsid w:val="00211000"/>
    <w:rsid w:val="002112C7"/>
    <w:rsid w:val="0021130B"/>
    <w:rsid w:val="0021139C"/>
    <w:rsid w:val="0021173D"/>
    <w:rsid w:val="002117F8"/>
    <w:rsid w:val="00211C21"/>
    <w:rsid w:val="002124F7"/>
    <w:rsid w:val="002134EA"/>
    <w:rsid w:val="00213616"/>
    <w:rsid w:val="0021373D"/>
    <w:rsid w:val="00213806"/>
    <w:rsid w:val="00213DA2"/>
    <w:rsid w:val="00214318"/>
    <w:rsid w:val="002143CC"/>
    <w:rsid w:val="00214829"/>
    <w:rsid w:val="00214E0F"/>
    <w:rsid w:val="0021556F"/>
    <w:rsid w:val="002156B3"/>
    <w:rsid w:val="00215B82"/>
    <w:rsid w:val="00215BDF"/>
    <w:rsid w:val="00217007"/>
    <w:rsid w:val="00217C42"/>
    <w:rsid w:val="0022001B"/>
    <w:rsid w:val="002209F2"/>
    <w:rsid w:val="00220A00"/>
    <w:rsid w:val="00221530"/>
    <w:rsid w:val="002215A6"/>
    <w:rsid w:val="0022160C"/>
    <w:rsid w:val="0022219E"/>
    <w:rsid w:val="00222453"/>
    <w:rsid w:val="002224A9"/>
    <w:rsid w:val="00222555"/>
    <w:rsid w:val="002228CF"/>
    <w:rsid w:val="002229FE"/>
    <w:rsid w:val="00222EC4"/>
    <w:rsid w:val="002234A2"/>
    <w:rsid w:val="00223785"/>
    <w:rsid w:val="00223952"/>
    <w:rsid w:val="0022398F"/>
    <w:rsid w:val="00223E67"/>
    <w:rsid w:val="002242D0"/>
    <w:rsid w:val="0022461A"/>
    <w:rsid w:val="00224626"/>
    <w:rsid w:val="00225165"/>
    <w:rsid w:val="00225963"/>
    <w:rsid w:val="00225996"/>
    <w:rsid w:val="002260BC"/>
    <w:rsid w:val="002261D0"/>
    <w:rsid w:val="002266F1"/>
    <w:rsid w:val="002272FA"/>
    <w:rsid w:val="00227B29"/>
    <w:rsid w:val="00227CA1"/>
    <w:rsid w:val="0023002C"/>
    <w:rsid w:val="002300DD"/>
    <w:rsid w:val="002303B2"/>
    <w:rsid w:val="00231114"/>
    <w:rsid w:val="00231380"/>
    <w:rsid w:val="0023146B"/>
    <w:rsid w:val="002314AF"/>
    <w:rsid w:val="00231577"/>
    <w:rsid w:val="002320A8"/>
    <w:rsid w:val="002321D3"/>
    <w:rsid w:val="002325DC"/>
    <w:rsid w:val="0023265C"/>
    <w:rsid w:val="002328CA"/>
    <w:rsid w:val="00232C3D"/>
    <w:rsid w:val="00232D37"/>
    <w:rsid w:val="00232D85"/>
    <w:rsid w:val="00233262"/>
    <w:rsid w:val="0023351C"/>
    <w:rsid w:val="00233A99"/>
    <w:rsid w:val="00233C13"/>
    <w:rsid w:val="00233E6E"/>
    <w:rsid w:val="002349E2"/>
    <w:rsid w:val="00235016"/>
    <w:rsid w:val="0023516C"/>
    <w:rsid w:val="002362E9"/>
    <w:rsid w:val="00236EC7"/>
    <w:rsid w:val="0023710B"/>
    <w:rsid w:val="00237124"/>
    <w:rsid w:val="0023756C"/>
    <w:rsid w:val="00237CE3"/>
    <w:rsid w:val="00240AE0"/>
    <w:rsid w:val="00240D61"/>
    <w:rsid w:val="00240E75"/>
    <w:rsid w:val="00241082"/>
    <w:rsid w:val="0024138D"/>
    <w:rsid w:val="0024174B"/>
    <w:rsid w:val="0024196A"/>
    <w:rsid w:val="00241A25"/>
    <w:rsid w:val="00241C8A"/>
    <w:rsid w:val="00241F0D"/>
    <w:rsid w:val="0024218D"/>
    <w:rsid w:val="00242403"/>
    <w:rsid w:val="002429C9"/>
    <w:rsid w:val="0024360E"/>
    <w:rsid w:val="002436AB"/>
    <w:rsid w:val="00244DC4"/>
    <w:rsid w:val="00244DC9"/>
    <w:rsid w:val="0024561B"/>
    <w:rsid w:val="00245A29"/>
    <w:rsid w:val="002466EB"/>
    <w:rsid w:val="00246CA4"/>
    <w:rsid w:val="0024708A"/>
    <w:rsid w:val="00247443"/>
    <w:rsid w:val="0024799F"/>
    <w:rsid w:val="00250A89"/>
    <w:rsid w:val="0025172B"/>
    <w:rsid w:val="002525B3"/>
    <w:rsid w:val="00252B53"/>
    <w:rsid w:val="00253963"/>
    <w:rsid w:val="00254219"/>
    <w:rsid w:val="002544CE"/>
    <w:rsid w:val="0025489E"/>
    <w:rsid w:val="0025520B"/>
    <w:rsid w:val="0025532E"/>
    <w:rsid w:val="002558D0"/>
    <w:rsid w:val="00255969"/>
    <w:rsid w:val="002559D0"/>
    <w:rsid w:val="002561D8"/>
    <w:rsid w:val="00256384"/>
    <w:rsid w:val="00256C8E"/>
    <w:rsid w:val="00256E16"/>
    <w:rsid w:val="00257D68"/>
    <w:rsid w:val="00260793"/>
    <w:rsid w:val="00261A54"/>
    <w:rsid w:val="00261C99"/>
    <w:rsid w:val="00261F19"/>
    <w:rsid w:val="0026277E"/>
    <w:rsid w:val="00262B41"/>
    <w:rsid w:val="00262CFC"/>
    <w:rsid w:val="00263333"/>
    <w:rsid w:val="00263489"/>
    <w:rsid w:val="00263906"/>
    <w:rsid w:val="00263B06"/>
    <w:rsid w:val="00263E40"/>
    <w:rsid w:val="00265278"/>
    <w:rsid w:val="00265292"/>
    <w:rsid w:val="00265519"/>
    <w:rsid w:val="00265595"/>
    <w:rsid w:val="002655CA"/>
    <w:rsid w:val="00265B1D"/>
    <w:rsid w:val="00265CCE"/>
    <w:rsid w:val="00265E9F"/>
    <w:rsid w:val="00266431"/>
    <w:rsid w:val="00267199"/>
    <w:rsid w:val="00267887"/>
    <w:rsid w:val="00267C0F"/>
    <w:rsid w:val="00270703"/>
    <w:rsid w:val="0027079D"/>
    <w:rsid w:val="002708C5"/>
    <w:rsid w:val="0027140E"/>
    <w:rsid w:val="0027191D"/>
    <w:rsid w:val="0027195E"/>
    <w:rsid w:val="00272260"/>
    <w:rsid w:val="00272843"/>
    <w:rsid w:val="00272C51"/>
    <w:rsid w:val="0027378A"/>
    <w:rsid w:val="00273AA7"/>
    <w:rsid w:val="00273CD5"/>
    <w:rsid w:val="00274057"/>
    <w:rsid w:val="00274399"/>
    <w:rsid w:val="00274768"/>
    <w:rsid w:val="00274BA8"/>
    <w:rsid w:val="00274D61"/>
    <w:rsid w:val="002756E5"/>
    <w:rsid w:val="00275BB7"/>
    <w:rsid w:val="00275E73"/>
    <w:rsid w:val="0027615D"/>
    <w:rsid w:val="0027677C"/>
    <w:rsid w:val="00276E4B"/>
    <w:rsid w:val="00276F0C"/>
    <w:rsid w:val="00277208"/>
    <w:rsid w:val="0027735B"/>
    <w:rsid w:val="0027738A"/>
    <w:rsid w:val="00277550"/>
    <w:rsid w:val="002777B5"/>
    <w:rsid w:val="00280946"/>
    <w:rsid w:val="00280C14"/>
    <w:rsid w:val="0028127A"/>
    <w:rsid w:val="002813F0"/>
    <w:rsid w:val="00281A28"/>
    <w:rsid w:val="00281A7B"/>
    <w:rsid w:val="00281AAA"/>
    <w:rsid w:val="00282304"/>
    <w:rsid w:val="002825EF"/>
    <w:rsid w:val="00282A06"/>
    <w:rsid w:val="002836B3"/>
    <w:rsid w:val="00284BD5"/>
    <w:rsid w:val="00284D44"/>
    <w:rsid w:val="00284F86"/>
    <w:rsid w:val="00285726"/>
    <w:rsid w:val="002859A5"/>
    <w:rsid w:val="002862CA"/>
    <w:rsid w:val="00286530"/>
    <w:rsid w:val="00286798"/>
    <w:rsid w:val="00286AD7"/>
    <w:rsid w:val="00286D39"/>
    <w:rsid w:val="00286D80"/>
    <w:rsid w:val="00286DE8"/>
    <w:rsid w:val="00286E71"/>
    <w:rsid w:val="00287093"/>
    <w:rsid w:val="002870D7"/>
    <w:rsid w:val="002871F4"/>
    <w:rsid w:val="00287911"/>
    <w:rsid w:val="00287F22"/>
    <w:rsid w:val="00287FE1"/>
    <w:rsid w:val="0029036D"/>
    <w:rsid w:val="002906BA"/>
    <w:rsid w:val="002915D7"/>
    <w:rsid w:val="0029191F"/>
    <w:rsid w:val="00291AAB"/>
    <w:rsid w:val="0029214B"/>
    <w:rsid w:val="00292167"/>
    <w:rsid w:val="00292194"/>
    <w:rsid w:val="00292949"/>
    <w:rsid w:val="00293439"/>
    <w:rsid w:val="002934A0"/>
    <w:rsid w:val="002937B7"/>
    <w:rsid w:val="00293ED2"/>
    <w:rsid w:val="00294219"/>
    <w:rsid w:val="00294748"/>
    <w:rsid w:val="00294879"/>
    <w:rsid w:val="00295175"/>
    <w:rsid w:val="00295301"/>
    <w:rsid w:val="002953E0"/>
    <w:rsid w:val="002953E1"/>
    <w:rsid w:val="002962D2"/>
    <w:rsid w:val="00296445"/>
    <w:rsid w:val="00296686"/>
    <w:rsid w:val="00296E07"/>
    <w:rsid w:val="00297386"/>
    <w:rsid w:val="0029783E"/>
    <w:rsid w:val="00297972"/>
    <w:rsid w:val="00297B18"/>
    <w:rsid w:val="00297F6D"/>
    <w:rsid w:val="002A03F2"/>
    <w:rsid w:val="002A05D5"/>
    <w:rsid w:val="002A09FC"/>
    <w:rsid w:val="002A1092"/>
    <w:rsid w:val="002A234A"/>
    <w:rsid w:val="002A24F2"/>
    <w:rsid w:val="002A2AF4"/>
    <w:rsid w:val="002A2C7E"/>
    <w:rsid w:val="002A2DEC"/>
    <w:rsid w:val="002A2E3F"/>
    <w:rsid w:val="002A3641"/>
    <w:rsid w:val="002A3FCC"/>
    <w:rsid w:val="002A4B72"/>
    <w:rsid w:val="002A4B8D"/>
    <w:rsid w:val="002A5D47"/>
    <w:rsid w:val="002A5D63"/>
    <w:rsid w:val="002A630D"/>
    <w:rsid w:val="002A68AA"/>
    <w:rsid w:val="002A6A11"/>
    <w:rsid w:val="002A6CF7"/>
    <w:rsid w:val="002A786D"/>
    <w:rsid w:val="002A79AB"/>
    <w:rsid w:val="002A7A30"/>
    <w:rsid w:val="002B0286"/>
    <w:rsid w:val="002B074E"/>
    <w:rsid w:val="002B07FD"/>
    <w:rsid w:val="002B111F"/>
    <w:rsid w:val="002B19CE"/>
    <w:rsid w:val="002B1DE3"/>
    <w:rsid w:val="002B2B10"/>
    <w:rsid w:val="002B302C"/>
    <w:rsid w:val="002B32E6"/>
    <w:rsid w:val="002B38B8"/>
    <w:rsid w:val="002B3C17"/>
    <w:rsid w:val="002B40C0"/>
    <w:rsid w:val="002B4B80"/>
    <w:rsid w:val="002B5357"/>
    <w:rsid w:val="002B5F3C"/>
    <w:rsid w:val="002B60AA"/>
    <w:rsid w:val="002B61E0"/>
    <w:rsid w:val="002B64D5"/>
    <w:rsid w:val="002B6801"/>
    <w:rsid w:val="002B6BB7"/>
    <w:rsid w:val="002B6C4B"/>
    <w:rsid w:val="002B6DD6"/>
    <w:rsid w:val="002B79C5"/>
    <w:rsid w:val="002C0C3C"/>
    <w:rsid w:val="002C0CAC"/>
    <w:rsid w:val="002C113C"/>
    <w:rsid w:val="002C1B86"/>
    <w:rsid w:val="002C1FED"/>
    <w:rsid w:val="002C2175"/>
    <w:rsid w:val="002C248C"/>
    <w:rsid w:val="002C2663"/>
    <w:rsid w:val="002C2949"/>
    <w:rsid w:val="002C2E04"/>
    <w:rsid w:val="002C2F07"/>
    <w:rsid w:val="002C3837"/>
    <w:rsid w:val="002C44D3"/>
    <w:rsid w:val="002C4D71"/>
    <w:rsid w:val="002C5163"/>
    <w:rsid w:val="002C5186"/>
    <w:rsid w:val="002C55B2"/>
    <w:rsid w:val="002C55DD"/>
    <w:rsid w:val="002C620A"/>
    <w:rsid w:val="002C62E7"/>
    <w:rsid w:val="002C6317"/>
    <w:rsid w:val="002C6656"/>
    <w:rsid w:val="002C6B1C"/>
    <w:rsid w:val="002C6B94"/>
    <w:rsid w:val="002C7419"/>
    <w:rsid w:val="002C7AB3"/>
    <w:rsid w:val="002D0699"/>
    <w:rsid w:val="002D0E86"/>
    <w:rsid w:val="002D1203"/>
    <w:rsid w:val="002D18F4"/>
    <w:rsid w:val="002D1B0A"/>
    <w:rsid w:val="002D24D2"/>
    <w:rsid w:val="002D30A7"/>
    <w:rsid w:val="002D32E3"/>
    <w:rsid w:val="002D3C39"/>
    <w:rsid w:val="002D3FA4"/>
    <w:rsid w:val="002D40ED"/>
    <w:rsid w:val="002D4D09"/>
    <w:rsid w:val="002D55EA"/>
    <w:rsid w:val="002D5A27"/>
    <w:rsid w:val="002D5C55"/>
    <w:rsid w:val="002D604D"/>
    <w:rsid w:val="002D75DA"/>
    <w:rsid w:val="002D7DDB"/>
    <w:rsid w:val="002E079A"/>
    <w:rsid w:val="002E07A8"/>
    <w:rsid w:val="002E0CA6"/>
    <w:rsid w:val="002E0F14"/>
    <w:rsid w:val="002E122A"/>
    <w:rsid w:val="002E23A0"/>
    <w:rsid w:val="002E2B20"/>
    <w:rsid w:val="002E31A0"/>
    <w:rsid w:val="002E345A"/>
    <w:rsid w:val="002E3714"/>
    <w:rsid w:val="002E3793"/>
    <w:rsid w:val="002E38FC"/>
    <w:rsid w:val="002E3A77"/>
    <w:rsid w:val="002E3CD0"/>
    <w:rsid w:val="002E4065"/>
    <w:rsid w:val="002E42C2"/>
    <w:rsid w:val="002E4A03"/>
    <w:rsid w:val="002E4C42"/>
    <w:rsid w:val="002E52A7"/>
    <w:rsid w:val="002E5B45"/>
    <w:rsid w:val="002E664F"/>
    <w:rsid w:val="002E678A"/>
    <w:rsid w:val="002E6D02"/>
    <w:rsid w:val="002E73A9"/>
    <w:rsid w:val="002E7448"/>
    <w:rsid w:val="002E7741"/>
    <w:rsid w:val="002E7D61"/>
    <w:rsid w:val="002E7E1E"/>
    <w:rsid w:val="002F02D3"/>
    <w:rsid w:val="002F0D37"/>
    <w:rsid w:val="002F0F5B"/>
    <w:rsid w:val="002F11F4"/>
    <w:rsid w:val="002F13D9"/>
    <w:rsid w:val="002F1604"/>
    <w:rsid w:val="002F24C1"/>
    <w:rsid w:val="002F350D"/>
    <w:rsid w:val="002F374E"/>
    <w:rsid w:val="002F38D5"/>
    <w:rsid w:val="002F417C"/>
    <w:rsid w:val="002F469C"/>
    <w:rsid w:val="002F4A61"/>
    <w:rsid w:val="002F4C45"/>
    <w:rsid w:val="002F5110"/>
    <w:rsid w:val="002F5999"/>
    <w:rsid w:val="002F5AD8"/>
    <w:rsid w:val="002F60B4"/>
    <w:rsid w:val="002F6239"/>
    <w:rsid w:val="002F6CC8"/>
    <w:rsid w:val="002F7040"/>
    <w:rsid w:val="002F704C"/>
    <w:rsid w:val="002F710E"/>
    <w:rsid w:val="002F71BB"/>
    <w:rsid w:val="002F7300"/>
    <w:rsid w:val="002F73B7"/>
    <w:rsid w:val="002F7971"/>
    <w:rsid w:val="002F7ED0"/>
    <w:rsid w:val="00300DD5"/>
    <w:rsid w:val="0030140A"/>
    <w:rsid w:val="00301AA9"/>
    <w:rsid w:val="003021D9"/>
    <w:rsid w:val="003023E9"/>
    <w:rsid w:val="00302623"/>
    <w:rsid w:val="003036A5"/>
    <w:rsid w:val="003039E6"/>
    <w:rsid w:val="003042EB"/>
    <w:rsid w:val="003044F1"/>
    <w:rsid w:val="0030458E"/>
    <w:rsid w:val="0030458F"/>
    <w:rsid w:val="00304689"/>
    <w:rsid w:val="00304760"/>
    <w:rsid w:val="00304853"/>
    <w:rsid w:val="00304E20"/>
    <w:rsid w:val="00304EB9"/>
    <w:rsid w:val="003052ED"/>
    <w:rsid w:val="0030567A"/>
    <w:rsid w:val="00306400"/>
    <w:rsid w:val="003074DE"/>
    <w:rsid w:val="00307D08"/>
    <w:rsid w:val="0031002A"/>
    <w:rsid w:val="0031027E"/>
    <w:rsid w:val="00310C28"/>
    <w:rsid w:val="00311A21"/>
    <w:rsid w:val="00311D1B"/>
    <w:rsid w:val="003126E7"/>
    <w:rsid w:val="00312A9E"/>
    <w:rsid w:val="00313154"/>
    <w:rsid w:val="003133A2"/>
    <w:rsid w:val="003133D1"/>
    <w:rsid w:val="003135BD"/>
    <w:rsid w:val="00313E55"/>
    <w:rsid w:val="00314BA6"/>
    <w:rsid w:val="00314E93"/>
    <w:rsid w:val="00314F7C"/>
    <w:rsid w:val="0031528E"/>
    <w:rsid w:val="0031549A"/>
    <w:rsid w:val="00315B7E"/>
    <w:rsid w:val="00315DD0"/>
    <w:rsid w:val="003160F2"/>
    <w:rsid w:val="003168B4"/>
    <w:rsid w:val="003169BD"/>
    <w:rsid w:val="00320F58"/>
    <w:rsid w:val="00321B54"/>
    <w:rsid w:val="00321D3F"/>
    <w:rsid w:val="00321F0C"/>
    <w:rsid w:val="003227A7"/>
    <w:rsid w:val="003237E1"/>
    <w:rsid w:val="00323E4D"/>
    <w:rsid w:val="003240D9"/>
    <w:rsid w:val="00324598"/>
    <w:rsid w:val="003256CF"/>
    <w:rsid w:val="00325F4F"/>
    <w:rsid w:val="00326181"/>
    <w:rsid w:val="0032669C"/>
    <w:rsid w:val="00326BE0"/>
    <w:rsid w:val="00326D2C"/>
    <w:rsid w:val="00326DC8"/>
    <w:rsid w:val="0032704C"/>
    <w:rsid w:val="0032737F"/>
    <w:rsid w:val="00327BB7"/>
    <w:rsid w:val="003300BE"/>
    <w:rsid w:val="00330AE4"/>
    <w:rsid w:val="00330CBE"/>
    <w:rsid w:val="00330F65"/>
    <w:rsid w:val="003320F4"/>
    <w:rsid w:val="003323C9"/>
    <w:rsid w:val="00332F4D"/>
    <w:rsid w:val="0033350C"/>
    <w:rsid w:val="00333C79"/>
    <w:rsid w:val="00334091"/>
    <w:rsid w:val="00334521"/>
    <w:rsid w:val="00334694"/>
    <w:rsid w:val="00334BB7"/>
    <w:rsid w:val="00334F82"/>
    <w:rsid w:val="00335271"/>
    <w:rsid w:val="00335642"/>
    <w:rsid w:val="00335A97"/>
    <w:rsid w:val="00335D43"/>
    <w:rsid w:val="003363A5"/>
    <w:rsid w:val="003363D7"/>
    <w:rsid w:val="00336877"/>
    <w:rsid w:val="0033687E"/>
    <w:rsid w:val="00336E6C"/>
    <w:rsid w:val="003374B2"/>
    <w:rsid w:val="00337CA2"/>
    <w:rsid w:val="00337F30"/>
    <w:rsid w:val="003401E2"/>
    <w:rsid w:val="003414E2"/>
    <w:rsid w:val="003415D0"/>
    <w:rsid w:val="00341AD0"/>
    <w:rsid w:val="0034223E"/>
    <w:rsid w:val="003428B2"/>
    <w:rsid w:val="00342C53"/>
    <w:rsid w:val="00342D8B"/>
    <w:rsid w:val="00342DCA"/>
    <w:rsid w:val="003430AD"/>
    <w:rsid w:val="003438BD"/>
    <w:rsid w:val="00343B59"/>
    <w:rsid w:val="00344A0E"/>
    <w:rsid w:val="00344CDE"/>
    <w:rsid w:val="00344D02"/>
    <w:rsid w:val="0034548E"/>
    <w:rsid w:val="00346547"/>
    <w:rsid w:val="00347451"/>
    <w:rsid w:val="0034768D"/>
    <w:rsid w:val="00347874"/>
    <w:rsid w:val="00350AD1"/>
    <w:rsid w:val="00350D0A"/>
    <w:rsid w:val="003516ED"/>
    <w:rsid w:val="00351ABC"/>
    <w:rsid w:val="00351B8F"/>
    <w:rsid w:val="00352738"/>
    <w:rsid w:val="0035299A"/>
    <w:rsid w:val="00352D04"/>
    <w:rsid w:val="00354093"/>
    <w:rsid w:val="00354167"/>
    <w:rsid w:val="003543D7"/>
    <w:rsid w:val="00354688"/>
    <w:rsid w:val="00354E2E"/>
    <w:rsid w:val="00355228"/>
    <w:rsid w:val="0035562C"/>
    <w:rsid w:val="00355F70"/>
    <w:rsid w:val="00356532"/>
    <w:rsid w:val="00356A28"/>
    <w:rsid w:val="003574CB"/>
    <w:rsid w:val="00357BA5"/>
    <w:rsid w:val="00357BB0"/>
    <w:rsid w:val="00360C57"/>
    <w:rsid w:val="00360F6A"/>
    <w:rsid w:val="00360FFB"/>
    <w:rsid w:val="0036186C"/>
    <w:rsid w:val="00361A79"/>
    <w:rsid w:val="00361DBD"/>
    <w:rsid w:val="00361F47"/>
    <w:rsid w:val="00362734"/>
    <w:rsid w:val="003628B9"/>
    <w:rsid w:val="0036298C"/>
    <w:rsid w:val="00362BC7"/>
    <w:rsid w:val="0036312B"/>
    <w:rsid w:val="00363962"/>
    <w:rsid w:val="00363D39"/>
    <w:rsid w:val="00363D88"/>
    <w:rsid w:val="00365629"/>
    <w:rsid w:val="00365F64"/>
    <w:rsid w:val="00366414"/>
    <w:rsid w:val="00367047"/>
    <w:rsid w:val="00367F03"/>
    <w:rsid w:val="0037018A"/>
    <w:rsid w:val="003702C6"/>
    <w:rsid w:val="00370A50"/>
    <w:rsid w:val="00371142"/>
    <w:rsid w:val="0037251E"/>
    <w:rsid w:val="00372BFF"/>
    <w:rsid w:val="003737A8"/>
    <w:rsid w:val="00374202"/>
    <w:rsid w:val="00374765"/>
    <w:rsid w:val="003752E0"/>
    <w:rsid w:val="00375D30"/>
    <w:rsid w:val="00375D53"/>
    <w:rsid w:val="00375FBD"/>
    <w:rsid w:val="00376168"/>
    <w:rsid w:val="00376B34"/>
    <w:rsid w:val="00376D66"/>
    <w:rsid w:val="00377057"/>
    <w:rsid w:val="003773F8"/>
    <w:rsid w:val="003775BA"/>
    <w:rsid w:val="00380027"/>
    <w:rsid w:val="003802C4"/>
    <w:rsid w:val="0038046C"/>
    <w:rsid w:val="00380497"/>
    <w:rsid w:val="003807D2"/>
    <w:rsid w:val="00380F5D"/>
    <w:rsid w:val="00380FBB"/>
    <w:rsid w:val="003810A7"/>
    <w:rsid w:val="00381131"/>
    <w:rsid w:val="0038142E"/>
    <w:rsid w:val="00381C28"/>
    <w:rsid w:val="00382240"/>
    <w:rsid w:val="00382DF9"/>
    <w:rsid w:val="00382FEC"/>
    <w:rsid w:val="00383D1C"/>
    <w:rsid w:val="00384450"/>
    <w:rsid w:val="00384B00"/>
    <w:rsid w:val="00384D0E"/>
    <w:rsid w:val="00385B01"/>
    <w:rsid w:val="00385CFF"/>
    <w:rsid w:val="00386456"/>
    <w:rsid w:val="00386A0C"/>
    <w:rsid w:val="00386C66"/>
    <w:rsid w:val="00387411"/>
    <w:rsid w:val="00387762"/>
    <w:rsid w:val="00387EB9"/>
    <w:rsid w:val="00390254"/>
    <w:rsid w:val="00390C7A"/>
    <w:rsid w:val="003910B2"/>
    <w:rsid w:val="00391737"/>
    <w:rsid w:val="00391C43"/>
    <w:rsid w:val="00392382"/>
    <w:rsid w:val="00393477"/>
    <w:rsid w:val="0039388E"/>
    <w:rsid w:val="00394B27"/>
    <w:rsid w:val="00394DBB"/>
    <w:rsid w:val="00394EFD"/>
    <w:rsid w:val="00395609"/>
    <w:rsid w:val="00396179"/>
    <w:rsid w:val="003971D2"/>
    <w:rsid w:val="00397CE0"/>
    <w:rsid w:val="003A0859"/>
    <w:rsid w:val="003A1172"/>
    <w:rsid w:val="003A1324"/>
    <w:rsid w:val="003A13CC"/>
    <w:rsid w:val="003A1D16"/>
    <w:rsid w:val="003A29E9"/>
    <w:rsid w:val="003A2A99"/>
    <w:rsid w:val="003A2B98"/>
    <w:rsid w:val="003A2D31"/>
    <w:rsid w:val="003A2DF2"/>
    <w:rsid w:val="003A2E10"/>
    <w:rsid w:val="003A30C5"/>
    <w:rsid w:val="003A46AC"/>
    <w:rsid w:val="003A4CD5"/>
    <w:rsid w:val="003A4EEC"/>
    <w:rsid w:val="003A571C"/>
    <w:rsid w:val="003A57F7"/>
    <w:rsid w:val="003A5CA1"/>
    <w:rsid w:val="003A5CD2"/>
    <w:rsid w:val="003A61F0"/>
    <w:rsid w:val="003A6323"/>
    <w:rsid w:val="003A6E1F"/>
    <w:rsid w:val="003A7297"/>
    <w:rsid w:val="003A73F2"/>
    <w:rsid w:val="003B0084"/>
    <w:rsid w:val="003B0168"/>
    <w:rsid w:val="003B0567"/>
    <w:rsid w:val="003B09BE"/>
    <w:rsid w:val="003B0B79"/>
    <w:rsid w:val="003B1799"/>
    <w:rsid w:val="003B198A"/>
    <w:rsid w:val="003B1C63"/>
    <w:rsid w:val="003B23B7"/>
    <w:rsid w:val="003B26CC"/>
    <w:rsid w:val="003B2946"/>
    <w:rsid w:val="003B4BDD"/>
    <w:rsid w:val="003B4FA6"/>
    <w:rsid w:val="003B510D"/>
    <w:rsid w:val="003B5194"/>
    <w:rsid w:val="003B51BA"/>
    <w:rsid w:val="003B54F0"/>
    <w:rsid w:val="003B5546"/>
    <w:rsid w:val="003B5755"/>
    <w:rsid w:val="003B6263"/>
    <w:rsid w:val="003B6707"/>
    <w:rsid w:val="003B7410"/>
    <w:rsid w:val="003B7557"/>
    <w:rsid w:val="003B7753"/>
    <w:rsid w:val="003B7784"/>
    <w:rsid w:val="003B7A16"/>
    <w:rsid w:val="003B7C1E"/>
    <w:rsid w:val="003C01A5"/>
    <w:rsid w:val="003C01B5"/>
    <w:rsid w:val="003C0BA9"/>
    <w:rsid w:val="003C1FB0"/>
    <w:rsid w:val="003C1FFF"/>
    <w:rsid w:val="003C2144"/>
    <w:rsid w:val="003C2334"/>
    <w:rsid w:val="003C278C"/>
    <w:rsid w:val="003C2DED"/>
    <w:rsid w:val="003C2E27"/>
    <w:rsid w:val="003C3643"/>
    <w:rsid w:val="003C3A86"/>
    <w:rsid w:val="003C4C17"/>
    <w:rsid w:val="003C4F26"/>
    <w:rsid w:val="003C4FBD"/>
    <w:rsid w:val="003C53A8"/>
    <w:rsid w:val="003C5A1C"/>
    <w:rsid w:val="003C62D9"/>
    <w:rsid w:val="003C63AA"/>
    <w:rsid w:val="003C6620"/>
    <w:rsid w:val="003C6658"/>
    <w:rsid w:val="003C70D3"/>
    <w:rsid w:val="003C791D"/>
    <w:rsid w:val="003D000E"/>
    <w:rsid w:val="003D0126"/>
    <w:rsid w:val="003D1A6D"/>
    <w:rsid w:val="003D227D"/>
    <w:rsid w:val="003D23AF"/>
    <w:rsid w:val="003D260B"/>
    <w:rsid w:val="003D2E0A"/>
    <w:rsid w:val="003D2F5E"/>
    <w:rsid w:val="003D3146"/>
    <w:rsid w:val="003D3161"/>
    <w:rsid w:val="003D325C"/>
    <w:rsid w:val="003D32F7"/>
    <w:rsid w:val="003D3356"/>
    <w:rsid w:val="003D35E2"/>
    <w:rsid w:val="003D389F"/>
    <w:rsid w:val="003D3C42"/>
    <w:rsid w:val="003D4CBC"/>
    <w:rsid w:val="003D4FAB"/>
    <w:rsid w:val="003D5452"/>
    <w:rsid w:val="003D5B0E"/>
    <w:rsid w:val="003D5B17"/>
    <w:rsid w:val="003D602A"/>
    <w:rsid w:val="003D6408"/>
    <w:rsid w:val="003D64A6"/>
    <w:rsid w:val="003D6ABD"/>
    <w:rsid w:val="003D6CAC"/>
    <w:rsid w:val="003D6E82"/>
    <w:rsid w:val="003D746A"/>
    <w:rsid w:val="003D7478"/>
    <w:rsid w:val="003D748B"/>
    <w:rsid w:val="003D7749"/>
    <w:rsid w:val="003D7A9E"/>
    <w:rsid w:val="003D7BE1"/>
    <w:rsid w:val="003D7E47"/>
    <w:rsid w:val="003E082B"/>
    <w:rsid w:val="003E0914"/>
    <w:rsid w:val="003E0E55"/>
    <w:rsid w:val="003E15A1"/>
    <w:rsid w:val="003E19DE"/>
    <w:rsid w:val="003E1AA6"/>
    <w:rsid w:val="003E1F2B"/>
    <w:rsid w:val="003E36EC"/>
    <w:rsid w:val="003E37DC"/>
    <w:rsid w:val="003E3DD5"/>
    <w:rsid w:val="003E4085"/>
    <w:rsid w:val="003E4686"/>
    <w:rsid w:val="003E4765"/>
    <w:rsid w:val="003E4EB5"/>
    <w:rsid w:val="003E5731"/>
    <w:rsid w:val="003E58EE"/>
    <w:rsid w:val="003E5FFB"/>
    <w:rsid w:val="003E6C00"/>
    <w:rsid w:val="003E730B"/>
    <w:rsid w:val="003E7337"/>
    <w:rsid w:val="003E78F6"/>
    <w:rsid w:val="003E7F25"/>
    <w:rsid w:val="003F02CD"/>
    <w:rsid w:val="003F02E4"/>
    <w:rsid w:val="003F082D"/>
    <w:rsid w:val="003F0954"/>
    <w:rsid w:val="003F09BF"/>
    <w:rsid w:val="003F0F96"/>
    <w:rsid w:val="003F10CA"/>
    <w:rsid w:val="003F1129"/>
    <w:rsid w:val="003F179A"/>
    <w:rsid w:val="003F1AC5"/>
    <w:rsid w:val="003F1C3E"/>
    <w:rsid w:val="003F1C5A"/>
    <w:rsid w:val="003F1E68"/>
    <w:rsid w:val="003F202B"/>
    <w:rsid w:val="003F20C9"/>
    <w:rsid w:val="003F26C4"/>
    <w:rsid w:val="003F2CCA"/>
    <w:rsid w:val="003F2DDB"/>
    <w:rsid w:val="003F2DE8"/>
    <w:rsid w:val="003F355B"/>
    <w:rsid w:val="003F390B"/>
    <w:rsid w:val="003F4225"/>
    <w:rsid w:val="003F44BB"/>
    <w:rsid w:val="003F4546"/>
    <w:rsid w:val="003F48F8"/>
    <w:rsid w:val="003F4E4D"/>
    <w:rsid w:val="003F4F44"/>
    <w:rsid w:val="003F5585"/>
    <w:rsid w:val="003F5E28"/>
    <w:rsid w:val="003F662B"/>
    <w:rsid w:val="003F699A"/>
    <w:rsid w:val="003F736A"/>
    <w:rsid w:val="003F7759"/>
    <w:rsid w:val="003F7A09"/>
    <w:rsid w:val="003F7D71"/>
    <w:rsid w:val="0040055A"/>
    <w:rsid w:val="00400F3A"/>
    <w:rsid w:val="00401482"/>
    <w:rsid w:val="00401609"/>
    <w:rsid w:val="0040170B"/>
    <w:rsid w:val="004024CD"/>
    <w:rsid w:val="00402B6D"/>
    <w:rsid w:val="0040317D"/>
    <w:rsid w:val="004032F1"/>
    <w:rsid w:val="00403345"/>
    <w:rsid w:val="00403BB9"/>
    <w:rsid w:val="0040448C"/>
    <w:rsid w:val="004052FC"/>
    <w:rsid w:val="00405483"/>
    <w:rsid w:val="00405634"/>
    <w:rsid w:val="00405CC9"/>
    <w:rsid w:val="00406342"/>
    <w:rsid w:val="00406437"/>
    <w:rsid w:val="00406501"/>
    <w:rsid w:val="00406814"/>
    <w:rsid w:val="00406935"/>
    <w:rsid w:val="00406EFD"/>
    <w:rsid w:val="00407976"/>
    <w:rsid w:val="00407A06"/>
    <w:rsid w:val="00407D70"/>
    <w:rsid w:val="004111F7"/>
    <w:rsid w:val="00411908"/>
    <w:rsid w:val="00411DCB"/>
    <w:rsid w:val="0041233B"/>
    <w:rsid w:val="004126AE"/>
    <w:rsid w:val="00412B68"/>
    <w:rsid w:val="0041314F"/>
    <w:rsid w:val="00413401"/>
    <w:rsid w:val="00413631"/>
    <w:rsid w:val="00413973"/>
    <w:rsid w:val="00413F94"/>
    <w:rsid w:val="004140D1"/>
    <w:rsid w:val="004140D6"/>
    <w:rsid w:val="00414209"/>
    <w:rsid w:val="00414544"/>
    <w:rsid w:val="004145BC"/>
    <w:rsid w:val="004147CE"/>
    <w:rsid w:val="00415263"/>
    <w:rsid w:val="0041703A"/>
    <w:rsid w:val="004171BC"/>
    <w:rsid w:val="004175F3"/>
    <w:rsid w:val="00417870"/>
    <w:rsid w:val="00420D66"/>
    <w:rsid w:val="00420F7C"/>
    <w:rsid w:val="004212AB"/>
    <w:rsid w:val="00421333"/>
    <w:rsid w:val="00422AD2"/>
    <w:rsid w:val="00423A58"/>
    <w:rsid w:val="00424134"/>
    <w:rsid w:val="00424922"/>
    <w:rsid w:val="00424BA1"/>
    <w:rsid w:val="004257BF"/>
    <w:rsid w:val="00425AC4"/>
    <w:rsid w:val="00425C88"/>
    <w:rsid w:val="00425CEC"/>
    <w:rsid w:val="00425D7D"/>
    <w:rsid w:val="00426007"/>
    <w:rsid w:val="0042659A"/>
    <w:rsid w:val="00426835"/>
    <w:rsid w:val="00426967"/>
    <w:rsid w:val="00426BFE"/>
    <w:rsid w:val="00426E61"/>
    <w:rsid w:val="00426E88"/>
    <w:rsid w:val="0042779F"/>
    <w:rsid w:val="00427834"/>
    <w:rsid w:val="00427870"/>
    <w:rsid w:val="00427B7A"/>
    <w:rsid w:val="00427DDF"/>
    <w:rsid w:val="00427DE3"/>
    <w:rsid w:val="00427FA2"/>
    <w:rsid w:val="004302CF"/>
    <w:rsid w:val="00430C91"/>
    <w:rsid w:val="00430D5E"/>
    <w:rsid w:val="00431C36"/>
    <w:rsid w:val="00431DB8"/>
    <w:rsid w:val="004321F1"/>
    <w:rsid w:val="00432AEB"/>
    <w:rsid w:val="00432D99"/>
    <w:rsid w:val="00432F95"/>
    <w:rsid w:val="004337C2"/>
    <w:rsid w:val="00433ECF"/>
    <w:rsid w:val="004343F8"/>
    <w:rsid w:val="00436408"/>
    <w:rsid w:val="00436A2B"/>
    <w:rsid w:val="00436D30"/>
    <w:rsid w:val="004370F5"/>
    <w:rsid w:val="0043735B"/>
    <w:rsid w:val="0043767C"/>
    <w:rsid w:val="00437739"/>
    <w:rsid w:val="004377F0"/>
    <w:rsid w:val="004379AB"/>
    <w:rsid w:val="00437F54"/>
    <w:rsid w:val="004406B5"/>
    <w:rsid w:val="0044180B"/>
    <w:rsid w:val="004418ED"/>
    <w:rsid w:val="00441D99"/>
    <w:rsid w:val="0044278E"/>
    <w:rsid w:val="004428A5"/>
    <w:rsid w:val="00442E9C"/>
    <w:rsid w:val="00443814"/>
    <w:rsid w:val="00443BF5"/>
    <w:rsid w:val="00443F0E"/>
    <w:rsid w:val="004447B0"/>
    <w:rsid w:val="00444F34"/>
    <w:rsid w:val="00445629"/>
    <w:rsid w:val="00446910"/>
    <w:rsid w:val="004476A4"/>
    <w:rsid w:val="00447FCD"/>
    <w:rsid w:val="0045020E"/>
    <w:rsid w:val="0045024F"/>
    <w:rsid w:val="004504E9"/>
    <w:rsid w:val="004510CC"/>
    <w:rsid w:val="00451239"/>
    <w:rsid w:val="00451449"/>
    <w:rsid w:val="00451544"/>
    <w:rsid w:val="00453D8C"/>
    <w:rsid w:val="00453E4A"/>
    <w:rsid w:val="00453EEF"/>
    <w:rsid w:val="00453FC5"/>
    <w:rsid w:val="0045492F"/>
    <w:rsid w:val="00454B74"/>
    <w:rsid w:val="00454F65"/>
    <w:rsid w:val="00455981"/>
    <w:rsid w:val="00455FEE"/>
    <w:rsid w:val="00456285"/>
    <w:rsid w:val="00456463"/>
    <w:rsid w:val="0045674D"/>
    <w:rsid w:val="00456951"/>
    <w:rsid w:val="004570C5"/>
    <w:rsid w:val="0045748B"/>
    <w:rsid w:val="004575B4"/>
    <w:rsid w:val="004577D5"/>
    <w:rsid w:val="0045781B"/>
    <w:rsid w:val="00457859"/>
    <w:rsid w:val="004579D9"/>
    <w:rsid w:val="00460766"/>
    <w:rsid w:val="0046106A"/>
    <w:rsid w:val="004611FB"/>
    <w:rsid w:val="004613C1"/>
    <w:rsid w:val="00461846"/>
    <w:rsid w:val="004619F6"/>
    <w:rsid w:val="00461BD0"/>
    <w:rsid w:val="00462435"/>
    <w:rsid w:val="00462804"/>
    <w:rsid w:val="0046313E"/>
    <w:rsid w:val="00463164"/>
    <w:rsid w:val="0046355B"/>
    <w:rsid w:val="004638A5"/>
    <w:rsid w:val="00463B8A"/>
    <w:rsid w:val="00464009"/>
    <w:rsid w:val="00464D4A"/>
    <w:rsid w:val="00464FFC"/>
    <w:rsid w:val="00465173"/>
    <w:rsid w:val="00465241"/>
    <w:rsid w:val="0046596B"/>
    <w:rsid w:val="0046612F"/>
    <w:rsid w:val="004661ED"/>
    <w:rsid w:val="004664F4"/>
    <w:rsid w:val="00466706"/>
    <w:rsid w:val="00466E3E"/>
    <w:rsid w:val="0046749E"/>
    <w:rsid w:val="00467ED6"/>
    <w:rsid w:val="00470B56"/>
    <w:rsid w:val="004722E2"/>
    <w:rsid w:val="004724BE"/>
    <w:rsid w:val="0047311B"/>
    <w:rsid w:val="00473231"/>
    <w:rsid w:val="0047378B"/>
    <w:rsid w:val="0047394D"/>
    <w:rsid w:val="004739DC"/>
    <w:rsid w:val="00473C05"/>
    <w:rsid w:val="00473DEB"/>
    <w:rsid w:val="0047402E"/>
    <w:rsid w:val="004742DB"/>
    <w:rsid w:val="0047447F"/>
    <w:rsid w:val="00474686"/>
    <w:rsid w:val="00475335"/>
    <w:rsid w:val="00475B6B"/>
    <w:rsid w:val="00476CCE"/>
    <w:rsid w:val="0047704C"/>
    <w:rsid w:val="00477290"/>
    <w:rsid w:val="00477477"/>
    <w:rsid w:val="004775BB"/>
    <w:rsid w:val="00480191"/>
    <w:rsid w:val="00480234"/>
    <w:rsid w:val="004802CA"/>
    <w:rsid w:val="00480C33"/>
    <w:rsid w:val="00480FD4"/>
    <w:rsid w:val="00481352"/>
    <w:rsid w:val="004822BC"/>
    <w:rsid w:val="004832FF"/>
    <w:rsid w:val="004836D8"/>
    <w:rsid w:val="00483CB2"/>
    <w:rsid w:val="00484745"/>
    <w:rsid w:val="0048478F"/>
    <w:rsid w:val="00484FC2"/>
    <w:rsid w:val="00485059"/>
    <w:rsid w:val="00485946"/>
    <w:rsid w:val="00485C19"/>
    <w:rsid w:val="004862C9"/>
    <w:rsid w:val="004869C7"/>
    <w:rsid w:val="00486DE4"/>
    <w:rsid w:val="00487423"/>
    <w:rsid w:val="004876BD"/>
    <w:rsid w:val="004877DC"/>
    <w:rsid w:val="00487EC5"/>
    <w:rsid w:val="00490158"/>
    <w:rsid w:val="0049113F"/>
    <w:rsid w:val="00492060"/>
    <w:rsid w:val="0049249C"/>
    <w:rsid w:val="00492522"/>
    <w:rsid w:val="00492874"/>
    <w:rsid w:val="00492A39"/>
    <w:rsid w:val="00493814"/>
    <w:rsid w:val="00493DDD"/>
    <w:rsid w:val="00494710"/>
    <w:rsid w:val="00494979"/>
    <w:rsid w:val="00494E9D"/>
    <w:rsid w:val="0049574C"/>
    <w:rsid w:val="00495AE3"/>
    <w:rsid w:val="00495D6F"/>
    <w:rsid w:val="00495EF4"/>
    <w:rsid w:val="00496414"/>
    <w:rsid w:val="00496A24"/>
    <w:rsid w:val="00496BA6"/>
    <w:rsid w:val="00496C83"/>
    <w:rsid w:val="0049731E"/>
    <w:rsid w:val="004979A4"/>
    <w:rsid w:val="00497FA8"/>
    <w:rsid w:val="004A0604"/>
    <w:rsid w:val="004A1093"/>
    <w:rsid w:val="004A1A11"/>
    <w:rsid w:val="004A1A21"/>
    <w:rsid w:val="004A1EA0"/>
    <w:rsid w:val="004A28DD"/>
    <w:rsid w:val="004A2E2B"/>
    <w:rsid w:val="004A300F"/>
    <w:rsid w:val="004A3311"/>
    <w:rsid w:val="004A39C5"/>
    <w:rsid w:val="004A3AE4"/>
    <w:rsid w:val="004A3FD1"/>
    <w:rsid w:val="004A4CF1"/>
    <w:rsid w:val="004A4F38"/>
    <w:rsid w:val="004A6249"/>
    <w:rsid w:val="004A6DD8"/>
    <w:rsid w:val="004A6DDA"/>
    <w:rsid w:val="004A7265"/>
    <w:rsid w:val="004B0210"/>
    <w:rsid w:val="004B080E"/>
    <w:rsid w:val="004B1876"/>
    <w:rsid w:val="004B2089"/>
    <w:rsid w:val="004B28F7"/>
    <w:rsid w:val="004B3CB7"/>
    <w:rsid w:val="004B41B1"/>
    <w:rsid w:val="004B4633"/>
    <w:rsid w:val="004B47FF"/>
    <w:rsid w:val="004B4B35"/>
    <w:rsid w:val="004B51A7"/>
    <w:rsid w:val="004B5AAF"/>
    <w:rsid w:val="004B5E2B"/>
    <w:rsid w:val="004B6470"/>
    <w:rsid w:val="004B64DE"/>
    <w:rsid w:val="004B6561"/>
    <w:rsid w:val="004B65C7"/>
    <w:rsid w:val="004B663A"/>
    <w:rsid w:val="004B670E"/>
    <w:rsid w:val="004B68CA"/>
    <w:rsid w:val="004B6D7D"/>
    <w:rsid w:val="004B6F1A"/>
    <w:rsid w:val="004B6F1C"/>
    <w:rsid w:val="004B6F36"/>
    <w:rsid w:val="004B7811"/>
    <w:rsid w:val="004B7AA6"/>
    <w:rsid w:val="004C07DF"/>
    <w:rsid w:val="004C093C"/>
    <w:rsid w:val="004C0A18"/>
    <w:rsid w:val="004C0C0A"/>
    <w:rsid w:val="004C0F17"/>
    <w:rsid w:val="004C14AE"/>
    <w:rsid w:val="004C2254"/>
    <w:rsid w:val="004C22D0"/>
    <w:rsid w:val="004C2499"/>
    <w:rsid w:val="004C260F"/>
    <w:rsid w:val="004C3055"/>
    <w:rsid w:val="004C3073"/>
    <w:rsid w:val="004C30C5"/>
    <w:rsid w:val="004C30ED"/>
    <w:rsid w:val="004C3490"/>
    <w:rsid w:val="004C380A"/>
    <w:rsid w:val="004C3985"/>
    <w:rsid w:val="004C3A1C"/>
    <w:rsid w:val="004C3A42"/>
    <w:rsid w:val="004C3B51"/>
    <w:rsid w:val="004C3BA6"/>
    <w:rsid w:val="004C3EAA"/>
    <w:rsid w:val="004C4BEB"/>
    <w:rsid w:val="004C4CFE"/>
    <w:rsid w:val="004C4EC4"/>
    <w:rsid w:val="004C5929"/>
    <w:rsid w:val="004C5B0B"/>
    <w:rsid w:val="004C6750"/>
    <w:rsid w:val="004C6B7E"/>
    <w:rsid w:val="004C6EA4"/>
    <w:rsid w:val="004C73AB"/>
    <w:rsid w:val="004D0216"/>
    <w:rsid w:val="004D0679"/>
    <w:rsid w:val="004D08F6"/>
    <w:rsid w:val="004D09F9"/>
    <w:rsid w:val="004D0D1C"/>
    <w:rsid w:val="004D1B7F"/>
    <w:rsid w:val="004D1EDF"/>
    <w:rsid w:val="004D232B"/>
    <w:rsid w:val="004D29BD"/>
    <w:rsid w:val="004D2A4C"/>
    <w:rsid w:val="004D314D"/>
    <w:rsid w:val="004D3332"/>
    <w:rsid w:val="004D3478"/>
    <w:rsid w:val="004D488A"/>
    <w:rsid w:val="004D4B7C"/>
    <w:rsid w:val="004D578F"/>
    <w:rsid w:val="004D5BF6"/>
    <w:rsid w:val="004D6014"/>
    <w:rsid w:val="004D62DD"/>
    <w:rsid w:val="004D66DA"/>
    <w:rsid w:val="004D6AF9"/>
    <w:rsid w:val="004D6F5D"/>
    <w:rsid w:val="004D70DD"/>
    <w:rsid w:val="004D76BE"/>
    <w:rsid w:val="004D78F4"/>
    <w:rsid w:val="004D7A6D"/>
    <w:rsid w:val="004D7FC0"/>
    <w:rsid w:val="004E0150"/>
    <w:rsid w:val="004E04FE"/>
    <w:rsid w:val="004E1B8F"/>
    <w:rsid w:val="004E1D7F"/>
    <w:rsid w:val="004E26F2"/>
    <w:rsid w:val="004E289D"/>
    <w:rsid w:val="004E2B66"/>
    <w:rsid w:val="004E3069"/>
    <w:rsid w:val="004E3511"/>
    <w:rsid w:val="004E361E"/>
    <w:rsid w:val="004E3B37"/>
    <w:rsid w:val="004E4CA0"/>
    <w:rsid w:val="004E4F87"/>
    <w:rsid w:val="004E5E10"/>
    <w:rsid w:val="004E72E3"/>
    <w:rsid w:val="004E74AE"/>
    <w:rsid w:val="004E7581"/>
    <w:rsid w:val="004E763A"/>
    <w:rsid w:val="004F0855"/>
    <w:rsid w:val="004F138E"/>
    <w:rsid w:val="004F1465"/>
    <w:rsid w:val="004F1A6F"/>
    <w:rsid w:val="004F20D8"/>
    <w:rsid w:val="004F224D"/>
    <w:rsid w:val="004F256D"/>
    <w:rsid w:val="004F25C5"/>
    <w:rsid w:val="004F2EE6"/>
    <w:rsid w:val="004F35FE"/>
    <w:rsid w:val="004F3771"/>
    <w:rsid w:val="004F394C"/>
    <w:rsid w:val="004F39BC"/>
    <w:rsid w:val="004F3EFD"/>
    <w:rsid w:val="004F4197"/>
    <w:rsid w:val="004F4242"/>
    <w:rsid w:val="004F4390"/>
    <w:rsid w:val="004F461C"/>
    <w:rsid w:val="004F48B4"/>
    <w:rsid w:val="004F4AF7"/>
    <w:rsid w:val="004F4D67"/>
    <w:rsid w:val="004F4DD8"/>
    <w:rsid w:val="004F5082"/>
    <w:rsid w:val="004F566D"/>
    <w:rsid w:val="004F57B9"/>
    <w:rsid w:val="004F58F1"/>
    <w:rsid w:val="004F6C57"/>
    <w:rsid w:val="004F7244"/>
    <w:rsid w:val="004F7642"/>
    <w:rsid w:val="004F7B49"/>
    <w:rsid w:val="004F7E33"/>
    <w:rsid w:val="005002ED"/>
    <w:rsid w:val="005005DF"/>
    <w:rsid w:val="0050060A"/>
    <w:rsid w:val="005006B5"/>
    <w:rsid w:val="00500928"/>
    <w:rsid w:val="00500932"/>
    <w:rsid w:val="00500BF8"/>
    <w:rsid w:val="0050128D"/>
    <w:rsid w:val="00501739"/>
    <w:rsid w:val="00501863"/>
    <w:rsid w:val="005018E7"/>
    <w:rsid w:val="00501A84"/>
    <w:rsid w:val="0050225C"/>
    <w:rsid w:val="00504208"/>
    <w:rsid w:val="005044FE"/>
    <w:rsid w:val="00504910"/>
    <w:rsid w:val="00504C26"/>
    <w:rsid w:val="00504CAE"/>
    <w:rsid w:val="005053A1"/>
    <w:rsid w:val="00505629"/>
    <w:rsid w:val="00505C75"/>
    <w:rsid w:val="00505E8C"/>
    <w:rsid w:val="00506351"/>
    <w:rsid w:val="00506779"/>
    <w:rsid w:val="00506C04"/>
    <w:rsid w:val="00506FBF"/>
    <w:rsid w:val="00511133"/>
    <w:rsid w:val="005111FF"/>
    <w:rsid w:val="00511523"/>
    <w:rsid w:val="0051164F"/>
    <w:rsid w:val="00511806"/>
    <w:rsid w:val="00511A42"/>
    <w:rsid w:val="00511CA8"/>
    <w:rsid w:val="00511CE0"/>
    <w:rsid w:val="00511CF1"/>
    <w:rsid w:val="005127D5"/>
    <w:rsid w:val="00512D58"/>
    <w:rsid w:val="00512F3F"/>
    <w:rsid w:val="005137F7"/>
    <w:rsid w:val="00513A7F"/>
    <w:rsid w:val="00514339"/>
    <w:rsid w:val="0051445A"/>
    <w:rsid w:val="005145E9"/>
    <w:rsid w:val="00514786"/>
    <w:rsid w:val="005147BE"/>
    <w:rsid w:val="00514B2F"/>
    <w:rsid w:val="0051525A"/>
    <w:rsid w:val="00515C58"/>
    <w:rsid w:val="00515D66"/>
    <w:rsid w:val="0051645B"/>
    <w:rsid w:val="0051684B"/>
    <w:rsid w:val="005171AA"/>
    <w:rsid w:val="005175DF"/>
    <w:rsid w:val="00517E53"/>
    <w:rsid w:val="00517FD9"/>
    <w:rsid w:val="005202C3"/>
    <w:rsid w:val="00520641"/>
    <w:rsid w:val="00520B49"/>
    <w:rsid w:val="00520BC6"/>
    <w:rsid w:val="00521988"/>
    <w:rsid w:val="00521CCC"/>
    <w:rsid w:val="0052222D"/>
    <w:rsid w:val="005222EF"/>
    <w:rsid w:val="005223D7"/>
    <w:rsid w:val="00522D69"/>
    <w:rsid w:val="00522EA3"/>
    <w:rsid w:val="00523500"/>
    <w:rsid w:val="0052368D"/>
    <w:rsid w:val="00523D56"/>
    <w:rsid w:val="00524212"/>
    <w:rsid w:val="00524279"/>
    <w:rsid w:val="00524709"/>
    <w:rsid w:val="0052480E"/>
    <w:rsid w:val="00524F6A"/>
    <w:rsid w:val="00525131"/>
    <w:rsid w:val="005251F7"/>
    <w:rsid w:val="00525435"/>
    <w:rsid w:val="00525A26"/>
    <w:rsid w:val="00525A32"/>
    <w:rsid w:val="00525B81"/>
    <w:rsid w:val="00525C0D"/>
    <w:rsid w:val="0052603E"/>
    <w:rsid w:val="00526962"/>
    <w:rsid w:val="00526C52"/>
    <w:rsid w:val="005270C5"/>
    <w:rsid w:val="0052791F"/>
    <w:rsid w:val="00530155"/>
    <w:rsid w:val="00530663"/>
    <w:rsid w:val="0053093F"/>
    <w:rsid w:val="00530F91"/>
    <w:rsid w:val="0053182E"/>
    <w:rsid w:val="00531876"/>
    <w:rsid w:val="005319ED"/>
    <w:rsid w:val="00532420"/>
    <w:rsid w:val="005324BD"/>
    <w:rsid w:val="00532D06"/>
    <w:rsid w:val="005333E6"/>
    <w:rsid w:val="005338F0"/>
    <w:rsid w:val="00533F2F"/>
    <w:rsid w:val="0053425D"/>
    <w:rsid w:val="005344E8"/>
    <w:rsid w:val="00534BEF"/>
    <w:rsid w:val="00535132"/>
    <w:rsid w:val="00536158"/>
    <w:rsid w:val="00536273"/>
    <w:rsid w:val="00536AD0"/>
    <w:rsid w:val="00536DF1"/>
    <w:rsid w:val="00537121"/>
    <w:rsid w:val="00537699"/>
    <w:rsid w:val="00537B82"/>
    <w:rsid w:val="00537C17"/>
    <w:rsid w:val="00537C64"/>
    <w:rsid w:val="005402B6"/>
    <w:rsid w:val="0054036A"/>
    <w:rsid w:val="005409AE"/>
    <w:rsid w:val="00540DAB"/>
    <w:rsid w:val="005412E9"/>
    <w:rsid w:val="005419C4"/>
    <w:rsid w:val="00541B77"/>
    <w:rsid w:val="005422A3"/>
    <w:rsid w:val="005425D6"/>
    <w:rsid w:val="005425DF"/>
    <w:rsid w:val="00542656"/>
    <w:rsid w:val="00542B24"/>
    <w:rsid w:val="00542E59"/>
    <w:rsid w:val="00542E9D"/>
    <w:rsid w:val="00543553"/>
    <w:rsid w:val="00543660"/>
    <w:rsid w:val="005439C5"/>
    <w:rsid w:val="00543CEC"/>
    <w:rsid w:val="00543DEE"/>
    <w:rsid w:val="005440F2"/>
    <w:rsid w:val="00544466"/>
    <w:rsid w:val="005445D0"/>
    <w:rsid w:val="005447D9"/>
    <w:rsid w:val="00545139"/>
    <w:rsid w:val="00545183"/>
    <w:rsid w:val="0054559C"/>
    <w:rsid w:val="0054567A"/>
    <w:rsid w:val="00545729"/>
    <w:rsid w:val="0054629F"/>
    <w:rsid w:val="0054660E"/>
    <w:rsid w:val="00546953"/>
    <w:rsid w:val="00546CEA"/>
    <w:rsid w:val="00546EEB"/>
    <w:rsid w:val="005472CE"/>
    <w:rsid w:val="00547EC4"/>
    <w:rsid w:val="00547F02"/>
    <w:rsid w:val="00547F69"/>
    <w:rsid w:val="0055091B"/>
    <w:rsid w:val="00550B9E"/>
    <w:rsid w:val="00550E73"/>
    <w:rsid w:val="005511EA"/>
    <w:rsid w:val="005513E9"/>
    <w:rsid w:val="00551817"/>
    <w:rsid w:val="00551AC7"/>
    <w:rsid w:val="00551ED0"/>
    <w:rsid w:val="00552DEC"/>
    <w:rsid w:val="005534DF"/>
    <w:rsid w:val="00553729"/>
    <w:rsid w:val="00555051"/>
    <w:rsid w:val="005550F4"/>
    <w:rsid w:val="00555136"/>
    <w:rsid w:val="0055514B"/>
    <w:rsid w:val="0055570B"/>
    <w:rsid w:val="0055594B"/>
    <w:rsid w:val="00556D62"/>
    <w:rsid w:val="00556FD3"/>
    <w:rsid w:val="00557A49"/>
    <w:rsid w:val="0056009C"/>
    <w:rsid w:val="00560124"/>
    <w:rsid w:val="00560356"/>
    <w:rsid w:val="005604AF"/>
    <w:rsid w:val="005614AC"/>
    <w:rsid w:val="00561ABA"/>
    <w:rsid w:val="005623CC"/>
    <w:rsid w:val="005627BF"/>
    <w:rsid w:val="005630B0"/>
    <w:rsid w:val="005634A7"/>
    <w:rsid w:val="00563554"/>
    <w:rsid w:val="00563557"/>
    <w:rsid w:val="005638CC"/>
    <w:rsid w:val="00563A61"/>
    <w:rsid w:val="00564571"/>
    <w:rsid w:val="005646E1"/>
    <w:rsid w:val="005647C0"/>
    <w:rsid w:val="00564AD2"/>
    <w:rsid w:val="0056502E"/>
    <w:rsid w:val="00565201"/>
    <w:rsid w:val="005657DA"/>
    <w:rsid w:val="00566028"/>
    <w:rsid w:val="0056682C"/>
    <w:rsid w:val="005671AB"/>
    <w:rsid w:val="00567898"/>
    <w:rsid w:val="00567939"/>
    <w:rsid w:val="00567E8E"/>
    <w:rsid w:val="00567FCC"/>
    <w:rsid w:val="0057086A"/>
    <w:rsid w:val="00570EF3"/>
    <w:rsid w:val="00571598"/>
    <w:rsid w:val="0057183C"/>
    <w:rsid w:val="00571A5C"/>
    <w:rsid w:val="00571F53"/>
    <w:rsid w:val="0057220D"/>
    <w:rsid w:val="00572771"/>
    <w:rsid w:val="00572B1B"/>
    <w:rsid w:val="00572EB9"/>
    <w:rsid w:val="005732F1"/>
    <w:rsid w:val="00573FC2"/>
    <w:rsid w:val="0057554F"/>
    <w:rsid w:val="00575C67"/>
    <w:rsid w:val="00575E63"/>
    <w:rsid w:val="00575EF5"/>
    <w:rsid w:val="005764E4"/>
    <w:rsid w:val="005772E3"/>
    <w:rsid w:val="00577F50"/>
    <w:rsid w:val="005800AC"/>
    <w:rsid w:val="00580266"/>
    <w:rsid w:val="00580566"/>
    <w:rsid w:val="00580F1D"/>
    <w:rsid w:val="00581DC9"/>
    <w:rsid w:val="00583024"/>
    <w:rsid w:val="0058352A"/>
    <w:rsid w:val="005844A2"/>
    <w:rsid w:val="00584AEA"/>
    <w:rsid w:val="005854C2"/>
    <w:rsid w:val="005856A9"/>
    <w:rsid w:val="00585701"/>
    <w:rsid w:val="00585806"/>
    <w:rsid w:val="005858FC"/>
    <w:rsid w:val="00585A71"/>
    <w:rsid w:val="00585D91"/>
    <w:rsid w:val="00586777"/>
    <w:rsid w:val="00586AD0"/>
    <w:rsid w:val="00587218"/>
    <w:rsid w:val="00587300"/>
    <w:rsid w:val="00587461"/>
    <w:rsid w:val="005900AC"/>
    <w:rsid w:val="00590582"/>
    <w:rsid w:val="005906E0"/>
    <w:rsid w:val="00590BC1"/>
    <w:rsid w:val="0059139B"/>
    <w:rsid w:val="005922E6"/>
    <w:rsid w:val="00592639"/>
    <w:rsid w:val="00592C3D"/>
    <w:rsid w:val="0059378B"/>
    <w:rsid w:val="005943FD"/>
    <w:rsid w:val="0059458A"/>
    <w:rsid w:val="00594DB4"/>
    <w:rsid w:val="00595168"/>
    <w:rsid w:val="00595354"/>
    <w:rsid w:val="0059547A"/>
    <w:rsid w:val="0059590F"/>
    <w:rsid w:val="00596384"/>
    <w:rsid w:val="005966AB"/>
    <w:rsid w:val="00596727"/>
    <w:rsid w:val="005967BB"/>
    <w:rsid w:val="0059696F"/>
    <w:rsid w:val="005972B4"/>
    <w:rsid w:val="005973A7"/>
    <w:rsid w:val="005A0120"/>
    <w:rsid w:val="005A115F"/>
    <w:rsid w:val="005A1340"/>
    <w:rsid w:val="005A14F3"/>
    <w:rsid w:val="005A1749"/>
    <w:rsid w:val="005A176B"/>
    <w:rsid w:val="005A17A6"/>
    <w:rsid w:val="005A2AD7"/>
    <w:rsid w:val="005A3C2A"/>
    <w:rsid w:val="005A3CD7"/>
    <w:rsid w:val="005A4CEC"/>
    <w:rsid w:val="005A4D63"/>
    <w:rsid w:val="005A5793"/>
    <w:rsid w:val="005A5BD6"/>
    <w:rsid w:val="005A5E2B"/>
    <w:rsid w:val="005A617B"/>
    <w:rsid w:val="005A66BF"/>
    <w:rsid w:val="005A66FA"/>
    <w:rsid w:val="005A6891"/>
    <w:rsid w:val="005A6899"/>
    <w:rsid w:val="005A6B9A"/>
    <w:rsid w:val="005A6CA9"/>
    <w:rsid w:val="005A7069"/>
    <w:rsid w:val="005A73D6"/>
    <w:rsid w:val="005A7460"/>
    <w:rsid w:val="005A7A90"/>
    <w:rsid w:val="005A7D9E"/>
    <w:rsid w:val="005A7F2A"/>
    <w:rsid w:val="005B009C"/>
    <w:rsid w:val="005B02F1"/>
    <w:rsid w:val="005B0C30"/>
    <w:rsid w:val="005B17B8"/>
    <w:rsid w:val="005B1A06"/>
    <w:rsid w:val="005B22E0"/>
    <w:rsid w:val="005B2323"/>
    <w:rsid w:val="005B2482"/>
    <w:rsid w:val="005B27CC"/>
    <w:rsid w:val="005B2E70"/>
    <w:rsid w:val="005B3424"/>
    <w:rsid w:val="005B3468"/>
    <w:rsid w:val="005B3F60"/>
    <w:rsid w:val="005B48AF"/>
    <w:rsid w:val="005B4D28"/>
    <w:rsid w:val="005B58B1"/>
    <w:rsid w:val="005B5FC7"/>
    <w:rsid w:val="005B6811"/>
    <w:rsid w:val="005B6B2D"/>
    <w:rsid w:val="005B7A05"/>
    <w:rsid w:val="005C0263"/>
    <w:rsid w:val="005C0295"/>
    <w:rsid w:val="005C07F7"/>
    <w:rsid w:val="005C0C5C"/>
    <w:rsid w:val="005C1728"/>
    <w:rsid w:val="005C1EED"/>
    <w:rsid w:val="005C28B3"/>
    <w:rsid w:val="005C29CD"/>
    <w:rsid w:val="005C29FF"/>
    <w:rsid w:val="005C3689"/>
    <w:rsid w:val="005C4241"/>
    <w:rsid w:val="005C456B"/>
    <w:rsid w:val="005C480B"/>
    <w:rsid w:val="005C48B5"/>
    <w:rsid w:val="005C5721"/>
    <w:rsid w:val="005C60CE"/>
    <w:rsid w:val="005C62C7"/>
    <w:rsid w:val="005C6498"/>
    <w:rsid w:val="005C66CC"/>
    <w:rsid w:val="005C6CE9"/>
    <w:rsid w:val="005C727A"/>
    <w:rsid w:val="005C74BC"/>
    <w:rsid w:val="005C7877"/>
    <w:rsid w:val="005D09CC"/>
    <w:rsid w:val="005D0E5B"/>
    <w:rsid w:val="005D11BF"/>
    <w:rsid w:val="005D142C"/>
    <w:rsid w:val="005D15B9"/>
    <w:rsid w:val="005D15CF"/>
    <w:rsid w:val="005D20F6"/>
    <w:rsid w:val="005D21AA"/>
    <w:rsid w:val="005D220B"/>
    <w:rsid w:val="005D2EDC"/>
    <w:rsid w:val="005D4A6B"/>
    <w:rsid w:val="005D52BA"/>
    <w:rsid w:val="005D57E6"/>
    <w:rsid w:val="005D5FE9"/>
    <w:rsid w:val="005D6065"/>
    <w:rsid w:val="005D60A5"/>
    <w:rsid w:val="005D60E3"/>
    <w:rsid w:val="005D6484"/>
    <w:rsid w:val="005D6C8F"/>
    <w:rsid w:val="005D76E4"/>
    <w:rsid w:val="005D7CD8"/>
    <w:rsid w:val="005D7D7D"/>
    <w:rsid w:val="005D7F91"/>
    <w:rsid w:val="005E0120"/>
    <w:rsid w:val="005E01FC"/>
    <w:rsid w:val="005E0643"/>
    <w:rsid w:val="005E10C2"/>
    <w:rsid w:val="005E1BBA"/>
    <w:rsid w:val="005E228A"/>
    <w:rsid w:val="005E2524"/>
    <w:rsid w:val="005E2CEA"/>
    <w:rsid w:val="005E3140"/>
    <w:rsid w:val="005E35B5"/>
    <w:rsid w:val="005E396B"/>
    <w:rsid w:val="005E39FD"/>
    <w:rsid w:val="005E3BEB"/>
    <w:rsid w:val="005E42C1"/>
    <w:rsid w:val="005E438D"/>
    <w:rsid w:val="005E4E28"/>
    <w:rsid w:val="005E4FE3"/>
    <w:rsid w:val="005E513A"/>
    <w:rsid w:val="005E65DB"/>
    <w:rsid w:val="005E6B24"/>
    <w:rsid w:val="005E720C"/>
    <w:rsid w:val="005E7BB7"/>
    <w:rsid w:val="005E7C01"/>
    <w:rsid w:val="005E7CB1"/>
    <w:rsid w:val="005F0378"/>
    <w:rsid w:val="005F0C2E"/>
    <w:rsid w:val="005F0FA2"/>
    <w:rsid w:val="005F1054"/>
    <w:rsid w:val="005F11A0"/>
    <w:rsid w:val="005F16D5"/>
    <w:rsid w:val="005F1D8D"/>
    <w:rsid w:val="005F2288"/>
    <w:rsid w:val="005F2F8C"/>
    <w:rsid w:val="005F38E1"/>
    <w:rsid w:val="005F3ACF"/>
    <w:rsid w:val="005F3C3E"/>
    <w:rsid w:val="005F3CB1"/>
    <w:rsid w:val="005F4597"/>
    <w:rsid w:val="005F464B"/>
    <w:rsid w:val="005F4F0E"/>
    <w:rsid w:val="005F4FA6"/>
    <w:rsid w:val="005F50B8"/>
    <w:rsid w:val="005F537A"/>
    <w:rsid w:val="005F596A"/>
    <w:rsid w:val="005F68B9"/>
    <w:rsid w:val="005F6AB1"/>
    <w:rsid w:val="005F7738"/>
    <w:rsid w:val="006006C5"/>
    <w:rsid w:val="00600869"/>
    <w:rsid w:val="006009A5"/>
    <w:rsid w:val="00600AAC"/>
    <w:rsid w:val="006010B5"/>
    <w:rsid w:val="0060141C"/>
    <w:rsid w:val="006021A7"/>
    <w:rsid w:val="0060298A"/>
    <w:rsid w:val="00602D63"/>
    <w:rsid w:val="00602DA7"/>
    <w:rsid w:val="00602F53"/>
    <w:rsid w:val="0060302E"/>
    <w:rsid w:val="006031E6"/>
    <w:rsid w:val="00603578"/>
    <w:rsid w:val="00603727"/>
    <w:rsid w:val="006039B9"/>
    <w:rsid w:val="00603BCA"/>
    <w:rsid w:val="00604802"/>
    <w:rsid w:val="00605021"/>
    <w:rsid w:val="00605745"/>
    <w:rsid w:val="0060594A"/>
    <w:rsid w:val="00605C69"/>
    <w:rsid w:val="00605F43"/>
    <w:rsid w:val="006060E6"/>
    <w:rsid w:val="00606F42"/>
    <w:rsid w:val="006109FC"/>
    <w:rsid w:val="0061130D"/>
    <w:rsid w:val="006113E9"/>
    <w:rsid w:val="00611764"/>
    <w:rsid w:val="00612144"/>
    <w:rsid w:val="006125E5"/>
    <w:rsid w:val="0061263C"/>
    <w:rsid w:val="0061288D"/>
    <w:rsid w:val="00612A9C"/>
    <w:rsid w:val="00613AA1"/>
    <w:rsid w:val="00613E09"/>
    <w:rsid w:val="00613E42"/>
    <w:rsid w:val="0061431D"/>
    <w:rsid w:val="006149EB"/>
    <w:rsid w:val="00614C2D"/>
    <w:rsid w:val="00614D12"/>
    <w:rsid w:val="00614DF6"/>
    <w:rsid w:val="00614F4E"/>
    <w:rsid w:val="00615AD0"/>
    <w:rsid w:val="00615ECC"/>
    <w:rsid w:val="00616396"/>
    <w:rsid w:val="00616737"/>
    <w:rsid w:val="00616AF5"/>
    <w:rsid w:val="00616E90"/>
    <w:rsid w:val="00616F1A"/>
    <w:rsid w:val="006170CC"/>
    <w:rsid w:val="00617147"/>
    <w:rsid w:val="006173F5"/>
    <w:rsid w:val="00617625"/>
    <w:rsid w:val="00617FF0"/>
    <w:rsid w:val="00620154"/>
    <w:rsid w:val="00620182"/>
    <w:rsid w:val="006203C0"/>
    <w:rsid w:val="006204DD"/>
    <w:rsid w:val="006208C5"/>
    <w:rsid w:val="00621422"/>
    <w:rsid w:val="00621479"/>
    <w:rsid w:val="0062180A"/>
    <w:rsid w:val="00621855"/>
    <w:rsid w:val="00622466"/>
    <w:rsid w:val="0062275A"/>
    <w:rsid w:val="00622815"/>
    <w:rsid w:val="006228D4"/>
    <w:rsid w:val="00622E1F"/>
    <w:rsid w:val="00623613"/>
    <w:rsid w:val="0062362C"/>
    <w:rsid w:val="00624051"/>
    <w:rsid w:val="0062422A"/>
    <w:rsid w:val="0062425B"/>
    <w:rsid w:val="00624A33"/>
    <w:rsid w:val="00625177"/>
    <w:rsid w:val="0062523F"/>
    <w:rsid w:val="00625469"/>
    <w:rsid w:val="006257E2"/>
    <w:rsid w:val="006258DF"/>
    <w:rsid w:val="006263F5"/>
    <w:rsid w:val="00626470"/>
    <w:rsid w:val="006267A9"/>
    <w:rsid w:val="00626E5D"/>
    <w:rsid w:val="00630226"/>
    <w:rsid w:val="006304D5"/>
    <w:rsid w:val="00630565"/>
    <w:rsid w:val="006306CA"/>
    <w:rsid w:val="00630EA4"/>
    <w:rsid w:val="00631460"/>
    <w:rsid w:val="00632084"/>
    <w:rsid w:val="00632597"/>
    <w:rsid w:val="00632F40"/>
    <w:rsid w:val="00633C41"/>
    <w:rsid w:val="00633C86"/>
    <w:rsid w:val="006347E3"/>
    <w:rsid w:val="0063483F"/>
    <w:rsid w:val="00634C24"/>
    <w:rsid w:val="00634E26"/>
    <w:rsid w:val="0063505B"/>
    <w:rsid w:val="00635229"/>
    <w:rsid w:val="00635730"/>
    <w:rsid w:val="006358C5"/>
    <w:rsid w:val="006362D3"/>
    <w:rsid w:val="00636C1B"/>
    <w:rsid w:val="00636D0D"/>
    <w:rsid w:val="00636EDA"/>
    <w:rsid w:val="006375AA"/>
    <w:rsid w:val="0063770E"/>
    <w:rsid w:val="0063772B"/>
    <w:rsid w:val="00637BEB"/>
    <w:rsid w:val="00640B05"/>
    <w:rsid w:val="00640B41"/>
    <w:rsid w:val="00640B62"/>
    <w:rsid w:val="00641653"/>
    <w:rsid w:val="00641DB4"/>
    <w:rsid w:val="00641EFC"/>
    <w:rsid w:val="006423B0"/>
    <w:rsid w:val="00642CB0"/>
    <w:rsid w:val="00644A94"/>
    <w:rsid w:val="00645391"/>
    <w:rsid w:val="00645871"/>
    <w:rsid w:val="00645E7C"/>
    <w:rsid w:val="00645EA7"/>
    <w:rsid w:val="00646116"/>
    <w:rsid w:val="0064679A"/>
    <w:rsid w:val="00646876"/>
    <w:rsid w:val="006473C2"/>
    <w:rsid w:val="00647C6D"/>
    <w:rsid w:val="0065059C"/>
    <w:rsid w:val="00650E4B"/>
    <w:rsid w:val="00650E7D"/>
    <w:rsid w:val="006514BF"/>
    <w:rsid w:val="0065178A"/>
    <w:rsid w:val="00651F56"/>
    <w:rsid w:val="006521BE"/>
    <w:rsid w:val="00652238"/>
    <w:rsid w:val="006523E0"/>
    <w:rsid w:val="006524E3"/>
    <w:rsid w:val="00652591"/>
    <w:rsid w:val="00653559"/>
    <w:rsid w:val="00653D02"/>
    <w:rsid w:val="00653F20"/>
    <w:rsid w:val="006541C5"/>
    <w:rsid w:val="00654721"/>
    <w:rsid w:val="00654EA6"/>
    <w:rsid w:val="00654ED9"/>
    <w:rsid w:val="00655114"/>
    <w:rsid w:val="00655544"/>
    <w:rsid w:val="0065585B"/>
    <w:rsid w:val="0065612F"/>
    <w:rsid w:val="006565FC"/>
    <w:rsid w:val="006569B3"/>
    <w:rsid w:val="00656C4C"/>
    <w:rsid w:val="0065750E"/>
    <w:rsid w:val="006578B9"/>
    <w:rsid w:val="00657CFB"/>
    <w:rsid w:val="00660486"/>
    <w:rsid w:val="0066071C"/>
    <w:rsid w:val="00660A8F"/>
    <w:rsid w:val="0066102D"/>
    <w:rsid w:val="006617D7"/>
    <w:rsid w:val="00661D92"/>
    <w:rsid w:val="00661E7E"/>
    <w:rsid w:val="006623F1"/>
    <w:rsid w:val="00663019"/>
    <w:rsid w:val="00663266"/>
    <w:rsid w:val="00663E09"/>
    <w:rsid w:val="00663F5D"/>
    <w:rsid w:val="00664145"/>
    <w:rsid w:val="00664EBF"/>
    <w:rsid w:val="00664FC7"/>
    <w:rsid w:val="00665042"/>
    <w:rsid w:val="006651BC"/>
    <w:rsid w:val="00665CAB"/>
    <w:rsid w:val="0066777F"/>
    <w:rsid w:val="006679F8"/>
    <w:rsid w:val="0067005A"/>
    <w:rsid w:val="006700B5"/>
    <w:rsid w:val="00670164"/>
    <w:rsid w:val="006701A7"/>
    <w:rsid w:val="006703A6"/>
    <w:rsid w:val="006703EA"/>
    <w:rsid w:val="0067066B"/>
    <w:rsid w:val="006724E3"/>
    <w:rsid w:val="00672730"/>
    <w:rsid w:val="00672DD6"/>
    <w:rsid w:val="00673141"/>
    <w:rsid w:val="0067329D"/>
    <w:rsid w:val="0067343C"/>
    <w:rsid w:val="00673C53"/>
    <w:rsid w:val="006740D2"/>
    <w:rsid w:val="006740EE"/>
    <w:rsid w:val="006743B3"/>
    <w:rsid w:val="00674834"/>
    <w:rsid w:val="006759C4"/>
    <w:rsid w:val="00675DDA"/>
    <w:rsid w:val="0067635D"/>
    <w:rsid w:val="00680B5F"/>
    <w:rsid w:val="00681627"/>
    <w:rsid w:val="00681809"/>
    <w:rsid w:val="00681CF9"/>
    <w:rsid w:val="006820F6"/>
    <w:rsid w:val="006824F5"/>
    <w:rsid w:val="00682DF3"/>
    <w:rsid w:val="00683304"/>
    <w:rsid w:val="006844F2"/>
    <w:rsid w:val="00684BD2"/>
    <w:rsid w:val="00685218"/>
    <w:rsid w:val="006856F3"/>
    <w:rsid w:val="00685752"/>
    <w:rsid w:val="00685D88"/>
    <w:rsid w:val="0068636C"/>
    <w:rsid w:val="00686434"/>
    <w:rsid w:val="00686D44"/>
    <w:rsid w:val="006870E8"/>
    <w:rsid w:val="0068739C"/>
    <w:rsid w:val="00687446"/>
    <w:rsid w:val="00687F22"/>
    <w:rsid w:val="00690C30"/>
    <w:rsid w:val="00690D96"/>
    <w:rsid w:val="00691750"/>
    <w:rsid w:val="006919C0"/>
    <w:rsid w:val="00691BF6"/>
    <w:rsid w:val="00692266"/>
    <w:rsid w:val="006925B2"/>
    <w:rsid w:val="00692BA7"/>
    <w:rsid w:val="00692C86"/>
    <w:rsid w:val="00692DEA"/>
    <w:rsid w:val="00692F03"/>
    <w:rsid w:val="00692FF8"/>
    <w:rsid w:val="00693162"/>
    <w:rsid w:val="00693386"/>
    <w:rsid w:val="00693BAF"/>
    <w:rsid w:val="00693E68"/>
    <w:rsid w:val="00693FD0"/>
    <w:rsid w:val="006945E7"/>
    <w:rsid w:val="00694BDC"/>
    <w:rsid w:val="006955A1"/>
    <w:rsid w:val="0069581A"/>
    <w:rsid w:val="00695BDB"/>
    <w:rsid w:val="00696439"/>
    <w:rsid w:val="006964C1"/>
    <w:rsid w:val="00696B77"/>
    <w:rsid w:val="00696C3D"/>
    <w:rsid w:val="00696D9F"/>
    <w:rsid w:val="00696F7C"/>
    <w:rsid w:val="006976A2"/>
    <w:rsid w:val="006A0B81"/>
    <w:rsid w:val="006A0B9E"/>
    <w:rsid w:val="006A0D04"/>
    <w:rsid w:val="006A1293"/>
    <w:rsid w:val="006A1690"/>
    <w:rsid w:val="006A2188"/>
    <w:rsid w:val="006A2320"/>
    <w:rsid w:val="006A377D"/>
    <w:rsid w:val="006A3ABD"/>
    <w:rsid w:val="006A4425"/>
    <w:rsid w:val="006A47C1"/>
    <w:rsid w:val="006A52C5"/>
    <w:rsid w:val="006A5627"/>
    <w:rsid w:val="006A5736"/>
    <w:rsid w:val="006A59A2"/>
    <w:rsid w:val="006A6205"/>
    <w:rsid w:val="006A62F1"/>
    <w:rsid w:val="006A6595"/>
    <w:rsid w:val="006A66BF"/>
    <w:rsid w:val="006A696A"/>
    <w:rsid w:val="006A6A8E"/>
    <w:rsid w:val="006A6F9F"/>
    <w:rsid w:val="006A7483"/>
    <w:rsid w:val="006B0C9A"/>
    <w:rsid w:val="006B15B8"/>
    <w:rsid w:val="006B19B0"/>
    <w:rsid w:val="006B1B52"/>
    <w:rsid w:val="006B2472"/>
    <w:rsid w:val="006B2B55"/>
    <w:rsid w:val="006B2CC3"/>
    <w:rsid w:val="006B2D67"/>
    <w:rsid w:val="006B2DE0"/>
    <w:rsid w:val="006B357A"/>
    <w:rsid w:val="006B391F"/>
    <w:rsid w:val="006B3B4E"/>
    <w:rsid w:val="006B3BA5"/>
    <w:rsid w:val="006B4E48"/>
    <w:rsid w:val="006B5186"/>
    <w:rsid w:val="006B548E"/>
    <w:rsid w:val="006B5B48"/>
    <w:rsid w:val="006B607C"/>
    <w:rsid w:val="006B6119"/>
    <w:rsid w:val="006B6179"/>
    <w:rsid w:val="006B66D9"/>
    <w:rsid w:val="006B695A"/>
    <w:rsid w:val="006B6DBD"/>
    <w:rsid w:val="006B6FA3"/>
    <w:rsid w:val="006B7095"/>
    <w:rsid w:val="006C030B"/>
    <w:rsid w:val="006C06BF"/>
    <w:rsid w:val="006C1C24"/>
    <w:rsid w:val="006C1DCA"/>
    <w:rsid w:val="006C2098"/>
    <w:rsid w:val="006C3004"/>
    <w:rsid w:val="006C35EA"/>
    <w:rsid w:val="006C3CAD"/>
    <w:rsid w:val="006C456A"/>
    <w:rsid w:val="006C457F"/>
    <w:rsid w:val="006C48EF"/>
    <w:rsid w:val="006C55FF"/>
    <w:rsid w:val="006C57DF"/>
    <w:rsid w:val="006C5A0A"/>
    <w:rsid w:val="006C5F4A"/>
    <w:rsid w:val="006C6A62"/>
    <w:rsid w:val="006C6B43"/>
    <w:rsid w:val="006D0072"/>
    <w:rsid w:val="006D0098"/>
    <w:rsid w:val="006D0228"/>
    <w:rsid w:val="006D0C4A"/>
    <w:rsid w:val="006D0D9A"/>
    <w:rsid w:val="006D1298"/>
    <w:rsid w:val="006D1825"/>
    <w:rsid w:val="006D1A1B"/>
    <w:rsid w:val="006D27F7"/>
    <w:rsid w:val="006D2A38"/>
    <w:rsid w:val="006D2CC1"/>
    <w:rsid w:val="006D34CF"/>
    <w:rsid w:val="006D3792"/>
    <w:rsid w:val="006D38D0"/>
    <w:rsid w:val="006D3ADE"/>
    <w:rsid w:val="006D3C59"/>
    <w:rsid w:val="006D409D"/>
    <w:rsid w:val="006D40B2"/>
    <w:rsid w:val="006D42DE"/>
    <w:rsid w:val="006D4E13"/>
    <w:rsid w:val="006D51A4"/>
    <w:rsid w:val="006D59CB"/>
    <w:rsid w:val="006D5B09"/>
    <w:rsid w:val="006D5E52"/>
    <w:rsid w:val="006D62CA"/>
    <w:rsid w:val="006D661E"/>
    <w:rsid w:val="006D67FA"/>
    <w:rsid w:val="006D6D43"/>
    <w:rsid w:val="006D724F"/>
    <w:rsid w:val="006D7385"/>
    <w:rsid w:val="006D7CCE"/>
    <w:rsid w:val="006D7E78"/>
    <w:rsid w:val="006D7F4B"/>
    <w:rsid w:val="006E0AFD"/>
    <w:rsid w:val="006E0C75"/>
    <w:rsid w:val="006E144A"/>
    <w:rsid w:val="006E1901"/>
    <w:rsid w:val="006E1B41"/>
    <w:rsid w:val="006E1DAB"/>
    <w:rsid w:val="006E2060"/>
    <w:rsid w:val="006E22B1"/>
    <w:rsid w:val="006E2B7D"/>
    <w:rsid w:val="006E309D"/>
    <w:rsid w:val="006E3545"/>
    <w:rsid w:val="006E36BB"/>
    <w:rsid w:val="006E4070"/>
    <w:rsid w:val="006E4699"/>
    <w:rsid w:val="006E4CEE"/>
    <w:rsid w:val="006E4FB1"/>
    <w:rsid w:val="006E5190"/>
    <w:rsid w:val="006E69F4"/>
    <w:rsid w:val="006E7025"/>
    <w:rsid w:val="006E71E5"/>
    <w:rsid w:val="006E742B"/>
    <w:rsid w:val="006E7455"/>
    <w:rsid w:val="006F0611"/>
    <w:rsid w:val="006F08B6"/>
    <w:rsid w:val="006F0CB6"/>
    <w:rsid w:val="006F0E50"/>
    <w:rsid w:val="006F115C"/>
    <w:rsid w:val="006F1184"/>
    <w:rsid w:val="006F1B4D"/>
    <w:rsid w:val="006F2489"/>
    <w:rsid w:val="006F282C"/>
    <w:rsid w:val="006F2870"/>
    <w:rsid w:val="006F2AAB"/>
    <w:rsid w:val="006F2AB8"/>
    <w:rsid w:val="006F2C6A"/>
    <w:rsid w:val="006F2FC4"/>
    <w:rsid w:val="006F31E1"/>
    <w:rsid w:val="006F35BA"/>
    <w:rsid w:val="006F3C9B"/>
    <w:rsid w:val="006F3FB0"/>
    <w:rsid w:val="006F4E9C"/>
    <w:rsid w:val="006F5CD2"/>
    <w:rsid w:val="006F5F65"/>
    <w:rsid w:val="006F67F3"/>
    <w:rsid w:val="006F68FB"/>
    <w:rsid w:val="006F6982"/>
    <w:rsid w:val="006F6AA7"/>
    <w:rsid w:val="006F6D18"/>
    <w:rsid w:val="006F7402"/>
    <w:rsid w:val="006F7783"/>
    <w:rsid w:val="006F7794"/>
    <w:rsid w:val="006F7C47"/>
    <w:rsid w:val="006F7ED3"/>
    <w:rsid w:val="006F7F7E"/>
    <w:rsid w:val="00700584"/>
    <w:rsid w:val="00700782"/>
    <w:rsid w:val="00700AFE"/>
    <w:rsid w:val="007014BB"/>
    <w:rsid w:val="007029F4"/>
    <w:rsid w:val="00702A25"/>
    <w:rsid w:val="00702AD4"/>
    <w:rsid w:val="00702FA5"/>
    <w:rsid w:val="007030DD"/>
    <w:rsid w:val="00703F40"/>
    <w:rsid w:val="00704184"/>
    <w:rsid w:val="0070429A"/>
    <w:rsid w:val="0070474B"/>
    <w:rsid w:val="00704977"/>
    <w:rsid w:val="007061CC"/>
    <w:rsid w:val="007061F4"/>
    <w:rsid w:val="00706365"/>
    <w:rsid w:val="00706947"/>
    <w:rsid w:val="00706A35"/>
    <w:rsid w:val="007077A0"/>
    <w:rsid w:val="007103AB"/>
    <w:rsid w:val="007104B8"/>
    <w:rsid w:val="007106AF"/>
    <w:rsid w:val="007108E1"/>
    <w:rsid w:val="00710B1D"/>
    <w:rsid w:val="00711166"/>
    <w:rsid w:val="00711DAD"/>
    <w:rsid w:val="007128FE"/>
    <w:rsid w:val="00712DC7"/>
    <w:rsid w:val="007137D7"/>
    <w:rsid w:val="007140E2"/>
    <w:rsid w:val="007142D0"/>
    <w:rsid w:val="00714684"/>
    <w:rsid w:val="00714DCE"/>
    <w:rsid w:val="0071578A"/>
    <w:rsid w:val="00716482"/>
    <w:rsid w:val="00717339"/>
    <w:rsid w:val="007176EE"/>
    <w:rsid w:val="00717A7E"/>
    <w:rsid w:val="0072028C"/>
    <w:rsid w:val="0072066C"/>
    <w:rsid w:val="007206A2"/>
    <w:rsid w:val="00720CD4"/>
    <w:rsid w:val="00720DB9"/>
    <w:rsid w:val="00722DE7"/>
    <w:rsid w:val="00722F33"/>
    <w:rsid w:val="00722F4E"/>
    <w:rsid w:val="007236F0"/>
    <w:rsid w:val="007240CB"/>
    <w:rsid w:val="00724230"/>
    <w:rsid w:val="00724D38"/>
    <w:rsid w:val="00724DDA"/>
    <w:rsid w:val="00725CE0"/>
    <w:rsid w:val="00725F38"/>
    <w:rsid w:val="0072667A"/>
    <w:rsid w:val="007272C4"/>
    <w:rsid w:val="00730373"/>
    <w:rsid w:val="00731C95"/>
    <w:rsid w:val="00732297"/>
    <w:rsid w:val="00732588"/>
    <w:rsid w:val="00732BC2"/>
    <w:rsid w:val="007334AC"/>
    <w:rsid w:val="00734A1D"/>
    <w:rsid w:val="00734E7F"/>
    <w:rsid w:val="00735112"/>
    <w:rsid w:val="007352DC"/>
    <w:rsid w:val="007357C3"/>
    <w:rsid w:val="00735BDD"/>
    <w:rsid w:val="00735DC9"/>
    <w:rsid w:val="0073609E"/>
    <w:rsid w:val="00736402"/>
    <w:rsid w:val="00737294"/>
    <w:rsid w:val="0073798A"/>
    <w:rsid w:val="007379DA"/>
    <w:rsid w:val="00740055"/>
    <w:rsid w:val="00740E60"/>
    <w:rsid w:val="007412B9"/>
    <w:rsid w:val="00741676"/>
    <w:rsid w:val="00741689"/>
    <w:rsid w:val="00741B47"/>
    <w:rsid w:val="00742A02"/>
    <w:rsid w:val="00742AC2"/>
    <w:rsid w:val="00742B34"/>
    <w:rsid w:val="00742B4A"/>
    <w:rsid w:val="00742BDF"/>
    <w:rsid w:val="007433AF"/>
    <w:rsid w:val="007436B3"/>
    <w:rsid w:val="00743708"/>
    <w:rsid w:val="00743EF9"/>
    <w:rsid w:val="00743F3E"/>
    <w:rsid w:val="00743FDF"/>
    <w:rsid w:val="007445B2"/>
    <w:rsid w:val="0074521A"/>
    <w:rsid w:val="007455BC"/>
    <w:rsid w:val="00745693"/>
    <w:rsid w:val="00745DBE"/>
    <w:rsid w:val="00746018"/>
    <w:rsid w:val="00747CEA"/>
    <w:rsid w:val="00747DA1"/>
    <w:rsid w:val="00747E68"/>
    <w:rsid w:val="00751366"/>
    <w:rsid w:val="007515C8"/>
    <w:rsid w:val="00751AC3"/>
    <w:rsid w:val="00751C47"/>
    <w:rsid w:val="00751EB3"/>
    <w:rsid w:val="00752821"/>
    <w:rsid w:val="00752C1C"/>
    <w:rsid w:val="00752EDD"/>
    <w:rsid w:val="00752F17"/>
    <w:rsid w:val="00752FD2"/>
    <w:rsid w:val="00753E91"/>
    <w:rsid w:val="00754827"/>
    <w:rsid w:val="00754DD6"/>
    <w:rsid w:val="00755267"/>
    <w:rsid w:val="007552DD"/>
    <w:rsid w:val="00755473"/>
    <w:rsid w:val="007555E4"/>
    <w:rsid w:val="007555F9"/>
    <w:rsid w:val="00755B3E"/>
    <w:rsid w:val="00756829"/>
    <w:rsid w:val="0075690C"/>
    <w:rsid w:val="00757004"/>
    <w:rsid w:val="00757C2B"/>
    <w:rsid w:val="00757DF9"/>
    <w:rsid w:val="00757F19"/>
    <w:rsid w:val="0076007B"/>
    <w:rsid w:val="00760AB7"/>
    <w:rsid w:val="00760B70"/>
    <w:rsid w:val="0076174C"/>
    <w:rsid w:val="00761C57"/>
    <w:rsid w:val="007624DE"/>
    <w:rsid w:val="0076261F"/>
    <w:rsid w:val="007631B5"/>
    <w:rsid w:val="007632C8"/>
    <w:rsid w:val="00763785"/>
    <w:rsid w:val="00763864"/>
    <w:rsid w:val="00763E77"/>
    <w:rsid w:val="00764BB3"/>
    <w:rsid w:val="00764D76"/>
    <w:rsid w:val="00765040"/>
    <w:rsid w:val="007656ED"/>
    <w:rsid w:val="00765C21"/>
    <w:rsid w:val="00765D8A"/>
    <w:rsid w:val="007663DB"/>
    <w:rsid w:val="007665B4"/>
    <w:rsid w:val="007679C8"/>
    <w:rsid w:val="007709A9"/>
    <w:rsid w:val="00770B91"/>
    <w:rsid w:val="00770E6A"/>
    <w:rsid w:val="0077103A"/>
    <w:rsid w:val="00771177"/>
    <w:rsid w:val="00771538"/>
    <w:rsid w:val="00771780"/>
    <w:rsid w:val="00771F1A"/>
    <w:rsid w:val="00772203"/>
    <w:rsid w:val="00772601"/>
    <w:rsid w:val="00772CD2"/>
    <w:rsid w:val="00772D51"/>
    <w:rsid w:val="007735E3"/>
    <w:rsid w:val="0077366A"/>
    <w:rsid w:val="007738F5"/>
    <w:rsid w:val="0077392F"/>
    <w:rsid w:val="00773CC6"/>
    <w:rsid w:val="00773FC2"/>
    <w:rsid w:val="0077421B"/>
    <w:rsid w:val="00774759"/>
    <w:rsid w:val="007755EC"/>
    <w:rsid w:val="00775A32"/>
    <w:rsid w:val="0077638B"/>
    <w:rsid w:val="00776AC2"/>
    <w:rsid w:val="00777128"/>
    <w:rsid w:val="00777465"/>
    <w:rsid w:val="007777BF"/>
    <w:rsid w:val="00780176"/>
    <w:rsid w:val="00780378"/>
    <w:rsid w:val="007804D0"/>
    <w:rsid w:val="00780A7B"/>
    <w:rsid w:val="00780BBC"/>
    <w:rsid w:val="00780DB0"/>
    <w:rsid w:val="00781001"/>
    <w:rsid w:val="00781352"/>
    <w:rsid w:val="007814C1"/>
    <w:rsid w:val="007818BA"/>
    <w:rsid w:val="007820FE"/>
    <w:rsid w:val="007821CD"/>
    <w:rsid w:val="00782988"/>
    <w:rsid w:val="00782D8F"/>
    <w:rsid w:val="00782FA1"/>
    <w:rsid w:val="0078356B"/>
    <w:rsid w:val="007836BD"/>
    <w:rsid w:val="00784172"/>
    <w:rsid w:val="007842DB"/>
    <w:rsid w:val="00784437"/>
    <w:rsid w:val="00784732"/>
    <w:rsid w:val="0078482A"/>
    <w:rsid w:val="00784905"/>
    <w:rsid w:val="00784DB3"/>
    <w:rsid w:val="00784DC8"/>
    <w:rsid w:val="007850A2"/>
    <w:rsid w:val="0078515C"/>
    <w:rsid w:val="007854C3"/>
    <w:rsid w:val="007857C9"/>
    <w:rsid w:val="0078648B"/>
    <w:rsid w:val="00786B7E"/>
    <w:rsid w:val="00786B92"/>
    <w:rsid w:val="00786CDA"/>
    <w:rsid w:val="00786D8A"/>
    <w:rsid w:val="00786E67"/>
    <w:rsid w:val="00787577"/>
    <w:rsid w:val="007877F8"/>
    <w:rsid w:val="007901D5"/>
    <w:rsid w:val="00790C29"/>
    <w:rsid w:val="00790C2B"/>
    <w:rsid w:val="00791042"/>
    <w:rsid w:val="0079105E"/>
    <w:rsid w:val="0079203D"/>
    <w:rsid w:val="007925FF"/>
    <w:rsid w:val="00792B76"/>
    <w:rsid w:val="007932E1"/>
    <w:rsid w:val="0079375A"/>
    <w:rsid w:val="007938F6"/>
    <w:rsid w:val="00793BC4"/>
    <w:rsid w:val="00793E38"/>
    <w:rsid w:val="007940DE"/>
    <w:rsid w:val="00795943"/>
    <w:rsid w:val="0079603D"/>
    <w:rsid w:val="007961C6"/>
    <w:rsid w:val="00796545"/>
    <w:rsid w:val="007966E8"/>
    <w:rsid w:val="00796897"/>
    <w:rsid w:val="007968EA"/>
    <w:rsid w:val="007971C9"/>
    <w:rsid w:val="0079724F"/>
    <w:rsid w:val="007A0814"/>
    <w:rsid w:val="007A09CB"/>
    <w:rsid w:val="007A0A5B"/>
    <w:rsid w:val="007A0CF7"/>
    <w:rsid w:val="007A0F58"/>
    <w:rsid w:val="007A1D9A"/>
    <w:rsid w:val="007A1F7F"/>
    <w:rsid w:val="007A227D"/>
    <w:rsid w:val="007A236C"/>
    <w:rsid w:val="007A26FB"/>
    <w:rsid w:val="007A2B3E"/>
    <w:rsid w:val="007A2D16"/>
    <w:rsid w:val="007A2EAF"/>
    <w:rsid w:val="007A343E"/>
    <w:rsid w:val="007A3D93"/>
    <w:rsid w:val="007A3E61"/>
    <w:rsid w:val="007A3F24"/>
    <w:rsid w:val="007A4492"/>
    <w:rsid w:val="007A48D3"/>
    <w:rsid w:val="007A5CDD"/>
    <w:rsid w:val="007A5E83"/>
    <w:rsid w:val="007A5ECD"/>
    <w:rsid w:val="007A5F77"/>
    <w:rsid w:val="007A663C"/>
    <w:rsid w:val="007A68D5"/>
    <w:rsid w:val="007A6BED"/>
    <w:rsid w:val="007A71B9"/>
    <w:rsid w:val="007A7ADA"/>
    <w:rsid w:val="007B02E0"/>
    <w:rsid w:val="007B0566"/>
    <w:rsid w:val="007B136F"/>
    <w:rsid w:val="007B1CC0"/>
    <w:rsid w:val="007B20BB"/>
    <w:rsid w:val="007B265A"/>
    <w:rsid w:val="007B26BF"/>
    <w:rsid w:val="007B2860"/>
    <w:rsid w:val="007B295D"/>
    <w:rsid w:val="007B2AA7"/>
    <w:rsid w:val="007B2B60"/>
    <w:rsid w:val="007B35AD"/>
    <w:rsid w:val="007B3A0C"/>
    <w:rsid w:val="007B40C0"/>
    <w:rsid w:val="007B46E6"/>
    <w:rsid w:val="007B4801"/>
    <w:rsid w:val="007B5614"/>
    <w:rsid w:val="007B5A6E"/>
    <w:rsid w:val="007B5A93"/>
    <w:rsid w:val="007B5EF7"/>
    <w:rsid w:val="007B7096"/>
    <w:rsid w:val="007B72CB"/>
    <w:rsid w:val="007B72F3"/>
    <w:rsid w:val="007B748E"/>
    <w:rsid w:val="007B777D"/>
    <w:rsid w:val="007C0FB1"/>
    <w:rsid w:val="007C152B"/>
    <w:rsid w:val="007C157A"/>
    <w:rsid w:val="007C1A6A"/>
    <w:rsid w:val="007C1F91"/>
    <w:rsid w:val="007C2807"/>
    <w:rsid w:val="007C2E97"/>
    <w:rsid w:val="007C3159"/>
    <w:rsid w:val="007C398D"/>
    <w:rsid w:val="007C3ED4"/>
    <w:rsid w:val="007C4420"/>
    <w:rsid w:val="007C4460"/>
    <w:rsid w:val="007C449E"/>
    <w:rsid w:val="007C478E"/>
    <w:rsid w:val="007C53AF"/>
    <w:rsid w:val="007C6406"/>
    <w:rsid w:val="007C6712"/>
    <w:rsid w:val="007C699E"/>
    <w:rsid w:val="007C6DB4"/>
    <w:rsid w:val="007C74E2"/>
    <w:rsid w:val="007C7AE6"/>
    <w:rsid w:val="007C7C4B"/>
    <w:rsid w:val="007D0187"/>
    <w:rsid w:val="007D06CC"/>
    <w:rsid w:val="007D0CDB"/>
    <w:rsid w:val="007D0E5F"/>
    <w:rsid w:val="007D12CC"/>
    <w:rsid w:val="007D159F"/>
    <w:rsid w:val="007D1757"/>
    <w:rsid w:val="007D17B6"/>
    <w:rsid w:val="007D3131"/>
    <w:rsid w:val="007D31C0"/>
    <w:rsid w:val="007D360A"/>
    <w:rsid w:val="007D3CE8"/>
    <w:rsid w:val="007D4244"/>
    <w:rsid w:val="007D4433"/>
    <w:rsid w:val="007D4BDC"/>
    <w:rsid w:val="007D4E73"/>
    <w:rsid w:val="007D56D0"/>
    <w:rsid w:val="007D59A2"/>
    <w:rsid w:val="007D5B52"/>
    <w:rsid w:val="007D5E08"/>
    <w:rsid w:val="007D6615"/>
    <w:rsid w:val="007D6833"/>
    <w:rsid w:val="007D6D0C"/>
    <w:rsid w:val="007D6DBD"/>
    <w:rsid w:val="007D6F5C"/>
    <w:rsid w:val="007D71A2"/>
    <w:rsid w:val="007D769F"/>
    <w:rsid w:val="007D76C6"/>
    <w:rsid w:val="007D7963"/>
    <w:rsid w:val="007E0080"/>
    <w:rsid w:val="007E04AF"/>
    <w:rsid w:val="007E0815"/>
    <w:rsid w:val="007E0C0B"/>
    <w:rsid w:val="007E1AD2"/>
    <w:rsid w:val="007E1D73"/>
    <w:rsid w:val="007E25A4"/>
    <w:rsid w:val="007E2A9A"/>
    <w:rsid w:val="007E32EF"/>
    <w:rsid w:val="007E3606"/>
    <w:rsid w:val="007E378C"/>
    <w:rsid w:val="007E3BF0"/>
    <w:rsid w:val="007E4069"/>
    <w:rsid w:val="007E44E0"/>
    <w:rsid w:val="007E466B"/>
    <w:rsid w:val="007E4C0E"/>
    <w:rsid w:val="007E54AF"/>
    <w:rsid w:val="007E55CA"/>
    <w:rsid w:val="007E580E"/>
    <w:rsid w:val="007E5C3D"/>
    <w:rsid w:val="007E601E"/>
    <w:rsid w:val="007E6067"/>
    <w:rsid w:val="007E66BA"/>
    <w:rsid w:val="007E66C4"/>
    <w:rsid w:val="007E7BFF"/>
    <w:rsid w:val="007E7FDA"/>
    <w:rsid w:val="007F0093"/>
    <w:rsid w:val="007F00E8"/>
    <w:rsid w:val="007F063D"/>
    <w:rsid w:val="007F0D4D"/>
    <w:rsid w:val="007F1AC3"/>
    <w:rsid w:val="007F2A55"/>
    <w:rsid w:val="007F2DA5"/>
    <w:rsid w:val="007F3604"/>
    <w:rsid w:val="007F3D85"/>
    <w:rsid w:val="007F420B"/>
    <w:rsid w:val="007F4252"/>
    <w:rsid w:val="007F5331"/>
    <w:rsid w:val="007F54BA"/>
    <w:rsid w:val="007F567F"/>
    <w:rsid w:val="007F58AD"/>
    <w:rsid w:val="007F58FA"/>
    <w:rsid w:val="007F6116"/>
    <w:rsid w:val="007F6429"/>
    <w:rsid w:val="007F67E7"/>
    <w:rsid w:val="007F6800"/>
    <w:rsid w:val="007F6C1B"/>
    <w:rsid w:val="007F6CFF"/>
    <w:rsid w:val="007F6F4A"/>
    <w:rsid w:val="007F72CB"/>
    <w:rsid w:val="007F7315"/>
    <w:rsid w:val="007F74CD"/>
    <w:rsid w:val="00800B7D"/>
    <w:rsid w:val="00800DF3"/>
    <w:rsid w:val="00801058"/>
    <w:rsid w:val="00801333"/>
    <w:rsid w:val="00802692"/>
    <w:rsid w:val="008032DE"/>
    <w:rsid w:val="00803343"/>
    <w:rsid w:val="00804040"/>
    <w:rsid w:val="008040D1"/>
    <w:rsid w:val="008044EE"/>
    <w:rsid w:val="008045C9"/>
    <w:rsid w:val="00804A4C"/>
    <w:rsid w:val="00804F42"/>
    <w:rsid w:val="00805507"/>
    <w:rsid w:val="008058F1"/>
    <w:rsid w:val="00806845"/>
    <w:rsid w:val="008068DC"/>
    <w:rsid w:val="008069B1"/>
    <w:rsid w:val="00806BD1"/>
    <w:rsid w:val="00806BEA"/>
    <w:rsid w:val="00806DAC"/>
    <w:rsid w:val="00807063"/>
    <w:rsid w:val="00807713"/>
    <w:rsid w:val="00807C79"/>
    <w:rsid w:val="00807CD0"/>
    <w:rsid w:val="00807F99"/>
    <w:rsid w:val="008101AB"/>
    <w:rsid w:val="008103F1"/>
    <w:rsid w:val="00810CBA"/>
    <w:rsid w:val="0081118F"/>
    <w:rsid w:val="00811676"/>
    <w:rsid w:val="00811F5B"/>
    <w:rsid w:val="00812985"/>
    <w:rsid w:val="008129B1"/>
    <w:rsid w:val="00812AB7"/>
    <w:rsid w:val="008133AD"/>
    <w:rsid w:val="008136EB"/>
    <w:rsid w:val="00813778"/>
    <w:rsid w:val="0081391A"/>
    <w:rsid w:val="00813988"/>
    <w:rsid w:val="00813C28"/>
    <w:rsid w:val="008142AF"/>
    <w:rsid w:val="00814590"/>
    <w:rsid w:val="0081486B"/>
    <w:rsid w:val="00814C25"/>
    <w:rsid w:val="00814E31"/>
    <w:rsid w:val="00814EA8"/>
    <w:rsid w:val="00814FB6"/>
    <w:rsid w:val="00815B6A"/>
    <w:rsid w:val="00815E22"/>
    <w:rsid w:val="00815E49"/>
    <w:rsid w:val="0081632F"/>
    <w:rsid w:val="008169F2"/>
    <w:rsid w:val="00816DF1"/>
    <w:rsid w:val="00817552"/>
    <w:rsid w:val="00817B11"/>
    <w:rsid w:val="00817CDB"/>
    <w:rsid w:val="00817FE3"/>
    <w:rsid w:val="00820891"/>
    <w:rsid w:val="008209EB"/>
    <w:rsid w:val="00820C45"/>
    <w:rsid w:val="00822041"/>
    <w:rsid w:val="0082285D"/>
    <w:rsid w:val="00822916"/>
    <w:rsid w:val="00822BC8"/>
    <w:rsid w:val="00822BFA"/>
    <w:rsid w:val="00823131"/>
    <w:rsid w:val="00823B56"/>
    <w:rsid w:val="008240AB"/>
    <w:rsid w:val="0082469E"/>
    <w:rsid w:val="00824ADE"/>
    <w:rsid w:val="00824D56"/>
    <w:rsid w:val="00826531"/>
    <w:rsid w:val="00826881"/>
    <w:rsid w:val="00826B5E"/>
    <w:rsid w:val="00827640"/>
    <w:rsid w:val="00830246"/>
    <w:rsid w:val="00830825"/>
    <w:rsid w:val="00830F6C"/>
    <w:rsid w:val="008314A5"/>
    <w:rsid w:val="00831AFD"/>
    <w:rsid w:val="00831DB9"/>
    <w:rsid w:val="00831EE3"/>
    <w:rsid w:val="008320CA"/>
    <w:rsid w:val="00832FF9"/>
    <w:rsid w:val="0083329F"/>
    <w:rsid w:val="00833D32"/>
    <w:rsid w:val="00834142"/>
    <w:rsid w:val="00834567"/>
    <w:rsid w:val="00834CC4"/>
    <w:rsid w:val="008354E5"/>
    <w:rsid w:val="0083563C"/>
    <w:rsid w:val="0083563F"/>
    <w:rsid w:val="00836928"/>
    <w:rsid w:val="00836F1E"/>
    <w:rsid w:val="00837193"/>
    <w:rsid w:val="0083752B"/>
    <w:rsid w:val="008377EE"/>
    <w:rsid w:val="00840F7E"/>
    <w:rsid w:val="0084105B"/>
    <w:rsid w:val="00841153"/>
    <w:rsid w:val="00841261"/>
    <w:rsid w:val="008423A5"/>
    <w:rsid w:val="00842B32"/>
    <w:rsid w:val="00843964"/>
    <w:rsid w:val="00843BAE"/>
    <w:rsid w:val="00844058"/>
    <w:rsid w:val="008444A4"/>
    <w:rsid w:val="008446F2"/>
    <w:rsid w:val="00844DE8"/>
    <w:rsid w:val="00844FB6"/>
    <w:rsid w:val="00845367"/>
    <w:rsid w:val="00845EBE"/>
    <w:rsid w:val="008465F9"/>
    <w:rsid w:val="00846C1A"/>
    <w:rsid w:val="00847583"/>
    <w:rsid w:val="00847B5F"/>
    <w:rsid w:val="008500D1"/>
    <w:rsid w:val="00851A25"/>
    <w:rsid w:val="00851E15"/>
    <w:rsid w:val="0085213A"/>
    <w:rsid w:val="008523BA"/>
    <w:rsid w:val="00852BDE"/>
    <w:rsid w:val="00852C05"/>
    <w:rsid w:val="00853088"/>
    <w:rsid w:val="008537D6"/>
    <w:rsid w:val="00853B60"/>
    <w:rsid w:val="008543B3"/>
    <w:rsid w:val="0085481E"/>
    <w:rsid w:val="00854CB8"/>
    <w:rsid w:val="0085539E"/>
    <w:rsid w:val="008557DE"/>
    <w:rsid w:val="00855AA0"/>
    <w:rsid w:val="00855AF9"/>
    <w:rsid w:val="00855E09"/>
    <w:rsid w:val="00856CD9"/>
    <w:rsid w:val="00856E85"/>
    <w:rsid w:val="00857697"/>
    <w:rsid w:val="00857DB5"/>
    <w:rsid w:val="00860450"/>
    <w:rsid w:val="00860C3C"/>
    <w:rsid w:val="00860D5C"/>
    <w:rsid w:val="00861090"/>
    <w:rsid w:val="008617D7"/>
    <w:rsid w:val="00861BBE"/>
    <w:rsid w:val="008621A7"/>
    <w:rsid w:val="00862387"/>
    <w:rsid w:val="00862738"/>
    <w:rsid w:val="00862AFA"/>
    <w:rsid w:val="00862D44"/>
    <w:rsid w:val="00863651"/>
    <w:rsid w:val="00863BEB"/>
    <w:rsid w:val="00863EAC"/>
    <w:rsid w:val="00864388"/>
    <w:rsid w:val="00864FE8"/>
    <w:rsid w:val="008651B0"/>
    <w:rsid w:val="00865296"/>
    <w:rsid w:val="008654C8"/>
    <w:rsid w:val="00865DC5"/>
    <w:rsid w:val="00865E97"/>
    <w:rsid w:val="0086600D"/>
    <w:rsid w:val="008660D1"/>
    <w:rsid w:val="008665FD"/>
    <w:rsid w:val="00867A38"/>
    <w:rsid w:val="00867A92"/>
    <w:rsid w:val="008701AD"/>
    <w:rsid w:val="0087252F"/>
    <w:rsid w:val="00872BC1"/>
    <w:rsid w:val="008731E4"/>
    <w:rsid w:val="00873364"/>
    <w:rsid w:val="00874F19"/>
    <w:rsid w:val="008752E6"/>
    <w:rsid w:val="00876191"/>
    <w:rsid w:val="00876D56"/>
    <w:rsid w:val="008771B8"/>
    <w:rsid w:val="0087739C"/>
    <w:rsid w:val="00877B2D"/>
    <w:rsid w:val="00877C1F"/>
    <w:rsid w:val="00877EEA"/>
    <w:rsid w:val="008806F6"/>
    <w:rsid w:val="00880FC5"/>
    <w:rsid w:val="008810A9"/>
    <w:rsid w:val="008813BB"/>
    <w:rsid w:val="0088235E"/>
    <w:rsid w:val="008828C6"/>
    <w:rsid w:val="008828E4"/>
    <w:rsid w:val="00882930"/>
    <w:rsid w:val="00882A30"/>
    <w:rsid w:val="00882BF2"/>
    <w:rsid w:val="00882C7A"/>
    <w:rsid w:val="0088346F"/>
    <w:rsid w:val="00883CF5"/>
    <w:rsid w:val="008848CC"/>
    <w:rsid w:val="00885013"/>
    <w:rsid w:val="008853D8"/>
    <w:rsid w:val="0088543C"/>
    <w:rsid w:val="00885772"/>
    <w:rsid w:val="00886332"/>
    <w:rsid w:val="0088640F"/>
    <w:rsid w:val="00886498"/>
    <w:rsid w:val="0088656E"/>
    <w:rsid w:val="008866BB"/>
    <w:rsid w:val="00886B79"/>
    <w:rsid w:val="00887130"/>
    <w:rsid w:val="00890E65"/>
    <w:rsid w:val="00891079"/>
    <w:rsid w:val="00891283"/>
    <w:rsid w:val="00891512"/>
    <w:rsid w:val="00891B9D"/>
    <w:rsid w:val="00893020"/>
    <w:rsid w:val="0089377D"/>
    <w:rsid w:val="00893D98"/>
    <w:rsid w:val="00893F27"/>
    <w:rsid w:val="0089463D"/>
    <w:rsid w:val="00894988"/>
    <w:rsid w:val="00895770"/>
    <w:rsid w:val="00895EA9"/>
    <w:rsid w:val="0089637D"/>
    <w:rsid w:val="00896B4E"/>
    <w:rsid w:val="00897213"/>
    <w:rsid w:val="008A0406"/>
    <w:rsid w:val="008A0CA8"/>
    <w:rsid w:val="008A0F3E"/>
    <w:rsid w:val="008A11F2"/>
    <w:rsid w:val="008A125D"/>
    <w:rsid w:val="008A1384"/>
    <w:rsid w:val="008A139A"/>
    <w:rsid w:val="008A170A"/>
    <w:rsid w:val="008A1731"/>
    <w:rsid w:val="008A188A"/>
    <w:rsid w:val="008A1944"/>
    <w:rsid w:val="008A2290"/>
    <w:rsid w:val="008A22B7"/>
    <w:rsid w:val="008A2A59"/>
    <w:rsid w:val="008A2CA3"/>
    <w:rsid w:val="008A2EA1"/>
    <w:rsid w:val="008A2EA2"/>
    <w:rsid w:val="008A3441"/>
    <w:rsid w:val="008A39A6"/>
    <w:rsid w:val="008A478A"/>
    <w:rsid w:val="008A4E3F"/>
    <w:rsid w:val="008A505B"/>
    <w:rsid w:val="008A5B19"/>
    <w:rsid w:val="008A6902"/>
    <w:rsid w:val="008A71C2"/>
    <w:rsid w:val="008B1635"/>
    <w:rsid w:val="008B1790"/>
    <w:rsid w:val="008B29E8"/>
    <w:rsid w:val="008B2CA3"/>
    <w:rsid w:val="008B3409"/>
    <w:rsid w:val="008B3469"/>
    <w:rsid w:val="008B36E6"/>
    <w:rsid w:val="008B3817"/>
    <w:rsid w:val="008B3DE0"/>
    <w:rsid w:val="008B456E"/>
    <w:rsid w:val="008B4B3E"/>
    <w:rsid w:val="008B4B5A"/>
    <w:rsid w:val="008B4F01"/>
    <w:rsid w:val="008B54CF"/>
    <w:rsid w:val="008B5902"/>
    <w:rsid w:val="008B5A4F"/>
    <w:rsid w:val="008B5FB2"/>
    <w:rsid w:val="008B66BA"/>
    <w:rsid w:val="008B69BD"/>
    <w:rsid w:val="008B6D5E"/>
    <w:rsid w:val="008B6F1C"/>
    <w:rsid w:val="008B6F60"/>
    <w:rsid w:val="008B755D"/>
    <w:rsid w:val="008B7CCF"/>
    <w:rsid w:val="008C0256"/>
    <w:rsid w:val="008C0594"/>
    <w:rsid w:val="008C0CD2"/>
    <w:rsid w:val="008C10E8"/>
    <w:rsid w:val="008C12B6"/>
    <w:rsid w:val="008C12BB"/>
    <w:rsid w:val="008C13B7"/>
    <w:rsid w:val="008C19AB"/>
    <w:rsid w:val="008C2240"/>
    <w:rsid w:val="008C2301"/>
    <w:rsid w:val="008C25CD"/>
    <w:rsid w:val="008C27F8"/>
    <w:rsid w:val="008C2863"/>
    <w:rsid w:val="008C2B12"/>
    <w:rsid w:val="008C2DCB"/>
    <w:rsid w:val="008C33C5"/>
    <w:rsid w:val="008C395C"/>
    <w:rsid w:val="008C3CED"/>
    <w:rsid w:val="008C3DD4"/>
    <w:rsid w:val="008C419D"/>
    <w:rsid w:val="008C4635"/>
    <w:rsid w:val="008C6250"/>
    <w:rsid w:val="008C6C39"/>
    <w:rsid w:val="008C7044"/>
    <w:rsid w:val="008C76A4"/>
    <w:rsid w:val="008C7F43"/>
    <w:rsid w:val="008D0A3B"/>
    <w:rsid w:val="008D0C5C"/>
    <w:rsid w:val="008D0E8C"/>
    <w:rsid w:val="008D0F70"/>
    <w:rsid w:val="008D1244"/>
    <w:rsid w:val="008D2071"/>
    <w:rsid w:val="008D2171"/>
    <w:rsid w:val="008D225F"/>
    <w:rsid w:val="008D25CF"/>
    <w:rsid w:val="008D2661"/>
    <w:rsid w:val="008D26D0"/>
    <w:rsid w:val="008D2B50"/>
    <w:rsid w:val="008D2DDC"/>
    <w:rsid w:val="008D38C5"/>
    <w:rsid w:val="008D3BCB"/>
    <w:rsid w:val="008D44E3"/>
    <w:rsid w:val="008D492D"/>
    <w:rsid w:val="008D4B09"/>
    <w:rsid w:val="008D4B2E"/>
    <w:rsid w:val="008D4E97"/>
    <w:rsid w:val="008D553A"/>
    <w:rsid w:val="008D5843"/>
    <w:rsid w:val="008D592C"/>
    <w:rsid w:val="008D6F8B"/>
    <w:rsid w:val="008D7104"/>
    <w:rsid w:val="008D7A9D"/>
    <w:rsid w:val="008E022B"/>
    <w:rsid w:val="008E0881"/>
    <w:rsid w:val="008E0927"/>
    <w:rsid w:val="008E0A7E"/>
    <w:rsid w:val="008E0EB1"/>
    <w:rsid w:val="008E134F"/>
    <w:rsid w:val="008E226A"/>
    <w:rsid w:val="008E23EC"/>
    <w:rsid w:val="008E3088"/>
    <w:rsid w:val="008E3773"/>
    <w:rsid w:val="008E3FD8"/>
    <w:rsid w:val="008E409D"/>
    <w:rsid w:val="008E40EE"/>
    <w:rsid w:val="008E46EA"/>
    <w:rsid w:val="008E4C62"/>
    <w:rsid w:val="008E5191"/>
    <w:rsid w:val="008E5210"/>
    <w:rsid w:val="008E5593"/>
    <w:rsid w:val="008E589E"/>
    <w:rsid w:val="008E5CE2"/>
    <w:rsid w:val="008E65A3"/>
    <w:rsid w:val="008E74C4"/>
    <w:rsid w:val="008E7E21"/>
    <w:rsid w:val="008F002E"/>
    <w:rsid w:val="008F019F"/>
    <w:rsid w:val="008F05AD"/>
    <w:rsid w:val="008F079B"/>
    <w:rsid w:val="008F1080"/>
    <w:rsid w:val="008F140E"/>
    <w:rsid w:val="008F18F5"/>
    <w:rsid w:val="008F1E0A"/>
    <w:rsid w:val="008F1F54"/>
    <w:rsid w:val="008F20CA"/>
    <w:rsid w:val="008F222C"/>
    <w:rsid w:val="008F24E6"/>
    <w:rsid w:val="008F293A"/>
    <w:rsid w:val="008F2A3E"/>
    <w:rsid w:val="008F3107"/>
    <w:rsid w:val="008F3AA5"/>
    <w:rsid w:val="008F3AB4"/>
    <w:rsid w:val="008F4326"/>
    <w:rsid w:val="008F4A4E"/>
    <w:rsid w:val="008F5788"/>
    <w:rsid w:val="008F57B0"/>
    <w:rsid w:val="008F5CA6"/>
    <w:rsid w:val="008F6292"/>
    <w:rsid w:val="008F6546"/>
    <w:rsid w:val="008F6551"/>
    <w:rsid w:val="008F70FF"/>
    <w:rsid w:val="008F7122"/>
    <w:rsid w:val="009005A5"/>
    <w:rsid w:val="00900ED4"/>
    <w:rsid w:val="009014A7"/>
    <w:rsid w:val="00901873"/>
    <w:rsid w:val="00901876"/>
    <w:rsid w:val="00901AE6"/>
    <w:rsid w:val="009032BE"/>
    <w:rsid w:val="00903684"/>
    <w:rsid w:val="00904082"/>
    <w:rsid w:val="00904603"/>
    <w:rsid w:val="00905486"/>
    <w:rsid w:val="009055C7"/>
    <w:rsid w:val="0090562F"/>
    <w:rsid w:val="00905A2C"/>
    <w:rsid w:val="009066CA"/>
    <w:rsid w:val="009076DB"/>
    <w:rsid w:val="00907C14"/>
    <w:rsid w:val="00910558"/>
    <w:rsid w:val="00910645"/>
    <w:rsid w:val="009106D3"/>
    <w:rsid w:val="00910732"/>
    <w:rsid w:val="00910FA5"/>
    <w:rsid w:val="00911077"/>
    <w:rsid w:val="0091185A"/>
    <w:rsid w:val="00911BBA"/>
    <w:rsid w:val="00911DBD"/>
    <w:rsid w:val="00912826"/>
    <w:rsid w:val="009128A1"/>
    <w:rsid w:val="00912995"/>
    <w:rsid w:val="00913161"/>
    <w:rsid w:val="00913617"/>
    <w:rsid w:val="00914C23"/>
    <w:rsid w:val="00915713"/>
    <w:rsid w:val="009158AD"/>
    <w:rsid w:val="00915B37"/>
    <w:rsid w:val="00915CD1"/>
    <w:rsid w:val="00915E65"/>
    <w:rsid w:val="00916936"/>
    <w:rsid w:val="0091727E"/>
    <w:rsid w:val="00917974"/>
    <w:rsid w:val="00920212"/>
    <w:rsid w:val="00920451"/>
    <w:rsid w:val="00921210"/>
    <w:rsid w:val="00921678"/>
    <w:rsid w:val="009216D1"/>
    <w:rsid w:val="0092171F"/>
    <w:rsid w:val="009217E6"/>
    <w:rsid w:val="00921879"/>
    <w:rsid w:val="0092190F"/>
    <w:rsid w:val="00921BAD"/>
    <w:rsid w:val="00921D19"/>
    <w:rsid w:val="00922C62"/>
    <w:rsid w:val="00923050"/>
    <w:rsid w:val="00923D6F"/>
    <w:rsid w:val="00923F25"/>
    <w:rsid w:val="00923FDE"/>
    <w:rsid w:val="0092437E"/>
    <w:rsid w:val="00924714"/>
    <w:rsid w:val="009251DB"/>
    <w:rsid w:val="009260C2"/>
    <w:rsid w:val="00927275"/>
    <w:rsid w:val="0092733B"/>
    <w:rsid w:val="009273D7"/>
    <w:rsid w:val="00927810"/>
    <w:rsid w:val="009301AB"/>
    <w:rsid w:val="009301FA"/>
    <w:rsid w:val="009311C5"/>
    <w:rsid w:val="00932EE2"/>
    <w:rsid w:val="0093379B"/>
    <w:rsid w:val="00933E7A"/>
    <w:rsid w:val="009341A4"/>
    <w:rsid w:val="00934420"/>
    <w:rsid w:val="009344D9"/>
    <w:rsid w:val="009345D2"/>
    <w:rsid w:val="00934BCB"/>
    <w:rsid w:val="00935BA5"/>
    <w:rsid w:val="00936C5C"/>
    <w:rsid w:val="009370A6"/>
    <w:rsid w:val="009405ED"/>
    <w:rsid w:val="00940765"/>
    <w:rsid w:val="00941159"/>
    <w:rsid w:val="00941398"/>
    <w:rsid w:val="00941F73"/>
    <w:rsid w:val="00942A7A"/>
    <w:rsid w:val="00942B7A"/>
    <w:rsid w:val="00943416"/>
    <w:rsid w:val="00943AC7"/>
    <w:rsid w:val="00943DDB"/>
    <w:rsid w:val="009446D3"/>
    <w:rsid w:val="00944985"/>
    <w:rsid w:val="00944CCA"/>
    <w:rsid w:val="00944D0D"/>
    <w:rsid w:val="00944FC4"/>
    <w:rsid w:val="009452E3"/>
    <w:rsid w:val="009454A2"/>
    <w:rsid w:val="00945657"/>
    <w:rsid w:val="00945684"/>
    <w:rsid w:val="00945812"/>
    <w:rsid w:val="00945C47"/>
    <w:rsid w:val="009463F4"/>
    <w:rsid w:val="0094646B"/>
    <w:rsid w:val="0094653D"/>
    <w:rsid w:val="00946729"/>
    <w:rsid w:val="00946BDD"/>
    <w:rsid w:val="00946F53"/>
    <w:rsid w:val="00946F5F"/>
    <w:rsid w:val="009476BC"/>
    <w:rsid w:val="00947710"/>
    <w:rsid w:val="00947AB8"/>
    <w:rsid w:val="00947DE9"/>
    <w:rsid w:val="009502E6"/>
    <w:rsid w:val="0095072C"/>
    <w:rsid w:val="00950D63"/>
    <w:rsid w:val="00950E95"/>
    <w:rsid w:val="009514DE"/>
    <w:rsid w:val="00951602"/>
    <w:rsid w:val="0095190D"/>
    <w:rsid w:val="00951B69"/>
    <w:rsid w:val="00951C95"/>
    <w:rsid w:val="00951F52"/>
    <w:rsid w:val="00952564"/>
    <w:rsid w:val="00952B44"/>
    <w:rsid w:val="00952DA3"/>
    <w:rsid w:val="00952F5E"/>
    <w:rsid w:val="00953D41"/>
    <w:rsid w:val="00954398"/>
    <w:rsid w:val="009547F5"/>
    <w:rsid w:val="009549ED"/>
    <w:rsid w:val="00954CC3"/>
    <w:rsid w:val="00955342"/>
    <w:rsid w:val="00955E75"/>
    <w:rsid w:val="009560E5"/>
    <w:rsid w:val="0095702F"/>
    <w:rsid w:val="009578EB"/>
    <w:rsid w:val="009579DC"/>
    <w:rsid w:val="00957F16"/>
    <w:rsid w:val="00957FCF"/>
    <w:rsid w:val="00960002"/>
    <w:rsid w:val="00960308"/>
    <w:rsid w:val="00960361"/>
    <w:rsid w:val="0096050F"/>
    <w:rsid w:val="00961229"/>
    <w:rsid w:val="0096149E"/>
    <w:rsid w:val="0096160A"/>
    <w:rsid w:val="00961B95"/>
    <w:rsid w:val="009625F8"/>
    <w:rsid w:val="00962809"/>
    <w:rsid w:val="00962A37"/>
    <w:rsid w:val="00962DCB"/>
    <w:rsid w:val="00963AF8"/>
    <w:rsid w:val="00963E2A"/>
    <w:rsid w:val="00963E61"/>
    <w:rsid w:val="00964279"/>
    <w:rsid w:val="00964A6A"/>
    <w:rsid w:val="00964E62"/>
    <w:rsid w:val="0096555D"/>
    <w:rsid w:val="009655B8"/>
    <w:rsid w:val="00965BE0"/>
    <w:rsid w:val="0096796F"/>
    <w:rsid w:val="009679DB"/>
    <w:rsid w:val="00967A53"/>
    <w:rsid w:val="0097024F"/>
    <w:rsid w:val="00970A43"/>
    <w:rsid w:val="009710AB"/>
    <w:rsid w:val="0097134B"/>
    <w:rsid w:val="009717A4"/>
    <w:rsid w:val="00971D0C"/>
    <w:rsid w:val="00972AB9"/>
    <w:rsid w:val="00972C86"/>
    <w:rsid w:val="00972CD1"/>
    <w:rsid w:val="009735AD"/>
    <w:rsid w:val="00974547"/>
    <w:rsid w:val="0097477E"/>
    <w:rsid w:val="009747B6"/>
    <w:rsid w:val="00974CA1"/>
    <w:rsid w:val="00974D90"/>
    <w:rsid w:val="00975522"/>
    <w:rsid w:val="00975D59"/>
    <w:rsid w:val="00976F15"/>
    <w:rsid w:val="009778ED"/>
    <w:rsid w:val="00977A66"/>
    <w:rsid w:val="0098016E"/>
    <w:rsid w:val="00980417"/>
    <w:rsid w:val="009804FF"/>
    <w:rsid w:val="00980841"/>
    <w:rsid w:val="00980860"/>
    <w:rsid w:val="009809E0"/>
    <w:rsid w:val="00980A66"/>
    <w:rsid w:val="00981944"/>
    <w:rsid w:val="00981DDA"/>
    <w:rsid w:val="00981E98"/>
    <w:rsid w:val="00982927"/>
    <w:rsid w:val="00982BDD"/>
    <w:rsid w:val="0098338C"/>
    <w:rsid w:val="00983940"/>
    <w:rsid w:val="00983B78"/>
    <w:rsid w:val="009845C3"/>
    <w:rsid w:val="0098561C"/>
    <w:rsid w:val="009860DD"/>
    <w:rsid w:val="009863A7"/>
    <w:rsid w:val="0098677D"/>
    <w:rsid w:val="00986A60"/>
    <w:rsid w:val="00986C67"/>
    <w:rsid w:val="00986D38"/>
    <w:rsid w:val="00987568"/>
    <w:rsid w:val="00987BCA"/>
    <w:rsid w:val="009903E6"/>
    <w:rsid w:val="0099095B"/>
    <w:rsid w:val="00990B7E"/>
    <w:rsid w:val="0099135F"/>
    <w:rsid w:val="00991753"/>
    <w:rsid w:val="00991F61"/>
    <w:rsid w:val="00992434"/>
    <w:rsid w:val="00992755"/>
    <w:rsid w:val="00992C25"/>
    <w:rsid w:val="009930BB"/>
    <w:rsid w:val="00993147"/>
    <w:rsid w:val="00993507"/>
    <w:rsid w:val="00993A1E"/>
    <w:rsid w:val="00993B63"/>
    <w:rsid w:val="00993EEE"/>
    <w:rsid w:val="009941FA"/>
    <w:rsid w:val="0099432A"/>
    <w:rsid w:val="00994BAD"/>
    <w:rsid w:val="00994F45"/>
    <w:rsid w:val="009953F5"/>
    <w:rsid w:val="00995457"/>
    <w:rsid w:val="009958EB"/>
    <w:rsid w:val="00995C95"/>
    <w:rsid w:val="00996F7D"/>
    <w:rsid w:val="00997228"/>
    <w:rsid w:val="00997302"/>
    <w:rsid w:val="009A050D"/>
    <w:rsid w:val="009A18D5"/>
    <w:rsid w:val="009A1A55"/>
    <w:rsid w:val="009A22EF"/>
    <w:rsid w:val="009A2464"/>
    <w:rsid w:val="009A246E"/>
    <w:rsid w:val="009A24C7"/>
    <w:rsid w:val="009A27F7"/>
    <w:rsid w:val="009A2AB0"/>
    <w:rsid w:val="009A32B8"/>
    <w:rsid w:val="009A35CC"/>
    <w:rsid w:val="009A35D8"/>
    <w:rsid w:val="009A364C"/>
    <w:rsid w:val="009A4AA2"/>
    <w:rsid w:val="009A5140"/>
    <w:rsid w:val="009A57AF"/>
    <w:rsid w:val="009A5882"/>
    <w:rsid w:val="009A5C45"/>
    <w:rsid w:val="009A5E07"/>
    <w:rsid w:val="009A61A7"/>
    <w:rsid w:val="009A6929"/>
    <w:rsid w:val="009A6B76"/>
    <w:rsid w:val="009A6F11"/>
    <w:rsid w:val="009A722E"/>
    <w:rsid w:val="009A738E"/>
    <w:rsid w:val="009B011A"/>
    <w:rsid w:val="009B07A4"/>
    <w:rsid w:val="009B0A55"/>
    <w:rsid w:val="009B159E"/>
    <w:rsid w:val="009B195F"/>
    <w:rsid w:val="009B1F3B"/>
    <w:rsid w:val="009B301E"/>
    <w:rsid w:val="009B3157"/>
    <w:rsid w:val="009B4098"/>
    <w:rsid w:val="009B5B1F"/>
    <w:rsid w:val="009B6414"/>
    <w:rsid w:val="009B6724"/>
    <w:rsid w:val="009B6AC2"/>
    <w:rsid w:val="009B6E08"/>
    <w:rsid w:val="009B6EB8"/>
    <w:rsid w:val="009B6EC8"/>
    <w:rsid w:val="009B7149"/>
    <w:rsid w:val="009B7509"/>
    <w:rsid w:val="009C014D"/>
    <w:rsid w:val="009C07EA"/>
    <w:rsid w:val="009C0887"/>
    <w:rsid w:val="009C0AC9"/>
    <w:rsid w:val="009C120C"/>
    <w:rsid w:val="009C131D"/>
    <w:rsid w:val="009C1AAB"/>
    <w:rsid w:val="009C20E0"/>
    <w:rsid w:val="009C2384"/>
    <w:rsid w:val="009C24D4"/>
    <w:rsid w:val="009C29B5"/>
    <w:rsid w:val="009C29F4"/>
    <w:rsid w:val="009C2ECC"/>
    <w:rsid w:val="009C3298"/>
    <w:rsid w:val="009C3307"/>
    <w:rsid w:val="009C3D3F"/>
    <w:rsid w:val="009C3E7E"/>
    <w:rsid w:val="009C47E3"/>
    <w:rsid w:val="009C4A8D"/>
    <w:rsid w:val="009C4CCD"/>
    <w:rsid w:val="009C52A3"/>
    <w:rsid w:val="009C6010"/>
    <w:rsid w:val="009C6240"/>
    <w:rsid w:val="009C6F65"/>
    <w:rsid w:val="009C7121"/>
    <w:rsid w:val="009C7540"/>
    <w:rsid w:val="009C7AC0"/>
    <w:rsid w:val="009C7D00"/>
    <w:rsid w:val="009D01D3"/>
    <w:rsid w:val="009D1266"/>
    <w:rsid w:val="009D1A04"/>
    <w:rsid w:val="009D1D6C"/>
    <w:rsid w:val="009D2592"/>
    <w:rsid w:val="009D2A4C"/>
    <w:rsid w:val="009D2EF4"/>
    <w:rsid w:val="009D386F"/>
    <w:rsid w:val="009D4241"/>
    <w:rsid w:val="009D47E4"/>
    <w:rsid w:val="009D4A74"/>
    <w:rsid w:val="009D4FA7"/>
    <w:rsid w:val="009D4FCE"/>
    <w:rsid w:val="009D5754"/>
    <w:rsid w:val="009D6269"/>
    <w:rsid w:val="009D6490"/>
    <w:rsid w:val="009D65D3"/>
    <w:rsid w:val="009D6E9C"/>
    <w:rsid w:val="009D70E5"/>
    <w:rsid w:val="009D786C"/>
    <w:rsid w:val="009D7C15"/>
    <w:rsid w:val="009E013C"/>
    <w:rsid w:val="009E03C6"/>
    <w:rsid w:val="009E08ED"/>
    <w:rsid w:val="009E0F4A"/>
    <w:rsid w:val="009E1493"/>
    <w:rsid w:val="009E15FA"/>
    <w:rsid w:val="009E160D"/>
    <w:rsid w:val="009E186B"/>
    <w:rsid w:val="009E1D8A"/>
    <w:rsid w:val="009E1EAA"/>
    <w:rsid w:val="009E283C"/>
    <w:rsid w:val="009E2AF7"/>
    <w:rsid w:val="009E2E78"/>
    <w:rsid w:val="009E2F6C"/>
    <w:rsid w:val="009E2FF5"/>
    <w:rsid w:val="009E32D8"/>
    <w:rsid w:val="009E33AD"/>
    <w:rsid w:val="009E4953"/>
    <w:rsid w:val="009E51FF"/>
    <w:rsid w:val="009E599D"/>
    <w:rsid w:val="009E630F"/>
    <w:rsid w:val="009E6465"/>
    <w:rsid w:val="009E6B99"/>
    <w:rsid w:val="009E6DEE"/>
    <w:rsid w:val="009E72F0"/>
    <w:rsid w:val="009F1321"/>
    <w:rsid w:val="009F153A"/>
    <w:rsid w:val="009F1637"/>
    <w:rsid w:val="009F1782"/>
    <w:rsid w:val="009F1DD8"/>
    <w:rsid w:val="009F1E43"/>
    <w:rsid w:val="009F223A"/>
    <w:rsid w:val="009F25C1"/>
    <w:rsid w:val="009F36D2"/>
    <w:rsid w:val="009F3969"/>
    <w:rsid w:val="009F3D3A"/>
    <w:rsid w:val="009F3F79"/>
    <w:rsid w:val="009F44B7"/>
    <w:rsid w:val="009F48E5"/>
    <w:rsid w:val="009F4B48"/>
    <w:rsid w:val="009F55C7"/>
    <w:rsid w:val="009F587D"/>
    <w:rsid w:val="009F60CC"/>
    <w:rsid w:val="009F6A36"/>
    <w:rsid w:val="009F709F"/>
    <w:rsid w:val="00A00258"/>
    <w:rsid w:val="00A00849"/>
    <w:rsid w:val="00A00CF7"/>
    <w:rsid w:val="00A00F6D"/>
    <w:rsid w:val="00A010D7"/>
    <w:rsid w:val="00A01279"/>
    <w:rsid w:val="00A02037"/>
    <w:rsid w:val="00A020A9"/>
    <w:rsid w:val="00A028B6"/>
    <w:rsid w:val="00A029BF"/>
    <w:rsid w:val="00A02FD5"/>
    <w:rsid w:val="00A030BA"/>
    <w:rsid w:val="00A03339"/>
    <w:rsid w:val="00A0337B"/>
    <w:rsid w:val="00A047CC"/>
    <w:rsid w:val="00A04975"/>
    <w:rsid w:val="00A04994"/>
    <w:rsid w:val="00A04D71"/>
    <w:rsid w:val="00A05291"/>
    <w:rsid w:val="00A05784"/>
    <w:rsid w:val="00A066F8"/>
    <w:rsid w:val="00A067F9"/>
    <w:rsid w:val="00A070D2"/>
    <w:rsid w:val="00A077FB"/>
    <w:rsid w:val="00A07862"/>
    <w:rsid w:val="00A11B52"/>
    <w:rsid w:val="00A12D0F"/>
    <w:rsid w:val="00A1373E"/>
    <w:rsid w:val="00A13A2D"/>
    <w:rsid w:val="00A144B0"/>
    <w:rsid w:val="00A15178"/>
    <w:rsid w:val="00A15ADD"/>
    <w:rsid w:val="00A15E7B"/>
    <w:rsid w:val="00A1623F"/>
    <w:rsid w:val="00A164DC"/>
    <w:rsid w:val="00A17071"/>
    <w:rsid w:val="00A1732B"/>
    <w:rsid w:val="00A1798A"/>
    <w:rsid w:val="00A17A63"/>
    <w:rsid w:val="00A17C72"/>
    <w:rsid w:val="00A201AB"/>
    <w:rsid w:val="00A20337"/>
    <w:rsid w:val="00A23412"/>
    <w:rsid w:val="00A2364E"/>
    <w:rsid w:val="00A23D31"/>
    <w:rsid w:val="00A24156"/>
    <w:rsid w:val="00A24176"/>
    <w:rsid w:val="00A24390"/>
    <w:rsid w:val="00A247D3"/>
    <w:rsid w:val="00A24B80"/>
    <w:rsid w:val="00A24C09"/>
    <w:rsid w:val="00A2553B"/>
    <w:rsid w:val="00A261A3"/>
    <w:rsid w:val="00A26992"/>
    <w:rsid w:val="00A26C28"/>
    <w:rsid w:val="00A27580"/>
    <w:rsid w:val="00A301FD"/>
    <w:rsid w:val="00A303E5"/>
    <w:rsid w:val="00A31DCD"/>
    <w:rsid w:val="00A31E6A"/>
    <w:rsid w:val="00A31ECB"/>
    <w:rsid w:val="00A3313F"/>
    <w:rsid w:val="00A33580"/>
    <w:rsid w:val="00A33B9C"/>
    <w:rsid w:val="00A33F85"/>
    <w:rsid w:val="00A34669"/>
    <w:rsid w:val="00A34793"/>
    <w:rsid w:val="00A34C08"/>
    <w:rsid w:val="00A351C2"/>
    <w:rsid w:val="00A353A9"/>
    <w:rsid w:val="00A35D51"/>
    <w:rsid w:val="00A3678F"/>
    <w:rsid w:val="00A36DB5"/>
    <w:rsid w:val="00A37247"/>
    <w:rsid w:val="00A374B9"/>
    <w:rsid w:val="00A37860"/>
    <w:rsid w:val="00A37C49"/>
    <w:rsid w:val="00A37ED8"/>
    <w:rsid w:val="00A40011"/>
    <w:rsid w:val="00A4026A"/>
    <w:rsid w:val="00A40CB5"/>
    <w:rsid w:val="00A41424"/>
    <w:rsid w:val="00A417AF"/>
    <w:rsid w:val="00A42288"/>
    <w:rsid w:val="00A42BE3"/>
    <w:rsid w:val="00A42C84"/>
    <w:rsid w:val="00A42CE6"/>
    <w:rsid w:val="00A42D70"/>
    <w:rsid w:val="00A42F51"/>
    <w:rsid w:val="00A42FCA"/>
    <w:rsid w:val="00A4326F"/>
    <w:rsid w:val="00A4330B"/>
    <w:rsid w:val="00A43789"/>
    <w:rsid w:val="00A44356"/>
    <w:rsid w:val="00A44C78"/>
    <w:rsid w:val="00A45694"/>
    <w:rsid w:val="00A458C7"/>
    <w:rsid w:val="00A46396"/>
    <w:rsid w:val="00A46597"/>
    <w:rsid w:val="00A46885"/>
    <w:rsid w:val="00A46ADD"/>
    <w:rsid w:val="00A46C40"/>
    <w:rsid w:val="00A47A65"/>
    <w:rsid w:val="00A47CC6"/>
    <w:rsid w:val="00A505C9"/>
    <w:rsid w:val="00A50646"/>
    <w:rsid w:val="00A50D2A"/>
    <w:rsid w:val="00A510A6"/>
    <w:rsid w:val="00A5148C"/>
    <w:rsid w:val="00A51B13"/>
    <w:rsid w:val="00A52457"/>
    <w:rsid w:val="00A526EE"/>
    <w:rsid w:val="00A52CAC"/>
    <w:rsid w:val="00A52FC8"/>
    <w:rsid w:val="00A532ED"/>
    <w:rsid w:val="00A533A6"/>
    <w:rsid w:val="00A53631"/>
    <w:rsid w:val="00A5366A"/>
    <w:rsid w:val="00A53AF8"/>
    <w:rsid w:val="00A53BD8"/>
    <w:rsid w:val="00A5404C"/>
    <w:rsid w:val="00A540FF"/>
    <w:rsid w:val="00A549F7"/>
    <w:rsid w:val="00A54FB7"/>
    <w:rsid w:val="00A55941"/>
    <w:rsid w:val="00A565F0"/>
    <w:rsid w:val="00A56960"/>
    <w:rsid w:val="00A56BA9"/>
    <w:rsid w:val="00A56C8C"/>
    <w:rsid w:val="00A57638"/>
    <w:rsid w:val="00A6025E"/>
    <w:rsid w:val="00A6083B"/>
    <w:rsid w:val="00A60A8B"/>
    <w:rsid w:val="00A60DE5"/>
    <w:rsid w:val="00A61289"/>
    <w:rsid w:val="00A6130A"/>
    <w:rsid w:val="00A61513"/>
    <w:rsid w:val="00A61AED"/>
    <w:rsid w:val="00A6227E"/>
    <w:rsid w:val="00A62301"/>
    <w:rsid w:val="00A6283F"/>
    <w:rsid w:val="00A62879"/>
    <w:rsid w:val="00A63A07"/>
    <w:rsid w:val="00A63B6E"/>
    <w:rsid w:val="00A647D9"/>
    <w:rsid w:val="00A6484D"/>
    <w:rsid w:val="00A64D21"/>
    <w:rsid w:val="00A6515C"/>
    <w:rsid w:val="00A6554C"/>
    <w:rsid w:val="00A65B9E"/>
    <w:rsid w:val="00A661D1"/>
    <w:rsid w:val="00A66C6B"/>
    <w:rsid w:val="00A66F7A"/>
    <w:rsid w:val="00A66FE2"/>
    <w:rsid w:val="00A671EF"/>
    <w:rsid w:val="00A679CA"/>
    <w:rsid w:val="00A67B4C"/>
    <w:rsid w:val="00A67DBC"/>
    <w:rsid w:val="00A7016B"/>
    <w:rsid w:val="00A702F7"/>
    <w:rsid w:val="00A70725"/>
    <w:rsid w:val="00A7097D"/>
    <w:rsid w:val="00A70ACC"/>
    <w:rsid w:val="00A716C1"/>
    <w:rsid w:val="00A71827"/>
    <w:rsid w:val="00A71D0E"/>
    <w:rsid w:val="00A71EE8"/>
    <w:rsid w:val="00A72DC0"/>
    <w:rsid w:val="00A732E7"/>
    <w:rsid w:val="00A73675"/>
    <w:rsid w:val="00A736C7"/>
    <w:rsid w:val="00A73A22"/>
    <w:rsid w:val="00A73BFD"/>
    <w:rsid w:val="00A74F1D"/>
    <w:rsid w:val="00A756C1"/>
    <w:rsid w:val="00A764BB"/>
    <w:rsid w:val="00A7686E"/>
    <w:rsid w:val="00A76DD0"/>
    <w:rsid w:val="00A77116"/>
    <w:rsid w:val="00A77142"/>
    <w:rsid w:val="00A77FE7"/>
    <w:rsid w:val="00A805C7"/>
    <w:rsid w:val="00A80A05"/>
    <w:rsid w:val="00A81068"/>
    <w:rsid w:val="00A812B9"/>
    <w:rsid w:val="00A815A8"/>
    <w:rsid w:val="00A82966"/>
    <w:rsid w:val="00A82A7F"/>
    <w:rsid w:val="00A832E9"/>
    <w:rsid w:val="00A8360C"/>
    <w:rsid w:val="00A8363B"/>
    <w:rsid w:val="00A841EC"/>
    <w:rsid w:val="00A84591"/>
    <w:rsid w:val="00A845FF"/>
    <w:rsid w:val="00A84A26"/>
    <w:rsid w:val="00A84E32"/>
    <w:rsid w:val="00A850A5"/>
    <w:rsid w:val="00A854A6"/>
    <w:rsid w:val="00A85586"/>
    <w:rsid w:val="00A85EDB"/>
    <w:rsid w:val="00A862A3"/>
    <w:rsid w:val="00A86921"/>
    <w:rsid w:val="00A9002E"/>
    <w:rsid w:val="00A90D96"/>
    <w:rsid w:val="00A91307"/>
    <w:rsid w:val="00A91747"/>
    <w:rsid w:val="00A91AD9"/>
    <w:rsid w:val="00A92A51"/>
    <w:rsid w:val="00A933D5"/>
    <w:rsid w:val="00A93740"/>
    <w:rsid w:val="00A940FE"/>
    <w:rsid w:val="00A94561"/>
    <w:rsid w:val="00A9471C"/>
    <w:rsid w:val="00A953B1"/>
    <w:rsid w:val="00A9544F"/>
    <w:rsid w:val="00A957E2"/>
    <w:rsid w:val="00A95C0F"/>
    <w:rsid w:val="00A96652"/>
    <w:rsid w:val="00A96833"/>
    <w:rsid w:val="00A969F3"/>
    <w:rsid w:val="00A96BB5"/>
    <w:rsid w:val="00A97534"/>
    <w:rsid w:val="00A9779A"/>
    <w:rsid w:val="00A97BD5"/>
    <w:rsid w:val="00AA0606"/>
    <w:rsid w:val="00AA0625"/>
    <w:rsid w:val="00AA073D"/>
    <w:rsid w:val="00AA0F59"/>
    <w:rsid w:val="00AA11B0"/>
    <w:rsid w:val="00AA1352"/>
    <w:rsid w:val="00AA1910"/>
    <w:rsid w:val="00AA29BC"/>
    <w:rsid w:val="00AA3F03"/>
    <w:rsid w:val="00AA4D0A"/>
    <w:rsid w:val="00AA532D"/>
    <w:rsid w:val="00AA538C"/>
    <w:rsid w:val="00AA60F8"/>
    <w:rsid w:val="00AA6201"/>
    <w:rsid w:val="00AA663E"/>
    <w:rsid w:val="00AA6F1F"/>
    <w:rsid w:val="00AA713B"/>
    <w:rsid w:val="00AA75CF"/>
    <w:rsid w:val="00AA77FC"/>
    <w:rsid w:val="00AA79AF"/>
    <w:rsid w:val="00AA7A02"/>
    <w:rsid w:val="00AA7BCB"/>
    <w:rsid w:val="00AB08B5"/>
    <w:rsid w:val="00AB1114"/>
    <w:rsid w:val="00AB213B"/>
    <w:rsid w:val="00AB2390"/>
    <w:rsid w:val="00AB2ED1"/>
    <w:rsid w:val="00AB2F3D"/>
    <w:rsid w:val="00AB3552"/>
    <w:rsid w:val="00AB377B"/>
    <w:rsid w:val="00AB3886"/>
    <w:rsid w:val="00AB3CE0"/>
    <w:rsid w:val="00AB43DC"/>
    <w:rsid w:val="00AB477F"/>
    <w:rsid w:val="00AB4B0C"/>
    <w:rsid w:val="00AB4DED"/>
    <w:rsid w:val="00AB5743"/>
    <w:rsid w:val="00AB5B52"/>
    <w:rsid w:val="00AB5F59"/>
    <w:rsid w:val="00AB63E0"/>
    <w:rsid w:val="00AB7607"/>
    <w:rsid w:val="00AB7B0F"/>
    <w:rsid w:val="00AB7C79"/>
    <w:rsid w:val="00AC055A"/>
    <w:rsid w:val="00AC0D7C"/>
    <w:rsid w:val="00AC1103"/>
    <w:rsid w:val="00AC1D43"/>
    <w:rsid w:val="00AC1E1A"/>
    <w:rsid w:val="00AC22FC"/>
    <w:rsid w:val="00AC2685"/>
    <w:rsid w:val="00AC297B"/>
    <w:rsid w:val="00AC2D83"/>
    <w:rsid w:val="00AC4647"/>
    <w:rsid w:val="00AC47D7"/>
    <w:rsid w:val="00AC54C8"/>
    <w:rsid w:val="00AC583D"/>
    <w:rsid w:val="00AC5B5A"/>
    <w:rsid w:val="00AC5C92"/>
    <w:rsid w:val="00AC632B"/>
    <w:rsid w:val="00AC6988"/>
    <w:rsid w:val="00AC6AF0"/>
    <w:rsid w:val="00AC7D73"/>
    <w:rsid w:val="00AD01C4"/>
    <w:rsid w:val="00AD03B4"/>
    <w:rsid w:val="00AD0A54"/>
    <w:rsid w:val="00AD1F8D"/>
    <w:rsid w:val="00AD21F7"/>
    <w:rsid w:val="00AD22B6"/>
    <w:rsid w:val="00AD26D0"/>
    <w:rsid w:val="00AD2878"/>
    <w:rsid w:val="00AD29E1"/>
    <w:rsid w:val="00AD2A7B"/>
    <w:rsid w:val="00AD2E8E"/>
    <w:rsid w:val="00AD3383"/>
    <w:rsid w:val="00AD4542"/>
    <w:rsid w:val="00AD46E8"/>
    <w:rsid w:val="00AD5188"/>
    <w:rsid w:val="00AD5391"/>
    <w:rsid w:val="00AD5616"/>
    <w:rsid w:val="00AD571E"/>
    <w:rsid w:val="00AD5750"/>
    <w:rsid w:val="00AD670D"/>
    <w:rsid w:val="00AD688F"/>
    <w:rsid w:val="00AD69CA"/>
    <w:rsid w:val="00AD6BE2"/>
    <w:rsid w:val="00AD6E93"/>
    <w:rsid w:val="00AD6F0D"/>
    <w:rsid w:val="00AD703F"/>
    <w:rsid w:val="00AD7592"/>
    <w:rsid w:val="00AD774A"/>
    <w:rsid w:val="00AD77A1"/>
    <w:rsid w:val="00AE12D3"/>
    <w:rsid w:val="00AE189A"/>
    <w:rsid w:val="00AE1CA2"/>
    <w:rsid w:val="00AE1CF6"/>
    <w:rsid w:val="00AE23FB"/>
    <w:rsid w:val="00AE24F2"/>
    <w:rsid w:val="00AE278E"/>
    <w:rsid w:val="00AE309F"/>
    <w:rsid w:val="00AE3344"/>
    <w:rsid w:val="00AE341E"/>
    <w:rsid w:val="00AE3603"/>
    <w:rsid w:val="00AE36C2"/>
    <w:rsid w:val="00AE3E00"/>
    <w:rsid w:val="00AE4465"/>
    <w:rsid w:val="00AE4EDF"/>
    <w:rsid w:val="00AE50A4"/>
    <w:rsid w:val="00AE51C7"/>
    <w:rsid w:val="00AE550E"/>
    <w:rsid w:val="00AE55F7"/>
    <w:rsid w:val="00AE56D8"/>
    <w:rsid w:val="00AE5E33"/>
    <w:rsid w:val="00AE62FB"/>
    <w:rsid w:val="00AE65D5"/>
    <w:rsid w:val="00AE68E2"/>
    <w:rsid w:val="00AE6C05"/>
    <w:rsid w:val="00AE6E9E"/>
    <w:rsid w:val="00AE7116"/>
    <w:rsid w:val="00AE7235"/>
    <w:rsid w:val="00AE7527"/>
    <w:rsid w:val="00AE7AC3"/>
    <w:rsid w:val="00AF0029"/>
    <w:rsid w:val="00AF0545"/>
    <w:rsid w:val="00AF05BD"/>
    <w:rsid w:val="00AF07F9"/>
    <w:rsid w:val="00AF0BD9"/>
    <w:rsid w:val="00AF0C33"/>
    <w:rsid w:val="00AF0EF4"/>
    <w:rsid w:val="00AF0F3E"/>
    <w:rsid w:val="00AF13A7"/>
    <w:rsid w:val="00AF1C31"/>
    <w:rsid w:val="00AF2EF8"/>
    <w:rsid w:val="00AF315F"/>
    <w:rsid w:val="00AF3345"/>
    <w:rsid w:val="00AF3910"/>
    <w:rsid w:val="00AF3F41"/>
    <w:rsid w:val="00AF3F63"/>
    <w:rsid w:val="00AF402C"/>
    <w:rsid w:val="00AF4378"/>
    <w:rsid w:val="00AF46CF"/>
    <w:rsid w:val="00AF5B32"/>
    <w:rsid w:val="00AF6342"/>
    <w:rsid w:val="00AF6C4E"/>
    <w:rsid w:val="00AF6CB4"/>
    <w:rsid w:val="00AF6DFE"/>
    <w:rsid w:val="00AF71C5"/>
    <w:rsid w:val="00AF7953"/>
    <w:rsid w:val="00AF7CFD"/>
    <w:rsid w:val="00AF7D60"/>
    <w:rsid w:val="00AF7EE9"/>
    <w:rsid w:val="00B00441"/>
    <w:rsid w:val="00B00A87"/>
    <w:rsid w:val="00B01A49"/>
    <w:rsid w:val="00B01B77"/>
    <w:rsid w:val="00B0291F"/>
    <w:rsid w:val="00B02A97"/>
    <w:rsid w:val="00B035FA"/>
    <w:rsid w:val="00B04A6B"/>
    <w:rsid w:val="00B051B2"/>
    <w:rsid w:val="00B05386"/>
    <w:rsid w:val="00B058D7"/>
    <w:rsid w:val="00B05DCB"/>
    <w:rsid w:val="00B06519"/>
    <w:rsid w:val="00B0677A"/>
    <w:rsid w:val="00B06A5F"/>
    <w:rsid w:val="00B07359"/>
    <w:rsid w:val="00B076FF"/>
    <w:rsid w:val="00B07874"/>
    <w:rsid w:val="00B07AFE"/>
    <w:rsid w:val="00B10354"/>
    <w:rsid w:val="00B10ADE"/>
    <w:rsid w:val="00B10BDB"/>
    <w:rsid w:val="00B1213E"/>
    <w:rsid w:val="00B1233C"/>
    <w:rsid w:val="00B12444"/>
    <w:rsid w:val="00B12A75"/>
    <w:rsid w:val="00B12B22"/>
    <w:rsid w:val="00B13A33"/>
    <w:rsid w:val="00B13C4C"/>
    <w:rsid w:val="00B13D08"/>
    <w:rsid w:val="00B13F03"/>
    <w:rsid w:val="00B14EC3"/>
    <w:rsid w:val="00B1530E"/>
    <w:rsid w:val="00B1678F"/>
    <w:rsid w:val="00B16A62"/>
    <w:rsid w:val="00B16C4A"/>
    <w:rsid w:val="00B16C4D"/>
    <w:rsid w:val="00B16F9B"/>
    <w:rsid w:val="00B174A9"/>
    <w:rsid w:val="00B17D78"/>
    <w:rsid w:val="00B17FB9"/>
    <w:rsid w:val="00B20155"/>
    <w:rsid w:val="00B2051E"/>
    <w:rsid w:val="00B22027"/>
    <w:rsid w:val="00B22057"/>
    <w:rsid w:val="00B2265D"/>
    <w:rsid w:val="00B23342"/>
    <w:rsid w:val="00B233DB"/>
    <w:rsid w:val="00B24170"/>
    <w:rsid w:val="00B244B8"/>
    <w:rsid w:val="00B245BE"/>
    <w:rsid w:val="00B245FE"/>
    <w:rsid w:val="00B24C0C"/>
    <w:rsid w:val="00B251AD"/>
    <w:rsid w:val="00B25765"/>
    <w:rsid w:val="00B25C80"/>
    <w:rsid w:val="00B25FB4"/>
    <w:rsid w:val="00B26E44"/>
    <w:rsid w:val="00B2794A"/>
    <w:rsid w:val="00B27D4D"/>
    <w:rsid w:val="00B30134"/>
    <w:rsid w:val="00B3020E"/>
    <w:rsid w:val="00B302F7"/>
    <w:rsid w:val="00B30602"/>
    <w:rsid w:val="00B30785"/>
    <w:rsid w:val="00B30902"/>
    <w:rsid w:val="00B30BD9"/>
    <w:rsid w:val="00B30C51"/>
    <w:rsid w:val="00B310C0"/>
    <w:rsid w:val="00B31579"/>
    <w:rsid w:val="00B316F8"/>
    <w:rsid w:val="00B31890"/>
    <w:rsid w:val="00B31A57"/>
    <w:rsid w:val="00B3267E"/>
    <w:rsid w:val="00B3293A"/>
    <w:rsid w:val="00B32C22"/>
    <w:rsid w:val="00B32D59"/>
    <w:rsid w:val="00B338B0"/>
    <w:rsid w:val="00B33ACE"/>
    <w:rsid w:val="00B34FD7"/>
    <w:rsid w:val="00B3537B"/>
    <w:rsid w:val="00B35C8F"/>
    <w:rsid w:val="00B36581"/>
    <w:rsid w:val="00B36A3C"/>
    <w:rsid w:val="00B37151"/>
    <w:rsid w:val="00B371FF"/>
    <w:rsid w:val="00B37233"/>
    <w:rsid w:val="00B3740B"/>
    <w:rsid w:val="00B3772A"/>
    <w:rsid w:val="00B37B73"/>
    <w:rsid w:val="00B37CB5"/>
    <w:rsid w:val="00B40367"/>
    <w:rsid w:val="00B4064E"/>
    <w:rsid w:val="00B40756"/>
    <w:rsid w:val="00B41402"/>
    <w:rsid w:val="00B418AC"/>
    <w:rsid w:val="00B4223C"/>
    <w:rsid w:val="00B42363"/>
    <w:rsid w:val="00B4253A"/>
    <w:rsid w:val="00B4273F"/>
    <w:rsid w:val="00B42A62"/>
    <w:rsid w:val="00B431DD"/>
    <w:rsid w:val="00B43734"/>
    <w:rsid w:val="00B4381A"/>
    <w:rsid w:val="00B44034"/>
    <w:rsid w:val="00B445D6"/>
    <w:rsid w:val="00B45122"/>
    <w:rsid w:val="00B456BB"/>
    <w:rsid w:val="00B458B9"/>
    <w:rsid w:val="00B45FFC"/>
    <w:rsid w:val="00B5085C"/>
    <w:rsid w:val="00B50BC8"/>
    <w:rsid w:val="00B5116E"/>
    <w:rsid w:val="00B5154E"/>
    <w:rsid w:val="00B51592"/>
    <w:rsid w:val="00B518CE"/>
    <w:rsid w:val="00B51D5F"/>
    <w:rsid w:val="00B51D7A"/>
    <w:rsid w:val="00B5266F"/>
    <w:rsid w:val="00B528D4"/>
    <w:rsid w:val="00B52A00"/>
    <w:rsid w:val="00B52B0B"/>
    <w:rsid w:val="00B5355F"/>
    <w:rsid w:val="00B53C70"/>
    <w:rsid w:val="00B547D8"/>
    <w:rsid w:val="00B54ADF"/>
    <w:rsid w:val="00B54AFD"/>
    <w:rsid w:val="00B54FAB"/>
    <w:rsid w:val="00B55451"/>
    <w:rsid w:val="00B556BF"/>
    <w:rsid w:val="00B558B0"/>
    <w:rsid w:val="00B559CB"/>
    <w:rsid w:val="00B572DF"/>
    <w:rsid w:val="00B57D67"/>
    <w:rsid w:val="00B57EA9"/>
    <w:rsid w:val="00B57F3F"/>
    <w:rsid w:val="00B601F7"/>
    <w:rsid w:val="00B603A7"/>
    <w:rsid w:val="00B603DB"/>
    <w:rsid w:val="00B60F37"/>
    <w:rsid w:val="00B61B60"/>
    <w:rsid w:val="00B6239B"/>
    <w:rsid w:val="00B62C0C"/>
    <w:rsid w:val="00B62D53"/>
    <w:rsid w:val="00B62E8D"/>
    <w:rsid w:val="00B62FD4"/>
    <w:rsid w:val="00B63051"/>
    <w:rsid w:val="00B632BA"/>
    <w:rsid w:val="00B63B0D"/>
    <w:rsid w:val="00B63ED7"/>
    <w:rsid w:val="00B6406A"/>
    <w:rsid w:val="00B64137"/>
    <w:rsid w:val="00B64242"/>
    <w:rsid w:val="00B648F2"/>
    <w:rsid w:val="00B6544F"/>
    <w:rsid w:val="00B65A08"/>
    <w:rsid w:val="00B65DFA"/>
    <w:rsid w:val="00B6620E"/>
    <w:rsid w:val="00B6642B"/>
    <w:rsid w:val="00B665B5"/>
    <w:rsid w:val="00B668BC"/>
    <w:rsid w:val="00B66A02"/>
    <w:rsid w:val="00B66A88"/>
    <w:rsid w:val="00B67306"/>
    <w:rsid w:val="00B6790D"/>
    <w:rsid w:val="00B67BDF"/>
    <w:rsid w:val="00B70414"/>
    <w:rsid w:val="00B707BF"/>
    <w:rsid w:val="00B7081B"/>
    <w:rsid w:val="00B70CEF"/>
    <w:rsid w:val="00B711F8"/>
    <w:rsid w:val="00B71420"/>
    <w:rsid w:val="00B71F82"/>
    <w:rsid w:val="00B71FBC"/>
    <w:rsid w:val="00B7222C"/>
    <w:rsid w:val="00B72456"/>
    <w:rsid w:val="00B72E84"/>
    <w:rsid w:val="00B72F14"/>
    <w:rsid w:val="00B72F16"/>
    <w:rsid w:val="00B72FD7"/>
    <w:rsid w:val="00B7334A"/>
    <w:rsid w:val="00B74142"/>
    <w:rsid w:val="00B74170"/>
    <w:rsid w:val="00B7485A"/>
    <w:rsid w:val="00B74922"/>
    <w:rsid w:val="00B75347"/>
    <w:rsid w:val="00B7564B"/>
    <w:rsid w:val="00B75868"/>
    <w:rsid w:val="00B7596E"/>
    <w:rsid w:val="00B75DF0"/>
    <w:rsid w:val="00B75E36"/>
    <w:rsid w:val="00B760E1"/>
    <w:rsid w:val="00B76132"/>
    <w:rsid w:val="00B76867"/>
    <w:rsid w:val="00B80D7C"/>
    <w:rsid w:val="00B80E38"/>
    <w:rsid w:val="00B8196E"/>
    <w:rsid w:val="00B819C6"/>
    <w:rsid w:val="00B822BD"/>
    <w:rsid w:val="00B8249F"/>
    <w:rsid w:val="00B829C2"/>
    <w:rsid w:val="00B83278"/>
    <w:rsid w:val="00B839AE"/>
    <w:rsid w:val="00B83C13"/>
    <w:rsid w:val="00B83CD5"/>
    <w:rsid w:val="00B844B1"/>
    <w:rsid w:val="00B84843"/>
    <w:rsid w:val="00B8486D"/>
    <w:rsid w:val="00B8493D"/>
    <w:rsid w:val="00B852E9"/>
    <w:rsid w:val="00B854CE"/>
    <w:rsid w:val="00B855DC"/>
    <w:rsid w:val="00B8588C"/>
    <w:rsid w:val="00B85924"/>
    <w:rsid w:val="00B861BF"/>
    <w:rsid w:val="00B86450"/>
    <w:rsid w:val="00B8676B"/>
    <w:rsid w:val="00B868E7"/>
    <w:rsid w:val="00B86DE8"/>
    <w:rsid w:val="00B86FF5"/>
    <w:rsid w:val="00B870A6"/>
    <w:rsid w:val="00B87118"/>
    <w:rsid w:val="00B87119"/>
    <w:rsid w:val="00B87494"/>
    <w:rsid w:val="00B87514"/>
    <w:rsid w:val="00B877E9"/>
    <w:rsid w:val="00B87C8E"/>
    <w:rsid w:val="00B87EBB"/>
    <w:rsid w:val="00B902E8"/>
    <w:rsid w:val="00B9151F"/>
    <w:rsid w:val="00B91C75"/>
    <w:rsid w:val="00B91CE0"/>
    <w:rsid w:val="00B925A5"/>
    <w:rsid w:val="00B929D1"/>
    <w:rsid w:val="00B92A55"/>
    <w:rsid w:val="00B93714"/>
    <w:rsid w:val="00B93951"/>
    <w:rsid w:val="00B93C6A"/>
    <w:rsid w:val="00B93C74"/>
    <w:rsid w:val="00B93E70"/>
    <w:rsid w:val="00B94431"/>
    <w:rsid w:val="00B94C2A"/>
    <w:rsid w:val="00B94DFC"/>
    <w:rsid w:val="00B95056"/>
    <w:rsid w:val="00B95954"/>
    <w:rsid w:val="00B95A70"/>
    <w:rsid w:val="00B95CC5"/>
    <w:rsid w:val="00B963E0"/>
    <w:rsid w:val="00B964B6"/>
    <w:rsid w:val="00B966F9"/>
    <w:rsid w:val="00B96906"/>
    <w:rsid w:val="00B96E62"/>
    <w:rsid w:val="00B97224"/>
    <w:rsid w:val="00B9725D"/>
    <w:rsid w:val="00B97DB8"/>
    <w:rsid w:val="00BA0178"/>
    <w:rsid w:val="00BA0839"/>
    <w:rsid w:val="00BA229F"/>
    <w:rsid w:val="00BA34C4"/>
    <w:rsid w:val="00BA454A"/>
    <w:rsid w:val="00BA47DD"/>
    <w:rsid w:val="00BA547C"/>
    <w:rsid w:val="00BA69BE"/>
    <w:rsid w:val="00BA6AC4"/>
    <w:rsid w:val="00BA6E62"/>
    <w:rsid w:val="00BA72F3"/>
    <w:rsid w:val="00BA78DE"/>
    <w:rsid w:val="00BA7940"/>
    <w:rsid w:val="00BB0263"/>
    <w:rsid w:val="00BB0605"/>
    <w:rsid w:val="00BB07BE"/>
    <w:rsid w:val="00BB08AD"/>
    <w:rsid w:val="00BB09AB"/>
    <w:rsid w:val="00BB1265"/>
    <w:rsid w:val="00BB1411"/>
    <w:rsid w:val="00BB18D3"/>
    <w:rsid w:val="00BB1FED"/>
    <w:rsid w:val="00BB22F3"/>
    <w:rsid w:val="00BB37CD"/>
    <w:rsid w:val="00BB387E"/>
    <w:rsid w:val="00BB3BA7"/>
    <w:rsid w:val="00BB403A"/>
    <w:rsid w:val="00BB4105"/>
    <w:rsid w:val="00BB421B"/>
    <w:rsid w:val="00BB43E2"/>
    <w:rsid w:val="00BB4F94"/>
    <w:rsid w:val="00BB543A"/>
    <w:rsid w:val="00BB555F"/>
    <w:rsid w:val="00BB5F39"/>
    <w:rsid w:val="00BB6191"/>
    <w:rsid w:val="00BB7BB0"/>
    <w:rsid w:val="00BC0292"/>
    <w:rsid w:val="00BC0609"/>
    <w:rsid w:val="00BC07C3"/>
    <w:rsid w:val="00BC0833"/>
    <w:rsid w:val="00BC0A48"/>
    <w:rsid w:val="00BC0C94"/>
    <w:rsid w:val="00BC0EBA"/>
    <w:rsid w:val="00BC1241"/>
    <w:rsid w:val="00BC1291"/>
    <w:rsid w:val="00BC1523"/>
    <w:rsid w:val="00BC15C9"/>
    <w:rsid w:val="00BC1ADB"/>
    <w:rsid w:val="00BC1FAA"/>
    <w:rsid w:val="00BC2C4D"/>
    <w:rsid w:val="00BC31C4"/>
    <w:rsid w:val="00BC38EC"/>
    <w:rsid w:val="00BC38F2"/>
    <w:rsid w:val="00BC3BF6"/>
    <w:rsid w:val="00BC44DA"/>
    <w:rsid w:val="00BC4B57"/>
    <w:rsid w:val="00BC4F54"/>
    <w:rsid w:val="00BC5983"/>
    <w:rsid w:val="00BC630A"/>
    <w:rsid w:val="00BC6696"/>
    <w:rsid w:val="00BC66A7"/>
    <w:rsid w:val="00BC69C5"/>
    <w:rsid w:val="00BC6ED9"/>
    <w:rsid w:val="00BC764B"/>
    <w:rsid w:val="00BC7820"/>
    <w:rsid w:val="00BD0150"/>
    <w:rsid w:val="00BD09B2"/>
    <w:rsid w:val="00BD0E7E"/>
    <w:rsid w:val="00BD0F9E"/>
    <w:rsid w:val="00BD23BF"/>
    <w:rsid w:val="00BD2BC5"/>
    <w:rsid w:val="00BD2D90"/>
    <w:rsid w:val="00BD2F1A"/>
    <w:rsid w:val="00BD38AC"/>
    <w:rsid w:val="00BD38B0"/>
    <w:rsid w:val="00BD3D45"/>
    <w:rsid w:val="00BD4945"/>
    <w:rsid w:val="00BD4B2B"/>
    <w:rsid w:val="00BD4B89"/>
    <w:rsid w:val="00BD4D30"/>
    <w:rsid w:val="00BD52E2"/>
    <w:rsid w:val="00BD57E7"/>
    <w:rsid w:val="00BD5C25"/>
    <w:rsid w:val="00BD655D"/>
    <w:rsid w:val="00BD6753"/>
    <w:rsid w:val="00BD67F4"/>
    <w:rsid w:val="00BD68FB"/>
    <w:rsid w:val="00BD74D8"/>
    <w:rsid w:val="00BD7F5A"/>
    <w:rsid w:val="00BE05A0"/>
    <w:rsid w:val="00BE0D73"/>
    <w:rsid w:val="00BE0E7E"/>
    <w:rsid w:val="00BE13C1"/>
    <w:rsid w:val="00BE1633"/>
    <w:rsid w:val="00BE1A4C"/>
    <w:rsid w:val="00BE2682"/>
    <w:rsid w:val="00BE27DC"/>
    <w:rsid w:val="00BE2AAF"/>
    <w:rsid w:val="00BE3046"/>
    <w:rsid w:val="00BE30CB"/>
    <w:rsid w:val="00BE3925"/>
    <w:rsid w:val="00BE403E"/>
    <w:rsid w:val="00BE40C8"/>
    <w:rsid w:val="00BE4291"/>
    <w:rsid w:val="00BE4CF3"/>
    <w:rsid w:val="00BE4F41"/>
    <w:rsid w:val="00BE57A3"/>
    <w:rsid w:val="00BE57FF"/>
    <w:rsid w:val="00BE6239"/>
    <w:rsid w:val="00BE7CED"/>
    <w:rsid w:val="00BE7DC6"/>
    <w:rsid w:val="00BE7FF9"/>
    <w:rsid w:val="00BF079F"/>
    <w:rsid w:val="00BF0C10"/>
    <w:rsid w:val="00BF1F4B"/>
    <w:rsid w:val="00BF2001"/>
    <w:rsid w:val="00BF22EA"/>
    <w:rsid w:val="00BF2354"/>
    <w:rsid w:val="00BF257C"/>
    <w:rsid w:val="00BF3766"/>
    <w:rsid w:val="00BF4F0A"/>
    <w:rsid w:val="00BF5BF2"/>
    <w:rsid w:val="00BF5E44"/>
    <w:rsid w:val="00BF6043"/>
    <w:rsid w:val="00BF6C2F"/>
    <w:rsid w:val="00BF6FFF"/>
    <w:rsid w:val="00BF72E0"/>
    <w:rsid w:val="00BF7395"/>
    <w:rsid w:val="00C00041"/>
    <w:rsid w:val="00C003F3"/>
    <w:rsid w:val="00C006B6"/>
    <w:rsid w:val="00C00981"/>
    <w:rsid w:val="00C01398"/>
    <w:rsid w:val="00C01986"/>
    <w:rsid w:val="00C01C25"/>
    <w:rsid w:val="00C0209D"/>
    <w:rsid w:val="00C02F3A"/>
    <w:rsid w:val="00C033B3"/>
    <w:rsid w:val="00C0361E"/>
    <w:rsid w:val="00C03B53"/>
    <w:rsid w:val="00C03DB2"/>
    <w:rsid w:val="00C03E90"/>
    <w:rsid w:val="00C0403A"/>
    <w:rsid w:val="00C049A7"/>
    <w:rsid w:val="00C04D2F"/>
    <w:rsid w:val="00C04F75"/>
    <w:rsid w:val="00C05A46"/>
    <w:rsid w:val="00C05B78"/>
    <w:rsid w:val="00C05EAA"/>
    <w:rsid w:val="00C063DF"/>
    <w:rsid w:val="00C065C3"/>
    <w:rsid w:val="00C079D2"/>
    <w:rsid w:val="00C07A83"/>
    <w:rsid w:val="00C07B93"/>
    <w:rsid w:val="00C10541"/>
    <w:rsid w:val="00C10CD1"/>
    <w:rsid w:val="00C10FB9"/>
    <w:rsid w:val="00C111B9"/>
    <w:rsid w:val="00C1125E"/>
    <w:rsid w:val="00C117B6"/>
    <w:rsid w:val="00C11883"/>
    <w:rsid w:val="00C11AF1"/>
    <w:rsid w:val="00C120CE"/>
    <w:rsid w:val="00C124D2"/>
    <w:rsid w:val="00C12658"/>
    <w:rsid w:val="00C1353C"/>
    <w:rsid w:val="00C136BC"/>
    <w:rsid w:val="00C136D0"/>
    <w:rsid w:val="00C13CE1"/>
    <w:rsid w:val="00C13D8B"/>
    <w:rsid w:val="00C143AA"/>
    <w:rsid w:val="00C14B64"/>
    <w:rsid w:val="00C14DFC"/>
    <w:rsid w:val="00C1519B"/>
    <w:rsid w:val="00C15200"/>
    <w:rsid w:val="00C1581A"/>
    <w:rsid w:val="00C15F0A"/>
    <w:rsid w:val="00C15FE6"/>
    <w:rsid w:val="00C16473"/>
    <w:rsid w:val="00C164D5"/>
    <w:rsid w:val="00C16F59"/>
    <w:rsid w:val="00C170E1"/>
    <w:rsid w:val="00C1732B"/>
    <w:rsid w:val="00C174EC"/>
    <w:rsid w:val="00C17ECE"/>
    <w:rsid w:val="00C17FA8"/>
    <w:rsid w:val="00C2023A"/>
    <w:rsid w:val="00C2033F"/>
    <w:rsid w:val="00C21235"/>
    <w:rsid w:val="00C21920"/>
    <w:rsid w:val="00C21E0A"/>
    <w:rsid w:val="00C21E0C"/>
    <w:rsid w:val="00C2204C"/>
    <w:rsid w:val="00C22611"/>
    <w:rsid w:val="00C22B7B"/>
    <w:rsid w:val="00C246D8"/>
    <w:rsid w:val="00C251DC"/>
    <w:rsid w:val="00C25381"/>
    <w:rsid w:val="00C2585D"/>
    <w:rsid w:val="00C25C5E"/>
    <w:rsid w:val="00C26082"/>
    <w:rsid w:val="00C264B5"/>
    <w:rsid w:val="00C2703B"/>
    <w:rsid w:val="00C270C7"/>
    <w:rsid w:val="00C2766F"/>
    <w:rsid w:val="00C2789C"/>
    <w:rsid w:val="00C27902"/>
    <w:rsid w:val="00C27A26"/>
    <w:rsid w:val="00C31352"/>
    <w:rsid w:val="00C3205E"/>
    <w:rsid w:val="00C3236E"/>
    <w:rsid w:val="00C329B2"/>
    <w:rsid w:val="00C33181"/>
    <w:rsid w:val="00C33202"/>
    <w:rsid w:val="00C337EE"/>
    <w:rsid w:val="00C338C1"/>
    <w:rsid w:val="00C33938"/>
    <w:rsid w:val="00C34DD6"/>
    <w:rsid w:val="00C34E0C"/>
    <w:rsid w:val="00C34F41"/>
    <w:rsid w:val="00C35311"/>
    <w:rsid w:val="00C35F60"/>
    <w:rsid w:val="00C360B2"/>
    <w:rsid w:val="00C36497"/>
    <w:rsid w:val="00C3676D"/>
    <w:rsid w:val="00C36EB8"/>
    <w:rsid w:val="00C3765B"/>
    <w:rsid w:val="00C378E1"/>
    <w:rsid w:val="00C37953"/>
    <w:rsid w:val="00C37CFC"/>
    <w:rsid w:val="00C37E91"/>
    <w:rsid w:val="00C37F06"/>
    <w:rsid w:val="00C37F41"/>
    <w:rsid w:val="00C40BBC"/>
    <w:rsid w:val="00C40BDC"/>
    <w:rsid w:val="00C40F1D"/>
    <w:rsid w:val="00C40F6A"/>
    <w:rsid w:val="00C414BB"/>
    <w:rsid w:val="00C41981"/>
    <w:rsid w:val="00C41C90"/>
    <w:rsid w:val="00C41E8B"/>
    <w:rsid w:val="00C424C5"/>
    <w:rsid w:val="00C4268D"/>
    <w:rsid w:val="00C42821"/>
    <w:rsid w:val="00C4282B"/>
    <w:rsid w:val="00C43615"/>
    <w:rsid w:val="00C446A4"/>
    <w:rsid w:val="00C44B5F"/>
    <w:rsid w:val="00C45F7E"/>
    <w:rsid w:val="00C473E2"/>
    <w:rsid w:val="00C47793"/>
    <w:rsid w:val="00C47E47"/>
    <w:rsid w:val="00C47E69"/>
    <w:rsid w:val="00C47EA7"/>
    <w:rsid w:val="00C500F4"/>
    <w:rsid w:val="00C502B4"/>
    <w:rsid w:val="00C502CC"/>
    <w:rsid w:val="00C504E6"/>
    <w:rsid w:val="00C5055F"/>
    <w:rsid w:val="00C50A97"/>
    <w:rsid w:val="00C50B7A"/>
    <w:rsid w:val="00C50D23"/>
    <w:rsid w:val="00C50DAD"/>
    <w:rsid w:val="00C50DC1"/>
    <w:rsid w:val="00C50DC4"/>
    <w:rsid w:val="00C5178B"/>
    <w:rsid w:val="00C52170"/>
    <w:rsid w:val="00C52776"/>
    <w:rsid w:val="00C52C0D"/>
    <w:rsid w:val="00C53196"/>
    <w:rsid w:val="00C53505"/>
    <w:rsid w:val="00C5402E"/>
    <w:rsid w:val="00C5446F"/>
    <w:rsid w:val="00C549B8"/>
    <w:rsid w:val="00C549D0"/>
    <w:rsid w:val="00C54BDC"/>
    <w:rsid w:val="00C554EF"/>
    <w:rsid w:val="00C562D4"/>
    <w:rsid w:val="00C563B5"/>
    <w:rsid w:val="00C56675"/>
    <w:rsid w:val="00C566D4"/>
    <w:rsid w:val="00C56C3F"/>
    <w:rsid w:val="00C56EE9"/>
    <w:rsid w:val="00C60327"/>
    <w:rsid w:val="00C60836"/>
    <w:rsid w:val="00C60873"/>
    <w:rsid w:val="00C60A30"/>
    <w:rsid w:val="00C60DC3"/>
    <w:rsid w:val="00C616D8"/>
    <w:rsid w:val="00C61B75"/>
    <w:rsid w:val="00C61DCA"/>
    <w:rsid w:val="00C620AC"/>
    <w:rsid w:val="00C62892"/>
    <w:rsid w:val="00C628C6"/>
    <w:rsid w:val="00C62DB7"/>
    <w:rsid w:val="00C6309F"/>
    <w:rsid w:val="00C632E3"/>
    <w:rsid w:val="00C63617"/>
    <w:rsid w:val="00C6378A"/>
    <w:rsid w:val="00C64785"/>
    <w:rsid w:val="00C65C8E"/>
    <w:rsid w:val="00C65D07"/>
    <w:rsid w:val="00C670E4"/>
    <w:rsid w:val="00C672B5"/>
    <w:rsid w:val="00C67470"/>
    <w:rsid w:val="00C67749"/>
    <w:rsid w:val="00C67EB2"/>
    <w:rsid w:val="00C70441"/>
    <w:rsid w:val="00C706B0"/>
    <w:rsid w:val="00C7090B"/>
    <w:rsid w:val="00C70A1A"/>
    <w:rsid w:val="00C70B0E"/>
    <w:rsid w:val="00C70E3D"/>
    <w:rsid w:val="00C70F39"/>
    <w:rsid w:val="00C7105D"/>
    <w:rsid w:val="00C713C3"/>
    <w:rsid w:val="00C7156D"/>
    <w:rsid w:val="00C71656"/>
    <w:rsid w:val="00C71C33"/>
    <w:rsid w:val="00C71FAF"/>
    <w:rsid w:val="00C72BF9"/>
    <w:rsid w:val="00C72EAA"/>
    <w:rsid w:val="00C73845"/>
    <w:rsid w:val="00C73A9A"/>
    <w:rsid w:val="00C73B9C"/>
    <w:rsid w:val="00C741AB"/>
    <w:rsid w:val="00C744A6"/>
    <w:rsid w:val="00C744E6"/>
    <w:rsid w:val="00C74649"/>
    <w:rsid w:val="00C749B9"/>
    <w:rsid w:val="00C74BB8"/>
    <w:rsid w:val="00C74F05"/>
    <w:rsid w:val="00C754CD"/>
    <w:rsid w:val="00C7566F"/>
    <w:rsid w:val="00C75AD5"/>
    <w:rsid w:val="00C75B61"/>
    <w:rsid w:val="00C75D59"/>
    <w:rsid w:val="00C760CE"/>
    <w:rsid w:val="00C76931"/>
    <w:rsid w:val="00C778C8"/>
    <w:rsid w:val="00C77B37"/>
    <w:rsid w:val="00C77FFC"/>
    <w:rsid w:val="00C80089"/>
    <w:rsid w:val="00C805E6"/>
    <w:rsid w:val="00C80801"/>
    <w:rsid w:val="00C81454"/>
    <w:rsid w:val="00C81DA0"/>
    <w:rsid w:val="00C82446"/>
    <w:rsid w:val="00C8278C"/>
    <w:rsid w:val="00C83372"/>
    <w:rsid w:val="00C8375C"/>
    <w:rsid w:val="00C83964"/>
    <w:rsid w:val="00C839B0"/>
    <w:rsid w:val="00C8411C"/>
    <w:rsid w:val="00C8483E"/>
    <w:rsid w:val="00C84D93"/>
    <w:rsid w:val="00C850FC"/>
    <w:rsid w:val="00C85106"/>
    <w:rsid w:val="00C856DB"/>
    <w:rsid w:val="00C85A7C"/>
    <w:rsid w:val="00C8694F"/>
    <w:rsid w:val="00C87024"/>
    <w:rsid w:val="00C90E0F"/>
    <w:rsid w:val="00C911FA"/>
    <w:rsid w:val="00C91446"/>
    <w:rsid w:val="00C91829"/>
    <w:rsid w:val="00C91AD9"/>
    <w:rsid w:val="00C92744"/>
    <w:rsid w:val="00C927EB"/>
    <w:rsid w:val="00C92CF8"/>
    <w:rsid w:val="00C93BFC"/>
    <w:rsid w:val="00C94387"/>
    <w:rsid w:val="00C9441A"/>
    <w:rsid w:val="00C947DD"/>
    <w:rsid w:val="00C9623A"/>
    <w:rsid w:val="00C96B49"/>
    <w:rsid w:val="00C96BCA"/>
    <w:rsid w:val="00C96D32"/>
    <w:rsid w:val="00C96EB4"/>
    <w:rsid w:val="00C96ED3"/>
    <w:rsid w:val="00C9716E"/>
    <w:rsid w:val="00C976C6"/>
    <w:rsid w:val="00C97C79"/>
    <w:rsid w:val="00CA0E02"/>
    <w:rsid w:val="00CA12C1"/>
    <w:rsid w:val="00CA13C2"/>
    <w:rsid w:val="00CA146D"/>
    <w:rsid w:val="00CA23C8"/>
    <w:rsid w:val="00CA26E0"/>
    <w:rsid w:val="00CA370B"/>
    <w:rsid w:val="00CA3F47"/>
    <w:rsid w:val="00CA44D3"/>
    <w:rsid w:val="00CA4F5F"/>
    <w:rsid w:val="00CA515F"/>
    <w:rsid w:val="00CA53E0"/>
    <w:rsid w:val="00CA53EA"/>
    <w:rsid w:val="00CA574B"/>
    <w:rsid w:val="00CA5EA5"/>
    <w:rsid w:val="00CA6810"/>
    <w:rsid w:val="00CA6D38"/>
    <w:rsid w:val="00CA70AB"/>
    <w:rsid w:val="00CA73F5"/>
    <w:rsid w:val="00CA75ED"/>
    <w:rsid w:val="00CA7735"/>
    <w:rsid w:val="00CA7BAE"/>
    <w:rsid w:val="00CB0246"/>
    <w:rsid w:val="00CB02FD"/>
    <w:rsid w:val="00CB1AA4"/>
    <w:rsid w:val="00CB1B22"/>
    <w:rsid w:val="00CB2149"/>
    <w:rsid w:val="00CB2D0F"/>
    <w:rsid w:val="00CB2FC6"/>
    <w:rsid w:val="00CB321E"/>
    <w:rsid w:val="00CB3424"/>
    <w:rsid w:val="00CB3BF6"/>
    <w:rsid w:val="00CB3C24"/>
    <w:rsid w:val="00CB3C75"/>
    <w:rsid w:val="00CB4252"/>
    <w:rsid w:val="00CB49AE"/>
    <w:rsid w:val="00CB4BAD"/>
    <w:rsid w:val="00CB4C7B"/>
    <w:rsid w:val="00CB5070"/>
    <w:rsid w:val="00CB53E5"/>
    <w:rsid w:val="00CB5BE1"/>
    <w:rsid w:val="00CB6647"/>
    <w:rsid w:val="00CB6787"/>
    <w:rsid w:val="00CB699D"/>
    <w:rsid w:val="00CB699F"/>
    <w:rsid w:val="00CB6B21"/>
    <w:rsid w:val="00CB79C5"/>
    <w:rsid w:val="00CB7BD5"/>
    <w:rsid w:val="00CB7BDA"/>
    <w:rsid w:val="00CC03C4"/>
    <w:rsid w:val="00CC14A1"/>
    <w:rsid w:val="00CC1580"/>
    <w:rsid w:val="00CC1701"/>
    <w:rsid w:val="00CC1F6A"/>
    <w:rsid w:val="00CC20BB"/>
    <w:rsid w:val="00CC20CE"/>
    <w:rsid w:val="00CC262D"/>
    <w:rsid w:val="00CC284F"/>
    <w:rsid w:val="00CC2998"/>
    <w:rsid w:val="00CC4884"/>
    <w:rsid w:val="00CC50AA"/>
    <w:rsid w:val="00CC56B0"/>
    <w:rsid w:val="00CC578B"/>
    <w:rsid w:val="00CC5820"/>
    <w:rsid w:val="00CC5A9D"/>
    <w:rsid w:val="00CC5E1B"/>
    <w:rsid w:val="00CC5F0C"/>
    <w:rsid w:val="00CC6524"/>
    <w:rsid w:val="00CC6E15"/>
    <w:rsid w:val="00CD027F"/>
    <w:rsid w:val="00CD0325"/>
    <w:rsid w:val="00CD09E6"/>
    <w:rsid w:val="00CD0AEB"/>
    <w:rsid w:val="00CD0C14"/>
    <w:rsid w:val="00CD0CE7"/>
    <w:rsid w:val="00CD0DA0"/>
    <w:rsid w:val="00CD0EF0"/>
    <w:rsid w:val="00CD1D73"/>
    <w:rsid w:val="00CD2421"/>
    <w:rsid w:val="00CD2F10"/>
    <w:rsid w:val="00CD3140"/>
    <w:rsid w:val="00CD3757"/>
    <w:rsid w:val="00CD3D02"/>
    <w:rsid w:val="00CD4166"/>
    <w:rsid w:val="00CD44FC"/>
    <w:rsid w:val="00CD4839"/>
    <w:rsid w:val="00CD4F46"/>
    <w:rsid w:val="00CD557B"/>
    <w:rsid w:val="00CD61D0"/>
    <w:rsid w:val="00CD632B"/>
    <w:rsid w:val="00CD681E"/>
    <w:rsid w:val="00CD7982"/>
    <w:rsid w:val="00CD7F9D"/>
    <w:rsid w:val="00CE0293"/>
    <w:rsid w:val="00CE02A0"/>
    <w:rsid w:val="00CE041A"/>
    <w:rsid w:val="00CE052A"/>
    <w:rsid w:val="00CE059F"/>
    <w:rsid w:val="00CE05DF"/>
    <w:rsid w:val="00CE0DDF"/>
    <w:rsid w:val="00CE0EE1"/>
    <w:rsid w:val="00CE164A"/>
    <w:rsid w:val="00CE166F"/>
    <w:rsid w:val="00CE1B45"/>
    <w:rsid w:val="00CE1C6E"/>
    <w:rsid w:val="00CE21F0"/>
    <w:rsid w:val="00CE36C7"/>
    <w:rsid w:val="00CE3722"/>
    <w:rsid w:val="00CE37D2"/>
    <w:rsid w:val="00CE40B6"/>
    <w:rsid w:val="00CE47E1"/>
    <w:rsid w:val="00CE573E"/>
    <w:rsid w:val="00CE5E42"/>
    <w:rsid w:val="00CE6B33"/>
    <w:rsid w:val="00CE6F8D"/>
    <w:rsid w:val="00CE7403"/>
    <w:rsid w:val="00CE7906"/>
    <w:rsid w:val="00CE7CCB"/>
    <w:rsid w:val="00CF00E0"/>
    <w:rsid w:val="00CF0C34"/>
    <w:rsid w:val="00CF0FE9"/>
    <w:rsid w:val="00CF12A5"/>
    <w:rsid w:val="00CF13B7"/>
    <w:rsid w:val="00CF31EC"/>
    <w:rsid w:val="00CF3B77"/>
    <w:rsid w:val="00CF46CC"/>
    <w:rsid w:val="00CF4F87"/>
    <w:rsid w:val="00CF587A"/>
    <w:rsid w:val="00CF5950"/>
    <w:rsid w:val="00CF5CBC"/>
    <w:rsid w:val="00CF627A"/>
    <w:rsid w:val="00CF6446"/>
    <w:rsid w:val="00CF6684"/>
    <w:rsid w:val="00CF67DC"/>
    <w:rsid w:val="00CF6958"/>
    <w:rsid w:val="00CF769E"/>
    <w:rsid w:val="00CF7764"/>
    <w:rsid w:val="00CF79F4"/>
    <w:rsid w:val="00CF7B03"/>
    <w:rsid w:val="00CF7B7F"/>
    <w:rsid w:val="00D00480"/>
    <w:rsid w:val="00D00762"/>
    <w:rsid w:val="00D00EA2"/>
    <w:rsid w:val="00D026CF"/>
    <w:rsid w:val="00D03AC6"/>
    <w:rsid w:val="00D04004"/>
    <w:rsid w:val="00D040F2"/>
    <w:rsid w:val="00D0434A"/>
    <w:rsid w:val="00D04637"/>
    <w:rsid w:val="00D04E8C"/>
    <w:rsid w:val="00D0534E"/>
    <w:rsid w:val="00D0538A"/>
    <w:rsid w:val="00D053EC"/>
    <w:rsid w:val="00D059D6"/>
    <w:rsid w:val="00D05DB7"/>
    <w:rsid w:val="00D06066"/>
    <w:rsid w:val="00D06808"/>
    <w:rsid w:val="00D0701F"/>
    <w:rsid w:val="00D07023"/>
    <w:rsid w:val="00D07112"/>
    <w:rsid w:val="00D07807"/>
    <w:rsid w:val="00D07E0C"/>
    <w:rsid w:val="00D07FD9"/>
    <w:rsid w:val="00D10261"/>
    <w:rsid w:val="00D10351"/>
    <w:rsid w:val="00D103D7"/>
    <w:rsid w:val="00D10602"/>
    <w:rsid w:val="00D10F78"/>
    <w:rsid w:val="00D118D8"/>
    <w:rsid w:val="00D124D6"/>
    <w:rsid w:val="00D12857"/>
    <w:rsid w:val="00D12EC6"/>
    <w:rsid w:val="00D13BBA"/>
    <w:rsid w:val="00D13D20"/>
    <w:rsid w:val="00D14157"/>
    <w:rsid w:val="00D14236"/>
    <w:rsid w:val="00D14284"/>
    <w:rsid w:val="00D14536"/>
    <w:rsid w:val="00D14742"/>
    <w:rsid w:val="00D14FA4"/>
    <w:rsid w:val="00D15485"/>
    <w:rsid w:val="00D15715"/>
    <w:rsid w:val="00D159CF"/>
    <w:rsid w:val="00D15A4C"/>
    <w:rsid w:val="00D1623B"/>
    <w:rsid w:val="00D1660F"/>
    <w:rsid w:val="00D166CE"/>
    <w:rsid w:val="00D169FD"/>
    <w:rsid w:val="00D16F9B"/>
    <w:rsid w:val="00D172DF"/>
    <w:rsid w:val="00D172E6"/>
    <w:rsid w:val="00D17895"/>
    <w:rsid w:val="00D200B5"/>
    <w:rsid w:val="00D200E8"/>
    <w:rsid w:val="00D20F0A"/>
    <w:rsid w:val="00D2123E"/>
    <w:rsid w:val="00D2127D"/>
    <w:rsid w:val="00D21376"/>
    <w:rsid w:val="00D2196F"/>
    <w:rsid w:val="00D21A4B"/>
    <w:rsid w:val="00D21EBC"/>
    <w:rsid w:val="00D22B3D"/>
    <w:rsid w:val="00D22D1E"/>
    <w:rsid w:val="00D23358"/>
    <w:rsid w:val="00D233F6"/>
    <w:rsid w:val="00D23CA8"/>
    <w:rsid w:val="00D2523F"/>
    <w:rsid w:val="00D25525"/>
    <w:rsid w:val="00D259F3"/>
    <w:rsid w:val="00D25C72"/>
    <w:rsid w:val="00D263A9"/>
    <w:rsid w:val="00D265A0"/>
    <w:rsid w:val="00D26AE8"/>
    <w:rsid w:val="00D26F59"/>
    <w:rsid w:val="00D27843"/>
    <w:rsid w:val="00D279C1"/>
    <w:rsid w:val="00D27C1B"/>
    <w:rsid w:val="00D27EFB"/>
    <w:rsid w:val="00D3110A"/>
    <w:rsid w:val="00D31323"/>
    <w:rsid w:val="00D31586"/>
    <w:rsid w:val="00D31BFE"/>
    <w:rsid w:val="00D31CF4"/>
    <w:rsid w:val="00D32576"/>
    <w:rsid w:val="00D32DBB"/>
    <w:rsid w:val="00D332F0"/>
    <w:rsid w:val="00D334F6"/>
    <w:rsid w:val="00D33581"/>
    <w:rsid w:val="00D33B97"/>
    <w:rsid w:val="00D33BE8"/>
    <w:rsid w:val="00D33F32"/>
    <w:rsid w:val="00D3483E"/>
    <w:rsid w:val="00D34BD0"/>
    <w:rsid w:val="00D354F1"/>
    <w:rsid w:val="00D357E5"/>
    <w:rsid w:val="00D35843"/>
    <w:rsid w:val="00D358B6"/>
    <w:rsid w:val="00D362E0"/>
    <w:rsid w:val="00D364C9"/>
    <w:rsid w:val="00D36EB8"/>
    <w:rsid w:val="00D3731D"/>
    <w:rsid w:val="00D374B2"/>
    <w:rsid w:val="00D37894"/>
    <w:rsid w:val="00D378ED"/>
    <w:rsid w:val="00D37EC5"/>
    <w:rsid w:val="00D4020F"/>
    <w:rsid w:val="00D4039A"/>
    <w:rsid w:val="00D4050F"/>
    <w:rsid w:val="00D40B6E"/>
    <w:rsid w:val="00D41517"/>
    <w:rsid w:val="00D416C4"/>
    <w:rsid w:val="00D41A5B"/>
    <w:rsid w:val="00D428B3"/>
    <w:rsid w:val="00D4370B"/>
    <w:rsid w:val="00D437E4"/>
    <w:rsid w:val="00D43A28"/>
    <w:rsid w:val="00D43AE8"/>
    <w:rsid w:val="00D43EB4"/>
    <w:rsid w:val="00D443AB"/>
    <w:rsid w:val="00D443B3"/>
    <w:rsid w:val="00D44710"/>
    <w:rsid w:val="00D452B9"/>
    <w:rsid w:val="00D456E1"/>
    <w:rsid w:val="00D45C69"/>
    <w:rsid w:val="00D45D35"/>
    <w:rsid w:val="00D46003"/>
    <w:rsid w:val="00D46431"/>
    <w:rsid w:val="00D47AB9"/>
    <w:rsid w:val="00D50120"/>
    <w:rsid w:val="00D5093B"/>
    <w:rsid w:val="00D50B45"/>
    <w:rsid w:val="00D51308"/>
    <w:rsid w:val="00D51355"/>
    <w:rsid w:val="00D517C2"/>
    <w:rsid w:val="00D51C4B"/>
    <w:rsid w:val="00D5207A"/>
    <w:rsid w:val="00D5236F"/>
    <w:rsid w:val="00D52616"/>
    <w:rsid w:val="00D5384A"/>
    <w:rsid w:val="00D53A84"/>
    <w:rsid w:val="00D53C8A"/>
    <w:rsid w:val="00D54005"/>
    <w:rsid w:val="00D543FE"/>
    <w:rsid w:val="00D547EC"/>
    <w:rsid w:val="00D54AFD"/>
    <w:rsid w:val="00D54EB0"/>
    <w:rsid w:val="00D55505"/>
    <w:rsid w:val="00D5646F"/>
    <w:rsid w:val="00D567AC"/>
    <w:rsid w:val="00D5688C"/>
    <w:rsid w:val="00D56EE2"/>
    <w:rsid w:val="00D5725A"/>
    <w:rsid w:val="00D57B42"/>
    <w:rsid w:val="00D57C0D"/>
    <w:rsid w:val="00D604D5"/>
    <w:rsid w:val="00D606D8"/>
    <w:rsid w:val="00D610A4"/>
    <w:rsid w:val="00D61AFB"/>
    <w:rsid w:val="00D61CCF"/>
    <w:rsid w:val="00D61E71"/>
    <w:rsid w:val="00D622E5"/>
    <w:rsid w:val="00D62644"/>
    <w:rsid w:val="00D62A72"/>
    <w:rsid w:val="00D63351"/>
    <w:rsid w:val="00D63369"/>
    <w:rsid w:val="00D63994"/>
    <w:rsid w:val="00D64042"/>
    <w:rsid w:val="00D64130"/>
    <w:rsid w:val="00D646A1"/>
    <w:rsid w:val="00D64E0A"/>
    <w:rsid w:val="00D65D55"/>
    <w:rsid w:val="00D66F1C"/>
    <w:rsid w:val="00D7013C"/>
    <w:rsid w:val="00D70B37"/>
    <w:rsid w:val="00D71AAD"/>
    <w:rsid w:val="00D71B73"/>
    <w:rsid w:val="00D721F9"/>
    <w:rsid w:val="00D7307D"/>
    <w:rsid w:val="00D7365C"/>
    <w:rsid w:val="00D73B21"/>
    <w:rsid w:val="00D73E22"/>
    <w:rsid w:val="00D73E49"/>
    <w:rsid w:val="00D74135"/>
    <w:rsid w:val="00D74537"/>
    <w:rsid w:val="00D755AD"/>
    <w:rsid w:val="00D756A2"/>
    <w:rsid w:val="00D761B2"/>
    <w:rsid w:val="00D76552"/>
    <w:rsid w:val="00D769C1"/>
    <w:rsid w:val="00D76B46"/>
    <w:rsid w:val="00D779DF"/>
    <w:rsid w:val="00D77B46"/>
    <w:rsid w:val="00D80411"/>
    <w:rsid w:val="00D80927"/>
    <w:rsid w:val="00D80F7A"/>
    <w:rsid w:val="00D812D8"/>
    <w:rsid w:val="00D81F32"/>
    <w:rsid w:val="00D821A6"/>
    <w:rsid w:val="00D8240D"/>
    <w:rsid w:val="00D825E4"/>
    <w:rsid w:val="00D830F6"/>
    <w:rsid w:val="00D83204"/>
    <w:rsid w:val="00D839DF"/>
    <w:rsid w:val="00D84085"/>
    <w:rsid w:val="00D854B6"/>
    <w:rsid w:val="00D85D29"/>
    <w:rsid w:val="00D861B2"/>
    <w:rsid w:val="00D86743"/>
    <w:rsid w:val="00D8678A"/>
    <w:rsid w:val="00D90155"/>
    <w:rsid w:val="00D90209"/>
    <w:rsid w:val="00D909A2"/>
    <w:rsid w:val="00D90BF7"/>
    <w:rsid w:val="00D90FE8"/>
    <w:rsid w:val="00D91136"/>
    <w:rsid w:val="00D91569"/>
    <w:rsid w:val="00D91EC9"/>
    <w:rsid w:val="00D91F00"/>
    <w:rsid w:val="00D92156"/>
    <w:rsid w:val="00D926AF"/>
    <w:rsid w:val="00D92D4F"/>
    <w:rsid w:val="00D92EA5"/>
    <w:rsid w:val="00D93090"/>
    <w:rsid w:val="00D930CF"/>
    <w:rsid w:val="00D9334D"/>
    <w:rsid w:val="00D93AE9"/>
    <w:rsid w:val="00D93DFD"/>
    <w:rsid w:val="00D93E47"/>
    <w:rsid w:val="00D945A1"/>
    <w:rsid w:val="00D94D52"/>
    <w:rsid w:val="00D952DD"/>
    <w:rsid w:val="00D956B2"/>
    <w:rsid w:val="00D956C3"/>
    <w:rsid w:val="00D96741"/>
    <w:rsid w:val="00D96BAF"/>
    <w:rsid w:val="00D96E96"/>
    <w:rsid w:val="00D9798A"/>
    <w:rsid w:val="00DA0A07"/>
    <w:rsid w:val="00DA1169"/>
    <w:rsid w:val="00DA1832"/>
    <w:rsid w:val="00DA1E7B"/>
    <w:rsid w:val="00DA1F45"/>
    <w:rsid w:val="00DA2603"/>
    <w:rsid w:val="00DA283B"/>
    <w:rsid w:val="00DA2EB7"/>
    <w:rsid w:val="00DA3119"/>
    <w:rsid w:val="00DA36AA"/>
    <w:rsid w:val="00DA3A58"/>
    <w:rsid w:val="00DA3CEA"/>
    <w:rsid w:val="00DA3F39"/>
    <w:rsid w:val="00DA47D1"/>
    <w:rsid w:val="00DA4F26"/>
    <w:rsid w:val="00DA63F8"/>
    <w:rsid w:val="00DA6BC3"/>
    <w:rsid w:val="00DA778C"/>
    <w:rsid w:val="00DA7EF6"/>
    <w:rsid w:val="00DB013E"/>
    <w:rsid w:val="00DB10A7"/>
    <w:rsid w:val="00DB116E"/>
    <w:rsid w:val="00DB20F4"/>
    <w:rsid w:val="00DB2177"/>
    <w:rsid w:val="00DB23BF"/>
    <w:rsid w:val="00DB2A9D"/>
    <w:rsid w:val="00DB3652"/>
    <w:rsid w:val="00DB3A96"/>
    <w:rsid w:val="00DB3B59"/>
    <w:rsid w:val="00DB495C"/>
    <w:rsid w:val="00DB4DAB"/>
    <w:rsid w:val="00DB4DC3"/>
    <w:rsid w:val="00DB547D"/>
    <w:rsid w:val="00DB5BC5"/>
    <w:rsid w:val="00DB5D5F"/>
    <w:rsid w:val="00DB6B07"/>
    <w:rsid w:val="00DB6E01"/>
    <w:rsid w:val="00DC053D"/>
    <w:rsid w:val="00DC0711"/>
    <w:rsid w:val="00DC08D6"/>
    <w:rsid w:val="00DC0F7F"/>
    <w:rsid w:val="00DC15F2"/>
    <w:rsid w:val="00DC179F"/>
    <w:rsid w:val="00DC1907"/>
    <w:rsid w:val="00DC1AE3"/>
    <w:rsid w:val="00DC1D12"/>
    <w:rsid w:val="00DC29D8"/>
    <w:rsid w:val="00DC2DF1"/>
    <w:rsid w:val="00DC3134"/>
    <w:rsid w:val="00DC340C"/>
    <w:rsid w:val="00DC3566"/>
    <w:rsid w:val="00DC37AA"/>
    <w:rsid w:val="00DC440D"/>
    <w:rsid w:val="00DC4757"/>
    <w:rsid w:val="00DC4C34"/>
    <w:rsid w:val="00DC4D86"/>
    <w:rsid w:val="00DC55EC"/>
    <w:rsid w:val="00DC5C03"/>
    <w:rsid w:val="00DC5CAE"/>
    <w:rsid w:val="00DC776E"/>
    <w:rsid w:val="00DD008A"/>
    <w:rsid w:val="00DD01B6"/>
    <w:rsid w:val="00DD08BB"/>
    <w:rsid w:val="00DD0A99"/>
    <w:rsid w:val="00DD0B35"/>
    <w:rsid w:val="00DD0CFC"/>
    <w:rsid w:val="00DD14C1"/>
    <w:rsid w:val="00DD17AF"/>
    <w:rsid w:val="00DD2133"/>
    <w:rsid w:val="00DD2A76"/>
    <w:rsid w:val="00DD3273"/>
    <w:rsid w:val="00DD3307"/>
    <w:rsid w:val="00DD4088"/>
    <w:rsid w:val="00DD4161"/>
    <w:rsid w:val="00DD42E3"/>
    <w:rsid w:val="00DD4495"/>
    <w:rsid w:val="00DD451F"/>
    <w:rsid w:val="00DD63BC"/>
    <w:rsid w:val="00DD6677"/>
    <w:rsid w:val="00DD686E"/>
    <w:rsid w:val="00DD70CA"/>
    <w:rsid w:val="00DD71A3"/>
    <w:rsid w:val="00DD71E5"/>
    <w:rsid w:val="00DD71E9"/>
    <w:rsid w:val="00DD73ED"/>
    <w:rsid w:val="00DD767F"/>
    <w:rsid w:val="00DD7699"/>
    <w:rsid w:val="00DD7C9E"/>
    <w:rsid w:val="00DD7D42"/>
    <w:rsid w:val="00DE04FF"/>
    <w:rsid w:val="00DE0CAF"/>
    <w:rsid w:val="00DE0EC8"/>
    <w:rsid w:val="00DE140F"/>
    <w:rsid w:val="00DE1AC3"/>
    <w:rsid w:val="00DE1BA2"/>
    <w:rsid w:val="00DE20BB"/>
    <w:rsid w:val="00DE25D7"/>
    <w:rsid w:val="00DE2649"/>
    <w:rsid w:val="00DE2832"/>
    <w:rsid w:val="00DE327F"/>
    <w:rsid w:val="00DE3696"/>
    <w:rsid w:val="00DE37AF"/>
    <w:rsid w:val="00DE443D"/>
    <w:rsid w:val="00DE4688"/>
    <w:rsid w:val="00DE486F"/>
    <w:rsid w:val="00DE4A89"/>
    <w:rsid w:val="00DE5B5B"/>
    <w:rsid w:val="00DE5F34"/>
    <w:rsid w:val="00DE630F"/>
    <w:rsid w:val="00DE6874"/>
    <w:rsid w:val="00DE6D17"/>
    <w:rsid w:val="00DE6D6E"/>
    <w:rsid w:val="00DE6DB1"/>
    <w:rsid w:val="00DE7102"/>
    <w:rsid w:val="00DE747D"/>
    <w:rsid w:val="00DE7FD6"/>
    <w:rsid w:val="00DF0120"/>
    <w:rsid w:val="00DF0DF5"/>
    <w:rsid w:val="00DF101B"/>
    <w:rsid w:val="00DF11DE"/>
    <w:rsid w:val="00DF15CB"/>
    <w:rsid w:val="00DF206A"/>
    <w:rsid w:val="00DF2201"/>
    <w:rsid w:val="00DF2567"/>
    <w:rsid w:val="00DF2D8F"/>
    <w:rsid w:val="00DF2F32"/>
    <w:rsid w:val="00DF3656"/>
    <w:rsid w:val="00DF3A3D"/>
    <w:rsid w:val="00DF3E0B"/>
    <w:rsid w:val="00DF4004"/>
    <w:rsid w:val="00DF4E5E"/>
    <w:rsid w:val="00DF4F36"/>
    <w:rsid w:val="00DF5273"/>
    <w:rsid w:val="00DF57ED"/>
    <w:rsid w:val="00DF5D72"/>
    <w:rsid w:val="00DF5F14"/>
    <w:rsid w:val="00DF6400"/>
    <w:rsid w:val="00DF6677"/>
    <w:rsid w:val="00DF6C3A"/>
    <w:rsid w:val="00DF71FD"/>
    <w:rsid w:val="00DF79E9"/>
    <w:rsid w:val="00DF7A7B"/>
    <w:rsid w:val="00DF7AE7"/>
    <w:rsid w:val="00E00C2D"/>
    <w:rsid w:val="00E00F86"/>
    <w:rsid w:val="00E019DB"/>
    <w:rsid w:val="00E02366"/>
    <w:rsid w:val="00E02444"/>
    <w:rsid w:val="00E02B91"/>
    <w:rsid w:val="00E02EAE"/>
    <w:rsid w:val="00E02EBC"/>
    <w:rsid w:val="00E03368"/>
    <w:rsid w:val="00E03395"/>
    <w:rsid w:val="00E03C93"/>
    <w:rsid w:val="00E045AF"/>
    <w:rsid w:val="00E045C5"/>
    <w:rsid w:val="00E0474B"/>
    <w:rsid w:val="00E04847"/>
    <w:rsid w:val="00E050E0"/>
    <w:rsid w:val="00E0535F"/>
    <w:rsid w:val="00E05C3E"/>
    <w:rsid w:val="00E05CED"/>
    <w:rsid w:val="00E05F02"/>
    <w:rsid w:val="00E06413"/>
    <w:rsid w:val="00E06DF7"/>
    <w:rsid w:val="00E07355"/>
    <w:rsid w:val="00E0775D"/>
    <w:rsid w:val="00E07AC6"/>
    <w:rsid w:val="00E07C8F"/>
    <w:rsid w:val="00E10AFF"/>
    <w:rsid w:val="00E10D1B"/>
    <w:rsid w:val="00E110BB"/>
    <w:rsid w:val="00E111A8"/>
    <w:rsid w:val="00E112C5"/>
    <w:rsid w:val="00E11572"/>
    <w:rsid w:val="00E11EFA"/>
    <w:rsid w:val="00E11FBF"/>
    <w:rsid w:val="00E121C5"/>
    <w:rsid w:val="00E126B8"/>
    <w:rsid w:val="00E129F3"/>
    <w:rsid w:val="00E12F8B"/>
    <w:rsid w:val="00E135DF"/>
    <w:rsid w:val="00E136C2"/>
    <w:rsid w:val="00E13E57"/>
    <w:rsid w:val="00E14140"/>
    <w:rsid w:val="00E1487F"/>
    <w:rsid w:val="00E14908"/>
    <w:rsid w:val="00E14D8C"/>
    <w:rsid w:val="00E14F41"/>
    <w:rsid w:val="00E1516D"/>
    <w:rsid w:val="00E15213"/>
    <w:rsid w:val="00E15313"/>
    <w:rsid w:val="00E154A4"/>
    <w:rsid w:val="00E154BC"/>
    <w:rsid w:val="00E15E52"/>
    <w:rsid w:val="00E15EB4"/>
    <w:rsid w:val="00E1633C"/>
    <w:rsid w:val="00E17437"/>
    <w:rsid w:val="00E17A7A"/>
    <w:rsid w:val="00E20332"/>
    <w:rsid w:val="00E20C56"/>
    <w:rsid w:val="00E20CDD"/>
    <w:rsid w:val="00E20FBF"/>
    <w:rsid w:val="00E21ADC"/>
    <w:rsid w:val="00E2224B"/>
    <w:rsid w:val="00E22AE0"/>
    <w:rsid w:val="00E22C16"/>
    <w:rsid w:val="00E22E95"/>
    <w:rsid w:val="00E22F76"/>
    <w:rsid w:val="00E2321C"/>
    <w:rsid w:val="00E2338E"/>
    <w:rsid w:val="00E23AF7"/>
    <w:rsid w:val="00E23C7B"/>
    <w:rsid w:val="00E24050"/>
    <w:rsid w:val="00E247B9"/>
    <w:rsid w:val="00E24BFC"/>
    <w:rsid w:val="00E24E91"/>
    <w:rsid w:val="00E2588E"/>
    <w:rsid w:val="00E25ACD"/>
    <w:rsid w:val="00E25D52"/>
    <w:rsid w:val="00E264AA"/>
    <w:rsid w:val="00E26B35"/>
    <w:rsid w:val="00E26D72"/>
    <w:rsid w:val="00E26D9F"/>
    <w:rsid w:val="00E26E74"/>
    <w:rsid w:val="00E26F8C"/>
    <w:rsid w:val="00E2707C"/>
    <w:rsid w:val="00E27084"/>
    <w:rsid w:val="00E27384"/>
    <w:rsid w:val="00E27A0A"/>
    <w:rsid w:val="00E27ED2"/>
    <w:rsid w:val="00E3012F"/>
    <w:rsid w:val="00E302F2"/>
    <w:rsid w:val="00E3039E"/>
    <w:rsid w:val="00E3140A"/>
    <w:rsid w:val="00E31619"/>
    <w:rsid w:val="00E31651"/>
    <w:rsid w:val="00E3167D"/>
    <w:rsid w:val="00E318EF"/>
    <w:rsid w:val="00E31E75"/>
    <w:rsid w:val="00E321CE"/>
    <w:rsid w:val="00E323FA"/>
    <w:rsid w:val="00E32888"/>
    <w:rsid w:val="00E32C17"/>
    <w:rsid w:val="00E32D05"/>
    <w:rsid w:val="00E32E05"/>
    <w:rsid w:val="00E33199"/>
    <w:rsid w:val="00E334B3"/>
    <w:rsid w:val="00E33DDE"/>
    <w:rsid w:val="00E34282"/>
    <w:rsid w:val="00E345C3"/>
    <w:rsid w:val="00E34642"/>
    <w:rsid w:val="00E34B7C"/>
    <w:rsid w:val="00E359B9"/>
    <w:rsid w:val="00E35A62"/>
    <w:rsid w:val="00E362A1"/>
    <w:rsid w:val="00E36327"/>
    <w:rsid w:val="00E36797"/>
    <w:rsid w:val="00E3694F"/>
    <w:rsid w:val="00E36991"/>
    <w:rsid w:val="00E36BDB"/>
    <w:rsid w:val="00E36D27"/>
    <w:rsid w:val="00E37631"/>
    <w:rsid w:val="00E401BE"/>
    <w:rsid w:val="00E403FC"/>
    <w:rsid w:val="00E4085A"/>
    <w:rsid w:val="00E40FF4"/>
    <w:rsid w:val="00E4105D"/>
    <w:rsid w:val="00E41102"/>
    <w:rsid w:val="00E413C6"/>
    <w:rsid w:val="00E415C0"/>
    <w:rsid w:val="00E41AC0"/>
    <w:rsid w:val="00E41E9F"/>
    <w:rsid w:val="00E42716"/>
    <w:rsid w:val="00E4287D"/>
    <w:rsid w:val="00E42BDE"/>
    <w:rsid w:val="00E42D85"/>
    <w:rsid w:val="00E42F66"/>
    <w:rsid w:val="00E4304A"/>
    <w:rsid w:val="00E43698"/>
    <w:rsid w:val="00E4467D"/>
    <w:rsid w:val="00E44BD8"/>
    <w:rsid w:val="00E44E5B"/>
    <w:rsid w:val="00E4525C"/>
    <w:rsid w:val="00E46BBD"/>
    <w:rsid w:val="00E46C64"/>
    <w:rsid w:val="00E4704F"/>
    <w:rsid w:val="00E477DA"/>
    <w:rsid w:val="00E478CE"/>
    <w:rsid w:val="00E479BA"/>
    <w:rsid w:val="00E47ED0"/>
    <w:rsid w:val="00E47EEB"/>
    <w:rsid w:val="00E47F33"/>
    <w:rsid w:val="00E512AF"/>
    <w:rsid w:val="00E512BB"/>
    <w:rsid w:val="00E5198C"/>
    <w:rsid w:val="00E5249D"/>
    <w:rsid w:val="00E528E3"/>
    <w:rsid w:val="00E52AE7"/>
    <w:rsid w:val="00E52D60"/>
    <w:rsid w:val="00E53827"/>
    <w:rsid w:val="00E53877"/>
    <w:rsid w:val="00E54111"/>
    <w:rsid w:val="00E544E9"/>
    <w:rsid w:val="00E5480D"/>
    <w:rsid w:val="00E55195"/>
    <w:rsid w:val="00E5521F"/>
    <w:rsid w:val="00E560EA"/>
    <w:rsid w:val="00E56366"/>
    <w:rsid w:val="00E56939"/>
    <w:rsid w:val="00E56A0F"/>
    <w:rsid w:val="00E56E89"/>
    <w:rsid w:val="00E577F7"/>
    <w:rsid w:val="00E57CC5"/>
    <w:rsid w:val="00E57EE3"/>
    <w:rsid w:val="00E6060C"/>
    <w:rsid w:val="00E607F1"/>
    <w:rsid w:val="00E60800"/>
    <w:rsid w:val="00E618CF"/>
    <w:rsid w:val="00E61B04"/>
    <w:rsid w:val="00E6216B"/>
    <w:rsid w:val="00E621A6"/>
    <w:rsid w:val="00E623A0"/>
    <w:rsid w:val="00E62542"/>
    <w:rsid w:val="00E62A5A"/>
    <w:rsid w:val="00E62E54"/>
    <w:rsid w:val="00E631FA"/>
    <w:rsid w:val="00E63D1B"/>
    <w:rsid w:val="00E63DBF"/>
    <w:rsid w:val="00E63E7E"/>
    <w:rsid w:val="00E64059"/>
    <w:rsid w:val="00E6551F"/>
    <w:rsid w:val="00E65A4E"/>
    <w:rsid w:val="00E65C54"/>
    <w:rsid w:val="00E65F53"/>
    <w:rsid w:val="00E66235"/>
    <w:rsid w:val="00E664DD"/>
    <w:rsid w:val="00E679FE"/>
    <w:rsid w:val="00E701EF"/>
    <w:rsid w:val="00E702DD"/>
    <w:rsid w:val="00E70454"/>
    <w:rsid w:val="00E704A6"/>
    <w:rsid w:val="00E70522"/>
    <w:rsid w:val="00E70A45"/>
    <w:rsid w:val="00E71004"/>
    <w:rsid w:val="00E7100B"/>
    <w:rsid w:val="00E71691"/>
    <w:rsid w:val="00E71A15"/>
    <w:rsid w:val="00E71AA8"/>
    <w:rsid w:val="00E72017"/>
    <w:rsid w:val="00E72138"/>
    <w:rsid w:val="00E722E4"/>
    <w:rsid w:val="00E7269A"/>
    <w:rsid w:val="00E72A85"/>
    <w:rsid w:val="00E72E8C"/>
    <w:rsid w:val="00E7330A"/>
    <w:rsid w:val="00E7331A"/>
    <w:rsid w:val="00E743B5"/>
    <w:rsid w:val="00E749F7"/>
    <w:rsid w:val="00E75070"/>
    <w:rsid w:val="00E750CB"/>
    <w:rsid w:val="00E750F6"/>
    <w:rsid w:val="00E760FF"/>
    <w:rsid w:val="00E76F53"/>
    <w:rsid w:val="00E771AD"/>
    <w:rsid w:val="00E80F11"/>
    <w:rsid w:val="00E8180E"/>
    <w:rsid w:val="00E81A42"/>
    <w:rsid w:val="00E81EA1"/>
    <w:rsid w:val="00E82C1E"/>
    <w:rsid w:val="00E836A7"/>
    <w:rsid w:val="00E83BCC"/>
    <w:rsid w:val="00E8415C"/>
    <w:rsid w:val="00E846EB"/>
    <w:rsid w:val="00E84805"/>
    <w:rsid w:val="00E84CE5"/>
    <w:rsid w:val="00E8585E"/>
    <w:rsid w:val="00E86B94"/>
    <w:rsid w:val="00E86F98"/>
    <w:rsid w:val="00E87C61"/>
    <w:rsid w:val="00E87F46"/>
    <w:rsid w:val="00E87F8E"/>
    <w:rsid w:val="00E9059B"/>
    <w:rsid w:val="00E91092"/>
    <w:rsid w:val="00E91B79"/>
    <w:rsid w:val="00E931F9"/>
    <w:rsid w:val="00E937E7"/>
    <w:rsid w:val="00E93B1C"/>
    <w:rsid w:val="00E94479"/>
    <w:rsid w:val="00E9494A"/>
    <w:rsid w:val="00E94AF5"/>
    <w:rsid w:val="00E94BB0"/>
    <w:rsid w:val="00E94C7D"/>
    <w:rsid w:val="00E95781"/>
    <w:rsid w:val="00E959E8"/>
    <w:rsid w:val="00E95D15"/>
    <w:rsid w:val="00E965FE"/>
    <w:rsid w:val="00E96BAD"/>
    <w:rsid w:val="00E97E82"/>
    <w:rsid w:val="00EA0232"/>
    <w:rsid w:val="00EA0735"/>
    <w:rsid w:val="00EA08B1"/>
    <w:rsid w:val="00EA0D7A"/>
    <w:rsid w:val="00EA12CB"/>
    <w:rsid w:val="00EA1870"/>
    <w:rsid w:val="00EA1AB9"/>
    <w:rsid w:val="00EA1B55"/>
    <w:rsid w:val="00EA24C8"/>
    <w:rsid w:val="00EA297A"/>
    <w:rsid w:val="00EA2AD0"/>
    <w:rsid w:val="00EA2C67"/>
    <w:rsid w:val="00EA314E"/>
    <w:rsid w:val="00EA40CA"/>
    <w:rsid w:val="00EA4217"/>
    <w:rsid w:val="00EA42AC"/>
    <w:rsid w:val="00EA44AC"/>
    <w:rsid w:val="00EA45B2"/>
    <w:rsid w:val="00EA4822"/>
    <w:rsid w:val="00EA48EC"/>
    <w:rsid w:val="00EA4FDC"/>
    <w:rsid w:val="00EA5391"/>
    <w:rsid w:val="00EA6436"/>
    <w:rsid w:val="00EA6914"/>
    <w:rsid w:val="00EA6E61"/>
    <w:rsid w:val="00EA6FE5"/>
    <w:rsid w:val="00EA717D"/>
    <w:rsid w:val="00EA72EA"/>
    <w:rsid w:val="00EA78F1"/>
    <w:rsid w:val="00EA7A36"/>
    <w:rsid w:val="00EB09BF"/>
    <w:rsid w:val="00EB14EF"/>
    <w:rsid w:val="00EB1A4A"/>
    <w:rsid w:val="00EB1EA7"/>
    <w:rsid w:val="00EB1FEE"/>
    <w:rsid w:val="00EB226C"/>
    <w:rsid w:val="00EB27FE"/>
    <w:rsid w:val="00EB29B4"/>
    <w:rsid w:val="00EB2BA6"/>
    <w:rsid w:val="00EB3398"/>
    <w:rsid w:val="00EB33E7"/>
    <w:rsid w:val="00EB3780"/>
    <w:rsid w:val="00EB37F8"/>
    <w:rsid w:val="00EB3B38"/>
    <w:rsid w:val="00EB3D88"/>
    <w:rsid w:val="00EB4163"/>
    <w:rsid w:val="00EB4558"/>
    <w:rsid w:val="00EB4E0A"/>
    <w:rsid w:val="00EB559C"/>
    <w:rsid w:val="00EB60F6"/>
    <w:rsid w:val="00EB6308"/>
    <w:rsid w:val="00EB6EE0"/>
    <w:rsid w:val="00EB6FC0"/>
    <w:rsid w:val="00EB765C"/>
    <w:rsid w:val="00EB777A"/>
    <w:rsid w:val="00EC0540"/>
    <w:rsid w:val="00EC0BD5"/>
    <w:rsid w:val="00EC1093"/>
    <w:rsid w:val="00EC21EE"/>
    <w:rsid w:val="00EC23D9"/>
    <w:rsid w:val="00EC27E5"/>
    <w:rsid w:val="00EC2CD4"/>
    <w:rsid w:val="00EC2D97"/>
    <w:rsid w:val="00EC2DD4"/>
    <w:rsid w:val="00EC3357"/>
    <w:rsid w:val="00EC371F"/>
    <w:rsid w:val="00EC41DC"/>
    <w:rsid w:val="00EC6186"/>
    <w:rsid w:val="00EC61C5"/>
    <w:rsid w:val="00EC735F"/>
    <w:rsid w:val="00EC7DD3"/>
    <w:rsid w:val="00EC7EA4"/>
    <w:rsid w:val="00ED0358"/>
    <w:rsid w:val="00ED04AC"/>
    <w:rsid w:val="00ED08F6"/>
    <w:rsid w:val="00ED0A8E"/>
    <w:rsid w:val="00ED103D"/>
    <w:rsid w:val="00ED1F06"/>
    <w:rsid w:val="00ED29F2"/>
    <w:rsid w:val="00ED2AA5"/>
    <w:rsid w:val="00ED2E5F"/>
    <w:rsid w:val="00ED3132"/>
    <w:rsid w:val="00ED4048"/>
    <w:rsid w:val="00ED4189"/>
    <w:rsid w:val="00ED4851"/>
    <w:rsid w:val="00ED49B7"/>
    <w:rsid w:val="00ED4BF2"/>
    <w:rsid w:val="00ED5C43"/>
    <w:rsid w:val="00ED5C6D"/>
    <w:rsid w:val="00ED62C3"/>
    <w:rsid w:val="00ED693A"/>
    <w:rsid w:val="00ED7176"/>
    <w:rsid w:val="00ED7405"/>
    <w:rsid w:val="00ED753E"/>
    <w:rsid w:val="00EE0422"/>
    <w:rsid w:val="00EE0497"/>
    <w:rsid w:val="00EE0E97"/>
    <w:rsid w:val="00EE0FAF"/>
    <w:rsid w:val="00EE12F5"/>
    <w:rsid w:val="00EE140F"/>
    <w:rsid w:val="00EE15CC"/>
    <w:rsid w:val="00EE1A9F"/>
    <w:rsid w:val="00EE1BC4"/>
    <w:rsid w:val="00EE2135"/>
    <w:rsid w:val="00EE22A4"/>
    <w:rsid w:val="00EE2675"/>
    <w:rsid w:val="00EE26EB"/>
    <w:rsid w:val="00EE2E52"/>
    <w:rsid w:val="00EE32A2"/>
    <w:rsid w:val="00EE32E0"/>
    <w:rsid w:val="00EE3525"/>
    <w:rsid w:val="00EE3C37"/>
    <w:rsid w:val="00EE3DD5"/>
    <w:rsid w:val="00EE3EB6"/>
    <w:rsid w:val="00EE51E7"/>
    <w:rsid w:val="00EE538C"/>
    <w:rsid w:val="00EE5A4C"/>
    <w:rsid w:val="00EE5CB4"/>
    <w:rsid w:val="00EE5D65"/>
    <w:rsid w:val="00EE5DC8"/>
    <w:rsid w:val="00EE5E5B"/>
    <w:rsid w:val="00EE6DEE"/>
    <w:rsid w:val="00EE6E89"/>
    <w:rsid w:val="00EE7086"/>
    <w:rsid w:val="00EE754A"/>
    <w:rsid w:val="00EE78A3"/>
    <w:rsid w:val="00EE7C31"/>
    <w:rsid w:val="00EE7C40"/>
    <w:rsid w:val="00EF002D"/>
    <w:rsid w:val="00EF048F"/>
    <w:rsid w:val="00EF070E"/>
    <w:rsid w:val="00EF0ECE"/>
    <w:rsid w:val="00EF12A2"/>
    <w:rsid w:val="00EF153F"/>
    <w:rsid w:val="00EF1D35"/>
    <w:rsid w:val="00EF21BC"/>
    <w:rsid w:val="00EF22DC"/>
    <w:rsid w:val="00EF263E"/>
    <w:rsid w:val="00EF291F"/>
    <w:rsid w:val="00EF2B2A"/>
    <w:rsid w:val="00EF2CB7"/>
    <w:rsid w:val="00EF2DB7"/>
    <w:rsid w:val="00EF2DCD"/>
    <w:rsid w:val="00EF322A"/>
    <w:rsid w:val="00EF3234"/>
    <w:rsid w:val="00EF38F5"/>
    <w:rsid w:val="00EF3900"/>
    <w:rsid w:val="00EF3949"/>
    <w:rsid w:val="00EF3A25"/>
    <w:rsid w:val="00EF3ACE"/>
    <w:rsid w:val="00EF3B08"/>
    <w:rsid w:val="00EF4249"/>
    <w:rsid w:val="00EF5341"/>
    <w:rsid w:val="00EF53AE"/>
    <w:rsid w:val="00EF5692"/>
    <w:rsid w:val="00EF59F7"/>
    <w:rsid w:val="00EF5C6B"/>
    <w:rsid w:val="00EF677B"/>
    <w:rsid w:val="00EF76AC"/>
    <w:rsid w:val="00EF7D1A"/>
    <w:rsid w:val="00F001F7"/>
    <w:rsid w:val="00F0060E"/>
    <w:rsid w:val="00F00C0C"/>
    <w:rsid w:val="00F00C69"/>
    <w:rsid w:val="00F00F84"/>
    <w:rsid w:val="00F0118E"/>
    <w:rsid w:val="00F0164C"/>
    <w:rsid w:val="00F0198A"/>
    <w:rsid w:val="00F02076"/>
    <w:rsid w:val="00F02519"/>
    <w:rsid w:val="00F0253D"/>
    <w:rsid w:val="00F02B11"/>
    <w:rsid w:val="00F032AD"/>
    <w:rsid w:val="00F03AAD"/>
    <w:rsid w:val="00F04793"/>
    <w:rsid w:val="00F04BFE"/>
    <w:rsid w:val="00F04BFF"/>
    <w:rsid w:val="00F05878"/>
    <w:rsid w:val="00F05B4E"/>
    <w:rsid w:val="00F05E60"/>
    <w:rsid w:val="00F06D48"/>
    <w:rsid w:val="00F07756"/>
    <w:rsid w:val="00F07816"/>
    <w:rsid w:val="00F07D60"/>
    <w:rsid w:val="00F07DA8"/>
    <w:rsid w:val="00F100BC"/>
    <w:rsid w:val="00F10328"/>
    <w:rsid w:val="00F10CF7"/>
    <w:rsid w:val="00F118E0"/>
    <w:rsid w:val="00F11940"/>
    <w:rsid w:val="00F119DC"/>
    <w:rsid w:val="00F11DD3"/>
    <w:rsid w:val="00F12436"/>
    <w:rsid w:val="00F12604"/>
    <w:rsid w:val="00F12B04"/>
    <w:rsid w:val="00F1320A"/>
    <w:rsid w:val="00F140A8"/>
    <w:rsid w:val="00F1464F"/>
    <w:rsid w:val="00F1482E"/>
    <w:rsid w:val="00F14A2D"/>
    <w:rsid w:val="00F14DFC"/>
    <w:rsid w:val="00F151DD"/>
    <w:rsid w:val="00F1535B"/>
    <w:rsid w:val="00F157D3"/>
    <w:rsid w:val="00F164F0"/>
    <w:rsid w:val="00F20043"/>
    <w:rsid w:val="00F201DA"/>
    <w:rsid w:val="00F20248"/>
    <w:rsid w:val="00F206A0"/>
    <w:rsid w:val="00F215C6"/>
    <w:rsid w:val="00F216B1"/>
    <w:rsid w:val="00F216E1"/>
    <w:rsid w:val="00F21956"/>
    <w:rsid w:val="00F21A68"/>
    <w:rsid w:val="00F21EB6"/>
    <w:rsid w:val="00F21EC1"/>
    <w:rsid w:val="00F221FA"/>
    <w:rsid w:val="00F22461"/>
    <w:rsid w:val="00F22914"/>
    <w:rsid w:val="00F22EFF"/>
    <w:rsid w:val="00F23428"/>
    <w:rsid w:val="00F23736"/>
    <w:rsid w:val="00F23747"/>
    <w:rsid w:val="00F23858"/>
    <w:rsid w:val="00F23876"/>
    <w:rsid w:val="00F23CDB"/>
    <w:rsid w:val="00F23DB6"/>
    <w:rsid w:val="00F23FC3"/>
    <w:rsid w:val="00F24721"/>
    <w:rsid w:val="00F250C8"/>
    <w:rsid w:val="00F25FB3"/>
    <w:rsid w:val="00F260CC"/>
    <w:rsid w:val="00F27C84"/>
    <w:rsid w:val="00F3001F"/>
    <w:rsid w:val="00F304CF"/>
    <w:rsid w:val="00F3075A"/>
    <w:rsid w:val="00F30792"/>
    <w:rsid w:val="00F30E63"/>
    <w:rsid w:val="00F311FD"/>
    <w:rsid w:val="00F31DCB"/>
    <w:rsid w:val="00F32506"/>
    <w:rsid w:val="00F326CA"/>
    <w:rsid w:val="00F3338D"/>
    <w:rsid w:val="00F33692"/>
    <w:rsid w:val="00F33B0C"/>
    <w:rsid w:val="00F33E11"/>
    <w:rsid w:val="00F34037"/>
    <w:rsid w:val="00F34C00"/>
    <w:rsid w:val="00F35202"/>
    <w:rsid w:val="00F355C8"/>
    <w:rsid w:val="00F35D8C"/>
    <w:rsid w:val="00F35E9A"/>
    <w:rsid w:val="00F36083"/>
    <w:rsid w:val="00F370EE"/>
    <w:rsid w:val="00F375D0"/>
    <w:rsid w:val="00F376AD"/>
    <w:rsid w:val="00F37D38"/>
    <w:rsid w:val="00F401B2"/>
    <w:rsid w:val="00F40326"/>
    <w:rsid w:val="00F40742"/>
    <w:rsid w:val="00F40C98"/>
    <w:rsid w:val="00F416D3"/>
    <w:rsid w:val="00F41CEB"/>
    <w:rsid w:val="00F42BDF"/>
    <w:rsid w:val="00F43337"/>
    <w:rsid w:val="00F43D83"/>
    <w:rsid w:val="00F44797"/>
    <w:rsid w:val="00F44CED"/>
    <w:rsid w:val="00F453C8"/>
    <w:rsid w:val="00F4569C"/>
    <w:rsid w:val="00F459DB"/>
    <w:rsid w:val="00F471FB"/>
    <w:rsid w:val="00F474C8"/>
    <w:rsid w:val="00F475C1"/>
    <w:rsid w:val="00F476D7"/>
    <w:rsid w:val="00F47921"/>
    <w:rsid w:val="00F50455"/>
    <w:rsid w:val="00F50843"/>
    <w:rsid w:val="00F509F6"/>
    <w:rsid w:val="00F50C3D"/>
    <w:rsid w:val="00F5119B"/>
    <w:rsid w:val="00F513BC"/>
    <w:rsid w:val="00F515B9"/>
    <w:rsid w:val="00F516F9"/>
    <w:rsid w:val="00F5190F"/>
    <w:rsid w:val="00F51B5E"/>
    <w:rsid w:val="00F51BF2"/>
    <w:rsid w:val="00F51EC8"/>
    <w:rsid w:val="00F5238F"/>
    <w:rsid w:val="00F52764"/>
    <w:rsid w:val="00F53110"/>
    <w:rsid w:val="00F534E3"/>
    <w:rsid w:val="00F53626"/>
    <w:rsid w:val="00F539A0"/>
    <w:rsid w:val="00F53C4B"/>
    <w:rsid w:val="00F53D41"/>
    <w:rsid w:val="00F5474A"/>
    <w:rsid w:val="00F54839"/>
    <w:rsid w:val="00F5489C"/>
    <w:rsid w:val="00F5515E"/>
    <w:rsid w:val="00F55277"/>
    <w:rsid w:val="00F5570E"/>
    <w:rsid w:val="00F557D5"/>
    <w:rsid w:val="00F55994"/>
    <w:rsid w:val="00F56134"/>
    <w:rsid w:val="00F5617C"/>
    <w:rsid w:val="00F56AEA"/>
    <w:rsid w:val="00F572DD"/>
    <w:rsid w:val="00F57712"/>
    <w:rsid w:val="00F57DA4"/>
    <w:rsid w:val="00F60753"/>
    <w:rsid w:val="00F60C7A"/>
    <w:rsid w:val="00F60EA8"/>
    <w:rsid w:val="00F61C61"/>
    <w:rsid w:val="00F61DAE"/>
    <w:rsid w:val="00F62CD9"/>
    <w:rsid w:val="00F6311A"/>
    <w:rsid w:val="00F64365"/>
    <w:rsid w:val="00F65EFD"/>
    <w:rsid w:val="00F66042"/>
    <w:rsid w:val="00F67030"/>
    <w:rsid w:val="00F67650"/>
    <w:rsid w:val="00F676FC"/>
    <w:rsid w:val="00F67E22"/>
    <w:rsid w:val="00F70982"/>
    <w:rsid w:val="00F70C47"/>
    <w:rsid w:val="00F70D4C"/>
    <w:rsid w:val="00F70DAC"/>
    <w:rsid w:val="00F729B8"/>
    <w:rsid w:val="00F730A0"/>
    <w:rsid w:val="00F735CC"/>
    <w:rsid w:val="00F735FF"/>
    <w:rsid w:val="00F73C13"/>
    <w:rsid w:val="00F73F3E"/>
    <w:rsid w:val="00F73F45"/>
    <w:rsid w:val="00F742C1"/>
    <w:rsid w:val="00F742C3"/>
    <w:rsid w:val="00F74647"/>
    <w:rsid w:val="00F74CFA"/>
    <w:rsid w:val="00F74DDE"/>
    <w:rsid w:val="00F74E2B"/>
    <w:rsid w:val="00F75321"/>
    <w:rsid w:val="00F75375"/>
    <w:rsid w:val="00F75B9F"/>
    <w:rsid w:val="00F76CD3"/>
    <w:rsid w:val="00F7713F"/>
    <w:rsid w:val="00F7735F"/>
    <w:rsid w:val="00F7792D"/>
    <w:rsid w:val="00F807A5"/>
    <w:rsid w:val="00F811EE"/>
    <w:rsid w:val="00F813F0"/>
    <w:rsid w:val="00F814E1"/>
    <w:rsid w:val="00F81853"/>
    <w:rsid w:val="00F819E6"/>
    <w:rsid w:val="00F82986"/>
    <w:rsid w:val="00F82DC7"/>
    <w:rsid w:val="00F84833"/>
    <w:rsid w:val="00F848A2"/>
    <w:rsid w:val="00F84A76"/>
    <w:rsid w:val="00F85507"/>
    <w:rsid w:val="00F85D62"/>
    <w:rsid w:val="00F86363"/>
    <w:rsid w:val="00F86509"/>
    <w:rsid w:val="00F86BA7"/>
    <w:rsid w:val="00F86C76"/>
    <w:rsid w:val="00F86EEC"/>
    <w:rsid w:val="00F871A3"/>
    <w:rsid w:val="00F87616"/>
    <w:rsid w:val="00F904EE"/>
    <w:rsid w:val="00F90CDA"/>
    <w:rsid w:val="00F917E4"/>
    <w:rsid w:val="00F91EB6"/>
    <w:rsid w:val="00F928A5"/>
    <w:rsid w:val="00F92AD6"/>
    <w:rsid w:val="00F93CDA"/>
    <w:rsid w:val="00F94C86"/>
    <w:rsid w:val="00F950D6"/>
    <w:rsid w:val="00F955D8"/>
    <w:rsid w:val="00F95999"/>
    <w:rsid w:val="00F960A7"/>
    <w:rsid w:val="00F96AD8"/>
    <w:rsid w:val="00F96E1D"/>
    <w:rsid w:val="00F96F48"/>
    <w:rsid w:val="00F9728E"/>
    <w:rsid w:val="00F9786A"/>
    <w:rsid w:val="00FA03DE"/>
    <w:rsid w:val="00FA1DA5"/>
    <w:rsid w:val="00FA24D5"/>
    <w:rsid w:val="00FA2C4F"/>
    <w:rsid w:val="00FA2EDD"/>
    <w:rsid w:val="00FA319B"/>
    <w:rsid w:val="00FA32DF"/>
    <w:rsid w:val="00FA3495"/>
    <w:rsid w:val="00FA387B"/>
    <w:rsid w:val="00FA38C6"/>
    <w:rsid w:val="00FA4195"/>
    <w:rsid w:val="00FA4611"/>
    <w:rsid w:val="00FA4880"/>
    <w:rsid w:val="00FA598F"/>
    <w:rsid w:val="00FA6214"/>
    <w:rsid w:val="00FA6E05"/>
    <w:rsid w:val="00FA7023"/>
    <w:rsid w:val="00FA754F"/>
    <w:rsid w:val="00FA793F"/>
    <w:rsid w:val="00FA7B5E"/>
    <w:rsid w:val="00FB1914"/>
    <w:rsid w:val="00FB1A4A"/>
    <w:rsid w:val="00FB1EB3"/>
    <w:rsid w:val="00FB1FDE"/>
    <w:rsid w:val="00FB2B29"/>
    <w:rsid w:val="00FB2BE8"/>
    <w:rsid w:val="00FB2CAC"/>
    <w:rsid w:val="00FB2D58"/>
    <w:rsid w:val="00FB3B3E"/>
    <w:rsid w:val="00FB3BE8"/>
    <w:rsid w:val="00FB422C"/>
    <w:rsid w:val="00FB46EF"/>
    <w:rsid w:val="00FB4D88"/>
    <w:rsid w:val="00FB4FE4"/>
    <w:rsid w:val="00FB5A19"/>
    <w:rsid w:val="00FB5F63"/>
    <w:rsid w:val="00FB622D"/>
    <w:rsid w:val="00FB63C8"/>
    <w:rsid w:val="00FB6524"/>
    <w:rsid w:val="00FB66E0"/>
    <w:rsid w:val="00FB68B4"/>
    <w:rsid w:val="00FB6E41"/>
    <w:rsid w:val="00FB6E63"/>
    <w:rsid w:val="00FB7178"/>
    <w:rsid w:val="00FB7278"/>
    <w:rsid w:val="00FB7446"/>
    <w:rsid w:val="00FB74EC"/>
    <w:rsid w:val="00FB7C49"/>
    <w:rsid w:val="00FB7E55"/>
    <w:rsid w:val="00FB7ED4"/>
    <w:rsid w:val="00FB7F20"/>
    <w:rsid w:val="00FC0A06"/>
    <w:rsid w:val="00FC118A"/>
    <w:rsid w:val="00FC133A"/>
    <w:rsid w:val="00FC18B9"/>
    <w:rsid w:val="00FC1D73"/>
    <w:rsid w:val="00FC25BF"/>
    <w:rsid w:val="00FC2837"/>
    <w:rsid w:val="00FC2C74"/>
    <w:rsid w:val="00FC2DCB"/>
    <w:rsid w:val="00FC337B"/>
    <w:rsid w:val="00FC36E8"/>
    <w:rsid w:val="00FC4142"/>
    <w:rsid w:val="00FC41B1"/>
    <w:rsid w:val="00FC4628"/>
    <w:rsid w:val="00FC524B"/>
    <w:rsid w:val="00FC543C"/>
    <w:rsid w:val="00FC5E4B"/>
    <w:rsid w:val="00FC688A"/>
    <w:rsid w:val="00FC6E63"/>
    <w:rsid w:val="00FC6EFE"/>
    <w:rsid w:val="00FC7ED2"/>
    <w:rsid w:val="00FD0246"/>
    <w:rsid w:val="00FD09DA"/>
    <w:rsid w:val="00FD1321"/>
    <w:rsid w:val="00FD1AE5"/>
    <w:rsid w:val="00FD1D0A"/>
    <w:rsid w:val="00FD205D"/>
    <w:rsid w:val="00FD230A"/>
    <w:rsid w:val="00FD2871"/>
    <w:rsid w:val="00FD293A"/>
    <w:rsid w:val="00FD293E"/>
    <w:rsid w:val="00FD2A73"/>
    <w:rsid w:val="00FD2C9A"/>
    <w:rsid w:val="00FD394D"/>
    <w:rsid w:val="00FD3990"/>
    <w:rsid w:val="00FD39C3"/>
    <w:rsid w:val="00FD3AC1"/>
    <w:rsid w:val="00FD3B71"/>
    <w:rsid w:val="00FD413F"/>
    <w:rsid w:val="00FD612F"/>
    <w:rsid w:val="00FD65CC"/>
    <w:rsid w:val="00FD6D0F"/>
    <w:rsid w:val="00FD713B"/>
    <w:rsid w:val="00FD7706"/>
    <w:rsid w:val="00FD774B"/>
    <w:rsid w:val="00FD79E7"/>
    <w:rsid w:val="00FE0773"/>
    <w:rsid w:val="00FE0937"/>
    <w:rsid w:val="00FE109C"/>
    <w:rsid w:val="00FE1966"/>
    <w:rsid w:val="00FE1EB5"/>
    <w:rsid w:val="00FE22D0"/>
    <w:rsid w:val="00FE2AE8"/>
    <w:rsid w:val="00FE310D"/>
    <w:rsid w:val="00FE3110"/>
    <w:rsid w:val="00FE3362"/>
    <w:rsid w:val="00FE38CA"/>
    <w:rsid w:val="00FE39B4"/>
    <w:rsid w:val="00FE4558"/>
    <w:rsid w:val="00FE48D0"/>
    <w:rsid w:val="00FE4C29"/>
    <w:rsid w:val="00FE4DD0"/>
    <w:rsid w:val="00FE5898"/>
    <w:rsid w:val="00FE5E72"/>
    <w:rsid w:val="00FE5FA0"/>
    <w:rsid w:val="00FE673D"/>
    <w:rsid w:val="00FE6855"/>
    <w:rsid w:val="00FE6A6E"/>
    <w:rsid w:val="00FE6DD0"/>
    <w:rsid w:val="00FF0134"/>
    <w:rsid w:val="00FF0149"/>
    <w:rsid w:val="00FF07B5"/>
    <w:rsid w:val="00FF08DC"/>
    <w:rsid w:val="00FF08EB"/>
    <w:rsid w:val="00FF1EAE"/>
    <w:rsid w:val="00FF25FD"/>
    <w:rsid w:val="00FF26B9"/>
    <w:rsid w:val="00FF3075"/>
    <w:rsid w:val="00FF3657"/>
    <w:rsid w:val="00FF423D"/>
    <w:rsid w:val="00FF4895"/>
    <w:rsid w:val="00FF52F4"/>
    <w:rsid w:val="00FF5629"/>
    <w:rsid w:val="00FF57D1"/>
    <w:rsid w:val="00FF5D5E"/>
    <w:rsid w:val="00FF6348"/>
    <w:rsid w:val="00FF6F08"/>
    <w:rsid w:val="00FF71B9"/>
    <w:rsid w:val="00FF7253"/>
    <w:rsid w:val="00FF75B3"/>
    <w:rsid w:val="1B6005F9"/>
    <w:rsid w:val="256D4374"/>
    <w:rsid w:val="2F5C121A"/>
    <w:rsid w:val="591D5593"/>
    <w:rsid w:val="5EE36948"/>
    <w:rsid w:val="6CF462D5"/>
    <w:rsid w:val="7BF41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FA9B10-5400-415F-99F0-F2AE7D56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0"/>
    <w:next w:val="a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semiHidden/>
    <w:rPr>
      <w:b/>
      <w:bCs/>
    </w:rPr>
  </w:style>
  <w:style w:type="paragraph" w:styleId="a5">
    <w:name w:val="annotation text"/>
    <w:basedOn w:val="a0"/>
    <w:link w:val="Char0"/>
    <w:semiHidden/>
    <w:pPr>
      <w:jc w:val="left"/>
    </w:pPr>
  </w:style>
  <w:style w:type="paragraph" w:styleId="70">
    <w:name w:val="toc 7"/>
    <w:basedOn w:val="a0"/>
    <w:next w:val="a0"/>
    <w:semiHidden/>
    <w:pPr>
      <w:ind w:left="1260"/>
      <w:jc w:val="left"/>
    </w:pPr>
    <w:rPr>
      <w:sz w:val="18"/>
      <w:szCs w:val="18"/>
    </w:rPr>
  </w:style>
  <w:style w:type="paragraph" w:styleId="a6">
    <w:name w:val="Document Map"/>
    <w:basedOn w:val="a0"/>
    <w:link w:val="Char1"/>
    <w:rPr>
      <w:rFonts w:ascii="宋体"/>
      <w:sz w:val="18"/>
      <w:szCs w:val="18"/>
    </w:rPr>
  </w:style>
  <w:style w:type="paragraph" w:styleId="5">
    <w:name w:val="toc 5"/>
    <w:basedOn w:val="a0"/>
    <w:next w:val="a0"/>
    <w:link w:val="5Char"/>
    <w:semiHidden/>
    <w:pPr>
      <w:ind w:left="840"/>
      <w:jc w:val="left"/>
    </w:pPr>
    <w:rPr>
      <w:sz w:val="18"/>
      <w:szCs w:val="18"/>
    </w:rPr>
  </w:style>
  <w:style w:type="paragraph" w:styleId="30">
    <w:name w:val="toc 3"/>
    <w:basedOn w:val="a0"/>
    <w:next w:val="a0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0"/>
    <w:next w:val="a0"/>
    <w:link w:val="8Char0"/>
    <w:semiHidden/>
    <w:pPr>
      <w:ind w:left="1470"/>
      <w:jc w:val="left"/>
    </w:pPr>
    <w:rPr>
      <w:sz w:val="18"/>
      <w:szCs w:val="18"/>
    </w:rPr>
  </w:style>
  <w:style w:type="paragraph" w:styleId="a7">
    <w:name w:val="Date"/>
    <w:basedOn w:val="a0"/>
    <w:next w:val="a0"/>
    <w:link w:val="Char2"/>
    <w:pPr>
      <w:ind w:leftChars="2500" w:left="100"/>
    </w:pPr>
  </w:style>
  <w:style w:type="paragraph" w:styleId="a8">
    <w:name w:val="Balloon Text"/>
    <w:basedOn w:val="a0"/>
    <w:link w:val="Char3"/>
    <w:semiHidden/>
    <w:rPr>
      <w:sz w:val="18"/>
      <w:szCs w:val="18"/>
    </w:rPr>
  </w:style>
  <w:style w:type="paragraph" w:styleId="a9">
    <w:name w:val="footer"/>
    <w:basedOn w:val="a0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Char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3"/>
    <w:next w:val="a0"/>
    <w:link w:val="1Char0"/>
    <w:uiPriority w:val="39"/>
    <w:qFormat/>
    <w:pPr>
      <w:keepNext w:val="0"/>
      <w:keepLines w:val="0"/>
      <w:spacing w:before="120" w:after="120" w:line="240" w:lineRule="auto"/>
      <w:jc w:val="left"/>
      <w:outlineLvl w:val="9"/>
    </w:pPr>
    <w:rPr>
      <w:caps/>
      <w:sz w:val="20"/>
      <w:szCs w:val="20"/>
    </w:rPr>
  </w:style>
  <w:style w:type="paragraph" w:styleId="4">
    <w:name w:val="toc 4"/>
    <w:basedOn w:val="a0"/>
    <w:next w:val="a0"/>
    <w:semiHidden/>
    <w:pPr>
      <w:ind w:left="630"/>
      <w:jc w:val="left"/>
    </w:pPr>
    <w:rPr>
      <w:sz w:val="18"/>
      <w:szCs w:val="18"/>
    </w:rPr>
  </w:style>
  <w:style w:type="paragraph" w:styleId="ab">
    <w:name w:val="Subtitle"/>
    <w:basedOn w:val="a0"/>
    <w:next w:val="a0"/>
    <w:link w:val="Char6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0"/>
    <w:next w:val="a0"/>
    <w:link w:val="6Char0"/>
    <w:semiHidden/>
    <w:pPr>
      <w:ind w:left="1050"/>
      <w:jc w:val="left"/>
    </w:pPr>
    <w:rPr>
      <w:sz w:val="18"/>
      <w:szCs w:val="18"/>
    </w:rPr>
  </w:style>
  <w:style w:type="paragraph" w:styleId="21">
    <w:name w:val="toc 2"/>
    <w:basedOn w:val="a0"/>
    <w:next w:val="a0"/>
    <w:link w:val="2Char0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0"/>
    <w:next w:val="a0"/>
    <w:semiHidden/>
    <w:pPr>
      <w:ind w:left="1680"/>
      <w:jc w:val="left"/>
    </w:pPr>
    <w:rPr>
      <w:sz w:val="18"/>
      <w:szCs w:val="18"/>
    </w:rPr>
  </w:style>
  <w:style w:type="paragraph" w:styleId="ac">
    <w:name w:val="Normal (Web)"/>
    <w:basedOn w:val="a0"/>
    <w:link w:val="Char7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0"/>
    <w:qFormat/>
    <w:pPr>
      <w:spacing w:before="2000" w:after="42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e">
    <w:name w:val="Strong"/>
    <w:basedOn w:val="a1"/>
    <w:qFormat/>
    <w:rPr>
      <w:b/>
      <w:bCs/>
    </w:rPr>
  </w:style>
  <w:style w:type="character" w:styleId="af">
    <w:name w:val="FollowedHyperlink"/>
    <w:basedOn w:val="a1"/>
    <w:qFormat/>
    <w:rPr>
      <w:color w:val="800080"/>
      <w:u w:val="single"/>
    </w:rPr>
  </w:style>
  <w:style w:type="character" w:styleId="af0">
    <w:name w:val="Emphasis"/>
    <w:basedOn w:val="a1"/>
    <w:qFormat/>
    <w:rPr>
      <w:b/>
      <w:iCs/>
      <w:color w:val="F79646" w:themeColor="accent6"/>
    </w:rPr>
  </w:style>
  <w:style w:type="character" w:styleId="af1">
    <w:name w:val="line number"/>
    <w:basedOn w:val="a1"/>
  </w:style>
  <w:style w:type="character" w:styleId="af2">
    <w:name w:val="Hyperlink"/>
    <w:basedOn w:val="a1"/>
    <w:uiPriority w:val="99"/>
    <w:rPr>
      <w:color w:val="0000FF"/>
      <w:u w:val="single"/>
    </w:rPr>
  </w:style>
  <w:style w:type="character" w:styleId="af3">
    <w:name w:val="annotation reference"/>
    <w:basedOn w:val="a1"/>
    <w:semiHidden/>
    <w:rPr>
      <w:sz w:val="21"/>
      <w:szCs w:val="21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宋体"/>
        <w:b/>
      </w:rPr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12">
    <w:name w:val="Table Colorful 1"/>
    <w:basedOn w:val="a2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2">
    <w:name w:val="Table Colorful 2"/>
    <w:basedOn w:val="a2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1">
    <w:name w:val="Table Colorful 3"/>
    <w:basedOn w:val="a2"/>
    <w:qFormat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6">
    <w:name w:val="Light Shading Accent 6"/>
    <w:basedOn w:val="a2"/>
    <w:uiPriority w:val="60"/>
    <w:qFormat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3">
    <w:name w:val="Light List Accent 3"/>
    <w:basedOn w:val="a2"/>
    <w:uiPriority w:val="6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a">
    <w:name w:val="章节"/>
    <w:basedOn w:val="10"/>
    <w:next w:val="a0"/>
    <w:link w:val="Char8"/>
    <w:pPr>
      <w:keepNext w:val="0"/>
      <w:numPr>
        <w:numId w:val="1"/>
      </w:numPr>
      <w:tabs>
        <w:tab w:val="left" w:pos="540"/>
      </w:tabs>
      <w:spacing w:before="400" w:after="100" w:line="240" w:lineRule="auto"/>
      <w:jc w:val="center"/>
    </w:pPr>
    <w:rPr>
      <w:sz w:val="32"/>
    </w:rPr>
  </w:style>
  <w:style w:type="paragraph" w:customStyle="1" w:styleId="1">
    <w:name w:val="1级标题"/>
    <w:basedOn w:val="20"/>
    <w:next w:val="a0"/>
    <w:link w:val="1Char1"/>
    <w:qFormat/>
    <w:pPr>
      <w:pageBreakBefore/>
      <w:numPr>
        <w:numId w:val="2"/>
      </w:numPr>
      <w:pBdr>
        <w:bottom w:val="dashSmallGap" w:sz="12" w:space="1" w:color="006666"/>
      </w:pBdr>
      <w:spacing w:before="140" w:after="100" w:line="312" w:lineRule="auto"/>
      <w:jc w:val="left"/>
    </w:pPr>
    <w:rPr>
      <w:rFonts w:eastAsia="宋体"/>
      <w:sz w:val="28"/>
      <w:szCs w:val="21"/>
    </w:rPr>
  </w:style>
  <w:style w:type="paragraph" w:customStyle="1" w:styleId="13">
    <w:name w:val="引用1"/>
    <w:basedOn w:val="a0"/>
    <w:next w:val="a0"/>
    <w:link w:val="Char9"/>
    <w:qFormat/>
    <w:pPr>
      <w:pBdr>
        <w:top w:val="dashed" w:sz="4" w:space="1" w:color="006666"/>
        <w:left w:val="dashed" w:sz="4" w:space="4" w:color="006666"/>
        <w:bottom w:val="dashed" w:sz="4" w:space="1" w:color="006666"/>
        <w:right w:val="dashed" w:sz="4" w:space="4" w:color="006666"/>
      </w:pBdr>
      <w:shd w:val="clear" w:color="C0504D" w:fill="FFFFFF"/>
      <w:spacing w:before="120" w:after="120"/>
      <w:ind w:leftChars="50" w:left="50" w:rightChars="50" w:right="50"/>
    </w:pPr>
    <w:rPr>
      <w:color w:val="000000"/>
    </w:rPr>
  </w:style>
  <w:style w:type="paragraph" w:customStyle="1" w:styleId="af5">
    <w:name w:val="公式"/>
    <w:basedOn w:val="a0"/>
    <w:next w:val="a0"/>
    <w:link w:val="Chara"/>
    <w:qFormat/>
    <w:pPr>
      <w:spacing w:before="120" w:after="120"/>
      <w:ind w:leftChars="200" w:left="200" w:rightChars="100" w:right="100"/>
    </w:pPr>
    <w:rPr>
      <w:b/>
    </w:rPr>
  </w:style>
  <w:style w:type="character" w:customStyle="1" w:styleId="Char5">
    <w:name w:val="页眉 Char"/>
    <w:basedOn w:val="a1"/>
    <w:link w:val="aa"/>
    <w:rPr>
      <w:kern w:val="2"/>
      <w:sz w:val="18"/>
      <w:szCs w:val="18"/>
    </w:rPr>
  </w:style>
  <w:style w:type="character" w:customStyle="1" w:styleId="Char4">
    <w:name w:val="页脚 Char"/>
    <w:basedOn w:val="a1"/>
    <w:link w:val="a9"/>
    <w:uiPriority w:val="99"/>
    <w:rPr>
      <w:kern w:val="2"/>
      <w:sz w:val="18"/>
      <w:szCs w:val="18"/>
    </w:rPr>
  </w:style>
  <w:style w:type="character" w:customStyle="1" w:styleId="Char1">
    <w:name w:val="文档结构图 Char"/>
    <w:basedOn w:val="a1"/>
    <w:link w:val="a6"/>
    <w:rPr>
      <w:rFonts w:ascii="宋体"/>
      <w:kern w:val="2"/>
      <w:sz w:val="18"/>
      <w:szCs w:val="18"/>
    </w:rPr>
  </w:style>
  <w:style w:type="table" w:customStyle="1" w:styleId="af6">
    <w:name w:val="通用"/>
    <w:basedOn w:val="a2"/>
    <w:qFormat/>
    <w:tblPr>
      <w:tblInd w:w="0" w:type="dxa"/>
      <w:tblBorders>
        <w:top w:val="single" w:sz="12" w:space="0" w:color="006666"/>
        <w:left w:val="single" w:sz="12" w:space="0" w:color="006666"/>
        <w:bottom w:val="single" w:sz="12" w:space="0" w:color="006666"/>
        <w:right w:val="single" w:sz="12" w:space="0" w:color="006666"/>
        <w:insideH w:val="single" w:sz="4" w:space="0" w:color="006666"/>
        <w:insideV w:val="single" w:sz="4" w:space="0" w:color="00666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i w:val="0"/>
        <w:color w:val="FFFFFF" w:themeColor="background1"/>
      </w:rPr>
      <w:tblPr/>
      <w:tcPr>
        <w:shd w:val="clear" w:color="auto" w:fill="006666"/>
      </w:tcPr>
    </w:tblStylePr>
    <w:tblStylePr w:type="firstCol">
      <w:rPr>
        <w:b w:val="0"/>
      </w:rPr>
    </w:tblStylePr>
    <w:tblStylePr w:type="band2Horz">
      <w:rPr>
        <w:b w:val="0"/>
      </w:rPr>
      <w:tblPr/>
      <w:tcPr>
        <w:shd w:val="clear" w:color="auto" w:fill="FFFFFF"/>
      </w:tcPr>
    </w:tblStylePr>
  </w:style>
  <w:style w:type="character" w:customStyle="1" w:styleId="Char9">
    <w:name w:val="引用 Char"/>
    <w:basedOn w:val="a1"/>
    <w:link w:val="13"/>
    <w:qFormat/>
    <w:rPr>
      <w:rFonts w:asciiTheme="minorHAnsi" w:eastAsiaTheme="minorEastAsia" w:hAnsiTheme="minorHAnsi" w:cstheme="minorBidi"/>
      <w:color w:val="000000"/>
      <w:kern w:val="2"/>
      <w:sz w:val="21"/>
      <w:szCs w:val="22"/>
      <w:shd w:val="clear" w:color="C0504D" w:fill="FFFFFF"/>
    </w:rPr>
  </w:style>
  <w:style w:type="character" w:customStyle="1" w:styleId="2Char">
    <w:name w:val="标题 2 Char"/>
    <w:basedOn w:val="a1"/>
    <w:link w:val="20"/>
    <w:uiPriority w:val="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6">
    <w:name w:val="副标题 Char"/>
    <w:basedOn w:val="a1"/>
    <w:link w:val="a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日期 Char"/>
    <w:basedOn w:val="a1"/>
    <w:link w:val="a7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">
    <w:name w:val="TOC 标题1"/>
    <w:basedOn w:val="10"/>
    <w:next w:val="a0"/>
    <w:link w:val="TOCHeadingChar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0">
    <w:name w:val="目录 1 Char"/>
    <w:basedOn w:val="a1"/>
    <w:link w:val="11"/>
    <w:uiPriority w:val="39"/>
    <w:qFormat/>
    <w:rPr>
      <w:rFonts w:asciiTheme="minorHAnsi" w:eastAsiaTheme="minorEastAsia" w:hAnsiTheme="minorHAnsi" w:cstheme="minorBidi"/>
      <w:b/>
      <w:bCs/>
      <w:caps/>
      <w:kern w:val="2"/>
    </w:rPr>
  </w:style>
  <w:style w:type="character" w:customStyle="1" w:styleId="2Char0">
    <w:name w:val="目录 2 Char"/>
    <w:basedOn w:val="a1"/>
    <w:link w:val="21"/>
    <w:uiPriority w:val="39"/>
    <w:qFormat/>
    <w:rPr>
      <w:rFonts w:asciiTheme="minorHAnsi" w:eastAsiaTheme="minorEastAsia" w:hAnsiTheme="minorHAnsi" w:cstheme="minorBidi"/>
      <w:smallCaps/>
      <w:kern w:val="2"/>
    </w:rPr>
  </w:style>
  <w:style w:type="paragraph" w:customStyle="1" w:styleId="2">
    <w:name w:val="2级标题"/>
    <w:basedOn w:val="3"/>
    <w:next w:val="a0"/>
    <w:link w:val="2Char1"/>
    <w:qFormat/>
    <w:pPr>
      <w:numPr>
        <w:numId w:val="3"/>
      </w:numPr>
      <w:spacing w:before="120" w:after="120"/>
    </w:pPr>
    <w:rPr>
      <w:sz w:val="24"/>
    </w:rPr>
  </w:style>
  <w:style w:type="character" w:customStyle="1" w:styleId="3Char">
    <w:name w:val="标题 3 Char"/>
    <w:basedOn w:val="a1"/>
    <w:link w:val="3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14">
    <w:name w:val="列出段落1"/>
    <w:basedOn w:val="a0"/>
    <w:link w:val="Charb"/>
    <w:uiPriority w:val="34"/>
    <w:qFormat/>
    <w:pPr>
      <w:ind w:firstLineChars="200" w:firstLine="420"/>
    </w:pPr>
  </w:style>
  <w:style w:type="character" w:customStyle="1" w:styleId="15">
    <w:name w:val="占位符文本1"/>
    <w:basedOn w:val="a1"/>
    <w:uiPriority w:val="99"/>
    <w:semiHidden/>
    <w:qFormat/>
    <w:rPr>
      <w:color w:val="808080"/>
    </w:rPr>
  </w:style>
  <w:style w:type="character" w:customStyle="1" w:styleId="Charb">
    <w:name w:val="列出段落 Char"/>
    <w:basedOn w:val="a1"/>
    <w:link w:val="14"/>
    <w:uiPriority w:val="34"/>
    <w:qFormat/>
    <w:locked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msolistparagraph0">
    <w:name w:val="msolistparagraph"/>
    <w:basedOn w:val="a0"/>
    <w:link w:val="msolistparagraphChar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1">
    <w:name w:val="1级标题 Char"/>
    <w:link w:val="1"/>
    <w:qFormat/>
    <w:rPr>
      <w:rFonts w:eastAsia="宋体"/>
      <w:sz w:val="28"/>
      <w:szCs w:val="21"/>
    </w:rPr>
  </w:style>
  <w:style w:type="character" w:customStyle="1" w:styleId="1Char">
    <w:name w:val="标题 1 Char"/>
    <w:link w:val="10"/>
    <w:qFormat/>
    <w:rPr>
      <w:b/>
      <w:bCs/>
      <w:kern w:val="44"/>
      <w:sz w:val="44"/>
      <w:szCs w:val="44"/>
    </w:rPr>
  </w:style>
  <w:style w:type="character" w:customStyle="1" w:styleId="Char8">
    <w:name w:val="章节 Char"/>
    <w:link w:val="a"/>
    <w:qFormat/>
    <w:rPr>
      <w:sz w:val="32"/>
    </w:rPr>
  </w:style>
  <w:style w:type="character" w:customStyle="1" w:styleId="Char7">
    <w:name w:val="普通(网站) Char"/>
    <w:link w:val="ac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主题 Char"/>
    <w:link w:val="a4"/>
    <w:qFormat/>
    <w:rPr>
      <w:b/>
      <w:bCs/>
    </w:rPr>
  </w:style>
  <w:style w:type="character" w:customStyle="1" w:styleId="Char0">
    <w:name w:val="批注文字 Char"/>
    <w:link w:val="a5"/>
    <w:qFormat/>
  </w:style>
  <w:style w:type="character" w:customStyle="1" w:styleId="Char3">
    <w:name w:val="批注框文本 Char"/>
    <w:link w:val="a8"/>
    <w:qFormat/>
    <w:rPr>
      <w:sz w:val="18"/>
      <w:szCs w:val="18"/>
    </w:rPr>
  </w:style>
  <w:style w:type="character" w:customStyle="1" w:styleId="8Char0">
    <w:name w:val="目录 8 Char"/>
    <w:link w:val="80"/>
    <w:qFormat/>
    <w:rPr>
      <w:sz w:val="18"/>
      <w:szCs w:val="18"/>
    </w:rPr>
  </w:style>
  <w:style w:type="character" w:customStyle="1" w:styleId="6Char0">
    <w:name w:val="目录 6 Char"/>
    <w:link w:val="60"/>
    <w:qFormat/>
    <w:rPr>
      <w:sz w:val="18"/>
      <w:szCs w:val="18"/>
    </w:rPr>
  </w:style>
  <w:style w:type="character" w:customStyle="1" w:styleId="5Char">
    <w:name w:val="目录 5 Char"/>
    <w:link w:val="5"/>
    <w:qFormat/>
    <w:rPr>
      <w:sz w:val="18"/>
      <w:szCs w:val="18"/>
    </w:rPr>
  </w:style>
  <w:style w:type="character" w:customStyle="1" w:styleId="2Char1">
    <w:name w:val="2级标题 Char"/>
    <w:link w:val="2"/>
    <w:qFormat/>
    <w:rPr>
      <w:sz w:val="24"/>
    </w:rPr>
  </w:style>
  <w:style w:type="character" w:customStyle="1" w:styleId="msolistparagraphChar">
    <w:name w:val="msolistparagraph Char"/>
    <w:link w:val="msolistparagraph0"/>
    <w:qFormat/>
    <w:rPr>
      <w:rFonts w:ascii="Calibri" w:eastAsia="宋体" w:hAnsi="Calibri" w:cs="Times New Roman" w:hint="default"/>
      <w:kern w:val="2"/>
      <w:sz w:val="21"/>
      <w:szCs w:val="22"/>
      <w:lang w:val="en-US" w:eastAsia="zh-CN" w:bidi="ar"/>
    </w:rPr>
  </w:style>
  <w:style w:type="character" w:customStyle="1" w:styleId="TOCHeadingChar">
    <w:name w:val="TOC Heading Char"/>
    <w:link w:val="TOC1"/>
    <w:uiPriority w:val="39"/>
    <w:qFormat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6Char">
    <w:name w:val="标题 6 Char"/>
    <w:link w:val="6"/>
    <w:qFormat/>
    <w:rPr>
      <w:rFonts w:ascii="Arial" w:eastAsia="黑体" w:hAnsi="Arial"/>
      <w:b/>
      <w:bCs/>
      <w:sz w:val="24"/>
    </w:rPr>
  </w:style>
  <w:style w:type="character" w:customStyle="1" w:styleId="7Char">
    <w:name w:val="标题 7 Char"/>
    <w:link w:val="7"/>
    <w:qFormat/>
    <w:rPr>
      <w:b/>
      <w:bCs/>
      <w:sz w:val="24"/>
    </w:rPr>
  </w:style>
  <w:style w:type="character" w:customStyle="1" w:styleId="8Char">
    <w:name w:val="标题 8 Char"/>
    <w:link w:val="8"/>
    <w:qFormat/>
    <w:rPr>
      <w:rFonts w:ascii="Arial" w:eastAsia="黑体" w:hAnsi="Arial"/>
      <w:sz w:val="24"/>
    </w:rPr>
  </w:style>
  <w:style w:type="character" w:customStyle="1" w:styleId="Chara">
    <w:name w:val="公式 Char"/>
    <w:link w:val="af5"/>
    <w:qFormat/>
    <w:rPr>
      <w:b/>
    </w:rPr>
  </w:style>
  <w:style w:type="paragraph" w:styleId="af7">
    <w:name w:val="List Paragraph"/>
    <w:basedOn w:val="a0"/>
    <w:uiPriority w:val="99"/>
    <w:rsid w:val="005A1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216;&#25103;&#31574;&#21010;\&#28216;&#25103;\&#22797;&#20214;%20DOTA&#25968;&#23383;&#25915;&#3005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D1814-F7F6-4499-8E6E-D8DAADCE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复件 DOTA数字攻略</Template>
  <TotalTime>392</TotalTime>
  <Pages>5</Pages>
  <Words>474</Words>
  <Characters>2703</Characters>
  <Application>Microsoft Office Word</Application>
  <DocSecurity>0</DocSecurity>
  <Lines>22</Lines>
  <Paragraphs>6</Paragraphs>
  <ScaleCrop>false</ScaleCrop>
  <Company>锐战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陈宇翔</dc:creator>
  <cp:lastModifiedBy>chenyuxiang</cp:lastModifiedBy>
  <cp:revision>70</cp:revision>
  <cp:lastPrinted>2013-12-25T05:54:00Z</cp:lastPrinted>
  <dcterms:created xsi:type="dcterms:W3CDTF">2016-09-20T12:41:00Z</dcterms:created>
  <dcterms:modified xsi:type="dcterms:W3CDTF">2018-09-03T06:56:00Z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712753988</vt:i4>
  </property>
  <property fmtid="{D5CDD505-2E9C-101B-9397-08002B2CF9AE}" pid="3" name="KSOProductBuildVer">
    <vt:lpwstr>2052-10.1.0.6207</vt:lpwstr>
  </property>
</Properties>
</file>