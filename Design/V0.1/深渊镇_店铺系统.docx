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782" w:rsidRDefault="005F4B9C">
      <w:pPr>
        <w:pStyle w:val="ad"/>
        <w:rPr>
          <w:rFonts w:hint="eastAsia"/>
        </w:rPr>
      </w:pPr>
      <w:r>
        <w:rPr>
          <w:rFonts w:hint="eastAsia"/>
        </w:rPr>
        <w:t>店铺</w:t>
      </w:r>
      <w:r>
        <w:t>系统</w:t>
      </w:r>
    </w:p>
    <w:p w:rsidR="00181782" w:rsidRDefault="004C3490">
      <w:pPr>
        <w:jc w:val="center"/>
        <w:rPr>
          <w:sz w:val="18"/>
          <w:szCs w:val="18"/>
        </w:rPr>
      </w:pP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er1.0</w:t>
      </w:r>
    </w:p>
    <w:p w:rsidR="00181782" w:rsidRDefault="004C3490">
      <w:pPr>
        <w:jc w:val="center"/>
        <w:rPr>
          <w:sz w:val="18"/>
          <w:szCs w:val="18"/>
        </w:rPr>
      </w:pPr>
      <w:r>
        <w:rPr>
          <w:sz w:val="18"/>
          <w:szCs w:val="18"/>
        </w:rPr>
        <w:t>201</w:t>
      </w:r>
      <w:r w:rsidR="0059696F">
        <w:rPr>
          <w:rFonts w:hint="eastAsia"/>
          <w:sz w:val="18"/>
          <w:szCs w:val="18"/>
        </w:rPr>
        <w:t>8-8</w:t>
      </w:r>
      <w:r>
        <w:rPr>
          <w:rFonts w:hint="eastAsia"/>
          <w:sz w:val="18"/>
          <w:szCs w:val="18"/>
        </w:rPr>
        <w:t>-</w:t>
      </w:r>
      <w:r w:rsidR="0059696F">
        <w:rPr>
          <w:sz w:val="18"/>
          <w:szCs w:val="18"/>
        </w:rPr>
        <w:t>20</w:t>
      </w:r>
      <w:r>
        <w:rPr>
          <w:rFonts w:hint="eastAsia"/>
          <w:sz w:val="18"/>
          <w:szCs w:val="18"/>
        </w:rPr>
        <w:t>创建</w:t>
      </w:r>
    </w:p>
    <w:p w:rsidR="00181782" w:rsidRDefault="004C3490">
      <w:pPr>
        <w:jc w:val="center"/>
        <w:rPr>
          <w:sz w:val="18"/>
          <w:szCs w:val="18"/>
        </w:rPr>
      </w:pPr>
      <w:bookmarkStart w:id="0" w:name="_Toc293996117"/>
      <w:bookmarkStart w:id="1" w:name="_Toc310686643"/>
      <w:bookmarkStart w:id="2" w:name="_Toc317795501"/>
      <w:bookmarkStart w:id="3" w:name="_Toc318102693"/>
      <w:bookmarkStart w:id="4" w:name="_Toc310686517"/>
      <w:bookmarkStart w:id="5" w:name="_Toc292972252"/>
      <w:bookmarkStart w:id="6" w:name="_Toc293490354"/>
      <w:r>
        <w:rPr>
          <w:rFonts w:hint="eastAsia"/>
          <w:sz w:val="18"/>
          <w:szCs w:val="18"/>
        </w:rPr>
        <w:t>陈宇翔</w:t>
      </w:r>
    </w:p>
    <w:p w:rsidR="00181782" w:rsidRDefault="00181782">
      <w:pPr>
        <w:jc w:val="center"/>
        <w:rPr>
          <w:sz w:val="18"/>
          <w:szCs w:val="18"/>
        </w:rPr>
      </w:pPr>
    </w:p>
    <w:p w:rsidR="00181782" w:rsidRDefault="00181782">
      <w:pPr>
        <w:jc w:val="center"/>
        <w:rPr>
          <w:sz w:val="18"/>
          <w:szCs w:val="18"/>
        </w:rPr>
      </w:pPr>
    </w:p>
    <w:p w:rsidR="00F0689A" w:rsidRDefault="004C3490">
      <w:pPr>
        <w:pStyle w:val="2"/>
        <w:numPr>
          <w:ilvl w:val="0"/>
          <w:numId w:val="0"/>
        </w:numPr>
        <w:ind w:left="420" w:hanging="420"/>
        <w:jc w:val="center"/>
        <w:rPr>
          <w:noProof/>
        </w:rPr>
      </w:pPr>
      <w:bookmarkStart w:id="7" w:name="_Toc522615748"/>
      <w:r>
        <w:rPr>
          <w:rFonts w:hint="eastAsia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rPr>
          <w:b w:val="0"/>
          <w:bCs w:val="0"/>
          <w:caps/>
          <w:sz w:val="20"/>
          <w:szCs w:val="20"/>
        </w:rPr>
        <w:fldChar w:fldCharType="begin"/>
      </w:r>
      <w:r>
        <w:rPr>
          <w:b w:val="0"/>
          <w:bCs w:val="0"/>
          <w:caps/>
          <w:sz w:val="20"/>
          <w:szCs w:val="20"/>
        </w:rPr>
        <w:instrText xml:space="preserve"> TOC \h \z \t "</w:instrText>
      </w:r>
      <w:r>
        <w:rPr>
          <w:b w:val="0"/>
          <w:bCs w:val="0"/>
          <w:caps/>
          <w:sz w:val="20"/>
          <w:szCs w:val="20"/>
        </w:rPr>
        <w:instrText>标题</w:instrText>
      </w:r>
      <w:r>
        <w:rPr>
          <w:b w:val="0"/>
          <w:bCs w:val="0"/>
          <w:caps/>
          <w:sz w:val="20"/>
          <w:szCs w:val="20"/>
        </w:rPr>
        <w:instrText xml:space="preserve"> 3,3,</w:instrText>
      </w:r>
      <w:r>
        <w:rPr>
          <w:b w:val="0"/>
          <w:bCs w:val="0"/>
          <w:caps/>
          <w:sz w:val="20"/>
          <w:szCs w:val="20"/>
        </w:rPr>
        <w:instrText>章节</w:instrText>
      </w:r>
      <w:r>
        <w:rPr>
          <w:b w:val="0"/>
          <w:bCs w:val="0"/>
          <w:caps/>
          <w:sz w:val="20"/>
          <w:szCs w:val="20"/>
        </w:rPr>
        <w:instrText>,1,1</w:instrText>
      </w:r>
      <w:r>
        <w:rPr>
          <w:b w:val="0"/>
          <w:bCs w:val="0"/>
          <w:caps/>
          <w:sz w:val="20"/>
          <w:szCs w:val="20"/>
        </w:rPr>
        <w:instrText>级标题</w:instrText>
      </w:r>
      <w:r>
        <w:rPr>
          <w:b w:val="0"/>
          <w:bCs w:val="0"/>
          <w:caps/>
          <w:sz w:val="20"/>
          <w:szCs w:val="20"/>
        </w:rPr>
        <w:instrText>,1,</w:instrText>
      </w:r>
      <w:r>
        <w:rPr>
          <w:b w:val="0"/>
          <w:bCs w:val="0"/>
          <w:caps/>
          <w:sz w:val="20"/>
          <w:szCs w:val="20"/>
        </w:rPr>
        <w:instrText>副标题</w:instrText>
      </w:r>
      <w:r>
        <w:rPr>
          <w:b w:val="0"/>
          <w:bCs w:val="0"/>
          <w:caps/>
          <w:sz w:val="20"/>
          <w:szCs w:val="20"/>
        </w:rPr>
        <w:instrText>,2,2</w:instrText>
      </w:r>
      <w:r>
        <w:rPr>
          <w:b w:val="0"/>
          <w:bCs w:val="0"/>
          <w:caps/>
          <w:sz w:val="20"/>
          <w:szCs w:val="20"/>
        </w:rPr>
        <w:instrText>级标题</w:instrText>
      </w:r>
      <w:r>
        <w:rPr>
          <w:b w:val="0"/>
          <w:bCs w:val="0"/>
          <w:caps/>
          <w:sz w:val="20"/>
          <w:szCs w:val="20"/>
        </w:rPr>
        <w:instrText xml:space="preserve">,2" </w:instrText>
      </w:r>
      <w:r>
        <w:rPr>
          <w:b w:val="0"/>
          <w:bCs w:val="0"/>
          <w:caps/>
          <w:sz w:val="20"/>
          <w:szCs w:val="20"/>
        </w:rPr>
        <w:fldChar w:fldCharType="separate"/>
      </w:r>
    </w:p>
    <w:bookmarkStart w:id="8" w:name="_GoBack"/>
    <w:bookmarkEnd w:id="8"/>
    <w:p w:rsidR="00F0689A" w:rsidRDefault="00F0689A">
      <w:pPr>
        <w:pStyle w:val="21"/>
        <w:tabs>
          <w:tab w:val="right" w:leader="dot" w:pos="9016"/>
        </w:tabs>
        <w:rPr>
          <w:smallCaps w:val="0"/>
          <w:noProof/>
          <w:sz w:val="21"/>
          <w:szCs w:val="22"/>
        </w:rPr>
      </w:pPr>
      <w:r w:rsidRPr="005367B7">
        <w:rPr>
          <w:rStyle w:val="af2"/>
          <w:noProof/>
        </w:rPr>
        <w:fldChar w:fldCharType="begin"/>
      </w:r>
      <w:r w:rsidRPr="005367B7">
        <w:rPr>
          <w:rStyle w:val="af2"/>
          <w:noProof/>
        </w:rPr>
        <w:instrText xml:space="preserve"> </w:instrText>
      </w:r>
      <w:r>
        <w:rPr>
          <w:noProof/>
        </w:rPr>
        <w:instrText>HYPERLINK \l "_Toc522615748"</w:instrText>
      </w:r>
      <w:r w:rsidRPr="005367B7">
        <w:rPr>
          <w:rStyle w:val="af2"/>
          <w:noProof/>
        </w:rPr>
        <w:instrText xml:space="preserve"> </w:instrText>
      </w:r>
      <w:r w:rsidRPr="005367B7">
        <w:rPr>
          <w:rStyle w:val="af2"/>
          <w:noProof/>
        </w:rPr>
      </w:r>
      <w:r w:rsidRPr="005367B7">
        <w:rPr>
          <w:rStyle w:val="af2"/>
          <w:noProof/>
        </w:rPr>
        <w:fldChar w:fldCharType="separate"/>
      </w:r>
      <w:r w:rsidRPr="005367B7">
        <w:rPr>
          <w:rStyle w:val="af2"/>
          <w:rFonts w:hint="eastAsia"/>
          <w:noProof/>
        </w:rPr>
        <w:t>目录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_Toc522615748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 w:rsidRPr="005367B7">
        <w:rPr>
          <w:rStyle w:val="af2"/>
          <w:noProof/>
        </w:rPr>
        <w:fldChar w:fldCharType="end"/>
      </w:r>
    </w:p>
    <w:p w:rsidR="00F0689A" w:rsidRDefault="00F0689A">
      <w:pPr>
        <w:pStyle w:val="11"/>
        <w:tabs>
          <w:tab w:val="left" w:pos="630"/>
          <w:tab w:val="right" w:leader="dot" w:pos="9016"/>
        </w:tabs>
        <w:rPr>
          <w:b w:val="0"/>
          <w:bCs w:val="0"/>
          <w:caps w:val="0"/>
          <w:noProof/>
          <w:sz w:val="21"/>
          <w:szCs w:val="22"/>
        </w:rPr>
      </w:pPr>
      <w:hyperlink w:anchor="_Toc522615749" w:history="1">
        <w:r w:rsidRPr="005367B7">
          <w:rPr>
            <w:rStyle w:val="af2"/>
            <w:rFonts w:hint="eastAsia"/>
            <w:noProof/>
          </w:rPr>
          <w:t>一、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5367B7">
          <w:rPr>
            <w:rStyle w:val="af2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_Toc522615749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0689A" w:rsidRDefault="00F0689A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615750" w:history="1">
        <w:r w:rsidRPr="005367B7">
          <w:rPr>
            <w:rStyle w:val="af2"/>
            <w:noProof/>
          </w:rPr>
          <w:t>1.</w:t>
        </w:r>
        <w:r>
          <w:rPr>
            <w:smallCaps w:val="0"/>
            <w:noProof/>
            <w:sz w:val="21"/>
            <w:szCs w:val="22"/>
          </w:rPr>
          <w:tab/>
        </w:r>
        <w:r w:rsidRPr="005367B7">
          <w:rPr>
            <w:rStyle w:val="af2"/>
            <w:rFonts w:hint="eastAsia"/>
            <w:noProof/>
          </w:rPr>
          <w:t>商店界面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0689A" w:rsidRDefault="00F0689A">
      <w:pPr>
        <w:pStyle w:val="11"/>
        <w:tabs>
          <w:tab w:val="left" w:pos="630"/>
          <w:tab w:val="right" w:leader="dot" w:pos="9016"/>
        </w:tabs>
        <w:rPr>
          <w:b w:val="0"/>
          <w:bCs w:val="0"/>
          <w:caps w:val="0"/>
          <w:noProof/>
          <w:sz w:val="21"/>
          <w:szCs w:val="22"/>
        </w:rPr>
      </w:pPr>
      <w:hyperlink w:anchor="_Toc522615751" w:history="1">
        <w:r w:rsidRPr="005367B7">
          <w:rPr>
            <w:rStyle w:val="af2"/>
            <w:rFonts w:hint="eastAsia"/>
            <w:noProof/>
          </w:rPr>
          <w:t>二、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5367B7">
          <w:rPr>
            <w:rStyle w:val="af2"/>
            <w:rFonts w:hint="eastAsia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689A" w:rsidRDefault="00F0689A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615752" w:history="1">
        <w:r w:rsidRPr="005367B7">
          <w:rPr>
            <w:rStyle w:val="af2"/>
            <w:noProof/>
          </w:rPr>
          <w:t>1.</w:t>
        </w:r>
        <w:r>
          <w:rPr>
            <w:smallCaps w:val="0"/>
            <w:noProof/>
            <w:sz w:val="21"/>
            <w:szCs w:val="22"/>
          </w:rPr>
          <w:tab/>
        </w:r>
        <w:r w:rsidRPr="005367B7">
          <w:rPr>
            <w:rStyle w:val="af2"/>
            <w:rFonts w:hint="eastAsia"/>
            <w:noProof/>
          </w:rPr>
          <w:t>核心玩法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689A" w:rsidRDefault="00F0689A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615753" w:history="1">
        <w:r w:rsidRPr="005367B7">
          <w:rPr>
            <w:rStyle w:val="af2"/>
            <w:noProof/>
          </w:rPr>
          <w:t>2.</w:t>
        </w:r>
        <w:r>
          <w:rPr>
            <w:smallCaps w:val="0"/>
            <w:noProof/>
            <w:sz w:val="21"/>
            <w:szCs w:val="22"/>
          </w:rPr>
          <w:tab/>
        </w:r>
        <w:r w:rsidRPr="005367B7">
          <w:rPr>
            <w:rStyle w:val="af2"/>
            <w:rFonts w:hint="eastAsia"/>
            <w:noProof/>
          </w:rPr>
          <w:t>店铺功能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689A" w:rsidRDefault="00F0689A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615754" w:history="1">
        <w:r w:rsidRPr="005367B7">
          <w:rPr>
            <w:rStyle w:val="af2"/>
            <w:noProof/>
          </w:rPr>
          <w:t>3.</w:t>
        </w:r>
        <w:r>
          <w:rPr>
            <w:smallCaps w:val="0"/>
            <w:noProof/>
            <w:sz w:val="21"/>
            <w:szCs w:val="22"/>
          </w:rPr>
          <w:tab/>
        </w:r>
        <w:r w:rsidRPr="005367B7">
          <w:rPr>
            <w:rStyle w:val="af2"/>
            <w:rFonts w:hint="eastAsia"/>
            <w:noProof/>
          </w:rPr>
          <w:t>店铺属性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689A" w:rsidRDefault="00F0689A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615755" w:history="1">
        <w:r w:rsidRPr="005367B7">
          <w:rPr>
            <w:rStyle w:val="af2"/>
            <w:noProof/>
          </w:rPr>
          <w:t>4.</w:t>
        </w:r>
        <w:r>
          <w:rPr>
            <w:smallCaps w:val="0"/>
            <w:noProof/>
            <w:sz w:val="21"/>
            <w:szCs w:val="22"/>
          </w:rPr>
          <w:tab/>
        </w:r>
        <w:r w:rsidRPr="005367B7">
          <w:rPr>
            <w:rStyle w:val="af2"/>
            <w:rFonts w:hint="eastAsia"/>
            <w:noProof/>
          </w:rPr>
          <w:t>店铺等级及成长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689A" w:rsidRDefault="00F0689A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615756" w:history="1">
        <w:r w:rsidRPr="005367B7">
          <w:rPr>
            <w:rStyle w:val="af2"/>
            <w:noProof/>
          </w:rPr>
          <w:t>5.</w:t>
        </w:r>
        <w:r>
          <w:rPr>
            <w:smallCaps w:val="0"/>
            <w:noProof/>
            <w:sz w:val="21"/>
            <w:szCs w:val="22"/>
          </w:rPr>
          <w:tab/>
        </w:r>
        <w:r w:rsidRPr="005367B7">
          <w:rPr>
            <w:rStyle w:val="af2"/>
            <w:rFonts w:hint="eastAsia"/>
            <w:noProof/>
          </w:rPr>
          <w:t>店铺的扩建与改建（编辑）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1782" w:rsidRDefault="004C3490">
      <w:pPr>
        <w:ind w:left="420" w:hanging="420"/>
        <w:jc w:val="center"/>
        <w:rPr>
          <w:rFonts w:ascii="Arial" w:eastAsia="宋体" w:hAnsi="Arial"/>
          <w:b/>
          <w:bCs/>
          <w:sz w:val="28"/>
          <w:szCs w:val="21"/>
        </w:rPr>
      </w:pPr>
      <w:r>
        <w:fldChar w:fldCharType="end"/>
      </w:r>
    </w:p>
    <w:p w:rsidR="00181782" w:rsidRDefault="0059696F">
      <w:pPr>
        <w:pStyle w:val="1"/>
      </w:pPr>
      <w:bookmarkStart w:id="9" w:name="_Toc522615749"/>
      <w:r>
        <w:rPr>
          <w:rFonts w:hint="eastAsia"/>
        </w:rPr>
        <w:lastRenderedPageBreak/>
        <w:t>界面</w:t>
      </w:r>
      <w:r>
        <w:t>设计</w:t>
      </w:r>
      <w:bookmarkEnd w:id="9"/>
    </w:p>
    <w:p w:rsidR="00181782" w:rsidRDefault="00EA6E61" w:rsidP="0059696F">
      <w:pPr>
        <w:pStyle w:val="2"/>
      </w:pPr>
      <w:bookmarkStart w:id="10" w:name="_Toc522615750"/>
      <w:r>
        <w:rPr>
          <w:rFonts w:hint="eastAsia"/>
        </w:rPr>
        <w:t>商店</w:t>
      </w:r>
      <w:r>
        <w:t>界面</w:t>
      </w:r>
      <w:bookmarkEnd w:id="10"/>
    </w:p>
    <w:p w:rsidR="0059696F" w:rsidRDefault="0059696F" w:rsidP="0059696F">
      <w:pPr>
        <w:pStyle w:val="1"/>
      </w:pPr>
      <w:bookmarkStart w:id="11" w:name="_Toc522615751"/>
      <w:r>
        <w:rPr>
          <w:rFonts w:hint="eastAsia"/>
        </w:rPr>
        <w:lastRenderedPageBreak/>
        <w:t>系统</w:t>
      </w:r>
      <w:r>
        <w:t>设计</w:t>
      </w:r>
      <w:bookmarkEnd w:id="11"/>
    </w:p>
    <w:p w:rsidR="0059696F" w:rsidRDefault="0059696F" w:rsidP="0059696F">
      <w:pPr>
        <w:pStyle w:val="2"/>
        <w:numPr>
          <w:ilvl w:val="0"/>
          <w:numId w:val="14"/>
        </w:numPr>
      </w:pPr>
      <w:bookmarkStart w:id="12" w:name="_Toc522615752"/>
      <w:r>
        <w:rPr>
          <w:rFonts w:hint="eastAsia"/>
        </w:rPr>
        <w:t>核心</w:t>
      </w:r>
      <w:r>
        <w:t>玩法</w:t>
      </w:r>
      <w:bookmarkEnd w:id="12"/>
    </w:p>
    <w:p w:rsidR="0059696F" w:rsidRDefault="0059696F" w:rsidP="0059696F">
      <w:r>
        <w:rPr>
          <w:rFonts w:hint="eastAsia"/>
        </w:rPr>
        <w:t>玩家</w:t>
      </w:r>
      <w:r>
        <w:t>通过店铺生产资源并</w:t>
      </w:r>
      <w:r>
        <w:rPr>
          <w:rFonts w:hint="eastAsia"/>
        </w:rPr>
        <w:t>通过</w:t>
      </w:r>
      <w:r>
        <w:t>这些</w:t>
      </w:r>
      <w:r>
        <w:rPr>
          <w:rFonts w:hint="eastAsia"/>
        </w:rPr>
        <w:t>资源</w:t>
      </w:r>
      <w:r>
        <w:t>来制作</w:t>
      </w:r>
      <w:r w:rsidR="003F1C3E">
        <w:t>商品</w:t>
      </w:r>
      <w:r>
        <w:t>，通过前来购买的</w:t>
      </w:r>
      <w:r>
        <w:rPr>
          <w:rFonts w:hint="eastAsia"/>
        </w:rPr>
        <w:t>NPC</w:t>
      </w:r>
      <w:r>
        <w:rPr>
          <w:rFonts w:hint="eastAsia"/>
        </w:rPr>
        <w:t>满足</w:t>
      </w:r>
      <w:r>
        <w:t>其喜好</w:t>
      </w:r>
      <w:r>
        <w:rPr>
          <w:rFonts w:hint="eastAsia"/>
        </w:rPr>
        <w:t>和</w:t>
      </w:r>
      <w:r>
        <w:t>需要之后再转换成货币</w:t>
      </w:r>
      <w:r>
        <w:rPr>
          <w:rFonts w:hint="eastAsia"/>
        </w:rPr>
        <w:t>。</w:t>
      </w:r>
    </w:p>
    <w:p w:rsidR="005F4B9C" w:rsidRDefault="005F4B9C" w:rsidP="0059696F">
      <w:pPr>
        <w:pStyle w:val="2"/>
      </w:pPr>
      <w:bookmarkStart w:id="13" w:name="_Toc522615753"/>
      <w:r>
        <w:rPr>
          <w:rFonts w:hint="eastAsia"/>
        </w:rPr>
        <w:t>店铺</w:t>
      </w:r>
      <w:r>
        <w:t>功能</w:t>
      </w:r>
      <w:bookmarkEnd w:id="13"/>
    </w:p>
    <w:p w:rsidR="005F4B9C" w:rsidRPr="00E24EE1" w:rsidRDefault="005F4B9C" w:rsidP="005F4B9C">
      <w:pPr>
        <w:pStyle w:val="af7"/>
        <w:numPr>
          <w:ilvl w:val="0"/>
          <w:numId w:val="24"/>
        </w:numPr>
        <w:ind w:firstLineChars="0"/>
        <w:rPr>
          <w:b/>
        </w:rPr>
      </w:pPr>
      <w:r w:rsidRPr="00E24EE1">
        <w:rPr>
          <w:rFonts w:hint="eastAsia"/>
          <w:b/>
        </w:rPr>
        <w:t>营业时间！</w:t>
      </w:r>
    </w:p>
    <w:p w:rsidR="005F4B9C" w:rsidRDefault="005F4B9C" w:rsidP="005F4B9C">
      <w:pPr>
        <w:pStyle w:val="af7"/>
        <w:ind w:left="420" w:firstLineChars="0" w:firstLine="0"/>
      </w:pPr>
      <w:r>
        <w:rPr>
          <w:rFonts w:hint="eastAsia"/>
        </w:rPr>
        <w:t>进行</w:t>
      </w:r>
      <w:r>
        <w:t>营业</w:t>
      </w:r>
      <w:r w:rsidR="00E24EE1">
        <w:rPr>
          <w:rFonts w:hint="eastAsia"/>
        </w:rPr>
        <w:t>是</w:t>
      </w:r>
      <w:r w:rsidR="00E24EE1">
        <w:t>店铺乃至整个游戏最主要的玩法。</w:t>
      </w:r>
    </w:p>
    <w:p w:rsidR="00E24EE1" w:rsidRPr="00E24EE1" w:rsidRDefault="002B25BD" w:rsidP="005F4B9C">
      <w:pPr>
        <w:pStyle w:val="af7"/>
        <w:ind w:left="420" w:firstLineChars="0" w:firstLine="0"/>
        <w:rPr>
          <w:rFonts w:hint="eastAsia"/>
        </w:rPr>
      </w:pPr>
      <w:r>
        <w:rPr>
          <w:rFonts w:hint="eastAsia"/>
        </w:rPr>
        <w:t>营业</w:t>
      </w:r>
      <w:r>
        <w:t>时间（</w:t>
      </w:r>
      <w:r>
        <w:rPr>
          <w:rFonts w:hint="eastAsia"/>
        </w:rPr>
        <w:t>3</w:t>
      </w:r>
      <w:r>
        <w:t>-5</w:t>
      </w:r>
      <w:r>
        <w:rPr>
          <w:rFonts w:hint="eastAsia"/>
        </w:rPr>
        <w:t>分钟</w:t>
      </w:r>
      <w:r>
        <w:t>内）</w:t>
      </w:r>
      <w:r>
        <w:rPr>
          <w:rFonts w:hint="eastAsia"/>
        </w:rPr>
        <w:t>里</w:t>
      </w:r>
      <w:r>
        <w:t>，会有冒险者不断地涌入店铺</w:t>
      </w:r>
      <w:r>
        <w:rPr>
          <w:rFonts w:hint="eastAsia"/>
        </w:rPr>
        <w:t>。</w:t>
      </w:r>
      <w:r>
        <w:t>玩家</w:t>
      </w:r>
      <w:r>
        <w:rPr>
          <w:rFonts w:hint="eastAsia"/>
        </w:rPr>
        <w:t>可以</w:t>
      </w:r>
      <w:r>
        <w:t>通过</w:t>
      </w:r>
      <w:r>
        <w:rPr>
          <w:rFonts w:hint="eastAsia"/>
        </w:rPr>
        <w:t>在</w:t>
      </w:r>
      <w:r>
        <w:t>店铺中产出的资源来</w:t>
      </w:r>
      <w:r>
        <w:rPr>
          <w:rFonts w:hint="eastAsia"/>
        </w:rPr>
        <w:t>制作</w:t>
      </w:r>
      <w:r>
        <w:t>商品以满足冒险者们的需求。并</w:t>
      </w:r>
      <w:r>
        <w:rPr>
          <w:rFonts w:hint="eastAsia"/>
        </w:rPr>
        <w:t>通过</w:t>
      </w:r>
      <w:r>
        <w:t>这种交易手段来获得城镇经验和</w:t>
      </w:r>
      <w:r>
        <w:rPr>
          <w:rFonts w:hint="eastAsia"/>
        </w:rPr>
        <w:t>货币</w:t>
      </w:r>
      <w:r>
        <w:t>。</w:t>
      </w:r>
    </w:p>
    <w:p w:rsidR="005F4B9C" w:rsidRDefault="005F4B9C" w:rsidP="005F4B9C">
      <w:pPr>
        <w:pStyle w:val="af7"/>
        <w:numPr>
          <w:ilvl w:val="0"/>
          <w:numId w:val="24"/>
        </w:numPr>
        <w:ind w:firstLineChars="0"/>
      </w:pPr>
      <w:r>
        <w:rPr>
          <w:rFonts w:hint="eastAsia"/>
        </w:rPr>
        <w:t>升级</w:t>
      </w:r>
    </w:p>
    <w:p w:rsidR="002B25BD" w:rsidRDefault="002B25BD" w:rsidP="002B25BD">
      <w:pPr>
        <w:pStyle w:val="af7"/>
        <w:ind w:left="420" w:firstLineChars="0" w:firstLine="0"/>
      </w:pPr>
      <w:r>
        <w:rPr>
          <w:rFonts w:hint="eastAsia"/>
        </w:rPr>
        <w:t>随着</w:t>
      </w:r>
      <w:r>
        <w:t>城镇</w:t>
      </w:r>
      <w:r>
        <w:rPr>
          <w:rFonts w:hint="eastAsia"/>
        </w:rPr>
        <w:t>等级</w:t>
      </w:r>
      <w:r>
        <w:t>的提高，</w:t>
      </w:r>
      <w:r>
        <w:rPr>
          <w:rFonts w:hint="eastAsia"/>
        </w:rPr>
        <w:t>玩家</w:t>
      </w:r>
      <w:r>
        <w:t>可以升级店铺。</w:t>
      </w:r>
    </w:p>
    <w:p w:rsidR="002B25BD" w:rsidRPr="002B25BD" w:rsidRDefault="002B25BD" w:rsidP="002B25BD">
      <w:pPr>
        <w:pStyle w:val="af7"/>
        <w:ind w:left="420" w:firstLineChars="0" w:firstLine="0"/>
        <w:rPr>
          <w:rFonts w:hint="eastAsia"/>
        </w:rPr>
      </w:pPr>
      <w:r>
        <w:rPr>
          <w:rFonts w:hint="eastAsia"/>
        </w:rPr>
        <w:t>店铺的</w:t>
      </w:r>
      <w:r>
        <w:t>最高等级受到城镇</w:t>
      </w:r>
      <w:r>
        <w:rPr>
          <w:rFonts w:hint="eastAsia"/>
        </w:rPr>
        <w:t>等级</w:t>
      </w:r>
      <w:r>
        <w:t>的限制。</w:t>
      </w:r>
    </w:p>
    <w:p w:rsidR="005F4B9C" w:rsidRDefault="005F4B9C" w:rsidP="005F4B9C">
      <w:pPr>
        <w:pStyle w:val="af7"/>
        <w:numPr>
          <w:ilvl w:val="0"/>
          <w:numId w:val="24"/>
        </w:numPr>
        <w:ind w:firstLineChars="0"/>
      </w:pPr>
      <w:r>
        <w:rPr>
          <w:rFonts w:hint="eastAsia"/>
        </w:rPr>
        <w:t>改建</w:t>
      </w:r>
    </w:p>
    <w:p w:rsidR="002B25BD" w:rsidRDefault="002B25BD" w:rsidP="002B25BD">
      <w:pPr>
        <w:pStyle w:val="af7"/>
        <w:ind w:left="420" w:firstLineChars="0" w:firstLine="0"/>
      </w:pPr>
      <w:r>
        <w:rPr>
          <w:rFonts w:hint="eastAsia"/>
        </w:rPr>
        <w:t>店铺</w:t>
      </w:r>
      <w:r>
        <w:t>等级提升之后，会解锁各种新的</w:t>
      </w:r>
      <w:r>
        <w:rPr>
          <w:rFonts w:hint="eastAsia"/>
        </w:rPr>
        <w:t>店铺</w:t>
      </w:r>
      <w:r w:rsidR="00577EB5">
        <w:t>设施</w:t>
      </w:r>
      <w:r>
        <w:t>及</w:t>
      </w:r>
      <w:r>
        <w:rPr>
          <w:rFonts w:hint="eastAsia"/>
        </w:rPr>
        <w:t>店员</w:t>
      </w:r>
      <w:r>
        <w:t>。</w:t>
      </w:r>
    </w:p>
    <w:p w:rsidR="002B25BD" w:rsidRDefault="002B25BD" w:rsidP="002B25BD">
      <w:pPr>
        <w:pStyle w:val="af7"/>
        <w:ind w:left="420" w:firstLineChars="0" w:firstLine="0"/>
      </w:pPr>
      <w:r>
        <w:rPr>
          <w:rFonts w:hint="eastAsia"/>
        </w:rPr>
        <w:t>玩家</w:t>
      </w:r>
      <w:r>
        <w:t>可以随自己的喜好和货币储量去购买</w:t>
      </w:r>
      <w:r>
        <w:rPr>
          <w:rFonts w:hint="eastAsia"/>
        </w:rPr>
        <w:t>这些</w:t>
      </w:r>
      <w:r>
        <w:t>内容并将</w:t>
      </w:r>
      <w:r>
        <w:rPr>
          <w:rFonts w:hint="eastAsia"/>
        </w:rPr>
        <w:t>它们</w:t>
      </w:r>
      <w:r>
        <w:t>安置于店内。</w:t>
      </w:r>
    </w:p>
    <w:p w:rsidR="008940F7" w:rsidRDefault="008940F7" w:rsidP="008940F7">
      <w:pPr>
        <w:pStyle w:val="2"/>
      </w:pPr>
      <w:bookmarkStart w:id="14" w:name="_Toc522615754"/>
      <w:r>
        <w:rPr>
          <w:rFonts w:hint="eastAsia"/>
        </w:rPr>
        <w:t>店铺</w:t>
      </w:r>
      <w:r>
        <w:t>属性</w:t>
      </w:r>
      <w:bookmarkEnd w:id="14"/>
    </w:p>
    <w:p w:rsidR="008940F7" w:rsidRDefault="008940F7" w:rsidP="008940F7">
      <w:pPr>
        <w:pStyle w:val="af7"/>
        <w:numPr>
          <w:ilvl w:val="0"/>
          <w:numId w:val="24"/>
        </w:numPr>
        <w:ind w:firstLineChars="0"/>
      </w:pPr>
      <w:r>
        <w:rPr>
          <w:rFonts w:hint="eastAsia"/>
        </w:rPr>
        <w:t>知名度</w:t>
      </w:r>
    </w:p>
    <w:p w:rsidR="00F641FB" w:rsidRDefault="00F641FB" w:rsidP="00F641FB">
      <w:pPr>
        <w:pStyle w:val="af7"/>
        <w:ind w:left="420" w:firstLineChars="0" w:firstLine="0"/>
      </w:pPr>
      <w:r>
        <w:rPr>
          <w:rFonts w:hint="eastAsia"/>
        </w:rPr>
        <w:t>知名度</w:t>
      </w:r>
      <w:r>
        <w:t>是一个隐藏数值</w:t>
      </w:r>
      <w:r>
        <w:rPr>
          <w:rFonts w:hint="eastAsia"/>
        </w:rPr>
        <w:t>。只</w:t>
      </w:r>
      <w:r>
        <w:t>记录完成交易的次数。</w:t>
      </w:r>
    </w:p>
    <w:p w:rsidR="001E0B03" w:rsidRPr="00F641FB" w:rsidRDefault="001E0B03" w:rsidP="00F641FB">
      <w:pPr>
        <w:pStyle w:val="af7"/>
        <w:ind w:left="420" w:firstLineChars="0" w:firstLine="0"/>
        <w:rPr>
          <w:rFonts w:hint="eastAsia"/>
        </w:rPr>
      </w:pPr>
      <w:r>
        <w:rPr>
          <w:rFonts w:hint="eastAsia"/>
        </w:rPr>
        <w:t>店员</w:t>
      </w:r>
      <w:r>
        <w:t>本身也具有</w:t>
      </w:r>
      <w:r>
        <w:rPr>
          <w:rFonts w:hint="eastAsia"/>
        </w:rPr>
        <w:t>知名度</w:t>
      </w:r>
      <w:r>
        <w:t>的隐藏属性，但是店员的知名度是</w:t>
      </w:r>
      <w:r>
        <w:rPr>
          <w:rFonts w:hint="eastAsia"/>
        </w:rPr>
        <w:t>基础</w:t>
      </w:r>
      <w:r>
        <w:t>数值。</w:t>
      </w:r>
    </w:p>
    <w:p w:rsidR="008940F7" w:rsidRDefault="008940F7" w:rsidP="008940F7">
      <w:pPr>
        <w:pStyle w:val="af7"/>
        <w:numPr>
          <w:ilvl w:val="0"/>
          <w:numId w:val="24"/>
        </w:numPr>
        <w:ind w:firstLineChars="0"/>
      </w:pPr>
      <w:r>
        <w:rPr>
          <w:rFonts w:hint="eastAsia"/>
        </w:rPr>
        <w:t>奢华</w:t>
      </w:r>
    </w:p>
    <w:p w:rsidR="00F641FB" w:rsidRDefault="00577EB5" w:rsidP="00F641FB">
      <w:pPr>
        <w:pStyle w:val="af7"/>
        <w:ind w:left="420" w:firstLineChars="0" w:firstLine="0"/>
      </w:pPr>
      <w:r>
        <w:rPr>
          <w:rFonts w:hint="eastAsia"/>
        </w:rPr>
        <w:t>奢华</w:t>
      </w:r>
      <w:r>
        <w:t>根据</w:t>
      </w:r>
      <w:r>
        <w:rPr>
          <w:rFonts w:hint="eastAsia"/>
        </w:rPr>
        <w:t>其总值</w:t>
      </w:r>
      <w:r>
        <w:t>的不同，会影响交易获得的货币。奢华</w:t>
      </w:r>
      <w:r>
        <w:rPr>
          <w:rFonts w:hint="eastAsia"/>
        </w:rPr>
        <w:t>等级</w:t>
      </w:r>
      <w:r>
        <w:t>越高，其交易所</w:t>
      </w:r>
      <w:r>
        <w:rPr>
          <w:rFonts w:hint="eastAsia"/>
        </w:rPr>
        <w:t>能</w:t>
      </w:r>
      <w:r>
        <w:t>获得的货币就越多。</w:t>
      </w:r>
    </w:p>
    <w:p w:rsidR="00577EB5" w:rsidRPr="00577EB5" w:rsidRDefault="00577EB5" w:rsidP="00F641FB">
      <w:pPr>
        <w:pStyle w:val="af7"/>
        <w:ind w:left="420" w:firstLineChars="0" w:firstLine="0"/>
        <w:rPr>
          <w:rFonts w:hint="eastAsia"/>
        </w:rPr>
      </w:pPr>
      <w:r>
        <w:rPr>
          <w:rFonts w:hint="eastAsia"/>
        </w:rPr>
        <w:t>部分</w:t>
      </w:r>
      <w:r>
        <w:t>店铺设施需要奢华</w:t>
      </w:r>
      <w:r>
        <w:rPr>
          <w:rFonts w:hint="eastAsia"/>
        </w:rPr>
        <w:t>达到</w:t>
      </w:r>
      <w:proofErr w:type="gramStart"/>
      <w:r>
        <w:t>一定值才可</w:t>
      </w:r>
      <w:proofErr w:type="gramEnd"/>
      <w:r>
        <w:t>解锁购买。</w:t>
      </w:r>
      <w:r>
        <w:rPr>
          <w:rFonts w:hint="eastAsia"/>
        </w:rPr>
        <w:t>且</w:t>
      </w:r>
      <w:r>
        <w:t>同样会影响</w:t>
      </w:r>
      <w:r>
        <w:rPr>
          <w:rFonts w:hint="eastAsia"/>
        </w:rPr>
        <w:t>来</w:t>
      </w:r>
      <w:r>
        <w:t>进行购物的冒险者。</w:t>
      </w:r>
    </w:p>
    <w:p w:rsidR="008940F7" w:rsidRDefault="008940F7" w:rsidP="008940F7">
      <w:pPr>
        <w:pStyle w:val="af7"/>
        <w:numPr>
          <w:ilvl w:val="0"/>
          <w:numId w:val="24"/>
        </w:numPr>
        <w:ind w:firstLineChars="0"/>
      </w:pPr>
      <w:r>
        <w:rPr>
          <w:rFonts w:hint="eastAsia"/>
        </w:rPr>
        <w:t>舒适</w:t>
      </w:r>
    </w:p>
    <w:p w:rsidR="00577EB5" w:rsidRDefault="00577EB5" w:rsidP="00577EB5">
      <w:pPr>
        <w:pStyle w:val="af7"/>
        <w:ind w:left="420" w:firstLineChars="0" w:firstLine="0"/>
        <w:rPr>
          <w:rFonts w:hint="eastAsia"/>
        </w:rPr>
      </w:pPr>
      <w:r>
        <w:rPr>
          <w:rFonts w:hint="eastAsia"/>
        </w:rPr>
        <w:t>空余的</w:t>
      </w:r>
      <w:r>
        <w:t>地盘格会提供额外的舒适。</w:t>
      </w:r>
      <w:r>
        <w:rPr>
          <w:rFonts w:hint="eastAsia"/>
        </w:rPr>
        <w:t>并且</w:t>
      </w:r>
      <w:r>
        <w:t>，</w:t>
      </w:r>
      <w:r>
        <w:rPr>
          <w:rFonts w:hint="eastAsia"/>
        </w:rPr>
        <w:t>此</w:t>
      </w:r>
      <w:r>
        <w:t>空余地盘</w:t>
      </w:r>
      <w:proofErr w:type="gramStart"/>
      <w:r>
        <w:t>格同样</w:t>
      </w:r>
      <w:proofErr w:type="gramEnd"/>
      <w:r>
        <w:t>会受到地毯</w:t>
      </w:r>
      <w:r>
        <w:rPr>
          <w:rFonts w:hint="eastAsia"/>
        </w:rPr>
        <w:t>/</w:t>
      </w:r>
      <w:r>
        <w:rPr>
          <w:rFonts w:hint="eastAsia"/>
        </w:rPr>
        <w:t>地面的</w:t>
      </w:r>
      <w:r>
        <w:t>影响。</w:t>
      </w:r>
    </w:p>
    <w:p w:rsidR="00577EB5" w:rsidRPr="00577EB5" w:rsidRDefault="00204F2E" w:rsidP="00577EB5">
      <w:pPr>
        <w:pStyle w:val="af7"/>
        <w:ind w:left="420" w:firstLineChars="0" w:firstLine="0"/>
        <w:rPr>
          <w:rFonts w:hint="eastAsia"/>
        </w:rPr>
      </w:pPr>
      <w:r>
        <w:rPr>
          <w:rFonts w:hint="eastAsia"/>
        </w:rPr>
        <w:t>舒适</w:t>
      </w:r>
      <w:r>
        <w:t>会略微延长所有顾客</w:t>
      </w:r>
      <w:r>
        <w:rPr>
          <w:rFonts w:hint="eastAsia"/>
        </w:rPr>
        <w:t>的</w:t>
      </w:r>
      <w:r>
        <w:t>等待</w:t>
      </w:r>
      <w:r>
        <w:rPr>
          <w:rFonts w:hint="eastAsia"/>
        </w:rPr>
        <w:t>时间</w:t>
      </w:r>
      <w:r>
        <w:t>。</w:t>
      </w:r>
      <w:r>
        <w:rPr>
          <w:rFonts w:hint="eastAsia"/>
        </w:rPr>
        <w:t>（以</w:t>
      </w:r>
      <w:r>
        <w:t>百分比取</w:t>
      </w:r>
      <w:r>
        <w:rPr>
          <w:rFonts w:hint="eastAsia"/>
        </w:rPr>
        <w:t>整</w:t>
      </w:r>
      <w:r>
        <w:t>的形式来实现</w:t>
      </w:r>
      <w:r>
        <w:rPr>
          <w:rFonts w:hint="eastAsia"/>
        </w:rPr>
        <w:t>）</w:t>
      </w:r>
    </w:p>
    <w:p w:rsidR="00577EB5" w:rsidRPr="008940F7" w:rsidRDefault="00577EB5" w:rsidP="00577EB5">
      <w:pPr>
        <w:pStyle w:val="13"/>
        <w:ind w:left="105" w:right="105"/>
        <w:rPr>
          <w:rFonts w:hint="eastAsia"/>
        </w:rPr>
      </w:pPr>
      <w:r>
        <w:rPr>
          <w:rFonts w:hint="eastAsia"/>
        </w:rPr>
        <w:t>店铺</w:t>
      </w:r>
      <w:r>
        <w:t>属性对设施</w:t>
      </w:r>
      <w:r>
        <w:rPr>
          <w:rFonts w:hint="eastAsia"/>
        </w:rPr>
        <w:t>的</w:t>
      </w:r>
      <w:r>
        <w:t>解锁要求，都是一次性的，服务器只记录最高数值即可。</w:t>
      </w:r>
    </w:p>
    <w:p w:rsidR="0059696F" w:rsidRDefault="005F4B9C" w:rsidP="0059696F">
      <w:pPr>
        <w:pStyle w:val="2"/>
      </w:pPr>
      <w:bookmarkStart w:id="15" w:name="_Toc522615755"/>
      <w:r>
        <w:rPr>
          <w:rFonts w:hint="eastAsia"/>
        </w:rPr>
        <w:t>店铺等级及</w:t>
      </w:r>
      <w:r>
        <w:t>成长</w:t>
      </w:r>
      <w:bookmarkEnd w:id="15"/>
    </w:p>
    <w:p w:rsidR="005F4B9C" w:rsidRDefault="005F4B9C" w:rsidP="005F4B9C">
      <w:r>
        <w:rPr>
          <w:rFonts w:hint="eastAsia"/>
        </w:rPr>
        <w:t>店铺本身</w:t>
      </w:r>
      <w:r>
        <w:t>拥有等级，上限受到城镇上限的影响。</w:t>
      </w:r>
    </w:p>
    <w:p w:rsidR="005F4B9C" w:rsidRDefault="005F4B9C" w:rsidP="005F4B9C">
      <w:r>
        <w:rPr>
          <w:rFonts w:hint="eastAsia"/>
        </w:rPr>
        <w:t>店铺</w:t>
      </w:r>
      <w:r>
        <w:t>本身的等级影响店铺扩建</w:t>
      </w:r>
      <w:r>
        <w:rPr>
          <w:rFonts w:hint="eastAsia"/>
        </w:rPr>
        <w:t>区域</w:t>
      </w:r>
      <w:r>
        <w:t>的购买、店铺</w:t>
      </w:r>
      <w:r w:rsidR="00577EB5">
        <w:t>设施</w:t>
      </w:r>
      <w:r>
        <w:t>、店员</w:t>
      </w:r>
      <w:r>
        <w:rPr>
          <w:rFonts w:hint="eastAsia"/>
        </w:rPr>
        <w:t>上限</w:t>
      </w:r>
      <w:r>
        <w:t>和店员招募列表。</w:t>
      </w:r>
    </w:p>
    <w:p w:rsidR="005F4B9C" w:rsidRDefault="005F4B9C" w:rsidP="005F4B9C">
      <w:pPr>
        <w:pStyle w:val="af7"/>
        <w:numPr>
          <w:ilvl w:val="0"/>
          <w:numId w:val="23"/>
        </w:numPr>
        <w:ind w:firstLineChars="0"/>
      </w:pPr>
      <w:r>
        <w:rPr>
          <w:rFonts w:hint="eastAsia"/>
        </w:rPr>
        <w:t>店铺</w:t>
      </w:r>
      <w:r>
        <w:t>的升级</w:t>
      </w:r>
    </w:p>
    <w:p w:rsidR="005F4B9C" w:rsidRDefault="005F4B9C" w:rsidP="005F4B9C">
      <w:pPr>
        <w:pStyle w:val="af7"/>
        <w:ind w:left="420" w:firstLineChars="0" w:firstLine="0"/>
      </w:pPr>
      <w:r>
        <w:rPr>
          <w:rFonts w:hint="eastAsia"/>
        </w:rPr>
        <w:t>店铺</w:t>
      </w:r>
      <w:r>
        <w:t>需要玩家耗费货币去进行升级。</w:t>
      </w:r>
    </w:p>
    <w:p w:rsidR="005F4B9C" w:rsidRDefault="005F4B9C" w:rsidP="005F4B9C">
      <w:pPr>
        <w:pStyle w:val="af7"/>
        <w:ind w:left="420" w:firstLineChars="0" w:firstLine="0"/>
      </w:pPr>
      <w:r>
        <w:rPr>
          <w:rFonts w:hint="eastAsia"/>
        </w:rPr>
        <w:t>随着</w:t>
      </w:r>
      <w:r>
        <w:t>店铺等级的提升，在城镇中的造型会变化</w:t>
      </w:r>
      <w:r>
        <w:rPr>
          <w:rFonts w:hint="eastAsia"/>
        </w:rPr>
        <w:t>（所有</w:t>
      </w:r>
      <w:r>
        <w:t>的建筑在升级到一定等级后都会有造型的变化。</w:t>
      </w:r>
      <w:r>
        <w:rPr>
          <w:rFonts w:hint="eastAsia"/>
        </w:rPr>
        <w:t>）</w:t>
      </w:r>
    </w:p>
    <w:p w:rsidR="00204F2E" w:rsidRDefault="00204F2E" w:rsidP="00204F2E">
      <w:pPr>
        <w:pStyle w:val="af7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COST</w:t>
      </w:r>
    </w:p>
    <w:p w:rsidR="00204F2E" w:rsidRDefault="00204F2E" w:rsidP="00204F2E">
      <w:pPr>
        <w:pStyle w:val="af7"/>
        <w:ind w:left="420" w:firstLineChars="0" w:firstLine="0"/>
      </w:pPr>
      <w:r>
        <w:rPr>
          <w:rFonts w:hint="eastAsia"/>
        </w:rPr>
        <w:t>店铺</w:t>
      </w:r>
      <w:r>
        <w:t>的升级会自动影响当前</w:t>
      </w:r>
      <w:r>
        <w:rPr>
          <w:rFonts w:hint="eastAsia"/>
        </w:rPr>
        <w:t>COS</w:t>
      </w:r>
      <w:r>
        <w:t>T</w:t>
      </w:r>
      <w:r>
        <w:rPr>
          <w:rFonts w:hint="eastAsia"/>
        </w:rPr>
        <w:t>上限</w:t>
      </w:r>
      <w:r>
        <w:t>的提升。</w:t>
      </w:r>
    </w:p>
    <w:p w:rsidR="00204F2E" w:rsidRPr="00204F2E" w:rsidRDefault="00204F2E" w:rsidP="00204F2E">
      <w:pPr>
        <w:pStyle w:val="af7"/>
        <w:ind w:left="420" w:firstLineChars="0" w:firstLine="0"/>
        <w:rPr>
          <w:rFonts w:hint="eastAsia"/>
        </w:rPr>
      </w:pPr>
      <w:r>
        <w:rPr>
          <w:rFonts w:hint="eastAsia"/>
        </w:rPr>
        <w:t>所有</w:t>
      </w:r>
      <w:r>
        <w:t>的设施</w:t>
      </w:r>
      <w:r>
        <w:rPr>
          <w:rFonts w:hint="eastAsia"/>
        </w:rPr>
        <w:t>都会</w:t>
      </w:r>
      <w:r>
        <w:t>消耗</w:t>
      </w:r>
      <w:r>
        <w:rPr>
          <w:rFonts w:hint="eastAsia"/>
        </w:rPr>
        <w:t>COST</w:t>
      </w:r>
      <w:r>
        <w:rPr>
          <w:rFonts w:hint="eastAsia"/>
        </w:rPr>
        <w:t>。</w:t>
      </w:r>
    </w:p>
    <w:p w:rsidR="005F4B9C" w:rsidRDefault="005F4B9C" w:rsidP="005F4B9C">
      <w:pPr>
        <w:pStyle w:val="2"/>
      </w:pPr>
      <w:bookmarkStart w:id="16" w:name="_Toc522615756"/>
      <w:r>
        <w:rPr>
          <w:rFonts w:hint="eastAsia"/>
        </w:rPr>
        <w:lastRenderedPageBreak/>
        <w:t>店铺</w:t>
      </w:r>
      <w:r>
        <w:t>的扩建</w:t>
      </w:r>
      <w:r w:rsidR="002B25BD">
        <w:rPr>
          <w:rFonts w:hint="eastAsia"/>
        </w:rPr>
        <w:t>与</w:t>
      </w:r>
      <w:r w:rsidR="002B25BD">
        <w:t>改建</w:t>
      </w:r>
      <w:r w:rsidR="00204F2E">
        <w:rPr>
          <w:rFonts w:hint="eastAsia"/>
        </w:rPr>
        <w:t>（编辑）</w:t>
      </w:r>
      <w:bookmarkEnd w:id="16"/>
    </w:p>
    <w:p w:rsidR="005F4B9C" w:rsidRDefault="002B25BD" w:rsidP="005F4B9C">
      <w:r>
        <w:rPr>
          <w:rFonts w:hint="eastAsia"/>
        </w:rPr>
        <w:t>店铺在</w:t>
      </w:r>
      <w:r>
        <w:t>升级之后可拥有的地盘和</w:t>
      </w:r>
      <w:r w:rsidR="00577EB5">
        <w:rPr>
          <w:rFonts w:hint="eastAsia"/>
        </w:rPr>
        <w:t>设施</w:t>
      </w:r>
      <w:r>
        <w:t>、店员都会增多。</w:t>
      </w:r>
    </w:p>
    <w:p w:rsidR="002B25BD" w:rsidRDefault="002B25BD" w:rsidP="002B25BD">
      <w:pPr>
        <w:pStyle w:val="af7"/>
        <w:numPr>
          <w:ilvl w:val="0"/>
          <w:numId w:val="23"/>
        </w:numPr>
        <w:ind w:firstLineChars="0"/>
      </w:pPr>
      <w:r>
        <w:rPr>
          <w:rFonts w:hint="eastAsia"/>
        </w:rPr>
        <w:t>店铺</w:t>
      </w:r>
      <w:r>
        <w:t>空间（</w:t>
      </w:r>
      <w:r>
        <w:rPr>
          <w:rFonts w:hint="eastAsia"/>
        </w:rPr>
        <w:t>地盘</w:t>
      </w:r>
      <w:r>
        <w:t>）</w:t>
      </w:r>
    </w:p>
    <w:p w:rsidR="001E0B03" w:rsidRDefault="001E0B03" w:rsidP="001E0B03">
      <w:pPr>
        <w:pStyle w:val="af7"/>
        <w:ind w:left="420" w:firstLineChars="0" w:firstLine="0"/>
        <w:rPr>
          <w:rFonts w:hint="eastAsia"/>
        </w:rPr>
      </w:pPr>
      <w:r>
        <w:rPr>
          <w:rFonts w:hint="eastAsia"/>
        </w:rPr>
        <w:t>玩家只能用</w:t>
      </w:r>
      <w:r>
        <w:t>货币来购买新的店铺空间。</w:t>
      </w:r>
    </w:p>
    <w:p w:rsidR="008940F7" w:rsidRDefault="008940F7" w:rsidP="008940F7">
      <w:pPr>
        <w:pStyle w:val="af7"/>
        <w:ind w:left="420" w:firstLineChars="0" w:firstLine="0"/>
      </w:pPr>
      <w:r>
        <w:rPr>
          <w:rFonts w:hint="eastAsia"/>
        </w:rPr>
        <w:t>店铺</w:t>
      </w:r>
      <w:r>
        <w:t>的空间</w:t>
      </w:r>
      <w:r>
        <w:rPr>
          <w:rFonts w:hint="eastAsia"/>
        </w:rPr>
        <w:t>会</w:t>
      </w:r>
      <w:r>
        <w:t>根据固定的等级来开放</w:t>
      </w:r>
      <w:r>
        <w:rPr>
          <w:rFonts w:hint="eastAsia"/>
        </w:rPr>
        <w:t>可</w:t>
      </w:r>
      <w:r>
        <w:t>扩展购买。</w:t>
      </w:r>
    </w:p>
    <w:p w:rsidR="008940F7" w:rsidRDefault="008940F7" w:rsidP="008940F7">
      <w:pPr>
        <w:pStyle w:val="af7"/>
        <w:ind w:left="420" w:firstLineChars="0" w:firstLine="0"/>
      </w:pPr>
      <w:r>
        <w:rPr>
          <w:rFonts w:hint="eastAsia"/>
        </w:rPr>
        <w:t>空间</w:t>
      </w:r>
      <w:r>
        <w:t>（</w:t>
      </w:r>
      <w:r>
        <w:rPr>
          <w:rFonts w:hint="eastAsia"/>
        </w:rPr>
        <w:t>地盘</w:t>
      </w:r>
      <w:r>
        <w:t>）</w:t>
      </w:r>
      <w:r>
        <w:rPr>
          <w:rFonts w:hint="eastAsia"/>
        </w:rPr>
        <w:t>的</w:t>
      </w:r>
      <w:r>
        <w:t>扩展是</w:t>
      </w:r>
      <w:r>
        <w:rPr>
          <w:rFonts w:hint="eastAsia"/>
        </w:rPr>
        <w:t>依次</w:t>
      </w:r>
      <w:r>
        <w:t>购买的</w:t>
      </w:r>
      <w:r>
        <w:rPr>
          <w:rFonts w:hint="eastAsia"/>
        </w:rPr>
        <w:t>。</w:t>
      </w:r>
    </w:p>
    <w:p w:rsidR="008940F7" w:rsidRPr="008940F7" w:rsidRDefault="008940F7" w:rsidP="008940F7">
      <w:pPr>
        <w:pStyle w:val="af7"/>
        <w:ind w:left="420" w:firstLineChars="0" w:firstLine="0"/>
        <w:rPr>
          <w:rFonts w:hint="eastAsia"/>
        </w:rPr>
      </w:pPr>
      <w:r>
        <w:rPr>
          <w:rFonts w:hint="eastAsia"/>
        </w:rPr>
        <w:t>空间</w:t>
      </w:r>
      <w:r>
        <w:t>本身会带来店铺舒适度。</w:t>
      </w:r>
    </w:p>
    <w:p w:rsidR="002B25BD" w:rsidRDefault="00577EB5" w:rsidP="002B25BD">
      <w:pPr>
        <w:pStyle w:val="af7"/>
        <w:numPr>
          <w:ilvl w:val="0"/>
          <w:numId w:val="23"/>
        </w:numPr>
        <w:ind w:firstLineChars="0"/>
      </w:pPr>
      <w:r>
        <w:rPr>
          <w:rFonts w:hint="eastAsia"/>
        </w:rPr>
        <w:t>设施</w:t>
      </w:r>
      <w:r w:rsidR="00562521">
        <w:rPr>
          <w:rFonts w:hint="eastAsia"/>
        </w:rPr>
        <w:t>【设施</w:t>
      </w:r>
      <w:r w:rsidR="00562521">
        <w:t>设计文档</w:t>
      </w:r>
      <w:r w:rsidR="00562521">
        <w:rPr>
          <w:rFonts w:hint="eastAsia"/>
        </w:rPr>
        <w:t>&gt;&gt;&gt;</w:t>
      </w:r>
      <w:r w:rsidR="00562521">
        <w:rPr>
          <w:rFonts w:hint="eastAsia"/>
        </w:rPr>
        <w:t>】</w:t>
      </w:r>
    </w:p>
    <w:p w:rsidR="00204F2E" w:rsidRDefault="00562521" w:rsidP="00204F2E">
      <w:pPr>
        <w:pStyle w:val="af7"/>
        <w:ind w:left="420" w:firstLineChars="0" w:firstLine="0"/>
      </w:pPr>
      <w:r>
        <w:rPr>
          <w:rFonts w:hint="eastAsia"/>
        </w:rPr>
        <w:t>店铺中拥有</w:t>
      </w:r>
      <w:r>
        <w:t>多个设施。</w:t>
      </w:r>
      <w:r>
        <w:rPr>
          <w:rFonts w:hint="eastAsia"/>
        </w:rPr>
        <w:t>除去</w:t>
      </w:r>
      <w:r>
        <w:t>游戏最开始时，会附送的</w:t>
      </w:r>
      <w:r>
        <w:rPr>
          <w:rFonts w:hint="eastAsia"/>
        </w:rPr>
        <w:t>数个</w:t>
      </w:r>
      <w:r>
        <w:t>基础设施外，都需要玩家自己购置。</w:t>
      </w:r>
    </w:p>
    <w:p w:rsidR="00562521" w:rsidRDefault="00562521" w:rsidP="00562521">
      <w:pPr>
        <w:pStyle w:val="af7"/>
        <w:numPr>
          <w:ilvl w:val="0"/>
          <w:numId w:val="27"/>
        </w:numPr>
        <w:ind w:firstLineChars="0"/>
      </w:pPr>
      <w:r>
        <w:rPr>
          <w:rFonts w:hint="eastAsia"/>
        </w:rPr>
        <w:t>设施</w:t>
      </w:r>
      <w:r>
        <w:t>类型</w:t>
      </w:r>
    </w:p>
    <w:p w:rsidR="00562521" w:rsidRDefault="00562521" w:rsidP="00562521">
      <w:pPr>
        <w:pStyle w:val="af7"/>
        <w:ind w:left="840" w:firstLineChars="0" w:firstLine="0"/>
      </w:pPr>
      <w:r>
        <w:rPr>
          <w:rFonts w:hint="eastAsia"/>
        </w:rPr>
        <w:t>设施</w:t>
      </w:r>
      <w:r>
        <w:t>分为固有、资源、炫耀三类。</w:t>
      </w:r>
    </w:p>
    <w:p w:rsidR="00562521" w:rsidRDefault="00562521" w:rsidP="00E1385F">
      <w:pPr>
        <w:pStyle w:val="af7"/>
        <w:numPr>
          <w:ilvl w:val="0"/>
          <w:numId w:val="28"/>
        </w:numPr>
        <w:ind w:left="840" w:firstLineChars="0" w:firstLine="0"/>
      </w:pPr>
      <w:r>
        <w:rPr>
          <w:rFonts w:hint="eastAsia"/>
        </w:rPr>
        <w:t>固有</w:t>
      </w:r>
      <w:r>
        <w:t>设施：</w:t>
      </w:r>
    </w:p>
    <w:p w:rsidR="00562521" w:rsidRDefault="00562521" w:rsidP="00562521">
      <w:pPr>
        <w:pStyle w:val="af7"/>
        <w:ind w:left="1276" w:firstLineChars="0" w:firstLine="0"/>
      </w:pPr>
      <w:r>
        <w:rPr>
          <w:rFonts w:hint="eastAsia"/>
        </w:rPr>
        <w:t>固有设施，</w:t>
      </w:r>
      <w:r>
        <w:t>会</w:t>
      </w:r>
      <w:r>
        <w:rPr>
          <w:rFonts w:hint="eastAsia"/>
        </w:rPr>
        <w:t>在游戏开始时，直接存在于店铺内，</w:t>
      </w:r>
      <w:r>
        <w:t>玩家</w:t>
      </w:r>
      <w:r>
        <w:rPr>
          <w:rFonts w:hint="eastAsia"/>
        </w:rPr>
        <w:t>可以在设计布局时变更其位置，</w:t>
      </w:r>
      <w:r>
        <w:t>但是</w:t>
      </w:r>
      <w:r>
        <w:rPr>
          <w:rFonts w:hint="eastAsia"/>
        </w:rPr>
        <w:t>不能将其移出布局。</w:t>
      </w:r>
    </w:p>
    <w:p w:rsidR="00562521" w:rsidRDefault="00562521" w:rsidP="00562521">
      <w:pPr>
        <w:pStyle w:val="af7"/>
        <w:ind w:left="1276" w:firstLineChars="0" w:firstLine="0"/>
      </w:pPr>
      <w:r>
        <w:rPr>
          <w:rFonts w:hint="eastAsia"/>
        </w:rPr>
        <w:t>在游戏过程中</w:t>
      </w:r>
      <w:r>
        <w:t>，固有设施会依次解锁。</w:t>
      </w:r>
    </w:p>
    <w:p w:rsidR="00562521" w:rsidRDefault="00562521" w:rsidP="00562521">
      <w:pPr>
        <w:pStyle w:val="af7"/>
        <w:numPr>
          <w:ilvl w:val="0"/>
          <w:numId w:val="28"/>
        </w:numPr>
        <w:ind w:firstLineChars="0"/>
      </w:pPr>
      <w:r>
        <w:rPr>
          <w:rFonts w:hint="eastAsia"/>
        </w:rPr>
        <w:t>资源</w:t>
      </w:r>
      <w:r>
        <w:t>设施</w:t>
      </w:r>
      <w:r>
        <w:rPr>
          <w:rFonts w:hint="eastAsia"/>
        </w:rPr>
        <w:t>：</w:t>
      </w:r>
    </w:p>
    <w:p w:rsidR="00562521" w:rsidRDefault="00562521" w:rsidP="00562521">
      <w:pPr>
        <w:pStyle w:val="af7"/>
        <w:ind w:left="1260" w:firstLineChars="0" w:firstLine="0"/>
      </w:pPr>
      <w:r>
        <w:rPr>
          <w:rFonts w:hint="eastAsia"/>
        </w:rPr>
        <w:t>资源</w:t>
      </w:r>
      <w:r>
        <w:t>设施会需要与</w:t>
      </w:r>
      <w:r>
        <w:rPr>
          <w:rFonts w:hint="eastAsia"/>
        </w:rPr>
        <w:t>对应资源</w:t>
      </w:r>
      <w:r>
        <w:t>的固有</w:t>
      </w:r>
      <w:r>
        <w:rPr>
          <w:rFonts w:hint="eastAsia"/>
        </w:rPr>
        <w:t>设施</w:t>
      </w:r>
      <w:r>
        <w:t>邻接摆放。</w:t>
      </w:r>
    </w:p>
    <w:p w:rsidR="00012ED7" w:rsidRDefault="00012ED7" w:rsidP="00562521">
      <w:pPr>
        <w:pStyle w:val="af7"/>
        <w:ind w:left="1260" w:firstLineChars="0" w:firstLine="0"/>
        <w:rPr>
          <w:rFonts w:hint="eastAsia"/>
        </w:rPr>
      </w:pPr>
      <w:r>
        <w:rPr>
          <w:rFonts w:hint="eastAsia"/>
        </w:rPr>
        <w:t>其中</w:t>
      </w:r>
      <w:r>
        <w:t>，因为橱柜是一个特殊的功能扩展模块，</w:t>
      </w:r>
      <w:r>
        <w:rPr>
          <w:rFonts w:hint="eastAsia"/>
        </w:rPr>
        <w:t>购买</w:t>
      </w:r>
      <w:r>
        <w:t>之后只能放置在固定区域。</w:t>
      </w:r>
    </w:p>
    <w:p w:rsidR="00562521" w:rsidRDefault="00562521" w:rsidP="00562521">
      <w:pPr>
        <w:pStyle w:val="af7"/>
        <w:numPr>
          <w:ilvl w:val="0"/>
          <w:numId w:val="28"/>
        </w:numPr>
        <w:ind w:firstLineChars="0"/>
      </w:pPr>
      <w:r>
        <w:rPr>
          <w:rFonts w:hint="eastAsia"/>
        </w:rPr>
        <w:t>炫耀类</w:t>
      </w:r>
      <w:r>
        <w:t>设施：</w:t>
      </w:r>
    </w:p>
    <w:p w:rsidR="00562521" w:rsidRDefault="00562521" w:rsidP="00562521">
      <w:pPr>
        <w:pStyle w:val="af7"/>
        <w:ind w:left="1260" w:firstLineChars="0" w:firstLine="0"/>
      </w:pPr>
      <w:r>
        <w:rPr>
          <w:rFonts w:hint="eastAsia"/>
        </w:rPr>
        <w:t>类似于</w:t>
      </w:r>
      <w:r w:rsidR="00012ED7">
        <w:rPr>
          <w:rFonts w:hint="eastAsia"/>
        </w:rPr>
        <w:t>摆设</w:t>
      </w:r>
      <w:r w:rsidR="00012ED7">
        <w:t>、</w:t>
      </w:r>
      <w:r w:rsidR="00012ED7">
        <w:rPr>
          <w:rFonts w:hint="eastAsia"/>
        </w:rPr>
        <w:t>雕像</w:t>
      </w:r>
      <w:r w:rsidR="00012ED7">
        <w:t>等内容。</w:t>
      </w:r>
    </w:p>
    <w:p w:rsidR="00012ED7" w:rsidRDefault="00012ED7" w:rsidP="00012ED7">
      <w:pPr>
        <w:pStyle w:val="af7"/>
        <w:numPr>
          <w:ilvl w:val="0"/>
          <w:numId w:val="27"/>
        </w:numPr>
        <w:ind w:firstLineChars="0"/>
      </w:pPr>
      <w:r>
        <w:rPr>
          <w:rFonts w:hint="eastAsia"/>
        </w:rPr>
        <w:t>设施</w:t>
      </w:r>
      <w:r>
        <w:t>属性</w:t>
      </w:r>
    </w:p>
    <w:p w:rsidR="00012ED7" w:rsidRDefault="00012ED7" w:rsidP="00012ED7">
      <w:pPr>
        <w:pStyle w:val="af7"/>
        <w:ind w:left="840" w:firstLineChars="0" w:firstLine="0"/>
      </w:pPr>
      <w:r>
        <w:rPr>
          <w:rFonts w:hint="eastAsia"/>
        </w:rPr>
        <w:t>所有</w:t>
      </w:r>
      <w:r>
        <w:t>的设施都拥有</w:t>
      </w:r>
      <w:r>
        <w:rPr>
          <w:rFonts w:hint="eastAsia"/>
        </w:rPr>
        <w:t>COST</w:t>
      </w:r>
      <w:r>
        <w:rPr>
          <w:rFonts w:hint="eastAsia"/>
        </w:rPr>
        <w:t>、购置</w:t>
      </w:r>
      <w:r>
        <w:t>价格、购置数量上限、摆放规则和占地</w:t>
      </w:r>
      <w:r>
        <w:rPr>
          <w:rFonts w:hint="eastAsia"/>
        </w:rPr>
        <w:t>格</w:t>
      </w:r>
      <w:r>
        <w:t>的多个</w:t>
      </w:r>
      <w:r>
        <w:rPr>
          <w:rFonts w:hint="eastAsia"/>
        </w:rPr>
        <w:t>基础</w:t>
      </w:r>
      <w:r>
        <w:t>价值属性。</w:t>
      </w:r>
    </w:p>
    <w:p w:rsidR="00012ED7" w:rsidRDefault="00012ED7" w:rsidP="00012ED7">
      <w:pPr>
        <w:pStyle w:val="af7"/>
        <w:ind w:left="840" w:firstLineChars="0" w:firstLine="0"/>
      </w:pPr>
      <w:r>
        <w:rPr>
          <w:rFonts w:hint="eastAsia"/>
        </w:rPr>
        <w:t>并且</w:t>
      </w:r>
      <w:proofErr w:type="gramStart"/>
      <w:r>
        <w:t>提供提供</w:t>
      </w:r>
      <w:proofErr w:type="gramEnd"/>
      <w:r>
        <w:rPr>
          <w:rFonts w:hint="eastAsia"/>
        </w:rPr>
        <w:t>3</w:t>
      </w:r>
      <w:r>
        <w:rPr>
          <w:rFonts w:hint="eastAsia"/>
        </w:rPr>
        <w:t>项店铺</w:t>
      </w:r>
      <w:r>
        <w:t>属性。</w:t>
      </w:r>
    </w:p>
    <w:p w:rsidR="00012ED7" w:rsidRPr="00012ED7" w:rsidRDefault="00012ED7" w:rsidP="00012ED7">
      <w:pPr>
        <w:pStyle w:val="af7"/>
        <w:ind w:left="840" w:firstLineChars="0" w:firstLine="0"/>
        <w:rPr>
          <w:rFonts w:hint="eastAsia"/>
        </w:rPr>
      </w:pPr>
      <w:r>
        <w:rPr>
          <w:rFonts w:hint="eastAsia"/>
        </w:rPr>
        <w:t>除去</w:t>
      </w:r>
      <w:r>
        <w:t>基础属性</w:t>
      </w:r>
      <w:r>
        <w:rPr>
          <w:rFonts w:hint="eastAsia"/>
        </w:rPr>
        <w:t>以外</w:t>
      </w:r>
      <w:r>
        <w:t>，</w:t>
      </w:r>
      <w:r>
        <w:rPr>
          <w:rFonts w:hint="eastAsia"/>
        </w:rPr>
        <w:t>设施</w:t>
      </w:r>
      <w:r>
        <w:t>会拥有</w:t>
      </w:r>
      <w:r>
        <w:rPr>
          <w:rFonts w:hint="eastAsia"/>
        </w:rPr>
        <w:t>特殊</w:t>
      </w:r>
      <w:r>
        <w:t>属性，类似于店员的技能词条。</w:t>
      </w:r>
    </w:p>
    <w:p w:rsidR="00012ED7" w:rsidRDefault="00562521" w:rsidP="00012ED7">
      <w:pPr>
        <w:pStyle w:val="af7"/>
        <w:numPr>
          <w:ilvl w:val="0"/>
          <w:numId w:val="27"/>
        </w:numPr>
        <w:ind w:left="420" w:firstLineChars="0" w:firstLine="0"/>
      </w:pPr>
      <w:r>
        <w:rPr>
          <w:rFonts w:hint="eastAsia"/>
        </w:rPr>
        <w:t>设施</w:t>
      </w:r>
      <w:r>
        <w:t>的购置</w:t>
      </w:r>
    </w:p>
    <w:p w:rsidR="00012ED7" w:rsidRDefault="00012ED7" w:rsidP="00012ED7">
      <w:pPr>
        <w:pStyle w:val="af7"/>
        <w:ind w:left="851" w:firstLineChars="0" w:firstLine="0"/>
      </w:pPr>
      <w:r>
        <w:rPr>
          <w:rFonts w:hint="eastAsia"/>
        </w:rPr>
        <w:t>需要</w:t>
      </w:r>
      <w:r>
        <w:t>玩家在改建中，购置新的</w:t>
      </w:r>
      <w:r>
        <w:rPr>
          <w:rFonts w:hint="eastAsia"/>
        </w:rPr>
        <w:t>设施</w:t>
      </w:r>
      <w:r>
        <w:t>来实现。</w:t>
      </w:r>
    </w:p>
    <w:p w:rsidR="00012ED7" w:rsidRDefault="00012ED7" w:rsidP="00012ED7">
      <w:pPr>
        <w:pStyle w:val="af7"/>
        <w:ind w:left="851" w:firstLineChars="0" w:firstLine="0"/>
      </w:pPr>
      <w:r>
        <w:rPr>
          <w:rFonts w:hint="eastAsia"/>
        </w:rPr>
        <w:t>购置</w:t>
      </w:r>
      <w:r>
        <w:t>之后的设施会储存在玩家的仓库中。以</w:t>
      </w:r>
      <w:r>
        <w:rPr>
          <w:rFonts w:hint="eastAsia"/>
        </w:rPr>
        <w:t>方便</w:t>
      </w:r>
      <w:r>
        <w:t>在变更布局时调用。</w:t>
      </w:r>
    </w:p>
    <w:p w:rsidR="00012ED7" w:rsidRPr="00012ED7" w:rsidRDefault="00012ED7" w:rsidP="00012ED7">
      <w:pPr>
        <w:pStyle w:val="13"/>
        <w:ind w:left="105" w:right="105"/>
        <w:rPr>
          <w:rFonts w:hint="eastAsia"/>
        </w:rPr>
      </w:pPr>
      <w:r>
        <w:rPr>
          <w:rFonts w:hint="eastAsia"/>
        </w:rPr>
        <w:t>任务完成同样</w:t>
      </w:r>
      <w:r>
        <w:t>会给与玩家免费的设施。</w:t>
      </w:r>
    </w:p>
    <w:p w:rsidR="002B25BD" w:rsidRDefault="002B25BD" w:rsidP="002B25BD">
      <w:pPr>
        <w:pStyle w:val="af7"/>
        <w:numPr>
          <w:ilvl w:val="0"/>
          <w:numId w:val="23"/>
        </w:numPr>
        <w:ind w:firstLineChars="0"/>
      </w:pPr>
      <w:r>
        <w:rPr>
          <w:rFonts w:hint="eastAsia"/>
        </w:rPr>
        <w:t>店员</w:t>
      </w:r>
      <w:r w:rsidR="00562521">
        <w:rPr>
          <w:rFonts w:hint="eastAsia"/>
        </w:rPr>
        <w:t>【店员</w:t>
      </w:r>
      <w:r w:rsidR="00562521">
        <w:t>设计文档</w:t>
      </w:r>
      <w:r w:rsidR="00562521">
        <w:rPr>
          <w:rFonts w:hint="eastAsia"/>
        </w:rPr>
        <w:t>&gt;&gt;&gt;</w:t>
      </w:r>
      <w:r w:rsidR="00562521">
        <w:rPr>
          <w:rFonts w:hint="eastAsia"/>
        </w:rPr>
        <w:t>】</w:t>
      </w:r>
    </w:p>
    <w:p w:rsidR="001E0B03" w:rsidRDefault="001E0B03" w:rsidP="001E0B03">
      <w:pPr>
        <w:pStyle w:val="af7"/>
        <w:ind w:left="420" w:firstLineChars="0" w:firstLine="0"/>
        <w:rPr>
          <w:rFonts w:hint="eastAsia"/>
        </w:rPr>
      </w:pPr>
      <w:r>
        <w:rPr>
          <w:rFonts w:hint="eastAsia"/>
        </w:rPr>
        <w:t>每个玩家店铺</w:t>
      </w:r>
      <w:r>
        <w:t>中的店员最多配置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人（</w:t>
      </w:r>
      <w:r>
        <w:rPr>
          <w:rFonts w:hint="eastAsia"/>
        </w:rPr>
        <w:t>根据</w:t>
      </w:r>
      <w:r>
        <w:t>数值调整可</w:t>
      </w:r>
      <w:r>
        <w:rPr>
          <w:rFonts w:hint="eastAsia"/>
        </w:rPr>
        <w:t>变</w:t>
      </w:r>
      <w:r>
        <w:t>）</w:t>
      </w:r>
    </w:p>
    <w:p w:rsidR="00204F2E" w:rsidRDefault="00204F2E" w:rsidP="00204F2E">
      <w:pPr>
        <w:pStyle w:val="af7"/>
        <w:ind w:left="420" w:firstLineChars="0" w:firstLine="0"/>
      </w:pPr>
      <w:r>
        <w:rPr>
          <w:rFonts w:hint="eastAsia"/>
        </w:rPr>
        <w:t>店铺</w:t>
      </w:r>
      <w:r>
        <w:t>中的店员可以配置店员和史莱</w:t>
      </w:r>
      <w:proofErr w:type="gramStart"/>
      <w:r>
        <w:t>姆</w:t>
      </w:r>
      <w:proofErr w:type="gramEnd"/>
      <w:r>
        <w:t>两种。</w:t>
      </w:r>
    </w:p>
    <w:p w:rsidR="00204F2E" w:rsidRDefault="00204F2E" w:rsidP="00204F2E">
      <w:pPr>
        <w:pStyle w:val="af7"/>
        <w:numPr>
          <w:ilvl w:val="0"/>
          <w:numId w:val="25"/>
        </w:numPr>
        <w:ind w:firstLineChars="0"/>
      </w:pPr>
      <w:r>
        <w:rPr>
          <w:rFonts w:hint="eastAsia"/>
        </w:rPr>
        <w:t>店员</w:t>
      </w:r>
      <w:r>
        <w:t>同样拥有经验和等级设定。</w:t>
      </w:r>
    </w:p>
    <w:p w:rsidR="001E0B03" w:rsidRDefault="001E0B03" w:rsidP="001E0B03">
      <w:pPr>
        <w:pStyle w:val="af7"/>
        <w:numPr>
          <w:ilvl w:val="0"/>
          <w:numId w:val="25"/>
        </w:numPr>
        <w:ind w:firstLineChars="0"/>
      </w:pPr>
      <w:r>
        <w:rPr>
          <w:rFonts w:hint="eastAsia"/>
        </w:rPr>
        <w:t>店员</w:t>
      </w:r>
      <w:r>
        <w:t>的等级会解锁其携带的技能。</w:t>
      </w:r>
    </w:p>
    <w:p w:rsidR="001E0B03" w:rsidRDefault="001E0B03" w:rsidP="001E0B03">
      <w:pPr>
        <w:pStyle w:val="af7"/>
        <w:numPr>
          <w:ilvl w:val="0"/>
          <w:numId w:val="25"/>
        </w:numPr>
        <w:ind w:firstLineChars="0"/>
      </w:pPr>
      <w:r>
        <w:rPr>
          <w:rFonts w:hint="eastAsia"/>
        </w:rPr>
        <w:t>店员本身与</w:t>
      </w:r>
      <w:r>
        <w:t>设施一样，拥有</w:t>
      </w:r>
      <w:r>
        <w:rPr>
          <w:rFonts w:hint="eastAsia"/>
        </w:rPr>
        <w:t>基础</w:t>
      </w:r>
      <w:r>
        <w:t>属性</w:t>
      </w:r>
      <w:r>
        <w:rPr>
          <w:rFonts w:hint="eastAsia"/>
        </w:rPr>
        <w:t>，</w:t>
      </w:r>
      <w:r>
        <w:t>同时，其拥有知名度的隐藏数值。</w:t>
      </w:r>
    </w:p>
    <w:p w:rsidR="001E0B03" w:rsidRPr="001E0B03" w:rsidRDefault="001E0B03" w:rsidP="00562521">
      <w:pPr>
        <w:pStyle w:val="af7"/>
        <w:ind w:left="840" w:firstLineChars="0" w:firstLine="0"/>
        <w:rPr>
          <w:rFonts w:hint="eastAsia"/>
        </w:rPr>
      </w:pPr>
      <w:r>
        <w:rPr>
          <w:rFonts w:hint="eastAsia"/>
        </w:rPr>
        <w:t>在</w:t>
      </w:r>
      <w:r>
        <w:t>读取店员的基础属性（</w:t>
      </w:r>
      <w:r>
        <w:rPr>
          <w:rFonts w:hint="eastAsia"/>
        </w:rPr>
        <w:t>包括</w:t>
      </w:r>
      <w:r>
        <w:t>知名度）</w:t>
      </w:r>
      <w:r>
        <w:rPr>
          <w:rFonts w:hint="eastAsia"/>
        </w:rPr>
        <w:t>时</w:t>
      </w:r>
      <w:r>
        <w:t>，会需要</w:t>
      </w:r>
      <w:r>
        <w:rPr>
          <w:rFonts w:hint="eastAsia"/>
        </w:rPr>
        <w:t>与</w:t>
      </w:r>
      <w:r>
        <w:t>其等级进行乘算。等级</w:t>
      </w:r>
      <w:r>
        <w:rPr>
          <w:rFonts w:hint="eastAsia"/>
        </w:rPr>
        <w:t>越高</w:t>
      </w:r>
      <w:r>
        <w:t>的店员，</w:t>
      </w:r>
      <w:r w:rsidR="00F0689A">
        <w:rPr>
          <w:rFonts w:hint="eastAsia"/>
        </w:rPr>
        <w:t>所</w:t>
      </w:r>
      <w:r w:rsidR="00F0689A">
        <w:t>能提供的属性也就越多。</w:t>
      </w:r>
    </w:p>
    <w:sectPr w:rsidR="001E0B03" w:rsidRPr="001E0B03">
      <w:headerReference w:type="default" r:id="rId9"/>
      <w:footerReference w:type="default" r:id="rId10"/>
      <w:pgSz w:w="11906" w:h="16838"/>
      <w:pgMar w:top="1440" w:right="1440" w:bottom="1440" w:left="1440" w:header="1021" w:footer="2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94E" w:rsidRDefault="00F7194E">
      <w:r>
        <w:separator/>
      </w:r>
    </w:p>
  </w:endnote>
  <w:endnote w:type="continuationSeparator" w:id="0">
    <w:p w:rsidR="00F7194E" w:rsidRDefault="00F71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782" w:rsidRDefault="004C3490">
    <w:pPr>
      <w:pStyle w:val="a9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4892675</wp:posOffset>
          </wp:positionH>
          <wp:positionV relativeFrom="paragraph">
            <wp:posOffset>-359410</wp:posOffset>
          </wp:positionV>
          <wp:extent cx="1721485" cy="658495"/>
          <wp:effectExtent l="0" t="0" r="0" b="0"/>
          <wp:wrapNone/>
          <wp:docPr id="1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796" cy="6585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7864475</wp:posOffset>
          </wp:positionH>
          <wp:positionV relativeFrom="paragraph">
            <wp:posOffset>-359410</wp:posOffset>
          </wp:positionV>
          <wp:extent cx="1721485" cy="658495"/>
          <wp:effectExtent l="0" t="0" r="0" b="0"/>
          <wp:wrapNone/>
          <wp:docPr id="13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796" cy="6585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81782" w:rsidRDefault="00181782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94E" w:rsidRDefault="00F7194E">
      <w:r>
        <w:separator/>
      </w:r>
    </w:p>
  </w:footnote>
  <w:footnote w:type="continuationSeparator" w:id="0">
    <w:p w:rsidR="00F7194E" w:rsidRDefault="00F719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96F" w:rsidRDefault="0059696F">
    <w:pPr>
      <w:pStyle w:val="aa"/>
      <w:jc w:val="left"/>
      <w:rPr>
        <w:rFonts w:asciiTheme="minorEastAsia" w:hAnsiTheme="minorEastAsia" w:cs="Arial Unicode MS"/>
        <w:b/>
      </w:rPr>
    </w:pPr>
    <w:r>
      <w:rPr>
        <w:rFonts w:asciiTheme="minorEastAsia" w:hAnsiTheme="minorEastAsia" w:cs="Arial Unicode MS" w:hint="eastAsia"/>
        <w:b/>
      </w:rPr>
      <w:t>深渊镇</w:t>
    </w:r>
    <w:r w:rsidR="004C3490">
      <w:rPr>
        <w:rFonts w:asciiTheme="minorEastAsia" w:hAnsiTheme="minorEastAsia" w:cs="Arial Unicode MS"/>
        <w:b/>
      </w:rPr>
      <w:ptab w:relativeTo="margin" w:alignment="center" w:leader="none"/>
    </w:r>
    <w:r w:rsidR="004C3490">
      <w:rPr>
        <w:rFonts w:asciiTheme="minorEastAsia" w:hAnsiTheme="minorEastAsia" w:cs="Arial Unicode MS"/>
        <w:b/>
      </w:rPr>
      <w:ptab w:relativeTo="margin" w:alignment="right" w:leader="none"/>
    </w:r>
    <w:r>
      <w:rPr>
        <w:rFonts w:asciiTheme="minorEastAsia" w:hAnsiTheme="minorEastAsia" w:cs="Arial Unicode MS" w:hint="eastAsia"/>
        <w:b/>
      </w:rPr>
      <w:t>Ver0.1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C2559"/>
    <w:multiLevelType w:val="hybridMultilevel"/>
    <w:tmpl w:val="F5B6D2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462B11"/>
    <w:multiLevelType w:val="hybridMultilevel"/>
    <w:tmpl w:val="A94655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834018A"/>
    <w:multiLevelType w:val="hybridMultilevel"/>
    <w:tmpl w:val="EEB414A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36D97357"/>
    <w:multiLevelType w:val="hybridMultilevel"/>
    <w:tmpl w:val="584CD2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87803CA"/>
    <w:multiLevelType w:val="hybridMultilevel"/>
    <w:tmpl w:val="FCEA3B6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2B5A27"/>
    <w:multiLevelType w:val="hybridMultilevel"/>
    <w:tmpl w:val="A23C72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1D30C54"/>
    <w:multiLevelType w:val="hybridMultilevel"/>
    <w:tmpl w:val="301603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121386"/>
    <w:multiLevelType w:val="hybridMultilevel"/>
    <w:tmpl w:val="6A5229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5F313E"/>
    <w:multiLevelType w:val="hybridMultilevel"/>
    <w:tmpl w:val="7F94F9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4CE2F4E"/>
    <w:multiLevelType w:val="hybridMultilevel"/>
    <w:tmpl w:val="566CD0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8A15796"/>
    <w:multiLevelType w:val="singleLevel"/>
    <w:tmpl w:val="58A157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58A3BA48"/>
    <w:multiLevelType w:val="multilevel"/>
    <w:tmpl w:val="58A3BA4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2">
    <w:nsid w:val="58A40841"/>
    <w:multiLevelType w:val="singleLevel"/>
    <w:tmpl w:val="58A4084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>
    <w:nsid w:val="58A40C61"/>
    <w:multiLevelType w:val="singleLevel"/>
    <w:tmpl w:val="58A40C6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58A40E6B"/>
    <w:multiLevelType w:val="singleLevel"/>
    <w:tmpl w:val="58A40E6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>
    <w:nsid w:val="58A41147"/>
    <w:multiLevelType w:val="singleLevel"/>
    <w:tmpl w:val="58A411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>
    <w:nsid w:val="58A41CB0"/>
    <w:multiLevelType w:val="singleLevel"/>
    <w:tmpl w:val="58A41CB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">
    <w:nsid w:val="64363EA1"/>
    <w:multiLevelType w:val="multilevel"/>
    <w:tmpl w:val="64363EA1"/>
    <w:lvl w:ilvl="0">
      <w:start w:val="1"/>
      <w:numFmt w:val="upperRoman"/>
      <w:pStyle w:val="a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，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6B6C4A92"/>
    <w:multiLevelType w:val="multilevel"/>
    <w:tmpl w:val="6B6C4A9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A73824"/>
    <w:multiLevelType w:val="multilevel"/>
    <w:tmpl w:val="6BA73824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6C7F1C20"/>
    <w:multiLevelType w:val="hybridMultilevel"/>
    <w:tmpl w:val="8116AD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67129E4"/>
    <w:multiLevelType w:val="hybridMultilevel"/>
    <w:tmpl w:val="6804D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C6F764A"/>
    <w:multiLevelType w:val="hybridMultilevel"/>
    <w:tmpl w:val="9528B2D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2"/>
  </w:num>
  <w:num w:numId="5">
    <w:abstractNumId w:val="13"/>
  </w:num>
  <w:num w:numId="6">
    <w:abstractNumId w:val="16"/>
  </w:num>
  <w:num w:numId="7">
    <w:abstractNumId w:val="14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1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20"/>
  </w:num>
  <w:num w:numId="17">
    <w:abstractNumId w:val="6"/>
  </w:num>
  <w:num w:numId="18">
    <w:abstractNumId w:val="7"/>
  </w:num>
  <w:num w:numId="19">
    <w:abstractNumId w:val="3"/>
  </w:num>
  <w:num w:numId="20">
    <w:abstractNumId w:val="9"/>
  </w:num>
  <w:num w:numId="21">
    <w:abstractNumId w:val="1"/>
  </w:num>
  <w:num w:numId="22">
    <w:abstractNumId w:val="4"/>
  </w:num>
  <w:num w:numId="23">
    <w:abstractNumId w:val="21"/>
  </w:num>
  <w:num w:numId="24">
    <w:abstractNumId w:val="8"/>
  </w:num>
  <w:num w:numId="25">
    <w:abstractNumId w:val="5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D9"/>
    <w:rsid w:val="0000003D"/>
    <w:rsid w:val="00000105"/>
    <w:rsid w:val="00000240"/>
    <w:rsid w:val="0000088B"/>
    <w:rsid w:val="00002343"/>
    <w:rsid w:val="000028D1"/>
    <w:rsid w:val="00002D86"/>
    <w:rsid w:val="000033E7"/>
    <w:rsid w:val="000035D6"/>
    <w:rsid w:val="00003EAE"/>
    <w:rsid w:val="000048B1"/>
    <w:rsid w:val="00004D04"/>
    <w:rsid w:val="00004FA5"/>
    <w:rsid w:val="00005731"/>
    <w:rsid w:val="0000594F"/>
    <w:rsid w:val="00005E5C"/>
    <w:rsid w:val="00005ECA"/>
    <w:rsid w:val="00005EE9"/>
    <w:rsid w:val="00005F89"/>
    <w:rsid w:val="000063F6"/>
    <w:rsid w:val="000067A8"/>
    <w:rsid w:val="00006CB9"/>
    <w:rsid w:val="00006D25"/>
    <w:rsid w:val="0000706B"/>
    <w:rsid w:val="0000789F"/>
    <w:rsid w:val="00010093"/>
    <w:rsid w:val="00010A7B"/>
    <w:rsid w:val="00010C08"/>
    <w:rsid w:val="0001150A"/>
    <w:rsid w:val="00011AB7"/>
    <w:rsid w:val="00011CC7"/>
    <w:rsid w:val="00012339"/>
    <w:rsid w:val="000124F1"/>
    <w:rsid w:val="00012534"/>
    <w:rsid w:val="00012729"/>
    <w:rsid w:val="0001298A"/>
    <w:rsid w:val="00012ED7"/>
    <w:rsid w:val="00013263"/>
    <w:rsid w:val="0001398C"/>
    <w:rsid w:val="00013991"/>
    <w:rsid w:val="00013D94"/>
    <w:rsid w:val="000140CC"/>
    <w:rsid w:val="00014186"/>
    <w:rsid w:val="00014463"/>
    <w:rsid w:val="000148D0"/>
    <w:rsid w:val="00014994"/>
    <w:rsid w:val="00015192"/>
    <w:rsid w:val="0001634E"/>
    <w:rsid w:val="00016593"/>
    <w:rsid w:val="00016975"/>
    <w:rsid w:val="00017679"/>
    <w:rsid w:val="000178E7"/>
    <w:rsid w:val="00020018"/>
    <w:rsid w:val="000202A9"/>
    <w:rsid w:val="000203A2"/>
    <w:rsid w:val="00020541"/>
    <w:rsid w:val="00020E68"/>
    <w:rsid w:val="00020F66"/>
    <w:rsid w:val="000214A5"/>
    <w:rsid w:val="00021B2B"/>
    <w:rsid w:val="00021EE5"/>
    <w:rsid w:val="0002247C"/>
    <w:rsid w:val="0002273D"/>
    <w:rsid w:val="0002372B"/>
    <w:rsid w:val="00023878"/>
    <w:rsid w:val="000249BB"/>
    <w:rsid w:val="00024A32"/>
    <w:rsid w:val="00024EAE"/>
    <w:rsid w:val="000252FA"/>
    <w:rsid w:val="00026952"/>
    <w:rsid w:val="000269E9"/>
    <w:rsid w:val="00026C57"/>
    <w:rsid w:val="00026D87"/>
    <w:rsid w:val="00027644"/>
    <w:rsid w:val="00027B0E"/>
    <w:rsid w:val="00030F9E"/>
    <w:rsid w:val="00031177"/>
    <w:rsid w:val="000312A0"/>
    <w:rsid w:val="000315E0"/>
    <w:rsid w:val="00031E19"/>
    <w:rsid w:val="000320BF"/>
    <w:rsid w:val="000326F2"/>
    <w:rsid w:val="00032982"/>
    <w:rsid w:val="00032DDC"/>
    <w:rsid w:val="000337FA"/>
    <w:rsid w:val="00033D2F"/>
    <w:rsid w:val="0003521D"/>
    <w:rsid w:val="00035924"/>
    <w:rsid w:val="00035A34"/>
    <w:rsid w:val="00035AFE"/>
    <w:rsid w:val="00035E45"/>
    <w:rsid w:val="00036643"/>
    <w:rsid w:val="00036C7D"/>
    <w:rsid w:val="00036D26"/>
    <w:rsid w:val="000370F7"/>
    <w:rsid w:val="000377E1"/>
    <w:rsid w:val="00037833"/>
    <w:rsid w:val="00037944"/>
    <w:rsid w:val="000379A5"/>
    <w:rsid w:val="00040107"/>
    <w:rsid w:val="00040C03"/>
    <w:rsid w:val="0004115C"/>
    <w:rsid w:val="0004122C"/>
    <w:rsid w:val="0004178A"/>
    <w:rsid w:val="00042511"/>
    <w:rsid w:val="00042B1D"/>
    <w:rsid w:val="000431D0"/>
    <w:rsid w:val="0004375F"/>
    <w:rsid w:val="000438B0"/>
    <w:rsid w:val="00043B9E"/>
    <w:rsid w:val="00043D8A"/>
    <w:rsid w:val="000447FE"/>
    <w:rsid w:val="0004494B"/>
    <w:rsid w:val="00044AC3"/>
    <w:rsid w:val="00045C35"/>
    <w:rsid w:val="00046671"/>
    <w:rsid w:val="00046DB9"/>
    <w:rsid w:val="00046F05"/>
    <w:rsid w:val="00047592"/>
    <w:rsid w:val="0004762E"/>
    <w:rsid w:val="00047914"/>
    <w:rsid w:val="00047BAA"/>
    <w:rsid w:val="00047C3A"/>
    <w:rsid w:val="00050377"/>
    <w:rsid w:val="00050A47"/>
    <w:rsid w:val="00050DA8"/>
    <w:rsid w:val="0005156C"/>
    <w:rsid w:val="00051BE4"/>
    <w:rsid w:val="00051D03"/>
    <w:rsid w:val="0005220D"/>
    <w:rsid w:val="00052ACB"/>
    <w:rsid w:val="00052E32"/>
    <w:rsid w:val="000533DD"/>
    <w:rsid w:val="0005389C"/>
    <w:rsid w:val="00053DBD"/>
    <w:rsid w:val="0005448B"/>
    <w:rsid w:val="00054874"/>
    <w:rsid w:val="00054F18"/>
    <w:rsid w:val="00055067"/>
    <w:rsid w:val="000554D9"/>
    <w:rsid w:val="00055EF9"/>
    <w:rsid w:val="00055F1C"/>
    <w:rsid w:val="000566B0"/>
    <w:rsid w:val="00056E92"/>
    <w:rsid w:val="00056FAE"/>
    <w:rsid w:val="0005730B"/>
    <w:rsid w:val="000573C9"/>
    <w:rsid w:val="000574C8"/>
    <w:rsid w:val="00057737"/>
    <w:rsid w:val="00057E80"/>
    <w:rsid w:val="00060422"/>
    <w:rsid w:val="00060433"/>
    <w:rsid w:val="00060769"/>
    <w:rsid w:val="00061693"/>
    <w:rsid w:val="00061AC0"/>
    <w:rsid w:val="00061F85"/>
    <w:rsid w:val="0006209A"/>
    <w:rsid w:val="000620E8"/>
    <w:rsid w:val="00062448"/>
    <w:rsid w:val="000635FB"/>
    <w:rsid w:val="00063AF0"/>
    <w:rsid w:val="00063CAB"/>
    <w:rsid w:val="00063FA6"/>
    <w:rsid w:val="00064715"/>
    <w:rsid w:val="00065246"/>
    <w:rsid w:val="00065A41"/>
    <w:rsid w:val="0006608F"/>
    <w:rsid w:val="000665CA"/>
    <w:rsid w:val="0006677F"/>
    <w:rsid w:val="00066A48"/>
    <w:rsid w:val="00067417"/>
    <w:rsid w:val="000678D6"/>
    <w:rsid w:val="00067965"/>
    <w:rsid w:val="00067D7E"/>
    <w:rsid w:val="00071174"/>
    <w:rsid w:val="0007120C"/>
    <w:rsid w:val="000717B6"/>
    <w:rsid w:val="00071B39"/>
    <w:rsid w:val="000720B1"/>
    <w:rsid w:val="00072807"/>
    <w:rsid w:val="00072F13"/>
    <w:rsid w:val="000731A0"/>
    <w:rsid w:val="0007331F"/>
    <w:rsid w:val="00073D80"/>
    <w:rsid w:val="00073F15"/>
    <w:rsid w:val="000741A3"/>
    <w:rsid w:val="000745D8"/>
    <w:rsid w:val="0007472D"/>
    <w:rsid w:val="00074B83"/>
    <w:rsid w:val="00075441"/>
    <w:rsid w:val="00075720"/>
    <w:rsid w:val="00075AD4"/>
    <w:rsid w:val="000760F2"/>
    <w:rsid w:val="00076508"/>
    <w:rsid w:val="00076952"/>
    <w:rsid w:val="000778E5"/>
    <w:rsid w:val="00077FA0"/>
    <w:rsid w:val="00081163"/>
    <w:rsid w:val="00082476"/>
    <w:rsid w:val="00082741"/>
    <w:rsid w:val="00082D89"/>
    <w:rsid w:val="0008300F"/>
    <w:rsid w:val="000831DE"/>
    <w:rsid w:val="000835D2"/>
    <w:rsid w:val="00083C38"/>
    <w:rsid w:val="00083DDF"/>
    <w:rsid w:val="000847D5"/>
    <w:rsid w:val="00084FC6"/>
    <w:rsid w:val="00085748"/>
    <w:rsid w:val="0008599A"/>
    <w:rsid w:val="00085DC0"/>
    <w:rsid w:val="00086A06"/>
    <w:rsid w:val="00086A99"/>
    <w:rsid w:val="00086D75"/>
    <w:rsid w:val="00090376"/>
    <w:rsid w:val="0009062B"/>
    <w:rsid w:val="00090DE0"/>
    <w:rsid w:val="00090FEA"/>
    <w:rsid w:val="0009149D"/>
    <w:rsid w:val="00092301"/>
    <w:rsid w:val="000925DD"/>
    <w:rsid w:val="00092676"/>
    <w:rsid w:val="00092FCE"/>
    <w:rsid w:val="000933B8"/>
    <w:rsid w:val="0009351E"/>
    <w:rsid w:val="00093A44"/>
    <w:rsid w:val="00093ACB"/>
    <w:rsid w:val="00093CDC"/>
    <w:rsid w:val="000941D7"/>
    <w:rsid w:val="00094704"/>
    <w:rsid w:val="00094D0D"/>
    <w:rsid w:val="00094E1D"/>
    <w:rsid w:val="00094E98"/>
    <w:rsid w:val="00094F08"/>
    <w:rsid w:val="0009508E"/>
    <w:rsid w:val="00095D0C"/>
    <w:rsid w:val="0009688E"/>
    <w:rsid w:val="00097336"/>
    <w:rsid w:val="000975B5"/>
    <w:rsid w:val="00097D1C"/>
    <w:rsid w:val="000A0471"/>
    <w:rsid w:val="000A0A5E"/>
    <w:rsid w:val="000A24A2"/>
    <w:rsid w:val="000A25C9"/>
    <w:rsid w:val="000A2A31"/>
    <w:rsid w:val="000A2C49"/>
    <w:rsid w:val="000A3A6F"/>
    <w:rsid w:val="000A3D9E"/>
    <w:rsid w:val="000A4011"/>
    <w:rsid w:val="000A41DE"/>
    <w:rsid w:val="000A48DA"/>
    <w:rsid w:val="000A4FBF"/>
    <w:rsid w:val="000A5A76"/>
    <w:rsid w:val="000A5B35"/>
    <w:rsid w:val="000A619A"/>
    <w:rsid w:val="000A6496"/>
    <w:rsid w:val="000A6A90"/>
    <w:rsid w:val="000A78A1"/>
    <w:rsid w:val="000A7CCE"/>
    <w:rsid w:val="000A7DD2"/>
    <w:rsid w:val="000A7EF5"/>
    <w:rsid w:val="000B0BC2"/>
    <w:rsid w:val="000B0F50"/>
    <w:rsid w:val="000B0F9A"/>
    <w:rsid w:val="000B1514"/>
    <w:rsid w:val="000B15F5"/>
    <w:rsid w:val="000B1AB0"/>
    <w:rsid w:val="000B1EA3"/>
    <w:rsid w:val="000B230F"/>
    <w:rsid w:val="000B2642"/>
    <w:rsid w:val="000B272F"/>
    <w:rsid w:val="000B27D1"/>
    <w:rsid w:val="000B2A6E"/>
    <w:rsid w:val="000B3427"/>
    <w:rsid w:val="000B3624"/>
    <w:rsid w:val="000B3A84"/>
    <w:rsid w:val="000B3BAF"/>
    <w:rsid w:val="000B3BB5"/>
    <w:rsid w:val="000B4430"/>
    <w:rsid w:val="000B4C7B"/>
    <w:rsid w:val="000B52E3"/>
    <w:rsid w:val="000B53E2"/>
    <w:rsid w:val="000B56CF"/>
    <w:rsid w:val="000B59E5"/>
    <w:rsid w:val="000B602D"/>
    <w:rsid w:val="000B6521"/>
    <w:rsid w:val="000B6D8C"/>
    <w:rsid w:val="000B7E24"/>
    <w:rsid w:val="000C00C5"/>
    <w:rsid w:val="000C0DBF"/>
    <w:rsid w:val="000C0F2E"/>
    <w:rsid w:val="000C1114"/>
    <w:rsid w:val="000C1299"/>
    <w:rsid w:val="000C1E6C"/>
    <w:rsid w:val="000C1FB6"/>
    <w:rsid w:val="000C2571"/>
    <w:rsid w:val="000C26F4"/>
    <w:rsid w:val="000C2989"/>
    <w:rsid w:val="000C2AE1"/>
    <w:rsid w:val="000C2BD4"/>
    <w:rsid w:val="000C3406"/>
    <w:rsid w:val="000C3A55"/>
    <w:rsid w:val="000C4259"/>
    <w:rsid w:val="000C4711"/>
    <w:rsid w:val="000C4847"/>
    <w:rsid w:val="000C4BCD"/>
    <w:rsid w:val="000C4F36"/>
    <w:rsid w:val="000C4FBA"/>
    <w:rsid w:val="000C4FDE"/>
    <w:rsid w:val="000C5112"/>
    <w:rsid w:val="000C52AC"/>
    <w:rsid w:val="000C53AA"/>
    <w:rsid w:val="000C56A5"/>
    <w:rsid w:val="000C59FE"/>
    <w:rsid w:val="000C622E"/>
    <w:rsid w:val="000C752A"/>
    <w:rsid w:val="000C7827"/>
    <w:rsid w:val="000C78C0"/>
    <w:rsid w:val="000D00B5"/>
    <w:rsid w:val="000D0659"/>
    <w:rsid w:val="000D0B8E"/>
    <w:rsid w:val="000D0E2A"/>
    <w:rsid w:val="000D0E9B"/>
    <w:rsid w:val="000D176E"/>
    <w:rsid w:val="000D2445"/>
    <w:rsid w:val="000D245D"/>
    <w:rsid w:val="000D293D"/>
    <w:rsid w:val="000D2D6E"/>
    <w:rsid w:val="000D2FEA"/>
    <w:rsid w:val="000D3914"/>
    <w:rsid w:val="000D3C9D"/>
    <w:rsid w:val="000D3CA9"/>
    <w:rsid w:val="000D3F76"/>
    <w:rsid w:val="000D4014"/>
    <w:rsid w:val="000D451B"/>
    <w:rsid w:val="000D5E43"/>
    <w:rsid w:val="000D5E72"/>
    <w:rsid w:val="000D6FFF"/>
    <w:rsid w:val="000D78C5"/>
    <w:rsid w:val="000D79CC"/>
    <w:rsid w:val="000D7E4A"/>
    <w:rsid w:val="000E0001"/>
    <w:rsid w:val="000E02D1"/>
    <w:rsid w:val="000E03FC"/>
    <w:rsid w:val="000E05DE"/>
    <w:rsid w:val="000E0692"/>
    <w:rsid w:val="000E147B"/>
    <w:rsid w:val="000E2359"/>
    <w:rsid w:val="000E3C19"/>
    <w:rsid w:val="000E3D5E"/>
    <w:rsid w:val="000E3E4A"/>
    <w:rsid w:val="000E444F"/>
    <w:rsid w:val="000E4876"/>
    <w:rsid w:val="000E5606"/>
    <w:rsid w:val="000E570D"/>
    <w:rsid w:val="000E5710"/>
    <w:rsid w:val="000E5B75"/>
    <w:rsid w:val="000E5BC0"/>
    <w:rsid w:val="000E61D2"/>
    <w:rsid w:val="000E61FC"/>
    <w:rsid w:val="000E62FC"/>
    <w:rsid w:val="000E68B6"/>
    <w:rsid w:val="000E6966"/>
    <w:rsid w:val="000E7170"/>
    <w:rsid w:val="000F071B"/>
    <w:rsid w:val="000F1372"/>
    <w:rsid w:val="000F15D0"/>
    <w:rsid w:val="000F2CDF"/>
    <w:rsid w:val="000F3971"/>
    <w:rsid w:val="000F3B1F"/>
    <w:rsid w:val="000F3C75"/>
    <w:rsid w:val="000F4535"/>
    <w:rsid w:val="000F47EC"/>
    <w:rsid w:val="000F4838"/>
    <w:rsid w:val="000F4C34"/>
    <w:rsid w:val="000F4E46"/>
    <w:rsid w:val="000F6175"/>
    <w:rsid w:val="000F6374"/>
    <w:rsid w:val="000F6711"/>
    <w:rsid w:val="000F71D8"/>
    <w:rsid w:val="000F73A3"/>
    <w:rsid w:val="000F7525"/>
    <w:rsid w:val="000F78BF"/>
    <w:rsid w:val="000F78CB"/>
    <w:rsid w:val="00100C31"/>
    <w:rsid w:val="00100DE6"/>
    <w:rsid w:val="00100FE8"/>
    <w:rsid w:val="001015E7"/>
    <w:rsid w:val="0010176C"/>
    <w:rsid w:val="001018E3"/>
    <w:rsid w:val="00101A6A"/>
    <w:rsid w:val="00101BBA"/>
    <w:rsid w:val="00102E51"/>
    <w:rsid w:val="001031E4"/>
    <w:rsid w:val="00103EE6"/>
    <w:rsid w:val="00103FFF"/>
    <w:rsid w:val="001044A7"/>
    <w:rsid w:val="001046E8"/>
    <w:rsid w:val="00104729"/>
    <w:rsid w:val="001049EC"/>
    <w:rsid w:val="001052A4"/>
    <w:rsid w:val="001055DB"/>
    <w:rsid w:val="00106680"/>
    <w:rsid w:val="0010677B"/>
    <w:rsid w:val="00106AE0"/>
    <w:rsid w:val="00106F42"/>
    <w:rsid w:val="001078C0"/>
    <w:rsid w:val="001100BC"/>
    <w:rsid w:val="001108B0"/>
    <w:rsid w:val="00111795"/>
    <w:rsid w:val="00111E50"/>
    <w:rsid w:val="00112E85"/>
    <w:rsid w:val="00113138"/>
    <w:rsid w:val="0011334F"/>
    <w:rsid w:val="00113F08"/>
    <w:rsid w:val="00114094"/>
    <w:rsid w:val="001144DE"/>
    <w:rsid w:val="00114EA0"/>
    <w:rsid w:val="0011514E"/>
    <w:rsid w:val="001153FE"/>
    <w:rsid w:val="00115F1E"/>
    <w:rsid w:val="0011611E"/>
    <w:rsid w:val="00116537"/>
    <w:rsid w:val="00117B03"/>
    <w:rsid w:val="00117B3A"/>
    <w:rsid w:val="00117C9A"/>
    <w:rsid w:val="00120048"/>
    <w:rsid w:val="001201D9"/>
    <w:rsid w:val="0012072C"/>
    <w:rsid w:val="00120E02"/>
    <w:rsid w:val="001211FB"/>
    <w:rsid w:val="00121963"/>
    <w:rsid w:val="00121CD6"/>
    <w:rsid w:val="00121D05"/>
    <w:rsid w:val="00121D4E"/>
    <w:rsid w:val="00122016"/>
    <w:rsid w:val="00122568"/>
    <w:rsid w:val="0012256C"/>
    <w:rsid w:val="00122D18"/>
    <w:rsid w:val="00123740"/>
    <w:rsid w:val="00123B02"/>
    <w:rsid w:val="00124943"/>
    <w:rsid w:val="00124A69"/>
    <w:rsid w:val="00124DE9"/>
    <w:rsid w:val="001251CE"/>
    <w:rsid w:val="001252B1"/>
    <w:rsid w:val="00125856"/>
    <w:rsid w:val="00126209"/>
    <w:rsid w:val="001262C7"/>
    <w:rsid w:val="001273BC"/>
    <w:rsid w:val="001278E2"/>
    <w:rsid w:val="00127AE2"/>
    <w:rsid w:val="00127D12"/>
    <w:rsid w:val="001300C9"/>
    <w:rsid w:val="001300F4"/>
    <w:rsid w:val="00131FD8"/>
    <w:rsid w:val="00132333"/>
    <w:rsid w:val="001325B7"/>
    <w:rsid w:val="0013265B"/>
    <w:rsid w:val="00132786"/>
    <w:rsid w:val="00132C35"/>
    <w:rsid w:val="00132D37"/>
    <w:rsid w:val="00133169"/>
    <w:rsid w:val="001338CB"/>
    <w:rsid w:val="00133CFE"/>
    <w:rsid w:val="001342DD"/>
    <w:rsid w:val="0013444B"/>
    <w:rsid w:val="00134FCD"/>
    <w:rsid w:val="001356C9"/>
    <w:rsid w:val="00136289"/>
    <w:rsid w:val="0013638D"/>
    <w:rsid w:val="00136614"/>
    <w:rsid w:val="0013684D"/>
    <w:rsid w:val="00137153"/>
    <w:rsid w:val="001374C4"/>
    <w:rsid w:val="00137A7E"/>
    <w:rsid w:val="00137BDA"/>
    <w:rsid w:val="00137C55"/>
    <w:rsid w:val="0014027B"/>
    <w:rsid w:val="00140321"/>
    <w:rsid w:val="00140433"/>
    <w:rsid w:val="001404D3"/>
    <w:rsid w:val="00140A11"/>
    <w:rsid w:val="00140CA0"/>
    <w:rsid w:val="00141337"/>
    <w:rsid w:val="001423EB"/>
    <w:rsid w:val="001434B5"/>
    <w:rsid w:val="001438D0"/>
    <w:rsid w:val="00143C1F"/>
    <w:rsid w:val="001440C0"/>
    <w:rsid w:val="001441CD"/>
    <w:rsid w:val="00144288"/>
    <w:rsid w:val="00144A49"/>
    <w:rsid w:val="00144A6A"/>
    <w:rsid w:val="001452DC"/>
    <w:rsid w:val="001456B7"/>
    <w:rsid w:val="00145F17"/>
    <w:rsid w:val="00146AC2"/>
    <w:rsid w:val="00147498"/>
    <w:rsid w:val="001478FD"/>
    <w:rsid w:val="00150E7B"/>
    <w:rsid w:val="0015122B"/>
    <w:rsid w:val="001514DF"/>
    <w:rsid w:val="00151906"/>
    <w:rsid w:val="00151AA6"/>
    <w:rsid w:val="00151B2A"/>
    <w:rsid w:val="001529BC"/>
    <w:rsid w:val="0015316A"/>
    <w:rsid w:val="001537F7"/>
    <w:rsid w:val="00154361"/>
    <w:rsid w:val="001547D4"/>
    <w:rsid w:val="00154C40"/>
    <w:rsid w:val="0015542D"/>
    <w:rsid w:val="001554CA"/>
    <w:rsid w:val="00155A1F"/>
    <w:rsid w:val="00155E4C"/>
    <w:rsid w:val="001560E7"/>
    <w:rsid w:val="001562AC"/>
    <w:rsid w:val="001568D6"/>
    <w:rsid w:val="00156E9D"/>
    <w:rsid w:val="00157394"/>
    <w:rsid w:val="00157640"/>
    <w:rsid w:val="00157BDF"/>
    <w:rsid w:val="00157C40"/>
    <w:rsid w:val="00160020"/>
    <w:rsid w:val="0016066A"/>
    <w:rsid w:val="00160D5A"/>
    <w:rsid w:val="00160E86"/>
    <w:rsid w:val="00161DCC"/>
    <w:rsid w:val="00162279"/>
    <w:rsid w:val="0016309F"/>
    <w:rsid w:val="001630F2"/>
    <w:rsid w:val="001638F3"/>
    <w:rsid w:val="00163D71"/>
    <w:rsid w:val="001641D2"/>
    <w:rsid w:val="00164BC2"/>
    <w:rsid w:val="00164C4F"/>
    <w:rsid w:val="00165066"/>
    <w:rsid w:val="00165910"/>
    <w:rsid w:val="00165A0C"/>
    <w:rsid w:val="00165DE0"/>
    <w:rsid w:val="00166461"/>
    <w:rsid w:val="0016691A"/>
    <w:rsid w:val="00166A12"/>
    <w:rsid w:val="00167713"/>
    <w:rsid w:val="00167B9A"/>
    <w:rsid w:val="00167E84"/>
    <w:rsid w:val="001702CA"/>
    <w:rsid w:val="001705CD"/>
    <w:rsid w:val="00170620"/>
    <w:rsid w:val="001709FA"/>
    <w:rsid w:val="00170A3B"/>
    <w:rsid w:val="00170EED"/>
    <w:rsid w:val="00171101"/>
    <w:rsid w:val="00171282"/>
    <w:rsid w:val="00171D02"/>
    <w:rsid w:val="001724A1"/>
    <w:rsid w:val="00172501"/>
    <w:rsid w:val="00172743"/>
    <w:rsid w:val="0017288B"/>
    <w:rsid w:val="00172980"/>
    <w:rsid w:val="001731D0"/>
    <w:rsid w:val="00174116"/>
    <w:rsid w:val="00174F7E"/>
    <w:rsid w:val="00175967"/>
    <w:rsid w:val="001759B0"/>
    <w:rsid w:val="001765EB"/>
    <w:rsid w:val="00177354"/>
    <w:rsid w:val="00177AFF"/>
    <w:rsid w:val="0018088A"/>
    <w:rsid w:val="00180A7A"/>
    <w:rsid w:val="001813D2"/>
    <w:rsid w:val="00181782"/>
    <w:rsid w:val="001819D2"/>
    <w:rsid w:val="00182824"/>
    <w:rsid w:val="00182CD8"/>
    <w:rsid w:val="00182E04"/>
    <w:rsid w:val="00182F72"/>
    <w:rsid w:val="00183012"/>
    <w:rsid w:val="00183175"/>
    <w:rsid w:val="001837F8"/>
    <w:rsid w:val="00184027"/>
    <w:rsid w:val="001842B9"/>
    <w:rsid w:val="00184A73"/>
    <w:rsid w:val="00184BA2"/>
    <w:rsid w:val="00185238"/>
    <w:rsid w:val="0018560B"/>
    <w:rsid w:val="00185DAA"/>
    <w:rsid w:val="00185E1A"/>
    <w:rsid w:val="0018609F"/>
    <w:rsid w:val="001866AF"/>
    <w:rsid w:val="00186C8B"/>
    <w:rsid w:val="00186F37"/>
    <w:rsid w:val="00187442"/>
    <w:rsid w:val="00187773"/>
    <w:rsid w:val="001901BA"/>
    <w:rsid w:val="00190732"/>
    <w:rsid w:val="00190B1E"/>
    <w:rsid w:val="00190B8C"/>
    <w:rsid w:val="0019117B"/>
    <w:rsid w:val="0019273F"/>
    <w:rsid w:val="00192B2F"/>
    <w:rsid w:val="00194BD3"/>
    <w:rsid w:val="00194D7C"/>
    <w:rsid w:val="00194E59"/>
    <w:rsid w:val="001953A1"/>
    <w:rsid w:val="001958B6"/>
    <w:rsid w:val="001967FE"/>
    <w:rsid w:val="00196C08"/>
    <w:rsid w:val="00197216"/>
    <w:rsid w:val="00197347"/>
    <w:rsid w:val="001976B4"/>
    <w:rsid w:val="001976BB"/>
    <w:rsid w:val="001976FB"/>
    <w:rsid w:val="00197A37"/>
    <w:rsid w:val="001A03E3"/>
    <w:rsid w:val="001A05B2"/>
    <w:rsid w:val="001A0BE4"/>
    <w:rsid w:val="001A0C5C"/>
    <w:rsid w:val="001A0C88"/>
    <w:rsid w:val="001A0F0A"/>
    <w:rsid w:val="001A0F38"/>
    <w:rsid w:val="001A1A5D"/>
    <w:rsid w:val="001A26E1"/>
    <w:rsid w:val="001A3224"/>
    <w:rsid w:val="001A35EB"/>
    <w:rsid w:val="001A3709"/>
    <w:rsid w:val="001A391F"/>
    <w:rsid w:val="001A395E"/>
    <w:rsid w:val="001A5129"/>
    <w:rsid w:val="001A51B0"/>
    <w:rsid w:val="001A560E"/>
    <w:rsid w:val="001A5B77"/>
    <w:rsid w:val="001A5C52"/>
    <w:rsid w:val="001A5F7A"/>
    <w:rsid w:val="001A6D50"/>
    <w:rsid w:val="001A7513"/>
    <w:rsid w:val="001A7982"/>
    <w:rsid w:val="001A7CE3"/>
    <w:rsid w:val="001A7CF0"/>
    <w:rsid w:val="001A7D87"/>
    <w:rsid w:val="001B07D8"/>
    <w:rsid w:val="001B0C4E"/>
    <w:rsid w:val="001B1232"/>
    <w:rsid w:val="001B144D"/>
    <w:rsid w:val="001B1536"/>
    <w:rsid w:val="001B1D3D"/>
    <w:rsid w:val="001B2848"/>
    <w:rsid w:val="001B2939"/>
    <w:rsid w:val="001B3300"/>
    <w:rsid w:val="001B34A3"/>
    <w:rsid w:val="001B39B6"/>
    <w:rsid w:val="001B4397"/>
    <w:rsid w:val="001B43C2"/>
    <w:rsid w:val="001B48EA"/>
    <w:rsid w:val="001B4BAF"/>
    <w:rsid w:val="001B5758"/>
    <w:rsid w:val="001B5A03"/>
    <w:rsid w:val="001B5CA9"/>
    <w:rsid w:val="001B5DD5"/>
    <w:rsid w:val="001B62CF"/>
    <w:rsid w:val="001B671F"/>
    <w:rsid w:val="001B6A75"/>
    <w:rsid w:val="001B6E64"/>
    <w:rsid w:val="001B70C4"/>
    <w:rsid w:val="001B746E"/>
    <w:rsid w:val="001B7C12"/>
    <w:rsid w:val="001C0649"/>
    <w:rsid w:val="001C0672"/>
    <w:rsid w:val="001C0932"/>
    <w:rsid w:val="001C0C12"/>
    <w:rsid w:val="001C0CE0"/>
    <w:rsid w:val="001C1104"/>
    <w:rsid w:val="001C118E"/>
    <w:rsid w:val="001C1880"/>
    <w:rsid w:val="001C18C7"/>
    <w:rsid w:val="001C1D62"/>
    <w:rsid w:val="001C1EF4"/>
    <w:rsid w:val="001C205C"/>
    <w:rsid w:val="001C2FB4"/>
    <w:rsid w:val="001C3248"/>
    <w:rsid w:val="001C46CE"/>
    <w:rsid w:val="001C5C64"/>
    <w:rsid w:val="001C5D09"/>
    <w:rsid w:val="001C6142"/>
    <w:rsid w:val="001C6246"/>
    <w:rsid w:val="001C62C2"/>
    <w:rsid w:val="001C6555"/>
    <w:rsid w:val="001C6E92"/>
    <w:rsid w:val="001C7011"/>
    <w:rsid w:val="001C74C3"/>
    <w:rsid w:val="001D01C0"/>
    <w:rsid w:val="001D0366"/>
    <w:rsid w:val="001D09FA"/>
    <w:rsid w:val="001D0E68"/>
    <w:rsid w:val="001D12D7"/>
    <w:rsid w:val="001D1604"/>
    <w:rsid w:val="001D2FA0"/>
    <w:rsid w:val="001D3171"/>
    <w:rsid w:val="001D3A42"/>
    <w:rsid w:val="001D3DD1"/>
    <w:rsid w:val="001D457C"/>
    <w:rsid w:val="001D4967"/>
    <w:rsid w:val="001D4AC8"/>
    <w:rsid w:val="001D4DCE"/>
    <w:rsid w:val="001D5A40"/>
    <w:rsid w:val="001D6CAD"/>
    <w:rsid w:val="001D6F30"/>
    <w:rsid w:val="001D7293"/>
    <w:rsid w:val="001E01CC"/>
    <w:rsid w:val="001E0B03"/>
    <w:rsid w:val="001E1399"/>
    <w:rsid w:val="001E21EE"/>
    <w:rsid w:val="001E255D"/>
    <w:rsid w:val="001E2B75"/>
    <w:rsid w:val="001E2FDB"/>
    <w:rsid w:val="001E3C61"/>
    <w:rsid w:val="001E3C9E"/>
    <w:rsid w:val="001E423E"/>
    <w:rsid w:val="001E42BD"/>
    <w:rsid w:val="001E4991"/>
    <w:rsid w:val="001E4B1D"/>
    <w:rsid w:val="001E5A0D"/>
    <w:rsid w:val="001E5B67"/>
    <w:rsid w:val="001E5F4B"/>
    <w:rsid w:val="001E6940"/>
    <w:rsid w:val="001E6A76"/>
    <w:rsid w:val="001E7030"/>
    <w:rsid w:val="001E737C"/>
    <w:rsid w:val="001E7775"/>
    <w:rsid w:val="001E7870"/>
    <w:rsid w:val="001E78A8"/>
    <w:rsid w:val="001E7BAE"/>
    <w:rsid w:val="001F00F0"/>
    <w:rsid w:val="001F0141"/>
    <w:rsid w:val="001F05E9"/>
    <w:rsid w:val="001F060F"/>
    <w:rsid w:val="001F1295"/>
    <w:rsid w:val="001F1879"/>
    <w:rsid w:val="001F19FD"/>
    <w:rsid w:val="001F1D19"/>
    <w:rsid w:val="001F1DF1"/>
    <w:rsid w:val="001F2004"/>
    <w:rsid w:val="001F267B"/>
    <w:rsid w:val="001F2BCE"/>
    <w:rsid w:val="001F2BD0"/>
    <w:rsid w:val="001F2F40"/>
    <w:rsid w:val="001F2F47"/>
    <w:rsid w:val="001F35A6"/>
    <w:rsid w:val="001F40E5"/>
    <w:rsid w:val="001F4649"/>
    <w:rsid w:val="001F47A4"/>
    <w:rsid w:val="001F4B3C"/>
    <w:rsid w:val="001F4E74"/>
    <w:rsid w:val="001F4F22"/>
    <w:rsid w:val="001F5673"/>
    <w:rsid w:val="001F59EB"/>
    <w:rsid w:val="001F5E2A"/>
    <w:rsid w:val="001F619D"/>
    <w:rsid w:val="001F70C9"/>
    <w:rsid w:val="00200A50"/>
    <w:rsid w:val="00200D26"/>
    <w:rsid w:val="00201002"/>
    <w:rsid w:val="00201DE1"/>
    <w:rsid w:val="002021D8"/>
    <w:rsid w:val="002023D2"/>
    <w:rsid w:val="00202846"/>
    <w:rsid w:val="00202A68"/>
    <w:rsid w:val="00203593"/>
    <w:rsid w:val="0020374B"/>
    <w:rsid w:val="0020483C"/>
    <w:rsid w:val="00204F2E"/>
    <w:rsid w:val="00205188"/>
    <w:rsid w:val="002057D6"/>
    <w:rsid w:val="002057F5"/>
    <w:rsid w:val="00205952"/>
    <w:rsid w:val="00205A77"/>
    <w:rsid w:val="00205FA1"/>
    <w:rsid w:val="0020608C"/>
    <w:rsid w:val="002062E3"/>
    <w:rsid w:val="00206354"/>
    <w:rsid w:val="00206FCF"/>
    <w:rsid w:val="002074CD"/>
    <w:rsid w:val="00207695"/>
    <w:rsid w:val="00207AC0"/>
    <w:rsid w:val="00207BE0"/>
    <w:rsid w:val="00210AA0"/>
    <w:rsid w:val="00210FDF"/>
    <w:rsid w:val="00211000"/>
    <w:rsid w:val="002112C7"/>
    <w:rsid w:val="0021130B"/>
    <w:rsid w:val="0021139C"/>
    <w:rsid w:val="0021173D"/>
    <w:rsid w:val="002117F8"/>
    <w:rsid w:val="00211C21"/>
    <w:rsid w:val="002124F7"/>
    <w:rsid w:val="002134EA"/>
    <w:rsid w:val="00213616"/>
    <w:rsid w:val="0021373D"/>
    <w:rsid w:val="00213806"/>
    <w:rsid w:val="00213DA2"/>
    <w:rsid w:val="00214318"/>
    <w:rsid w:val="002143CC"/>
    <w:rsid w:val="00214829"/>
    <w:rsid w:val="00214E0F"/>
    <w:rsid w:val="0021556F"/>
    <w:rsid w:val="002156B3"/>
    <w:rsid w:val="00215B82"/>
    <w:rsid w:val="00215BDF"/>
    <w:rsid w:val="00217007"/>
    <w:rsid w:val="00217C42"/>
    <w:rsid w:val="0022001B"/>
    <w:rsid w:val="002209F2"/>
    <w:rsid w:val="00220A00"/>
    <w:rsid w:val="00221530"/>
    <w:rsid w:val="002215A6"/>
    <w:rsid w:val="0022160C"/>
    <w:rsid w:val="0022219E"/>
    <w:rsid w:val="00222453"/>
    <w:rsid w:val="002224A9"/>
    <w:rsid w:val="00222555"/>
    <w:rsid w:val="002228CF"/>
    <w:rsid w:val="002229FE"/>
    <w:rsid w:val="00222EC4"/>
    <w:rsid w:val="002234A2"/>
    <w:rsid w:val="00223785"/>
    <w:rsid w:val="00223952"/>
    <w:rsid w:val="0022398F"/>
    <w:rsid w:val="00223E67"/>
    <w:rsid w:val="002242D0"/>
    <w:rsid w:val="0022461A"/>
    <w:rsid w:val="00224626"/>
    <w:rsid w:val="00225165"/>
    <w:rsid w:val="00225963"/>
    <w:rsid w:val="00225996"/>
    <w:rsid w:val="002260BC"/>
    <w:rsid w:val="002261D0"/>
    <w:rsid w:val="002266F1"/>
    <w:rsid w:val="002272FA"/>
    <w:rsid w:val="00227B29"/>
    <w:rsid w:val="00227CA1"/>
    <w:rsid w:val="0023002C"/>
    <w:rsid w:val="002300DD"/>
    <w:rsid w:val="002303B2"/>
    <w:rsid w:val="00231114"/>
    <w:rsid w:val="00231380"/>
    <w:rsid w:val="0023146B"/>
    <w:rsid w:val="002314AF"/>
    <w:rsid w:val="00231577"/>
    <w:rsid w:val="002320A8"/>
    <w:rsid w:val="002321D3"/>
    <w:rsid w:val="002325DC"/>
    <w:rsid w:val="0023265C"/>
    <w:rsid w:val="002328CA"/>
    <w:rsid w:val="00232C3D"/>
    <w:rsid w:val="00232D37"/>
    <w:rsid w:val="00232D85"/>
    <w:rsid w:val="00233262"/>
    <w:rsid w:val="0023351C"/>
    <w:rsid w:val="00233A99"/>
    <w:rsid w:val="00233C13"/>
    <w:rsid w:val="00233E6E"/>
    <w:rsid w:val="002349E2"/>
    <w:rsid w:val="00235016"/>
    <w:rsid w:val="0023516C"/>
    <w:rsid w:val="002362E9"/>
    <w:rsid w:val="00236EC7"/>
    <w:rsid w:val="0023710B"/>
    <w:rsid w:val="00237124"/>
    <w:rsid w:val="0023756C"/>
    <w:rsid w:val="00237CE3"/>
    <w:rsid w:val="00240AE0"/>
    <w:rsid w:val="00240D61"/>
    <w:rsid w:val="00240E75"/>
    <w:rsid w:val="00241082"/>
    <w:rsid w:val="0024138D"/>
    <w:rsid w:val="0024174B"/>
    <w:rsid w:val="0024196A"/>
    <w:rsid w:val="00241A25"/>
    <w:rsid w:val="00241C8A"/>
    <w:rsid w:val="00241F0D"/>
    <w:rsid w:val="0024218D"/>
    <w:rsid w:val="00242403"/>
    <w:rsid w:val="002429C9"/>
    <w:rsid w:val="0024360E"/>
    <w:rsid w:val="002436AB"/>
    <w:rsid w:val="00244DC4"/>
    <w:rsid w:val="00244DC9"/>
    <w:rsid w:val="0024561B"/>
    <w:rsid w:val="00245A29"/>
    <w:rsid w:val="002466EB"/>
    <w:rsid w:val="00246CA4"/>
    <w:rsid w:val="0024708A"/>
    <w:rsid w:val="00247443"/>
    <w:rsid w:val="0024799F"/>
    <w:rsid w:val="00250A89"/>
    <w:rsid w:val="0025172B"/>
    <w:rsid w:val="002525B3"/>
    <w:rsid w:val="00252B53"/>
    <w:rsid w:val="00253963"/>
    <w:rsid w:val="00254219"/>
    <w:rsid w:val="002544CE"/>
    <w:rsid w:val="0025489E"/>
    <w:rsid w:val="0025520B"/>
    <w:rsid w:val="0025532E"/>
    <w:rsid w:val="002558D0"/>
    <w:rsid w:val="00255969"/>
    <w:rsid w:val="002559D0"/>
    <w:rsid w:val="002561D8"/>
    <w:rsid w:val="00256384"/>
    <w:rsid w:val="00256C8E"/>
    <w:rsid w:val="00256E16"/>
    <w:rsid w:val="00257D68"/>
    <w:rsid w:val="00260793"/>
    <w:rsid w:val="00261A54"/>
    <w:rsid w:val="00261C99"/>
    <w:rsid w:val="00261F19"/>
    <w:rsid w:val="0026277E"/>
    <w:rsid w:val="00262B41"/>
    <w:rsid w:val="00262CFC"/>
    <w:rsid w:val="00263333"/>
    <w:rsid w:val="00263489"/>
    <w:rsid w:val="00263906"/>
    <w:rsid w:val="00263B06"/>
    <w:rsid w:val="00263E40"/>
    <w:rsid w:val="00265278"/>
    <w:rsid w:val="00265292"/>
    <w:rsid w:val="00265519"/>
    <w:rsid w:val="00265595"/>
    <w:rsid w:val="002655CA"/>
    <w:rsid w:val="00265B1D"/>
    <w:rsid w:val="00265CCE"/>
    <w:rsid w:val="00265E9F"/>
    <w:rsid w:val="00266431"/>
    <w:rsid w:val="00267199"/>
    <w:rsid w:val="00267887"/>
    <w:rsid w:val="00267C0F"/>
    <w:rsid w:val="00270703"/>
    <w:rsid w:val="0027079D"/>
    <w:rsid w:val="002708C5"/>
    <w:rsid w:val="0027140E"/>
    <w:rsid w:val="0027191D"/>
    <w:rsid w:val="0027195E"/>
    <w:rsid w:val="00272843"/>
    <w:rsid w:val="00272C51"/>
    <w:rsid w:val="0027378A"/>
    <w:rsid w:val="00273AA7"/>
    <w:rsid w:val="00273CD5"/>
    <w:rsid w:val="00274057"/>
    <w:rsid w:val="00274399"/>
    <w:rsid w:val="00274768"/>
    <w:rsid w:val="00274BA8"/>
    <w:rsid w:val="00274D61"/>
    <w:rsid w:val="002756E5"/>
    <w:rsid w:val="00275BB7"/>
    <w:rsid w:val="00275E73"/>
    <w:rsid w:val="0027615D"/>
    <w:rsid w:val="0027677C"/>
    <w:rsid w:val="00276E4B"/>
    <w:rsid w:val="00276F0C"/>
    <w:rsid w:val="00277208"/>
    <w:rsid w:val="0027735B"/>
    <w:rsid w:val="0027738A"/>
    <w:rsid w:val="00277550"/>
    <w:rsid w:val="002777B5"/>
    <w:rsid w:val="00280946"/>
    <w:rsid w:val="00280C14"/>
    <w:rsid w:val="0028127A"/>
    <w:rsid w:val="002813F0"/>
    <w:rsid w:val="00281A28"/>
    <w:rsid w:val="00281A7B"/>
    <w:rsid w:val="00281AAA"/>
    <w:rsid w:val="00282304"/>
    <w:rsid w:val="002825EF"/>
    <w:rsid w:val="00282A06"/>
    <w:rsid w:val="002836B3"/>
    <w:rsid w:val="00284BD5"/>
    <w:rsid w:val="00284D44"/>
    <w:rsid w:val="00284F86"/>
    <w:rsid w:val="00285726"/>
    <w:rsid w:val="002859A5"/>
    <w:rsid w:val="002862CA"/>
    <w:rsid w:val="00286530"/>
    <w:rsid w:val="00286798"/>
    <w:rsid w:val="00286AD7"/>
    <w:rsid w:val="00286D39"/>
    <w:rsid w:val="00286D80"/>
    <w:rsid w:val="00286DE8"/>
    <w:rsid w:val="00286E71"/>
    <w:rsid w:val="00287093"/>
    <w:rsid w:val="002870D7"/>
    <w:rsid w:val="002871F4"/>
    <w:rsid w:val="00287911"/>
    <w:rsid w:val="00287F22"/>
    <w:rsid w:val="00287FE1"/>
    <w:rsid w:val="0029036D"/>
    <w:rsid w:val="002906BA"/>
    <w:rsid w:val="002915D7"/>
    <w:rsid w:val="0029191F"/>
    <w:rsid w:val="00291AAB"/>
    <w:rsid w:val="0029214B"/>
    <w:rsid w:val="00292167"/>
    <w:rsid w:val="00292194"/>
    <w:rsid w:val="00292949"/>
    <w:rsid w:val="00293439"/>
    <w:rsid w:val="002937B7"/>
    <w:rsid w:val="00293ED2"/>
    <w:rsid w:val="00294219"/>
    <w:rsid w:val="00294748"/>
    <w:rsid w:val="00294879"/>
    <w:rsid w:val="00295175"/>
    <w:rsid w:val="00295301"/>
    <w:rsid w:val="002953E0"/>
    <w:rsid w:val="002953E1"/>
    <w:rsid w:val="002962D2"/>
    <w:rsid w:val="00296445"/>
    <w:rsid w:val="00296686"/>
    <w:rsid w:val="00296E07"/>
    <w:rsid w:val="00297386"/>
    <w:rsid w:val="0029783E"/>
    <w:rsid w:val="00297972"/>
    <w:rsid w:val="00297B18"/>
    <w:rsid w:val="00297F6D"/>
    <w:rsid w:val="002A03F2"/>
    <w:rsid w:val="002A05D5"/>
    <w:rsid w:val="002A09FC"/>
    <w:rsid w:val="002A1092"/>
    <w:rsid w:val="002A234A"/>
    <w:rsid w:val="002A24F2"/>
    <w:rsid w:val="002A2AF4"/>
    <w:rsid w:val="002A2C7E"/>
    <w:rsid w:val="002A2DEC"/>
    <w:rsid w:val="002A2E3F"/>
    <w:rsid w:val="002A3641"/>
    <w:rsid w:val="002A3FCC"/>
    <w:rsid w:val="002A4B72"/>
    <w:rsid w:val="002A4B8D"/>
    <w:rsid w:val="002A5D47"/>
    <w:rsid w:val="002A5D63"/>
    <w:rsid w:val="002A630D"/>
    <w:rsid w:val="002A68AA"/>
    <w:rsid w:val="002A6A11"/>
    <w:rsid w:val="002A6CF7"/>
    <w:rsid w:val="002A786D"/>
    <w:rsid w:val="002A79AB"/>
    <w:rsid w:val="002A7A30"/>
    <w:rsid w:val="002B0286"/>
    <w:rsid w:val="002B074E"/>
    <w:rsid w:val="002B07FD"/>
    <w:rsid w:val="002B111F"/>
    <w:rsid w:val="002B19CE"/>
    <w:rsid w:val="002B1DE3"/>
    <w:rsid w:val="002B25BD"/>
    <w:rsid w:val="002B2B10"/>
    <w:rsid w:val="002B302C"/>
    <w:rsid w:val="002B32E6"/>
    <w:rsid w:val="002B38B8"/>
    <w:rsid w:val="002B3C17"/>
    <w:rsid w:val="002B40C0"/>
    <w:rsid w:val="002B4B80"/>
    <w:rsid w:val="002B5357"/>
    <w:rsid w:val="002B5F3C"/>
    <w:rsid w:val="002B60AA"/>
    <w:rsid w:val="002B61E0"/>
    <w:rsid w:val="002B64D5"/>
    <w:rsid w:val="002B6801"/>
    <w:rsid w:val="002B6BB7"/>
    <w:rsid w:val="002B6C4B"/>
    <w:rsid w:val="002B6DD6"/>
    <w:rsid w:val="002B79C5"/>
    <w:rsid w:val="002C0C3C"/>
    <w:rsid w:val="002C0CAC"/>
    <w:rsid w:val="002C113C"/>
    <w:rsid w:val="002C1B86"/>
    <w:rsid w:val="002C1FED"/>
    <w:rsid w:val="002C2175"/>
    <w:rsid w:val="002C248C"/>
    <w:rsid w:val="002C2663"/>
    <w:rsid w:val="002C2949"/>
    <w:rsid w:val="002C2E04"/>
    <w:rsid w:val="002C2F07"/>
    <w:rsid w:val="002C3837"/>
    <w:rsid w:val="002C44D3"/>
    <w:rsid w:val="002C4D71"/>
    <w:rsid w:val="002C5163"/>
    <w:rsid w:val="002C5186"/>
    <w:rsid w:val="002C55B2"/>
    <w:rsid w:val="002C55DD"/>
    <w:rsid w:val="002C620A"/>
    <w:rsid w:val="002C62E7"/>
    <w:rsid w:val="002C6317"/>
    <w:rsid w:val="002C6656"/>
    <w:rsid w:val="002C6B1C"/>
    <w:rsid w:val="002C6B94"/>
    <w:rsid w:val="002C7419"/>
    <w:rsid w:val="002C7AB3"/>
    <w:rsid w:val="002D0699"/>
    <w:rsid w:val="002D0E86"/>
    <w:rsid w:val="002D1203"/>
    <w:rsid w:val="002D18F4"/>
    <w:rsid w:val="002D1B0A"/>
    <w:rsid w:val="002D24D2"/>
    <w:rsid w:val="002D30A7"/>
    <w:rsid w:val="002D32E3"/>
    <w:rsid w:val="002D3C39"/>
    <w:rsid w:val="002D3FA4"/>
    <w:rsid w:val="002D40ED"/>
    <w:rsid w:val="002D4D09"/>
    <w:rsid w:val="002D55EA"/>
    <w:rsid w:val="002D5A27"/>
    <w:rsid w:val="002D5C55"/>
    <w:rsid w:val="002D604D"/>
    <w:rsid w:val="002D75DA"/>
    <w:rsid w:val="002D7DDB"/>
    <w:rsid w:val="002E079A"/>
    <w:rsid w:val="002E07A8"/>
    <w:rsid w:val="002E0CA6"/>
    <w:rsid w:val="002E0F14"/>
    <w:rsid w:val="002E122A"/>
    <w:rsid w:val="002E23A0"/>
    <w:rsid w:val="002E2B20"/>
    <w:rsid w:val="002E31A0"/>
    <w:rsid w:val="002E345A"/>
    <w:rsid w:val="002E3714"/>
    <w:rsid w:val="002E3793"/>
    <w:rsid w:val="002E38FC"/>
    <w:rsid w:val="002E3A77"/>
    <w:rsid w:val="002E3CD0"/>
    <w:rsid w:val="002E4065"/>
    <w:rsid w:val="002E42C2"/>
    <w:rsid w:val="002E4A03"/>
    <w:rsid w:val="002E4C42"/>
    <w:rsid w:val="002E52A7"/>
    <w:rsid w:val="002E5B45"/>
    <w:rsid w:val="002E664F"/>
    <w:rsid w:val="002E678A"/>
    <w:rsid w:val="002E6D02"/>
    <w:rsid w:val="002E73A9"/>
    <w:rsid w:val="002E7448"/>
    <w:rsid w:val="002E7741"/>
    <w:rsid w:val="002E7D61"/>
    <w:rsid w:val="002E7E1E"/>
    <w:rsid w:val="002F02D3"/>
    <w:rsid w:val="002F0D37"/>
    <w:rsid w:val="002F0F5B"/>
    <w:rsid w:val="002F11F4"/>
    <w:rsid w:val="002F13D9"/>
    <w:rsid w:val="002F1604"/>
    <w:rsid w:val="002F24C1"/>
    <w:rsid w:val="002F350D"/>
    <w:rsid w:val="002F374E"/>
    <w:rsid w:val="002F38D5"/>
    <w:rsid w:val="002F417C"/>
    <w:rsid w:val="002F469C"/>
    <w:rsid w:val="002F4A61"/>
    <w:rsid w:val="002F4C45"/>
    <w:rsid w:val="002F5110"/>
    <w:rsid w:val="002F5999"/>
    <w:rsid w:val="002F5AD8"/>
    <w:rsid w:val="002F60B4"/>
    <w:rsid w:val="002F6239"/>
    <w:rsid w:val="002F6CC8"/>
    <w:rsid w:val="002F7040"/>
    <w:rsid w:val="002F704C"/>
    <w:rsid w:val="002F710E"/>
    <w:rsid w:val="002F71BB"/>
    <w:rsid w:val="002F7300"/>
    <w:rsid w:val="002F73B7"/>
    <w:rsid w:val="002F7971"/>
    <w:rsid w:val="002F7ED0"/>
    <w:rsid w:val="00300DD5"/>
    <w:rsid w:val="0030140A"/>
    <w:rsid w:val="00301AA9"/>
    <w:rsid w:val="003021D9"/>
    <w:rsid w:val="003023E9"/>
    <w:rsid w:val="00302623"/>
    <w:rsid w:val="003036A5"/>
    <w:rsid w:val="003039E6"/>
    <w:rsid w:val="003042EB"/>
    <w:rsid w:val="003044F1"/>
    <w:rsid w:val="0030458E"/>
    <w:rsid w:val="0030458F"/>
    <w:rsid w:val="00304689"/>
    <w:rsid w:val="00304760"/>
    <w:rsid w:val="00304853"/>
    <w:rsid w:val="00304E20"/>
    <w:rsid w:val="00304EB9"/>
    <w:rsid w:val="003052ED"/>
    <w:rsid w:val="0030567A"/>
    <w:rsid w:val="00306400"/>
    <w:rsid w:val="003074DE"/>
    <w:rsid w:val="00307D08"/>
    <w:rsid w:val="0031002A"/>
    <w:rsid w:val="0031027E"/>
    <w:rsid w:val="00310C28"/>
    <w:rsid w:val="00311A21"/>
    <w:rsid w:val="00311D1B"/>
    <w:rsid w:val="003126E7"/>
    <w:rsid w:val="00312A9E"/>
    <w:rsid w:val="00313154"/>
    <w:rsid w:val="003133A2"/>
    <w:rsid w:val="003133D1"/>
    <w:rsid w:val="003135BD"/>
    <w:rsid w:val="00313E55"/>
    <w:rsid w:val="00314BA6"/>
    <w:rsid w:val="00314E93"/>
    <w:rsid w:val="00314F7C"/>
    <w:rsid w:val="0031528E"/>
    <w:rsid w:val="0031549A"/>
    <w:rsid w:val="00315B7E"/>
    <w:rsid w:val="00315DD0"/>
    <w:rsid w:val="003160F2"/>
    <w:rsid w:val="003168B4"/>
    <w:rsid w:val="003169BD"/>
    <w:rsid w:val="00320F58"/>
    <w:rsid w:val="00321B54"/>
    <w:rsid w:val="00321D3F"/>
    <w:rsid w:val="00321F0C"/>
    <w:rsid w:val="003227A7"/>
    <w:rsid w:val="003237E1"/>
    <w:rsid w:val="00323E4D"/>
    <w:rsid w:val="003240D9"/>
    <w:rsid w:val="00324598"/>
    <w:rsid w:val="003256CF"/>
    <w:rsid w:val="00325F4F"/>
    <w:rsid w:val="00326181"/>
    <w:rsid w:val="0032669C"/>
    <w:rsid w:val="00326BE0"/>
    <w:rsid w:val="00326D2C"/>
    <w:rsid w:val="00326DC8"/>
    <w:rsid w:val="0032704C"/>
    <w:rsid w:val="0032737F"/>
    <w:rsid w:val="00327BB7"/>
    <w:rsid w:val="003300BE"/>
    <w:rsid w:val="00330AE4"/>
    <w:rsid w:val="00330CBE"/>
    <w:rsid w:val="00330F65"/>
    <w:rsid w:val="003320F4"/>
    <w:rsid w:val="003323C9"/>
    <w:rsid w:val="00332F4D"/>
    <w:rsid w:val="0033350C"/>
    <w:rsid w:val="00333C79"/>
    <w:rsid w:val="00334091"/>
    <w:rsid w:val="00334521"/>
    <w:rsid w:val="00334694"/>
    <w:rsid w:val="00334BB7"/>
    <w:rsid w:val="00334F82"/>
    <w:rsid w:val="00335271"/>
    <w:rsid w:val="00335642"/>
    <w:rsid w:val="00335A97"/>
    <w:rsid w:val="00335D43"/>
    <w:rsid w:val="003363A5"/>
    <w:rsid w:val="003363D7"/>
    <w:rsid w:val="00336877"/>
    <w:rsid w:val="0033687E"/>
    <w:rsid w:val="00336E6C"/>
    <w:rsid w:val="003374B2"/>
    <w:rsid w:val="00337CA2"/>
    <w:rsid w:val="00337F30"/>
    <w:rsid w:val="003401E2"/>
    <w:rsid w:val="003414E2"/>
    <w:rsid w:val="003415D0"/>
    <w:rsid w:val="00341AD0"/>
    <w:rsid w:val="0034223E"/>
    <w:rsid w:val="003428B2"/>
    <w:rsid w:val="00342C53"/>
    <w:rsid w:val="00342D8B"/>
    <w:rsid w:val="00342DCA"/>
    <w:rsid w:val="003430AD"/>
    <w:rsid w:val="003438BD"/>
    <w:rsid w:val="00343B59"/>
    <w:rsid w:val="00344A0E"/>
    <w:rsid w:val="00344CDE"/>
    <w:rsid w:val="00344D02"/>
    <w:rsid w:val="0034548E"/>
    <w:rsid w:val="00346547"/>
    <w:rsid w:val="00347451"/>
    <w:rsid w:val="0034768D"/>
    <w:rsid w:val="00347874"/>
    <w:rsid w:val="00350AD1"/>
    <w:rsid w:val="00350D0A"/>
    <w:rsid w:val="003516ED"/>
    <w:rsid w:val="00351ABC"/>
    <w:rsid w:val="00351B8F"/>
    <w:rsid w:val="00352738"/>
    <w:rsid w:val="0035299A"/>
    <w:rsid w:val="00352D04"/>
    <w:rsid w:val="00354093"/>
    <w:rsid w:val="00354167"/>
    <w:rsid w:val="003543D7"/>
    <w:rsid w:val="00354688"/>
    <w:rsid w:val="00354E2E"/>
    <w:rsid w:val="00355228"/>
    <w:rsid w:val="0035562C"/>
    <w:rsid w:val="00355F70"/>
    <w:rsid w:val="00356532"/>
    <w:rsid w:val="00356A28"/>
    <w:rsid w:val="003574CB"/>
    <w:rsid w:val="00357BA5"/>
    <w:rsid w:val="00357BB0"/>
    <w:rsid w:val="00360C57"/>
    <w:rsid w:val="00360F6A"/>
    <w:rsid w:val="00360FFB"/>
    <w:rsid w:val="0036186C"/>
    <w:rsid w:val="00361A79"/>
    <w:rsid w:val="00361DBD"/>
    <w:rsid w:val="00361F47"/>
    <w:rsid w:val="00362734"/>
    <w:rsid w:val="003628B9"/>
    <w:rsid w:val="0036298C"/>
    <w:rsid w:val="00362BC7"/>
    <w:rsid w:val="0036312B"/>
    <w:rsid w:val="00363962"/>
    <w:rsid w:val="00363D39"/>
    <w:rsid w:val="00363D88"/>
    <w:rsid w:val="00365629"/>
    <w:rsid w:val="00365F64"/>
    <w:rsid w:val="00366414"/>
    <w:rsid w:val="00367047"/>
    <w:rsid w:val="00367F03"/>
    <w:rsid w:val="0037018A"/>
    <w:rsid w:val="003702C6"/>
    <w:rsid w:val="00370A50"/>
    <w:rsid w:val="00371142"/>
    <w:rsid w:val="0037251E"/>
    <w:rsid w:val="00372BFF"/>
    <w:rsid w:val="003737A8"/>
    <w:rsid w:val="00374202"/>
    <w:rsid w:val="00374765"/>
    <w:rsid w:val="003752E0"/>
    <w:rsid w:val="00375D30"/>
    <w:rsid w:val="00375D53"/>
    <w:rsid w:val="00375FBD"/>
    <w:rsid w:val="00376168"/>
    <w:rsid w:val="00376B34"/>
    <w:rsid w:val="00376D66"/>
    <w:rsid w:val="00377057"/>
    <w:rsid w:val="003773F8"/>
    <w:rsid w:val="003775BA"/>
    <w:rsid w:val="00380027"/>
    <w:rsid w:val="003802C4"/>
    <w:rsid w:val="0038046C"/>
    <w:rsid w:val="00380497"/>
    <w:rsid w:val="003807D2"/>
    <w:rsid w:val="00380F5D"/>
    <w:rsid w:val="00380FBB"/>
    <w:rsid w:val="003810A7"/>
    <w:rsid w:val="00381131"/>
    <w:rsid w:val="0038142E"/>
    <w:rsid w:val="00381C28"/>
    <w:rsid w:val="00382240"/>
    <w:rsid w:val="00382DF9"/>
    <w:rsid w:val="00382FEC"/>
    <w:rsid w:val="00383D1C"/>
    <w:rsid w:val="00384450"/>
    <w:rsid w:val="00384B00"/>
    <w:rsid w:val="00384D0E"/>
    <w:rsid w:val="00385B01"/>
    <w:rsid w:val="00385CFF"/>
    <w:rsid w:val="00386456"/>
    <w:rsid w:val="00386A0C"/>
    <w:rsid w:val="00386C66"/>
    <w:rsid w:val="00387411"/>
    <w:rsid w:val="00387762"/>
    <w:rsid w:val="00387EB9"/>
    <w:rsid w:val="00390254"/>
    <w:rsid w:val="00390C7A"/>
    <w:rsid w:val="003910B2"/>
    <w:rsid w:val="00391737"/>
    <w:rsid w:val="00391C43"/>
    <w:rsid w:val="00392382"/>
    <w:rsid w:val="00393477"/>
    <w:rsid w:val="0039388E"/>
    <w:rsid w:val="00394B27"/>
    <w:rsid w:val="00394DBB"/>
    <w:rsid w:val="00394EFD"/>
    <w:rsid w:val="00395609"/>
    <w:rsid w:val="00396179"/>
    <w:rsid w:val="003971D2"/>
    <w:rsid w:val="00397CE0"/>
    <w:rsid w:val="003A0859"/>
    <w:rsid w:val="003A1172"/>
    <w:rsid w:val="003A1324"/>
    <w:rsid w:val="003A13CC"/>
    <w:rsid w:val="003A1D16"/>
    <w:rsid w:val="003A29E9"/>
    <w:rsid w:val="003A2A99"/>
    <w:rsid w:val="003A2B98"/>
    <w:rsid w:val="003A2D31"/>
    <w:rsid w:val="003A2DF2"/>
    <w:rsid w:val="003A2E10"/>
    <w:rsid w:val="003A30C5"/>
    <w:rsid w:val="003A46AC"/>
    <w:rsid w:val="003A4CD5"/>
    <w:rsid w:val="003A4EEC"/>
    <w:rsid w:val="003A571C"/>
    <w:rsid w:val="003A57F7"/>
    <w:rsid w:val="003A5CA1"/>
    <w:rsid w:val="003A5CD2"/>
    <w:rsid w:val="003A61F0"/>
    <w:rsid w:val="003A6323"/>
    <w:rsid w:val="003A6E1F"/>
    <w:rsid w:val="003A7297"/>
    <w:rsid w:val="003A73F2"/>
    <w:rsid w:val="003B0084"/>
    <w:rsid w:val="003B0168"/>
    <w:rsid w:val="003B0567"/>
    <w:rsid w:val="003B09BE"/>
    <w:rsid w:val="003B0B79"/>
    <w:rsid w:val="003B1799"/>
    <w:rsid w:val="003B198A"/>
    <w:rsid w:val="003B1C63"/>
    <w:rsid w:val="003B23B7"/>
    <w:rsid w:val="003B26CC"/>
    <w:rsid w:val="003B2946"/>
    <w:rsid w:val="003B4BDD"/>
    <w:rsid w:val="003B4FA6"/>
    <w:rsid w:val="003B510D"/>
    <w:rsid w:val="003B5194"/>
    <w:rsid w:val="003B51BA"/>
    <w:rsid w:val="003B54F0"/>
    <w:rsid w:val="003B5546"/>
    <w:rsid w:val="003B5755"/>
    <w:rsid w:val="003B6263"/>
    <w:rsid w:val="003B6707"/>
    <w:rsid w:val="003B7410"/>
    <w:rsid w:val="003B7557"/>
    <w:rsid w:val="003B7753"/>
    <w:rsid w:val="003B7784"/>
    <w:rsid w:val="003B7A16"/>
    <w:rsid w:val="003B7C1E"/>
    <w:rsid w:val="003C01A5"/>
    <w:rsid w:val="003C01B5"/>
    <w:rsid w:val="003C0BA9"/>
    <w:rsid w:val="003C1FB0"/>
    <w:rsid w:val="003C1FFF"/>
    <w:rsid w:val="003C2144"/>
    <w:rsid w:val="003C2334"/>
    <w:rsid w:val="003C278C"/>
    <w:rsid w:val="003C2DED"/>
    <w:rsid w:val="003C2E27"/>
    <w:rsid w:val="003C3643"/>
    <w:rsid w:val="003C3A86"/>
    <w:rsid w:val="003C4C17"/>
    <w:rsid w:val="003C4F26"/>
    <w:rsid w:val="003C4FBD"/>
    <w:rsid w:val="003C53A8"/>
    <w:rsid w:val="003C5A1C"/>
    <w:rsid w:val="003C62D9"/>
    <w:rsid w:val="003C63AA"/>
    <w:rsid w:val="003C6620"/>
    <w:rsid w:val="003C6658"/>
    <w:rsid w:val="003C70D3"/>
    <w:rsid w:val="003C791D"/>
    <w:rsid w:val="003D000E"/>
    <w:rsid w:val="003D0126"/>
    <w:rsid w:val="003D1A6D"/>
    <w:rsid w:val="003D227D"/>
    <w:rsid w:val="003D23AF"/>
    <w:rsid w:val="003D260B"/>
    <w:rsid w:val="003D2E0A"/>
    <w:rsid w:val="003D2F5E"/>
    <w:rsid w:val="003D3146"/>
    <w:rsid w:val="003D3161"/>
    <w:rsid w:val="003D325C"/>
    <w:rsid w:val="003D32F7"/>
    <w:rsid w:val="003D3356"/>
    <w:rsid w:val="003D35E2"/>
    <w:rsid w:val="003D389F"/>
    <w:rsid w:val="003D3C42"/>
    <w:rsid w:val="003D4CBC"/>
    <w:rsid w:val="003D4FAB"/>
    <w:rsid w:val="003D5452"/>
    <w:rsid w:val="003D5B0E"/>
    <w:rsid w:val="003D5B17"/>
    <w:rsid w:val="003D602A"/>
    <w:rsid w:val="003D6408"/>
    <w:rsid w:val="003D64A6"/>
    <w:rsid w:val="003D6ABD"/>
    <w:rsid w:val="003D6CAC"/>
    <w:rsid w:val="003D6E82"/>
    <w:rsid w:val="003D746A"/>
    <w:rsid w:val="003D7478"/>
    <w:rsid w:val="003D748B"/>
    <w:rsid w:val="003D7A9E"/>
    <w:rsid w:val="003D7BE1"/>
    <w:rsid w:val="003D7E47"/>
    <w:rsid w:val="003E082B"/>
    <w:rsid w:val="003E0914"/>
    <w:rsid w:val="003E0E55"/>
    <w:rsid w:val="003E15A1"/>
    <w:rsid w:val="003E19DE"/>
    <w:rsid w:val="003E1AA6"/>
    <w:rsid w:val="003E1F2B"/>
    <w:rsid w:val="003E36EC"/>
    <w:rsid w:val="003E37DC"/>
    <w:rsid w:val="003E3DD5"/>
    <w:rsid w:val="003E4085"/>
    <w:rsid w:val="003E4686"/>
    <w:rsid w:val="003E4765"/>
    <w:rsid w:val="003E4EB5"/>
    <w:rsid w:val="003E5731"/>
    <w:rsid w:val="003E58EE"/>
    <w:rsid w:val="003E5FFB"/>
    <w:rsid w:val="003E6C00"/>
    <w:rsid w:val="003E730B"/>
    <w:rsid w:val="003E7337"/>
    <w:rsid w:val="003E78F6"/>
    <w:rsid w:val="003E7F25"/>
    <w:rsid w:val="003F02CD"/>
    <w:rsid w:val="003F02E4"/>
    <w:rsid w:val="003F082D"/>
    <w:rsid w:val="003F0954"/>
    <w:rsid w:val="003F09BF"/>
    <w:rsid w:val="003F0F96"/>
    <w:rsid w:val="003F10CA"/>
    <w:rsid w:val="003F1129"/>
    <w:rsid w:val="003F179A"/>
    <w:rsid w:val="003F1AC5"/>
    <w:rsid w:val="003F1C3E"/>
    <w:rsid w:val="003F1C5A"/>
    <w:rsid w:val="003F1E68"/>
    <w:rsid w:val="003F202B"/>
    <w:rsid w:val="003F20C9"/>
    <w:rsid w:val="003F26C4"/>
    <w:rsid w:val="003F2CCA"/>
    <w:rsid w:val="003F2DDB"/>
    <w:rsid w:val="003F2DE8"/>
    <w:rsid w:val="003F355B"/>
    <w:rsid w:val="003F390B"/>
    <w:rsid w:val="003F4225"/>
    <w:rsid w:val="003F44BB"/>
    <w:rsid w:val="003F4546"/>
    <w:rsid w:val="003F48F8"/>
    <w:rsid w:val="003F4E4D"/>
    <w:rsid w:val="003F4F44"/>
    <w:rsid w:val="003F5585"/>
    <w:rsid w:val="003F5E28"/>
    <w:rsid w:val="003F662B"/>
    <w:rsid w:val="003F699A"/>
    <w:rsid w:val="003F736A"/>
    <w:rsid w:val="003F7759"/>
    <w:rsid w:val="003F7A09"/>
    <w:rsid w:val="003F7D71"/>
    <w:rsid w:val="0040055A"/>
    <w:rsid w:val="00400F3A"/>
    <w:rsid w:val="00401482"/>
    <w:rsid w:val="00401609"/>
    <w:rsid w:val="0040170B"/>
    <w:rsid w:val="004024CD"/>
    <w:rsid w:val="00402B6D"/>
    <w:rsid w:val="0040317D"/>
    <w:rsid w:val="00403345"/>
    <w:rsid w:val="00403BB9"/>
    <w:rsid w:val="0040448C"/>
    <w:rsid w:val="004052FC"/>
    <w:rsid w:val="00405483"/>
    <w:rsid w:val="00405634"/>
    <w:rsid w:val="00405CC9"/>
    <w:rsid w:val="00406342"/>
    <w:rsid w:val="00406437"/>
    <w:rsid w:val="00406501"/>
    <w:rsid w:val="00406814"/>
    <w:rsid w:val="00406935"/>
    <w:rsid w:val="00406EFD"/>
    <w:rsid w:val="00407976"/>
    <w:rsid w:val="00407A06"/>
    <w:rsid w:val="00407D70"/>
    <w:rsid w:val="004111F7"/>
    <w:rsid w:val="00411908"/>
    <w:rsid w:val="00411DCB"/>
    <w:rsid w:val="0041233B"/>
    <w:rsid w:val="004126AE"/>
    <w:rsid w:val="00412B68"/>
    <w:rsid w:val="0041314F"/>
    <w:rsid w:val="00413401"/>
    <w:rsid w:val="00413631"/>
    <w:rsid w:val="00413973"/>
    <w:rsid w:val="00413F94"/>
    <w:rsid w:val="004140D1"/>
    <w:rsid w:val="004140D6"/>
    <w:rsid w:val="00414209"/>
    <w:rsid w:val="00414544"/>
    <w:rsid w:val="004145BC"/>
    <w:rsid w:val="004147CE"/>
    <w:rsid w:val="00415263"/>
    <w:rsid w:val="0041703A"/>
    <w:rsid w:val="004171BC"/>
    <w:rsid w:val="004175F3"/>
    <w:rsid w:val="00417870"/>
    <w:rsid w:val="00420D66"/>
    <w:rsid w:val="00420F7C"/>
    <w:rsid w:val="004212AB"/>
    <w:rsid w:val="00421333"/>
    <w:rsid w:val="00422AD2"/>
    <w:rsid w:val="00423A58"/>
    <w:rsid w:val="00424134"/>
    <w:rsid w:val="00424922"/>
    <w:rsid w:val="00424BA1"/>
    <w:rsid w:val="004257BF"/>
    <w:rsid w:val="00425AC4"/>
    <w:rsid w:val="00425C88"/>
    <w:rsid w:val="00425CEC"/>
    <w:rsid w:val="00425D7D"/>
    <w:rsid w:val="00426007"/>
    <w:rsid w:val="0042659A"/>
    <w:rsid w:val="00426835"/>
    <w:rsid w:val="00426967"/>
    <w:rsid w:val="00426BFE"/>
    <w:rsid w:val="00426E61"/>
    <w:rsid w:val="00426E88"/>
    <w:rsid w:val="0042779F"/>
    <w:rsid w:val="00427834"/>
    <w:rsid w:val="00427870"/>
    <w:rsid w:val="00427B7A"/>
    <w:rsid w:val="00427DDF"/>
    <w:rsid w:val="00427DE3"/>
    <w:rsid w:val="00427FA2"/>
    <w:rsid w:val="004302CF"/>
    <w:rsid w:val="00430C91"/>
    <w:rsid w:val="00430D5E"/>
    <w:rsid w:val="00431C36"/>
    <w:rsid w:val="00431DB8"/>
    <w:rsid w:val="004321F1"/>
    <w:rsid w:val="00432AEB"/>
    <w:rsid w:val="00432D99"/>
    <w:rsid w:val="00432F95"/>
    <w:rsid w:val="004337C2"/>
    <w:rsid w:val="00433ECF"/>
    <w:rsid w:val="004343F8"/>
    <w:rsid w:val="00436408"/>
    <w:rsid w:val="00436A2B"/>
    <w:rsid w:val="00436D30"/>
    <w:rsid w:val="004370F5"/>
    <w:rsid w:val="0043735B"/>
    <w:rsid w:val="0043767C"/>
    <w:rsid w:val="00437739"/>
    <w:rsid w:val="004377F0"/>
    <w:rsid w:val="004379AB"/>
    <w:rsid w:val="00437F54"/>
    <w:rsid w:val="004406B5"/>
    <w:rsid w:val="0044180B"/>
    <w:rsid w:val="004418ED"/>
    <w:rsid w:val="00441D99"/>
    <w:rsid w:val="0044278E"/>
    <w:rsid w:val="004428A5"/>
    <w:rsid w:val="00442E9C"/>
    <w:rsid w:val="00443814"/>
    <w:rsid w:val="00443BF5"/>
    <w:rsid w:val="00443F0E"/>
    <w:rsid w:val="004447B0"/>
    <w:rsid w:val="00444F34"/>
    <w:rsid w:val="00445629"/>
    <w:rsid w:val="00446910"/>
    <w:rsid w:val="004476A4"/>
    <w:rsid w:val="00447FCD"/>
    <w:rsid w:val="0045020E"/>
    <w:rsid w:val="0045024F"/>
    <w:rsid w:val="004504E9"/>
    <w:rsid w:val="004510CC"/>
    <w:rsid w:val="00451239"/>
    <w:rsid w:val="00451449"/>
    <w:rsid w:val="00451544"/>
    <w:rsid w:val="00453D8C"/>
    <w:rsid w:val="00453E4A"/>
    <w:rsid w:val="00453EEF"/>
    <w:rsid w:val="00453FC5"/>
    <w:rsid w:val="0045492F"/>
    <w:rsid w:val="00454B74"/>
    <w:rsid w:val="00454F65"/>
    <w:rsid w:val="00455981"/>
    <w:rsid w:val="00455FEE"/>
    <w:rsid w:val="00456285"/>
    <w:rsid w:val="00456463"/>
    <w:rsid w:val="0045674D"/>
    <w:rsid w:val="00456951"/>
    <w:rsid w:val="004570C5"/>
    <w:rsid w:val="0045748B"/>
    <w:rsid w:val="004575B4"/>
    <w:rsid w:val="004577D5"/>
    <w:rsid w:val="0045781B"/>
    <w:rsid w:val="00457859"/>
    <w:rsid w:val="004579D9"/>
    <w:rsid w:val="00460766"/>
    <w:rsid w:val="0046106A"/>
    <w:rsid w:val="004611FB"/>
    <w:rsid w:val="004613C1"/>
    <w:rsid w:val="00461846"/>
    <w:rsid w:val="004619F6"/>
    <w:rsid w:val="00461BD0"/>
    <w:rsid w:val="00462435"/>
    <w:rsid w:val="00462804"/>
    <w:rsid w:val="0046313E"/>
    <w:rsid w:val="00463164"/>
    <w:rsid w:val="0046355B"/>
    <w:rsid w:val="004638A5"/>
    <w:rsid w:val="00463B8A"/>
    <w:rsid w:val="00464009"/>
    <w:rsid w:val="00464D4A"/>
    <w:rsid w:val="00464FFC"/>
    <w:rsid w:val="00465173"/>
    <w:rsid w:val="00465241"/>
    <w:rsid w:val="0046596B"/>
    <w:rsid w:val="0046612F"/>
    <w:rsid w:val="004661ED"/>
    <w:rsid w:val="004664F4"/>
    <w:rsid w:val="00466706"/>
    <w:rsid w:val="00466E3E"/>
    <w:rsid w:val="0046749E"/>
    <w:rsid w:val="00467ED6"/>
    <w:rsid w:val="00470B56"/>
    <w:rsid w:val="004722E2"/>
    <w:rsid w:val="004724BE"/>
    <w:rsid w:val="0047311B"/>
    <w:rsid w:val="00473231"/>
    <w:rsid w:val="0047378B"/>
    <w:rsid w:val="0047394D"/>
    <w:rsid w:val="004739DC"/>
    <w:rsid w:val="00473C05"/>
    <w:rsid w:val="00473DEB"/>
    <w:rsid w:val="0047402E"/>
    <w:rsid w:val="004742DB"/>
    <w:rsid w:val="0047447F"/>
    <w:rsid w:val="00474686"/>
    <w:rsid w:val="00475335"/>
    <w:rsid w:val="00475B6B"/>
    <w:rsid w:val="00476CCE"/>
    <w:rsid w:val="0047704C"/>
    <w:rsid w:val="00477290"/>
    <w:rsid w:val="00477477"/>
    <w:rsid w:val="004775BB"/>
    <w:rsid w:val="00480191"/>
    <w:rsid w:val="00480234"/>
    <w:rsid w:val="004802CA"/>
    <w:rsid w:val="00480C33"/>
    <w:rsid w:val="00480FD4"/>
    <w:rsid w:val="00481352"/>
    <w:rsid w:val="004822BC"/>
    <w:rsid w:val="004832FF"/>
    <w:rsid w:val="004836D8"/>
    <w:rsid w:val="00483CB2"/>
    <w:rsid w:val="00484745"/>
    <w:rsid w:val="0048478F"/>
    <w:rsid w:val="00484FC2"/>
    <w:rsid w:val="00485059"/>
    <w:rsid w:val="00485946"/>
    <w:rsid w:val="00485C19"/>
    <w:rsid w:val="004862C9"/>
    <w:rsid w:val="004869C7"/>
    <w:rsid w:val="00486DE4"/>
    <w:rsid w:val="00487423"/>
    <w:rsid w:val="004876BD"/>
    <w:rsid w:val="004877DC"/>
    <w:rsid w:val="00487EC5"/>
    <w:rsid w:val="00490158"/>
    <w:rsid w:val="0049113F"/>
    <w:rsid w:val="00492060"/>
    <w:rsid w:val="0049249C"/>
    <w:rsid w:val="00492522"/>
    <w:rsid w:val="00492874"/>
    <w:rsid w:val="00492A39"/>
    <w:rsid w:val="00493814"/>
    <w:rsid w:val="00493DDD"/>
    <w:rsid w:val="00494710"/>
    <w:rsid w:val="00494979"/>
    <w:rsid w:val="00494E9D"/>
    <w:rsid w:val="0049574C"/>
    <w:rsid w:val="00495AE3"/>
    <w:rsid w:val="00495D6F"/>
    <w:rsid w:val="00495EF4"/>
    <w:rsid w:val="00496414"/>
    <w:rsid w:val="00496A24"/>
    <w:rsid w:val="00496BA6"/>
    <w:rsid w:val="00496C83"/>
    <w:rsid w:val="0049731E"/>
    <w:rsid w:val="004979A4"/>
    <w:rsid w:val="00497FA8"/>
    <w:rsid w:val="004A0604"/>
    <w:rsid w:val="004A1093"/>
    <w:rsid w:val="004A1A11"/>
    <w:rsid w:val="004A1A21"/>
    <w:rsid w:val="004A1EA0"/>
    <w:rsid w:val="004A28DD"/>
    <w:rsid w:val="004A2E2B"/>
    <w:rsid w:val="004A300F"/>
    <w:rsid w:val="004A3311"/>
    <w:rsid w:val="004A39C5"/>
    <w:rsid w:val="004A3AE4"/>
    <w:rsid w:val="004A3FD1"/>
    <w:rsid w:val="004A4CF1"/>
    <w:rsid w:val="004A4F38"/>
    <w:rsid w:val="004A6249"/>
    <w:rsid w:val="004A6DD8"/>
    <w:rsid w:val="004A6DDA"/>
    <w:rsid w:val="004A7265"/>
    <w:rsid w:val="004B0210"/>
    <w:rsid w:val="004B080E"/>
    <w:rsid w:val="004B1876"/>
    <w:rsid w:val="004B2089"/>
    <w:rsid w:val="004B28F7"/>
    <w:rsid w:val="004B3CB7"/>
    <w:rsid w:val="004B41B1"/>
    <w:rsid w:val="004B4633"/>
    <w:rsid w:val="004B47FF"/>
    <w:rsid w:val="004B4B35"/>
    <w:rsid w:val="004B51A7"/>
    <w:rsid w:val="004B5AAF"/>
    <w:rsid w:val="004B5E2B"/>
    <w:rsid w:val="004B6470"/>
    <w:rsid w:val="004B64DE"/>
    <w:rsid w:val="004B6561"/>
    <w:rsid w:val="004B65C7"/>
    <w:rsid w:val="004B663A"/>
    <w:rsid w:val="004B670E"/>
    <w:rsid w:val="004B68CA"/>
    <w:rsid w:val="004B6D7D"/>
    <w:rsid w:val="004B6F1A"/>
    <w:rsid w:val="004B6F1C"/>
    <w:rsid w:val="004B6F36"/>
    <w:rsid w:val="004B7811"/>
    <w:rsid w:val="004B7AA6"/>
    <w:rsid w:val="004C07DF"/>
    <w:rsid w:val="004C093C"/>
    <w:rsid w:val="004C0A18"/>
    <w:rsid w:val="004C0C0A"/>
    <w:rsid w:val="004C0F17"/>
    <w:rsid w:val="004C14AE"/>
    <w:rsid w:val="004C2254"/>
    <w:rsid w:val="004C22D0"/>
    <w:rsid w:val="004C2499"/>
    <w:rsid w:val="004C260F"/>
    <w:rsid w:val="004C3055"/>
    <w:rsid w:val="004C3073"/>
    <w:rsid w:val="004C30C5"/>
    <w:rsid w:val="004C30ED"/>
    <w:rsid w:val="004C3490"/>
    <w:rsid w:val="004C380A"/>
    <w:rsid w:val="004C3985"/>
    <w:rsid w:val="004C3A1C"/>
    <w:rsid w:val="004C3A42"/>
    <w:rsid w:val="004C3B51"/>
    <w:rsid w:val="004C3BA6"/>
    <w:rsid w:val="004C3EAA"/>
    <w:rsid w:val="004C4BEB"/>
    <w:rsid w:val="004C4CFE"/>
    <w:rsid w:val="004C4EC4"/>
    <w:rsid w:val="004C5929"/>
    <w:rsid w:val="004C5B0B"/>
    <w:rsid w:val="004C6750"/>
    <w:rsid w:val="004C6B7E"/>
    <w:rsid w:val="004C6EA4"/>
    <w:rsid w:val="004C73AB"/>
    <w:rsid w:val="004D0216"/>
    <w:rsid w:val="004D0679"/>
    <w:rsid w:val="004D08F6"/>
    <w:rsid w:val="004D09F9"/>
    <w:rsid w:val="004D0D1C"/>
    <w:rsid w:val="004D1B7F"/>
    <w:rsid w:val="004D1EDF"/>
    <w:rsid w:val="004D232B"/>
    <w:rsid w:val="004D29BD"/>
    <w:rsid w:val="004D2A4C"/>
    <w:rsid w:val="004D314D"/>
    <w:rsid w:val="004D3332"/>
    <w:rsid w:val="004D3478"/>
    <w:rsid w:val="004D488A"/>
    <w:rsid w:val="004D4B7C"/>
    <w:rsid w:val="004D578F"/>
    <w:rsid w:val="004D5BF6"/>
    <w:rsid w:val="004D6014"/>
    <w:rsid w:val="004D62DD"/>
    <w:rsid w:val="004D66DA"/>
    <w:rsid w:val="004D6AF9"/>
    <w:rsid w:val="004D6F5D"/>
    <w:rsid w:val="004D70DD"/>
    <w:rsid w:val="004D76BE"/>
    <w:rsid w:val="004D78F4"/>
    <w:rsid w:val="004D7A6D"/>
    <w:rsid w:val="004D7FC0"/>
    <w:rsid w:val="004E0150"/>
    <w:rsid w:val="004E04FE"/>
    <w:rsid w:val="004E1B8F"/>
    <w:rsid w:val="004E1D7F"/>
    <w:rsid w:val="004E26F2"/>
    <w:rsid w:val="004E289D"/>
    <w:rsid w:val="004E2B66"/>
    <w:rsid w:val="004E3069"/>
    <w:rsid w:val="004E3511"/>
    <w:rsid w:val="004E361E"/>
    <w:rsid w:val="004E3B37"/>
    <w:rsid w:val="004E4698"/>
    <w:rsid w:val="004E4CA0"/>
    <w:rsid w:val="004E4F87"/>
    <w:rsid w:val="004E5E10"/>
    <w:rsid w:val="004E72E3"/>
    <w:rsid w:val="004E74AE"/>
    <w:rsid w:val="004E7581"/>
    <w:rsid w:val="004E763A"/>
    <w:rsid w:val="004F0855"/>
    <w:rsid w:val="004F138E"/>
    <w:rsid w:val="004F1465"/>
    <w:rsid w:val="004F1A6F"/>
    <w:rsid w:val="004F20D8"/>
    <w:rsid w:val="004F224D"/>
    <w:rsid w:val="004F256D"/>
    <w:rsid w:val="004F25C5"/>
    <w:rsid w:val="004F2EE6"/>
    <w:rsid w:val="004F35FE"/>
    <w:rsid w:val="004F3771"/>
    <w:rsid w:val="004F394C"/>
    <w:rsid w:val="004F39BC"/>
    <w:rsid w:val="004F3EFD"/>
    <w:rsid w:val="004F4197"/>
    <w:rsid w:val="004F4242"/>
    <w:rsid w:val="004F4390"/>
    <w:rsid w:val="004F461C"/>
    <w:rsid w:val="004F48B4"/>
    <w:rsid w:val="004F4AF7"/>
    <w:rsid w:val="004F4D67"/>
    <w:rsid w:val="004F4DD8"/>
    <w:rsid w:val="004F5082"/>
    <w:rsid w:val="004F566D"/>
    <w:rsid w:val="004F57B9"/>
    <w:rsid w:val="004F58F1"/>
    <w:rsid w:val="004F6C57"/>
    <w:rsid w:val="004F7244"/>
    <w:rsid w:val="004F7642"/>
    <w:rsid w:val="004F7B49"/>
    <w:rsid w:val="004F7E33"/>
    <w:rsid w:val="005002ED"/>
    <w:rsid w:val="005005DF"/>
    <w:rsid w:val="0050060A"/>
    <w:rsid w:val="005006B5"/>
    <w:rsid w:val="00500928"/>
    <w:rsid w:val="00500932"/>
    <w:rsid w:val="00500BF8"/>
    <w:rsid w:val="0050128D"/>
    <w:rsid w:val="00501739"/>
    <w:rsid w:val="00501863"/>
    <w:rsid w:val="005018E7"/>
    <w:rsid w:val="00501A84"/>
    <w:rsid w:val="0050225C"/>
    <w:rsid w:val="00504208"/>
    <w:rsid w:val="005044FE"/>
    <w:rsid w:val="00504910"/>
    <w:rsid w:val="00504C26"/>
    <w:rsid w:val="00504CAE"/>
    <w:rsid w:val="005053A1"/>
    <w:rsid w:val="00505629"/>
    <w:rsid w:val="00505C75"/>
    <w:rsid w:val="00505E8C"/>
    <w:rsid w:val="00506351"/>
    <w:rsid w:val="00506779"/>
    <w:rsid w:val="00506C04"/>
    <w:rsid w:val="00506FBF"/>
    <w:rsid w:val="00511133"/>
    <w:rsid w:val="005111FF"/>
    <w:rsid w:val="00511523"/>
    <w:rsid w:val="0051164F"/>
    <w:rsid w:val="00511806"/>
    <w:rsid w:val="00511A42"/>
    <w:rsid w:val="00511CA8"/>
    <w:rsid w:val="00511CE0"/>
    <w:rsid w:val="00511CF1"/>
    <w:rsid w:val="005127D5"/>
    <w:rsid w:val="00512D58"/>
    <w:rsid w:val="00512F3F"/>
    <w:rsid w:val="005137F7"/>
    <w:rsid w:val="00513A7F"/>
    <w:rsid w:val="00514339"/>
    <w:rsid w:val="0051445A"/>
    <w:rsid w:val="005145E9"/>
    <w:rsid w:val="00514786"/>
    <w:rsid w:val="005147BE"/>
    <w:rsid w:val="00514B2F"/>
    <w:rsid w:val="0051525A"/>
    <w:rsid w:val="00515C58"/>
    <w:rsid w:val="00515D66"/>
    <w:rsid w:val="0051645B"/>
    <w:rsid w:val="0051684B"/>
    <w:rsid w:val="005171AA"/>
    <w:rsid w:val="005175DF"/>
    <w:rsid w:val="00517E53"/>
    <w:rsid w:val="00517FD9"/>
    <w:rsid w:val="005202C3"/>
    <w:rsid w:val="00520641"/>
    <w:rsid w:val="00520B49"/>
    <w:rsid w:val="00520BC6"/>
    <w:rsid w:val="00521988"/>
    <w:rsid w:val="00521CCC"/>
    <w:rsid w:val="0052222D"/>
    <w:rsid w:val="005222EF"/>
    <w:rsid w:val="005223D7"/>
    <w:rsid w:val="00522D69"/>
    <w:rsid w:val="00522EA3"/>
    <w:rsid w:val="00523500"/>
    <w:rsid w:val="0052368D"/>
    <w:rsid w:val="00523D56"/>
    <w:rsid w:val="00524212"/>
    <w:rsid w:val="00524279"/>
    <w:rsid w:val="00524709"/>
    <w:rsid w:val="0052480E"/>
    <w:rsid w:val="00524F6A"/>
    <w:rsid w:val="00525131"/>
    <w:rsid w:val="005251F7"/>
    <w:rsid w:val="00525435"/>
    <w:rsid w:val="00525A26"/>
    <w:rsid w:val="00525A32"/>
    <w:rsid w:val="00525B81"/>
    <w:rsid w:val="00525C0D"/>
    <w:rsid w:val="0052603E"/>
    <w:rsid w:val="00526962"/>
    <w:rsid w:val="00526C52"/>
    <w:rsid w:val="005270C5"/>
    <w:rsid w:val="0052791F"/>
    <w:rsid w:val="00530155"/>
    <w:rsid w:val="00530663"/>
    <w:rsid w:val="0053093F"/>
    <w:rsid w:val="00530F91"/>
    <w:rsid w:val="0053182E"/>
    <w:rsid w:val="00531876"/>
    <w:rsid w:val="005319ED"/>
    <w:rsid w:val="00532420"/>
    <w:rsid w:val="005324BD"/>
    <w:rsid w:val="00532D06"/>
    <w:rsid w:val="005333E6"/>
    <w:rsid w:val="005338F0"/>
    <w:rsid w:val="00533F2F"/>
    <w:rsid w:val="0053425D"/>
    <w:rsid w:val="005344E8"/>
    <w:rsid w:val="00534BEF"/>
    <w:rsid w:val="00535132"/>
    <w:rsid w:val="00536158"/>
    <w:rsid w:val="00536273"/>
    <w:rsid w:val="00536AD0"/>
    <w:rsid w:val="00536DF1"/>
    <w:rsid w:val="00537121"/>
    <w:rsid w:val="00537699"/>
    <w:rsid w:val="00537B82"/>
    <w:rsid w:val="00537C17"/>
    <w:rsid w:val="00537C64"/>
    <w:rsid w:val="005402B6"/>
    <w:rsid w:val="0054036A"/>
    <w:rsid w:val="005409AE"/>
    <w:rsid w:val="00540DAB"/>
    <w:rsid w:val="005412E9"/>
    <w:rsid w:val="005419C4"/>
    <w:rsid w:val="00541B77"/>
    <w:rsid w:val="005422A3"/>
    <w:rsid w:val="005425D6"/>
    <w:rsid w:val="005425DF"/>
    <w:rsid w:val="00542656"/>
    <w:rsid w:val="00542B24"/>
    <w:rsid w:val="00542E59"/>
    <w:rsid w:val="00542E9D"/>
    <w:rsid w:val="00543553"/>
    <w:rsid w:val="00543660"/>
    <w:rsid w:val="005439C5"/>
    <w:rsid w:val="00543CEC"/>
    <w:rsid w:val="00543DEE"/>
    <w:rsid w:val="005440F2"/>
    <w:rsid w:val="00544466"/>
    <w:rsid w:val="005445D0"/>
    <w:rsid w:val="005447D9"/>
    <w:rsid w:val="00545139"/>
    <w:rsid w:val="00545183"/>
    <w:rsid w:val="0054559C"/>
    <w:rsid w:val="0054567A"/>
    <w:rsid w:val="00545729"/>
    <w:rsid w:val="0054629F"/>
    <w:rsid w:val="0054660E"/>
    <w:rsid w:val="00546953"/>
    <w:rsid w:val="00546CEA"/>
    <w:rsid w:val="00546EEB"/>
    <w:rsid w:val="005472CE"/>
    <w:rsid w:val="00547EC4"/>
    <w:rsid w:val="00547F02"/>
    <w:rsid w:val="00547F69"/>
    <w:rsid w:val="0055091B"/>
    <w:rsid w:val="00550B9E"/>
    <w:rsid w:val="00550E73"/>
    <w:rsid w:val="005511EA"/>
    <w:rsid w:val="005513E9"/>
    <w:rsid w:val="00551817"/>
    <w:rsid w:val="00551AC7"/>
    <w:rsid w:val="00551ED0"/>
    <w:rsid w:val="00552DEC"/>
    <w:rsid w:val="005534DF"/>
    <w:rsid w:val="00553729"/>
    <w:rsid w:val="00555051"/>
    <w:rsid w:val="005550F4"/>
    <w:rsid w:val="00555136"/>
    <w:rsid w:val="0055514B"/>
    <w:rsid w:val="0055570B"/>
    <w:rsid w:val="0055594B"/>
    <w:rsid w:val="00556D62"/>
    <w:rsid w:val="00556FD3"/>
    <w:rsid w:val="00557A49"/>
    <w:rsid w:val="0056009C"/>
    <w:rsid w:val="00560124"/>
    <w:rsid w:val="00560356"/>
    <w:rsid w:val="005604AF"/>
    <w:rsid w:val="005614AC"/>
    <w:rsid w:val="00561ABA"/>
    <w:rsid w:val="005623CC"/>
    <w:rsid w:val="00562521"/>
    <w:rsid w:val="005627BF"/>
    <w:rsid w:val="005630B0"/>
    <w:rsid w:val="005634A7"/>
    <w:rsid w:val="00563554"/>
    <w:rsid w:val="00563557"/>
    <w:rsid w:val="005638CC"/>
    <w:rsid w:val="00563A61"/>
    <w:rsid w:val="00564571"/>
    <w:rsid w:val="005646E1"/>
    <w:rsid w:val="005647C0"/>
    <w:rsid w:val="00564AD2"/>
    <w:rsid w:val="0056502E"/>
    <w:rsid w:val="00565201"/>
    <w:rsid w:val="005657DA"/>
    <w:rsid w:val="00566028"/>
    <w:rsid w:val="0056682C"/>
    <w:rsid w:val="005671AB"/>
    <w:rsid w:val="00567898"/>
    <w:rsid w:val="00567939"/>
    <w:rsid w:val="00567E8E"/>
    <w:rsid w:val="00567FCC"/>
    <w:rsid w:val="0057086A"/>
    <w:rsid w:val="00570EF3"/>
    <w:rsid w:val="00571598"/>
    <w:rsid w:val="0057183C"/>
    <w:rsid w:val="00571A5C"/>
    <w:rsid w:val="00571F53"/>
    <w:rsid w:val="0057220D"/>
    <w:rsid w:val="00572771"/>
    <w:rsid w:val="00572B1B"/>
    <w:rsid w:val="00572EB9"/>
    <w:rsid w:val="005732F1"/>
    <w:rsid w:val="00573FC2"/>
    <w:rsid w:val="0057554F"/>
    <w:rsid w:val="00575C67"/>
    <w:rsid w:val="00575E63"/>
    <w:rsid w:val="00575EF5"/>
    <w:rsid w:val="005764E4"/>
    <w:rsid w:val="005772E3"/>
    <w:rsid w:val="00577EB5"/>
    <w:rsid w:val="00577F50"/>
    <w:rsid w:val="005800AC"/>
    <w:rsid w:val="00580266"/>
    <w:rsid w:val="00580566"/>
    <w:rsid w:val="00580F1D"/>
    <w:rsid w:val="00581DC9"/>
    <w:rsid w:val="00583024"/>
    <w:rsid w:val="0058352A"/>
    <w:rsid w:val="005844A2"/>
    <w:rsid w:val="00584AEA"/>
    <w:rsid w:val="005854C2"/>
    <w:rsid w:val="005856A9"/>
    <w:rsid w:val="00585701"/>
    <w:rsid w:val="00585806"/>
    <w:rsid w:val="005858FC"/>
    <w:rsid w:val="00585A71"/>
    <w:rsid w:val="00585D91"/>
    <w:rsid w:val="00586777"/>
    <w:rsid w:val="00586AD0"/>
    <w:rsid w:val="00587218"/>
    <w:rsid w:val="00587300"/>
    <w:rsid w:val="00587461"/>
    <w:rsid w:val="005900AC"/>
    <w:rsid w:val="00590582"/>
    <w:rsid w:val="005906E0"/>
    <w:rsid w:val="00590BC1"/>
    <w:rsid w:val="0059139B"/>
    <w:rsid w:val="005922E6"/>
    <w:rsid w:val="00592639"/>
    <w:rsid w:val="00592C3D"/>
    <w:rsid w:val="0059378B"/>
    <w:rsid w:val="005943FD"/>
    <w:rsid w:val="0059458A"/>
    <w:rsid w:val="00594DB4"/>
    <w:rsid w:val="00595168"/>
    <w:rsid w:val="00595354"/>
    <w:rsid w:val="0059547A"/>
    <w:rsid w:val="0059590F"/>
    <w:rsid w:val="00596384"/>
    <w:rsid w:val="005966AB"/>
    <w:rsid w:val="00596727"/>
    <w:rsid w:val="005967BB"/>
    <w:rsid w:val="0059696F"/>
    <w:rsid w:val="005972B4"/>
    <w:rsid w:val="005973A7"/>
    <w:rsid w:val="005A0120"/>
    <w:rsid w:val="005A115F"/>
    <w:rsid w:val="005A1340"/>
    <w:rsid w:val="005A14F3"/>
    <w:rsid w:val="005A1749"/>
    <w:rsid w:val="005A176B"/>
    <w:rsid w:val="005A17A6"/>
    <w:rsid w:val="005A2AD7"/>
    <w:rsid w:val="005A3C2A"/>
    <w:rsid w:val="005A3CD7"/>
    <w:rsid w:val="005A4CEC"/>
    <w:rsid w:val="005A4D63"/>
    <w:rsid w:val="005A5793"/>
    <w:rsid w:val="005A5BD6"/>
    <w:rsid w:val="005A5E2B"/>
    <w:rsid w:val="005A617B"/>
    <w:rsid w:val="005A66BF"/>
    <w:rsid w:val="005A66FA"/>
    <w:rsid w:val="005A6891"/>
    <w:rsid w:val="005A6899"/>
    <w:rsid w:val="005A6B9A"/>
    <w:rsid w:val="005A6CA9"/>
    <w:rsid w:val="005A7069"/>
    <w:rsid w:val="005A73D6"/>
    <w:rsid w:val="005A7460"/>
    <w:rsid w:val="005A7A90"/>
    <w:rsid w:val="005A7D9E"/>
    <w:rsid w:val="005A7F2A"/>
    <w:rsid w:val="005B009C"/>
    <w:rsid w:val="005B02F1"/>
    <w:rsid w:val="005B0C30"/>
    <w:rsid w:val="005B17B8"/>
    <w:rsid w:val="005B1A06"/>
    <w:rsid w:val="005B22E0"/>
    <w:rsid w:val="005B2323"/>
    <w:rsid w:val="005B2482"/>
    <w:rsid w:val="005B27CC"/>
    <w:rsid w:val="005B2E70"/>
    <w:rsid w:val="005B3424"/>
    <w:rsid w:val="005B3468"/>
    <w:rsid w:val="005B3F60"/>
    <w:rsid w:val="005B48AF"/>
    <w:rsid w:val="005B4D28"/>
    <w:rsid w:val="005B58B1"/>
    <w:rsid w:val="005B5FC7"/>
    <w:rsid w:val="005B6811"/>
    <w:rsid w:val="005B6B2D"/>
    <w:rsid w:val="005B7A05"/>
    <w:rsid w:val="005C0263"/>
    <w:rsid w:val="005C0295"/>
    <w:rsid w:val="005C07F7"/>
    <w:rsid w:val="005C0C5C"/>
    <w:rsid w:val="005C1728"/>
    <w:rsid w:val="005C1EED"/>
    <w:rsid w:val="005C28B3"/>
    <w:rsid w:val="005C29CD"/>
    <w:rsid w:val="005C29FF"/>
    <w:rsid w:val="005C3689"/>
    <w:rsid w:val="005C4241"/>
    <w:rsid w:val="005C456B"/>
    <w:rsid w:val="005C480B"/>
    <w:rsid w:val="005C48B5"/>
    <w:rsid w:val="005C5721"/>
    <w:rsid w:val="005C60CE"/>
    <w:rsid w:val="005C62C7"/>
    <w:rsid w:val="005C6498"/>
    <w:rsid w:val="005C66CC"/>
    <w:rsid w:val="005C6CE9"/>
    <w:rsid w:val="005C727A"/>
    <w:rsid w:val="005C74BC"/>
    <w:rsid w:val="005C7877"/>
    <w:rsid w:val="005D09CC"/>
    <w:rsid w:val="005D0E5B"/>
    <w:rsid w:val="005D11BF"/>
    <w:rsid w:val="005D142C"/>
    <w:rsid w:val="005D15B9"/>
    <w:rsid w:val="005D15CF"/>
    <w:rsid w:val="005D20F6"/>
    <w:rsid w:val="005D21AA"/>
    <w:rsid w:val="005D220B"/>
    <w:rsid w:val="005D2EDC"/>
    <w:rsid w:val="005D4A6B"/>
    <w:rsid w:val="005D52BA"/>
    <w:rsid w:val="005D57E6"/>
    <w:rsid w:val="005D5FE9"/>
    <w:rsid w:val="005D6065"/>
    <w:rsid w:val="005D60A5"/>
    <w:rsid w:val="005D60E3"/>
    <w:rsid w:val="005D6484"/>
    <w:rsid w:val="005D6C8F"/>
    <w:rsid w:val="005D76E4"/>
    <w:rsid w:val="005D7CD8"/>
    <w:rsid w:val="005D7D7D"/>
    <w:rsid w:val="005D7F91"/>
    <w:rsid w:val="005E0120"/>
    <w:rsid w:val="005E01FC"/>
    <w:rsid w:val="005E0643"/>
    <w:rsid w:val="005E10C2"/>
    <w:rsid w:val="005E1BBA"/>
    <w:rsid w:val="005E228A"/>
    <w:rsid w:val="005E2524"/>
    <w:rsid w:val="005E2CEA"/>
    <w:rsid w:val="005E3140"/>
    <w:rsid w:val="005E35B5"/>
    <w:rsid w:val="005E396B"/>
    <w:rsid w:val="005E39FD"/>
    <w:rsid w:val="005E3BEB"/>
    <w:rsid w:val="005E42C1"/>
    <w:rsid w:val="005E438D"/>
    <w:rsid w:val="005E4E28"/>
    <w:rsid w:val="005E4FE3"/>
    <w:rsid w:val="005E513A"/>
    <w:rsid w:val="005E65DB"/>
    <w:rsid w:val="005E6B24"/>
    <w:rsid w:val="005E720C"/>
    <w:rsid w:val="005E7BB7"/>
    <w:rsid w:val="005E7C01"/>
    <w:rsid w:val="005E7CB1"/>
    <w:rsid w:val="005F0378"/>
    <w:rsid w:val="005F0C2E"/>
    <w:rsid w:val="005F0FA2"/>
    <w:rsid w:val="005F1054"/>
    <w:rsid w:val="005F11A0"/>
    <w:rsid w:val="005F16D5"/>
    <w:rsid w:val="005F1D8D"/>
    <w:rsid w:val="005F2288"/>
    <w:rsid w:val="005F2F8C"/>
    <w:rsid w:val="005F38E1"/>
    <w:rsid w:val="005F3ACF"/>
    <w:rsid w:val="005F3C3E"/>
    <w:rsid w:val="005F3CB1"/>
    <w:rsid w:val="005F4597"/>
    <w:rsid w:val="005F464B"/>
    <w:rsid w:val="005F4B9C"/>
    <w:rsid w:val="005F4F0E"/>
    <w:rsid w:val="005F4FA6"/>
    <w:rsid w:val="005F50B8"/>
    <w:rsid w:val="005F537A"/>
    <w:rsid w:val="005F596A"/>
    <w:rsid w:val="005F68B9"/>
    <w:rsid w:val="005F6AB1"/>
    <w:rsid w:val="005F7738"/>
    <w:rsid w:val="006006C5"/>
    <w:rsid w:val="00600869"/>
    <w:rsid w:val="006009A5"/>
    <w:rsid w:val="00600AAC"/>
    <w:rsid w:val="006010B5"/>
    <w:rsid w:val="0060141C"/>
    <w:rsid w:val="006021A7"/>
    <w:rsid w:val="0060298A"/>
    <w:rsid w:val="00602D63"/>
    <w:rsid w:val="00602DA7"/>
    <w:rsid w:val="00602F53"/>
    <w:rsid w:val="0060302E"/>
    <w:rsid w:val="006031E6"/>
    <w:rsid w:val="00603578"/>
    <w:rsid w:val="00603727"/>
    <w:rsid w:val="006039B9"/>
    <w:rsid w:val="00603BCA"/>
    <w:rsid w:val="00604802"/>
    <w:rsid w:val="00605021"/>
    <w:rsid w:val="00605745"/>
    <w:rsid w:val="0060594A"/>
    <w:rsid w:val="00605C69"/>
    <w:rsid w:val="00605F43"/>
    <w:rsid w:val="006060E6"/>
    <w:rsid w:val="00606F42"/>
    <w:rsid w:val="006109FC"/>
    <w:rsid w:val="0061130D"/>
    <w:rsid w:val="006113E9"/>
    <w:rsid w:val="00611764"/>
    <w:rsid w:val="00612144"/>
    <w:rsid w:val="006125E5"/>
    <w:rsid w:val="0061263C"/>
    <w:rsid w:val="0061288D"/>
    <w:rsid w:val="00612A9C"/>
    <w:rsid w:val="00613AA1"/>
    <w:rsid w:val="00613E09"/>
    <w:rsid w:val="00613E42"/>
    <w:rsid w:val="0061431D"/>
    <w:rsid w:val="006149EB"/>
    <w:rsid w:val="00614C2D"/>
    <w:rsid w:val="00614D12"/>
    <w:rsid w:val="00614DF6"/>
    <w:rsid w:val="00614F4E"/>
    <w:rsid w:val="00615AD0"/>
    <w:rsid w:val="00615ECC"/>
    <w:rsid w:val="00616396"/>
    <w:rsid w:val="00616737"/>
    <w:rsid w:val="00616AF5"/>
    <w:rsid w:val="00616E90"/>
    <w:rsid w:val="00616F1A"/>
    <w:rsid w:val="006170CC"/>
    <w:rsid w:val="00617147"/>
    <w:rsid w:val="006173F5"/>
    <w:rsid w:val="00617625"/>
    <w:rsid w:val="00617FF0"/>
    <w:rsid w:val="00620154"/>
    <w:rsid w:val="00620182"/>
    <w:rsid w:val="006203C0"/>
    <w:rsid w:val="006204DD"/>
    <w:rsid w:val="006208C5"/>
    <w:rsid w:val="00621422"/>
    <w:rsid w:val="00621479"/>
    <w:rsid w:val="0062180A"/>
    <w:rsid w:val="00621855"/>
    <w:rsid w:val="00622466"/>
    <w:rsid w:val="0062275A"/>
    <w:rsid w:val="00622815"/>
    <w:rsid w:val="006228D4"/>
    <w:rsid w:val="00622E1F"/>
    <w:rsid w:val="00623613"/>
    <w:rsid w:val="0062362C"/>
    <w:rsid w:val="00624051"/>
    <w:rsid w:val="0062422A"/>
    <w:rsid w:val="0062425B"/>
    <w:rsid w:val="00624A33"/>
    <w:rsid w:val="00625177"/>
    <w:rsid w:val="0062523F"/>
    <w:rsid w:val="00625469"/>
    <w:rsid w:val="006257E2"/>
    <w:rsid w:val="006258DF"/>
    <w:rsid w:val="006263F5"/>
    <w:rsid w:val="00626470"/>
    <w:rsid w:val="006267A9"/>
    <w:rsid w:val="00626E5D"/>
    <w:rsid w:val="00630226"/>
    <w:rsid w:val="006304D5"/>
    <w:rsid w:val="00630565"/>
    <w:rsid w:val="006306CA"/>
    <w:rsid w:val="00630EA4"/>
    <w:rsid w:val="00631460"/>
    <w:rsid w:val="00632084"/>
    <w:rsid w:val="00632597"/>
    <w:rsid w:val="00632F40"/>
    <w:rsid w:val="00633C41"/>
    <w:rsid w:val="00633C86"/>
    <w:rsid w:val="006347E3"/>
    <w:rsid w:val="0063483F"/>
    <w:rsid w:val="00634C24"/>
    <w:rsid w:val="00634E26"/>
    <w:rsid w:val="0063505B"/>
    <w:rsid w:val="00635229"/>
    <w:rsid w:val="00635730"/>
    <w:rsid w:val="006358C5"/>
    <w:rsid w:val="006362D3"/>
    <w:rsid w:val="00636C1B"/>
    <w:rsid w:val="00636D0D"/>
    <w:rsid w:val="00636EDA"/>
    <w:rsid w:val="006375AA"/>
    <w:rsid w:val="0063770E"/>
    <w:rsid w:val="00637BEB"/>
    <w:rsid w:val="00640B05"/>
    <w:rsid w:val="00640B41"/>
    <w:rsid w:val="00640B62"/>
    <w:rsid w:val="00641653"/>
    <w:rsid w:val="00641DB4"/>
    <w:rsid w:val="00641EFC"/>
    <w:rsid w:val="006423B0"/>
    <w:rsid w:val="00642CB0"/>
    <w:rsid w:val="00644A94"/>
    <w:rsid w:val="00645391"/>
    <w:rsid w:val="00645871"/>
    <w:rsid w:val="00645E7C"/>
    <w:rsid w:val="00645EA7"/>
    <w:rsid w:val="00646116"/>
    <w:rsid w:val="0064679A"/>
    <w:rsid w:val="00646876"/>
    <w:rsid w:val="006473C2"/>
    <w:rsid w:val="00647C6D"/>
    <w:rsid w:val="0065059C"/>
    <w:rsid w:val="00650E4B"/>
    <w:rsid w:val="00650E7D"/>
    <w:rsid w:val="006514BF"/>
    <w:rsid w:val="0065178A"/>
    <w:rsid w:val="00651F56"/>
    <w:rsid w:val="006521BE"/>
    <w:rsid w:val="00652238"/>
    <w:rsid w:val="006523E0"/>
    <w:rsid w:val="006524E3"/>
    <w:rsid w:val="00652591"/>
    <w:rsid w:val="00653559"/>
    <w:rsid w:val="00653D02"/>
    <w:rsid w:val="00653F20"/>
    <w:rsid w:val="006541C5"/>
    <w:rsid w:val="00654721"/>
    <w:rsid w:val="00654EA6"/>
    <w:rsid w:val="00654ED9"/>
    <w:rsid w:val="00655114"/>
    <w:rsid w:val="00655544"/>
    <w:rsid w:val="0065585B"/>
    <w:rsid w:val="0065612F"/>
    <w:rsid w:val="006565FC"/>
    <w:rsid w:val="006569B3"/>
    <w:rsid w:val="00656C4C"/>
    <w:rsid w:val="0065750E"/>
    <w:rsid w:val="006578B9"/>
    <w:rsid w:val="00657CFB"/>
    <w:rsid w:val="00660486"/>
    <w:rsid w:val="0066071C"/>
    <w:rsid w:val="00660A8F"/>
    <w:rsid w:val="0066102D"/>
    <w:rsid w:val="006617D7"/>
    <w:rsid w:val="00661D92"/>
    <w:rsid w:val="00661E7E"/>
    <w:rsid w:val="006623F1"/>
    <w:rsid w:val="00663019"/>
    <w:rsid w:val="00663266"/>
    <w:rsid w:val="00663E09"/>
    <w:rsid w:val="00663F5D"/>
    <w:rsid w:val="00664145"/>
    <w:rsid w:val="00664EBF"/>
    <w:rsid w:val="00664FC7"/>
    <w:rsid w:val="00665042"/>
    <w:rsid w:val="006651BC"/>
    <w:rsid w:val="00665CAB"/>
    <w:rsid w:val="0066777F"/>
    <w:rsid w:val="006679F8"/>
    <w:rsid w:val="0067005A"/>
    <w:rsid w:val="006700B5"/>
    <w:rsid w:val="00670164"/>
    <w:rsid w:val="006701A7"/>
    <w:rsid w:val="006703A6"/>
    <w:rsid w:val="006703EA"/>
    <w:rsid w:val="0067066B"/>
    <w:rsid w:val="006724E3"/>
    <w:rsid w:val="00672730"/>
    <w:rsid w:val="00672DD6"/>
    <w:rsid w:val="00673141"/>
    <w:rsid w:val="0067329D"/>
    <w:rsid w:val="0067343C"/>
    <w:rsid w:val="00673C53"/>
    <w:rsid w:val="006740D2"/>
    <w:rsid w:val="006740EE"/>
    <w:rsid w:val="006743B3"/>
    <w:rsid w:val="00674834"/>
    <w:rsid w:val="006759C4"/>
    <w:rsid w:val="00675DDA"/>
    <w:rsid w:val="0067635D"/>
    <w:rsid w:val="00680B5F"/>
    <w:rsid w:val="00681627"/>
    <w:rsid w:val="00681809"/>
    <w:rsid w:val="00681CF9"/>
    <w:rsid w:val="006820F6"/>
    <w:rsid w:val="006824F5"/>
    <w:rsid w:val="00682DF3"/>
    <w:rsid w:val="00683304"/>
    <w:rsid w:val="006844F2"/>
    <w:rsid w:val="00684BD2"/>
    <w:rsid w:val="00685218"/>
    <w:rsid w:val="006856F3"/>
    <w:rsid w:val="00685752"/>
    <w:rsid w:val="00685D88"/>
    <w:rsid w:val="0068636C"/>
    <w:rsid w:val="00686434"/>
    <w:rsid w:val="00686D44"/>
    <w:rsid w:val="006870E8"/>
    <w:rsid w:val="0068739C"/>
    <w:rsid w:val="00687446"/>
    <w:rsid w:val="00687F22"/>
    <w:rsid w:val="00690C30"/>
    <w:rsid w:val="00690D96"/>
    <w:rsid w:val="00691750"/>
    <w:rsid w:val="006919C0"/>
    <w:rsid w:val="00691BF6"/>
    <w:rsid w:val="00692266"/>
    <w:rsid w:val="006925B2"/>
    <w:rsid w:val="00692BA7"/>
    <w:rsid w:val="00692C86"/>
    <w:rsid w:val="00692DEA"/>
    <w:rsid w:val="00692F03"/>
    <w:rsid w:val="00692FF8"/>
    <w:rsid w:val="00693162"/>
    <w:rsid w:val="00693386"/>
    <w:rsid w:val="00693BAF"/>
    <w:rsid w:val="00693E68"/>
    <w:rsid w:val="00693FD0"/>
    <w:rsid w:val="006945E7"/>
    <w:rsid w:val="00694BDC"/>
    <w:rsid w:val="006955A1"/>
    <w:rsid w:val="0069581A"/>
    <w:rsid w:val="00695BDB"/>
    <w:rsid w:val="00696439"/>
    <w:rsid w:val="006964C1"/>
    <w:rsid w:val="00696B77"/>
    <w:rsid w:val="00696C3D"/>
    <w:rsid w:val="00696D9F"/>
    <w:rsid w:val="00696F7C"/>
    <w:rsid w:val="006976A2"/>
    <w:rsid w:val="006A0B81"/>
    <w:rsid w:val="006A0B9E"/>
    <w:rsid w:val="006A0D04"/>
    <w:rsid w:val="006A1293"/>
    <w:rsid w:val="006A1690"/>
    <w:rsid w:val="006A2188"/>
    <w:rsid w:val="006A2320"/>
    <w:rsid w:val="006A377D"/>
    <w:rsid w:val="006A3ABD"/>
    <w:rsid w:val="006A4425"/>
    <w:rsid w:val="006A47C1"/>
    <w:rsid w:val="006A52C5"/>
    <w:rsid w:val="006A5627"/>
    <w:rsid w:val="006A5736"/>
    <w:rsid w:val="006A59A2"/>
    <w:rsid w:val="006A6205"/>
    <w:rsid w:val="006A62F1"/>
    <w:rsid w:val="006A6595"/>
    <w:rsid w:val="006A66BF"/>
    <w:rsid w:val="006A696A"/>
    <w:rsid w:val="006A6A8E"/>
    <w:rsid w:val="006A6F9F"/>
    <w:rsid w:val="006A7483"/>
    <w:rsid w:val="006B0C9A"/>
    <w:rsid w:val="006B15B8"/>
    <w:rsid w:val="006B19B0"/>
    <w:rsid w:val="006B1B52"/>
    <w:rsid w:val="006B2472"/>
    <w:rsid w:val="006B2B55"/>
    <w:rsid w:val="006B2CC3"/>
    <w:rsid w:val="006B2D67"/>
    <w:rsid w:val="006B2DE0"/>
    <w:rsid w:val="006B357A"/>
    <w:rsid w:val="006B391F"/>
    <w:rsid w:val="006B3B4E"/>
    <w:rsid w:val="006B3BA5"/>
    <w:rsid w:val="006B4E48"/>
    <w:rsid w:val="006B5186"/>
    <w:rsid w:val="006B548E"/>
    <w:rsid w:val="006B5B48"/>
    <w:rsid w:val="006B607C"/>
    <w:rsid w:val="006B6119"/>
    <w:rsid w:val="006B6179"/>
    <w:rsid w:val="006B66D9"/>
    <w:rsid w:val="006B695A"/>
    <w:rsid w:val="006B6DBD"/>
    <w:rsid w:val="006B6FA3"/>
    <w:rsid w:val="006B7095"/>
    <w:rsid w:val="006C030B"/>
    <w:rsid w:val="006C06BF"/>
    <w:rsid w:val="006C1C24"/>
    <w:rsid w:val="006C1DCA"/>
    <w:rsid w:val="006C2098"/>
    <w:rsid w:val="006C3004"/>
    <w:rsid w:val="006C35EA"/>
    <w:rsid w:val="006C3CAD"/>
    <w:rsid w:val="006C456A"/>
    <w:rsid w:val="006C457F"/>
    <w:rsid w:val="006C48EF"/>
    <w:rsid w:val="006C55FF"/>
    <w:rsid w:val="006C57DF"/>
    <w:rsid w:val="006C5A0A"/>
    <w:rsid w:val="006C5F4A"/>
    <w:rsid w:val="006C6A62"/>
    <w:rsid w:val="006C6B43"/>
    <w:rsid w:val="006D0072"/>
    <w:rsid w:val="006D0098"/>
    <w:rsid w:val="006D0228"/>
    <w:rsid w:val="006D0C4A"/>
    <w:rsid w:val="006D0D9A"/>
    <w:rsid w:val="006D1298"/>
    <w:rsid w:val="006D1825"/>
    <w:rsid w:val="006D1A1B"/>
    <w:rsid w:val="006D27F7"/>
    <w:rsid w:val="006D2A38"/>
    <w:rsid w:val="006D2CC1"/>
    <w:rsid w:val="006D34CF"/>
    <w:rsid w:val="006D3792"/>
    <w:rsid w:val="006D38D0"/>
    <w:rsid w:val="006D3ADE"/>
    <w:rsid w:val="006D3C59"/>
    <w:rsid w:val="006D409D"/>
    <w:rsid w:val="006D40B2"/>
    <w:rsid w:val="006D42DE"/>
    <w:rsid w:val="006D4E13"/>
    <w:rsid w:val="006D51A4"/>
    <w:rsid w:val="006D59CB"/>
    <w:rsid w:val="006D5B09"/>
    <w:rsid w:val="006D5E52"/>
    <w:rsid w:val="006D62CA"/>
    <w:rsid w:val="006D661E"/>
    <w:rsid w:val="006D67FA"/>
    <w:rsid w:val="006D6D43"/>
    <w:rsid w:val="006D724F"/>
    <w:rsid w:val="006D7385"/>
    <w:rsid w:val="006D7CCE"/>
    <w:rsid w:val="006D7E78"/>
    <w:rsid w:val="006D7F4B"/>
    <w:rsid w:val="006E0AFD"/>
    <w:rsid w:val="006E0C75"/>
    <w:rsid w:val="006E144A"/>
    <w:rsid w:val="006E1901"/>
    <w:rsid w:val="006E1B41"/>
    <w:rsid w:val="006E1DAB"/>
    <w:rsid w:val="006E2060"/>
    <w:rsid w:val="006E22B1"/>
    <w:rsid w:val="006E2B7D"/>
    <w:rsid w:val="006E309D"/>
    <w:rsid w:val="006E3545"/>
    <w:rsid w:val="006E36BB"/>
    <w:rsid w:val="006E4070"/>
    <w:rsid w:val="006E4699"/>
    <w:rsid w:val="006E4CEE"/>
    <w:rsid w:val="006E4FB1"/>
    <w:rsid w:val="006E5190"/>
    <w:rsid w:val="006E69F4"/>
    <w:rsid w:val="006E7025"/>
    <w:rsid w:val="006E71E5"/>
    <w:rsid w:val="006E742B"/>
    <w:rsid w:val="006E7455"/>
    <w:rsid w:val="006F0611"/>
    <w:rsid w:val="006F08B6"/>
    <w:rsid w:val="006F0CB6"/>
    <w:rsid w:val="006F0E50"/>
    <w:rsid w:val="006F115C"/>
    <w:rsid w:val="006F1184"/>
    <w:rsid w:val="006F1B4D"/>
    <w:rsid w:val="006F2489"/>
    <w:rsid w:val="006F282C"/>
    <w:rsid w:val="006F2870"/>
    <w:rsid w:val="006F2AAB"/>
    <w:rsid w:val="006F2AB8"/>
    <w:rsid w:val="006F2C6A"/>
    <w:rsid w:val="006F2FC4"/>
    <w:rsid w:val="006F31E1"/>
    <w:rsid w:val="006F35BA"/>
    <w:rsid w:val="006F3C9B"/>
    <w:rsid w:val="006F3FB0"/>
    <w:rsid w:val="006F4E9C"/>
    <w:rsid w:val="006F5CD2"/>
    <w:rsid w:val="006F5F65"/>
    <w:rsid w:val="006F67F3"/>
    <w:rsid w:val="006F68FB"/>
    <w:rsid w:val="006F6982"/>
    <w:rsid w:val="006F6AA7"/>
    <w:rsid w:val="006F6D18"/>
    <w:rsid w:val="006F7402"/>
    <w:rsid w:val="006F7783"/>
    <w:rsid w:val="006F7794"/>
    <w:rsid w:val="006F7C47"/>
    <w:rsid w:val="006F7ED3"/>
    <w:rsid w:val="006F7F7E"/>
    <w:rsid w:val="00700584"/>
    <w:rsid w:val="00700782"/>
    <w:rsid w:val="00700AFE"/>
    <w:rsid w:val="007014BB"/>
    <w:rsid w:val="007029F4"/>
    <w:rsid w:val="00702A25"/>
    <w:rsid w:val="00702AD4"/>
    <w:rsid w:val="00702FA5"/>
    <w:rsid w:val="007030DD"/>
    <w:rsid w:val="00703F40"/>
    <w:rsid w:val="00704184"/>
    <w:rsid w:val="0070429A"/>
    <w:rsid w:val="0070474B"/>
    <w:rsid w:val="00704977"/>
    <w:rsid w:val="007061CC"/>
    <w:rsid w:val="007061F4"/>
    <w:rsid w:val="00706365"/>
    <w:rsid w:val="00706947"/>
    <w:rsid w:val="00706A35"/>
    <w:rsid w:val="007077A0"/>
    <w:rsid w:val="007103AB"/>
    <w:rsid w:val="007104B8"/>
    <w:rsid w:val="007106AF"/>
    <w:rsid w:val="007108E1"/>
    <w:rsid w:val="00710B1D"/>
    <w:rsid w:val="00711166"/>
    <w:rsid w:val="00711DAD"/>
    <w:rsid w:val="007128FE"/>
    <w:rsid w:val="00712DC7"/>
    <w:rsid w:val="007137D7"/>
    <w:rsid w:val="007140E2"/>
    <w:rsid w:val="007142D0"/>
    <w:rsid w:val="00714684"/>
    <w:rsid w:val="00714DCE"/>
    <w:rsid w:val="0071578A"/>
    <w:rsid w:val="00716482"/>
    <w:rsid w:val="00717339"/>
    <w:rsid w:val="007176EE"/>
    <w:rsid w:val="00717A7E"/>
    <w:rsid w:val="0072028C"/>
    <w:rsid w:val="0072066C"/>
    <w:rsid w:val="007206A2"/>
    <w:rsid w:val="00720CD4"/>
    <w:rsid w:val="00720DB9"/>
    <w:rsid w:val="00722DE7"/>
    <w:rsid w:val="00722F33"/>
    <w:rsid w:val="00722F4E"/>
    <w:rsid w:val="007236F0"/>
    <w:rsid w:val="007240CB"/>
    <w:rsid w:val="00724230"/>
    <w:rsid w:val="00724D38"/>
    <w:rsid w:val="00724DDA"/>
    <w:rsid w:val="00725CE0"/>
    <w:rsid w:val="00725F38"/>
    <w:rsid w:val="0072667A"/>
    <w:rsid w:val="007272C4"/>
    <w:rsid w:val="00730373"/>
    <w:rsid w:val="00731C95"/>
    <w:rsid w:val="00732297"/>
    <w:rsid w:val="00732588"/>
    <w:rsid w:val="00732BC2"/>
    <w:rsid w:val="007334AC"/>
    <w:rsid w:val="00734A1D"/>
    <w:rsid w:val="00734E7F"/>
    <w:rsid w:val="00735112"/>
    <w:rsid w:val="007352DC"/>
    <w:rsid w:val="007357C3"/>
    <w:rsid w:val="00735BDD"/>
    <w:rsid w:val="00735DC9"/>
    <w:rsid w:val="0073609E"/>
    <w:rsid w:val="00736402"/>
    <w:rsid w:val="00737294"/>
    <w:rsid w:val="0073798A"/>
    <w:rsid w:val="007379DA"/>
    <w:rsid w:val="00740055"/>
    <w:rsid w:val="00740E60"/>
    <w:rsid w:val="007412B9"/>
    <w:rsid w:val="00741676"/>
    <w:rsid w:val="00741689"/>
    <w:rsid w:val="00741B47"/>
    <w:rsid w:val="00742A02"/>
    <w:rsid w:val="00742AC2"/>
    <w:rsid w:val="00742B34"/>
    <w:rsid w:val="00742B4A"/>
    <w:rsid w:val="00742BDF"/>
    <w:rsid w:val="007433AF"/>
    <w:rsid w:val="007436B3"/>
    <w:rsid w:val="00743708"/>
    <w:rsid w:val="00743EF9"/>
    <w:rsid w:val="00743F3E"/>
    <w:rsid w:val="00743FDF"/>
    <w:rsid w:val="007445B2"/>
    <w:rsid w:val="0074521A"/>
    <w:rsid w:val="007455BC"/>
    <w:rsid w:val="00745693"/>
    <w:rsid w:val="00745DBE"/>
    <w:rsid w:val="00746018"/>
    <w:rsid w:val="00747CEA"/>
    <w:rsid w:val="00747DA1"/>
    <w:rsid w:val="00747E68"/>
    <w:rsid w:val="00751366"/>
    <w:rsid w:val="007515C8"/>
    <w:rsid w:val="00751AC3"/>
    <w:rsid w:val="00751C47"/>
    <w:rsid w:val="00751EB3"/>
    <w:rsid w:val="00752821"/>
    <w:rsid w:val="00752C1C"/>
    <w:rsid w:val="00752EDD"/>
    <w:rsid w:val="00752F17"/>
    <w:rsid w:val="00752FD2"/>
    <w:rsid w:val="00753E91"/>
    <w:rsid w:val="00754827"/>
    <w:rsid w:val="00754DD6"/>
    <w:rsid w:val="00755267"/>
    <w:rsid w:val="007552DD"/>
    <w:rsid w:val="00755473"/>
    <w:rsid w:val="007555E4"/>
    <w:rsid w:val="007555F9"/>
    <w:rsid w:val="00755B3E"/>
    <w:rsid w:val="00756829"/>
    <w:rsid w:val="0075690C"/>
    <w:rsid w:val="00757004"/>
    <w:rsid w:val="00757C2B"/>
    <w:rsid w:val="00757DF9"/>
    <w:rsid w:val="00757F19"/>
    <w:rsid w:val="0076007B"/>
    <w:rsid w:val="00760AB7"/>
    <w:rsid w:val="00760B70"/>
    <w:rsid w:val="0076174C"/>
    <w:rsid w:val="00761C57"/>
    <w:rsid w:val="007624DE"/>
    <w:rsid w:val="0076261F"/>
    <w:rsid w:val="007631B5"/>
    <w:rsid w:val="007632C8"/>
    <w:rsid w:val="00763785"/>
    <w:rsid w:val="00763864"/>
    <w:rsid w:val="00763E77"/>
    <w:rsid w:val="00764BB3"/>
    <w:rsid w:val="00764D76"/>
    <w:rsid w:val="00765040"/>
    <w:rsid w:val="007656ED"/>
    <w:rsid w:val="00765C21"/>
    <w:rsid w:val="00765D8A"/>
    <w:rsid w:val="007663DB"/>
    <w:rsid w:val="007665B4"/>
    <w:rsid w:val="007679C8"/>
    <w:rsid w:val="007709A9"/>
    <w:rsid w:val="00770B91"/>
    <w:rsid w:val="00770E6A"/>
    <w:rsid w:val="0077103A"/>
    <w:rsid w:val="00771177"/>
    <w:rsid w:val="00771538"/>
    <w:rsid w:val="00771780"/>
    <w:rsid w:val="00771F1A"/>
    <w:rsid w:val="00772203"/>
    <w:rsid w:val="00772601"/>
    <w:rsid w:val="00772CD2"/>
    <w:rsid w:val="00772D51"/>
    <w:rsid w:val="007735E3"/>
    <w:rsid w:val="0077366A"/>
    <w:rsid w:val="007738F5"/>
    <w:rsid w:val="0077392F"/>
    <w:rsid w:val="00773CC6"/>
    <w:rsid w:val="00773FC2"/>
    <w:rsid w:val="0077421B"/>
    <w:rsid w:val="00774759"/>
    <w:rsid w:val="007755EC"/>
    <w:rsid w:val="00775A32"/>
    <w:rsid w:val="0077638B"/>
    <w:rsid w:val="00776AC2"/>
    <w:rsid w:val="00777128"/>
    <w:rsid w:val="00777465"/>
    <w:rsid w:val="007777BF"/>
    <w:rsid w:val="00780176"/>
    <w:rsid w:val="00780378"/>
    <w:rsid w:val="007804D0"/>
    <w:rsid w:val="00780A7B"/>
    <w:rsid w:val="00780BBC"/>
    <w:rsid w:val="00780DB0"/>
    <w:rsid w:val="00781001"/>
    <w:rsid w:val="00781352"/>
    <w:rsid w:val="007814C1"/>
    <w:rsid w:val="007818BA"/>
    <w:rsid w:val="007820FE"/>
    <w:rsid w:val="007821CD"/>
    <w:rsid w:val="00782988"/>
    <w:rsid w:val="00782FA1"/>
    <w:rsid w:val="0078356B"/>
    <w:rsid w:val="007836BD"/>
    <w:rsid w:val="00784172"/>
    <w:rsid w:val="007842DB"/>
    <w:rsid w:val="00784437"/>
    <w:rsid w:val="00784732"/>
    <w:rsid w:val="0078482A"/>
    <w:rsid w:val="00784905"/>
    <w:rsid w:val="00784DB3"/>
    <w:rsid w:val="00784DC8"/>
    <w:rsid w:val="007850A2"/>
    <w:rsid w:val="0078515C"/>
    <w:rsid w:val="007854C3"/>
    <w:rsid w:val="007857C9"/>
    <w:rsid w:val="0078648B"/>
    <w:rsid w:val="00786B7E"/>
    <w:rsid w:val="00786B92"/>
    <w:rsid w:val="00786CDA"/>
    <w:rsid w:val="00786D8A"/>
    <w:rsid w:val="00786E67"/>
    <w:rsid w:val="00787577"/>
    <w:rsid w:val="007877F8"/>
    <w:rsid w:val="007901D5"/>
    <w:rsid w:val="00790C29"/>
    <w:rsid w:val="00790C2B"/>
    <w:rsid w:val="00791042"/>
    <w:rsid w:val="0079105E"/>
    <w:rsid w:val="0079203D"/>
    <w:rsid w:val="007925FF"/>
    <w:rsid w:val="00792B76"/>
    <w:rsid w:val="007932E1"/>
    <w:rsid w:val="0079375A"/>
    <w:rsid w:val="007938F6"/>
    <w:rsid w:val="00793BC4"/>
    <w:rsid w:val="00793E38"/>
    <w:rsid w:val="007940DE"/>
    <w:rsid w:val="00795943"/>
    <w:rsid w:val="0079603D"/>
    <w:rsid w:val="007961C6"/>
    <w:rsid w:val="00796545"/>
    <w:rsid w:val="007966E8"/>
    <w:rsid w:val="00796897"/>
    <w:rsid w:val="007968EA"/>
    <w:rsid w:val="007971C9"/>
    <w:rsid w:val="0079724F"/>
    <w:rsid w:val="007A0814"/>
    <w:rsid w:val="007A09CB"/>
    <w:rsid w:val="007A0A5B"/>
    <w:rsid w:val="007A0CF7"/>
    <w:rsid w:val="007A0F58"/>
    <w:rsid w:val="007A1D9A"/>
    <w:rsid w:val="007A1F7F"/>
    <w:rsid w:val="007A227D"/>
    <w:rsid w:val="007A236C"/>
    <w:rsid w:val="007A26FB"/>
    <w:rsid w:val="007A2B3E"/>
    <w:rsid w:val="007A2D16"/>
    <w:rsid w:val="007A2EAF"/>
    <w:rsid w:val="007A343E"/>
    <w:rsid w:val="007A3D93"/>
    <w:rsid w:val="007A3E61"/>
    <w:rsid w:val="007A3F24"/>
    <w:rsid w:val="007A4492"/>
    <w:rsid w:val="007A48D3"/>
    <w:rsid w:val="007A5CDD"/>
    <w:rsid w:val="007A5E83"/>
    <w:rsid w:val="007A5ECD"/>
    <w:rsid w:val="007A5F77"/>
    <w:rsid w:val="007A663C"/>
    <w:rsid w:val="007A68D5"/>
    <w:rsid w:val="007A6BED"/>
    <w:rsid w:val="007A71B9"/>
    <w:rsid w:val="007A7ADA"/>
    <w:rsid w:val="007B02E0"/>
    <w:rsid w:val="007B0566"/>
    <w:rsid w:val="007B136F"/>
    <w:rsid w:val="007B1CC0"/>
    <w:rsid w:val="007B20BB"/>
    <w:rsid w:val="007B265A"/>
    <w:rsid w:val="007B26BF"/>
    <w:rsid w:val="007B2860"/>
    <w:rsid w:val="007B295D"/>
    <w:rsid w:val="007B2AA7"/>
    <w:rsid w:val="007B2B60"/>
    <w:rsid w:val="007B35AD"/>
    <w:rsid w:val="007B3A0C"/>
    <w:rsid w:val="007B40C0"/>
    <w:rsid w:val="007B46E6"/>
    <w:rsid w:val="007B4801"/>
    <w:rsid w:val="007B5614"/>
    <w:rsid w:val="007B5A6E"/>
    <w:rsid w:val="007B5A93"/>
    <w:rsid w:val="007B5EF7"/>
    <w:rsid w:val="007B7096"/>
    <w:rsid w:val="007B72CB"/>
    <w:rsid w:val="007B72F3"/>
    <w:rsid w:val="007B748E"/>
    <w:rsid w:val="007B777D"/>
    <w:rsid w:val="007C0FB1"/>
    <w:rsid w:val="007C152B"/>
    <w:rsid w:val="007C157A"/>
    <w:rsid w:val="007C1A6A"/>
    <w:rsid w:val="007C1F91"/>
    <w:rsid w:val="007C2807"/>
    <w:rsid w:val="007C2E97"/>
    <w:rsid w:val="007C3159"/>
    <w:rsid w:val="007C398D"/>
    <w:rsid w:val="007C3ED4"/>
    <w:rsid w:val="007C4420"/>
    <w:rsid w:val="007C4460"/>
    <w:rsid w:val="007C449E"/>
    <w:rsid w:val="007C478E"/>
    <w:rsid w:val="007C53AF"/>
    <w:rsid w:val="007C6406"/>
    <w:rsid w:val="007C6712"/>
    <w:rsid w:val="007C699E"/>
    <w:rsid w:val="007C6DB4"/>
    <w:rsid w:val="007C74E2"/>
    <w:rsid w:val="007C7AE6"/>
    <w:rsid w:val="007C7C4B"/>
    <w:rsid w:val="007D0187"/>
    <w:rsid w:val="007D06CC"/>
    <w:rsid w:val="007D0CDB"/>
    <w:rsid w:val="007D0E5F"/>
    <w:rsid w:val="007D12CC"/>
    <w:rsid w:val="007D159F"/>
    <w:rsid w:val="007D1757"/>
    <w:rsid w:val="007D17B6"/>
    <w:rsid w:val="007D3131"/>
    <w:rsid w:val="007D31C0"/>
    <w:rsid w:val="007D360A"/>
    <w:rsid w:val="007D3CE8"/>
    <w:rsid w:val="007D4244"/>
    <w:rsid w:val="007D4433"/>
    <w:rsid w:val="007D4BDC"/>
    <w:rsid w:val="007D4E73"/>
    <w:rsid w:val="007D56D0"/>
    <w:rsid w:val="007D59A2"/>
    <w:rsid w:val="007D5B52"/>
    <w:rsid w:val="007D5E08"/>
    <w:rsid w:val="007D6615"/>
    <w:rsid w:val="007D6833"/>
    <w:rsid w:val="007D6D0C"/>
    <w:rsid w:val="007D6DBD"/>
    <w:rsid w:val="007D6F5C"/>
    <w:rsid w:val="007D71A2"/>
    <w:rsid w:val="007D769F"/>
    <w:rsid w:val="007D76C6"/>
    <w:rsid w:val="007D7963"/>
    <w:rsid w:val="007E0080"/>
    <w:rsid w:val="007E04AF"/>
    <w:rsid w:val="007E0815"/>
    <w:rsid w:val="007E0C0B"/>
    <w:rsid w:val="007E1AD2"/>
    <w:rsid w:val="007E1D73"/>
    <w:rsid w:val="007E25A4"/>
    <w:rsid w:val="007E2A9A"/>
    <w:rsid w:val="007E32EF"/>
    <w:rsid w:val="007E3606"/>
    <w:rsid w:val="007E378C"/>
    <w:rsid w:val="007E3BF0"/>
    <w:rsid w:val="007E4069"/>
    <w:rsid w:val="007E44E0"/>
    <w:rsid w:val="007E466B"/>
    <w:rsid w:val="007E4C0E"/>
    <w:rsid w:val="007E54AF"/>
    <w:rsid w:val="007E55CA"/>
    <w:rsid w:val="007E580E"/>
    <w:rsid w:val="007E5C3D"/>
    <w:rsid w:val="007E601E"/>
    <w:rsid w:val="007E6067"/>
    <w:rsid w:val="007E66BA"/>
    <w:rsid w:val="007E66C4"/>
    <w:rsid w:val="007E7BFF"/>
    <w:rsid w:val="007E7FDA"/>
    <w:rsid w:val="007F0093"/>
    <w:rsid w:val="007F00E8"/>
    <w:rsid w:val="007F063D"/>
    <w:rsid w:val="007F0D4D"/>
    <w:rsid w:val="007F1AC3"/>
    <w:rsid w:val="007F2A55"/>
    <w:rsid w:val="007F2DA5"/>
    <w:rsid w:val="007F3604"/>
    <w:rsid w:val="007F3D85"/>
    <w:rsid w:val="007F420B"/>
    <w:rsid w:val="007F4252"/>
    <w:rsid w:val="007F5331"/>
    <w:rsid w:val="007F54BA"/>
    <w:rsid w:val="007F567F"/>
    <w:rsid w:val="007F58AD"/>
    <w:rsid w:val="007F58FA"/>
    <w:rsid w:val="007F6116"/>
    <w:rsid w:val="007F6429"/>
    <w:rsid w:val="007F67E7"/>
    <w:rsid w:val="007F6800"/>
    <w:rsid w:val="007F6C1B"/>
    <w:rsid w:val="007F6CFF"/>
    <w:rsid w:val="007F6F4A"/>
    <w:rsid w:val="007F72CB"/>
    <w:rsid w:val="007F7315"/>
    <w:rsid w:val="007F74CD"/>
    <w:rsid w:val="00800B7D"/>
    <w:rsid w:val="00800DF3"/>
    <w:rsid w:val="00801058"/>
    <w:rsid w:val="00801333"/>
    <w:rsid w:val="00802692"/>
    <w:rsid w:val="008032DE"/>
    <w:rsid w:val="00803343"/>
    <w:rsid w:val="00804040"/>
    <w:rsid w:val="008040D1"/>
    <w:rsid w:val="008044EE"/>
    <w:rsid w:val="008045C9"/>
    <w:rsid w:val="00804A4C"/>
    <w:rsid w:val="00804F42"/>
    <w:rsid w:val="00805507"/>
    <w:rsid w:val="008058F1"/>
    <w:rsid w:val="00806845"/>
    <w:rsid w:val="008068DC"/>
    <w:rsid w:val="008069B1"/>
    <w:rsid w:val="00806BD1"/>
    <w:rsid w:val="00806BEA"/>
    <w:rsid w:val="00806DAC"/>
    <w:rsid w:val="00807063"/>
    <w:rsid w:val="00807713"/>
    <w:rsid w:val="00807C79"/>
    <w:rsid w:val="00807CD0"/>
    <w:rsid w:val="00807F99"/>
    <w:rsid w:val="008101AB"/>
    <w:rsid w:val="008103F1"/>
    <w:rsid w:val="00810CBA"/>
    <w:rsid w:val="0081118F"/>
    <w:rsid w:val="00811676"/>
    <w:rsid w:val="00811F5B"/>
    <w:rsid w:val="00812985"/>
    <w:rsid w:val="008129B1"/>
    <w:rsid w:val="00812AB7"/>
    <w:rsid w:val="008133AD"/>
    <w:rsid w:val="008136EB"/>
    <w:rsid w:val="00813778"/>
    <w:rsid w:val="0081391A"/>
    <w:rsid w:val="00813988"/>
    <w:rsid w:val="00813C28"/>
    <w:rsid w:val="008142AF"/>
    <w:rsid w:val="00814590"/>
    <w:rsid w:val="0081486B"/>
    <w:rsid w:val="00814C25"/>
    <w:rsid w:val="00814E31"/>
    <w:rsid w:val="00814EA8"/>
    <w:rsid w:val="00814FB6"/>
    <w:rsid w:val="00815B6A"/>
    <w:rsid w:val="00815E22"/>
    <w:rsid w:val="00815E49"/>
    <w:rsid w:val="0081632F"/>
    <w:rsid w:val="008169F2"/>
    <w:rsid w:val="00816DF1"/>
    <w:rsid w:val="00817552"/>
    <w:rsid w:val="00817B11"/>
    <w:rsid w:val="00817CDB"/>
    <w:rsid w:val="00817FE3"/>
    <w:rsid w:val="00820891"/>
    <w:rsid w:val="008209EB"/>
    <w:rsid w:val="00820C45"/>
    <w:rsid w:val="00822041"/>
    <w:rsid w:val="0082285D"/>
    <w:rsid w:val="00822916"/>
    <w:rsid w:val="00822BC8"/>
    <w:rsid w:val="00822BFA"/>
    <w:rsid w:val="00823131"/>
    <w:rsid w:val="00823B56"/>
    <w:rsid w:val="008240AB"/>
    <w:rsid w:val="0082469E"/>
    <w:rsid w:val="00824ADE"/>
    <w:rsid w:val="00824D56"/>
    <w:rsid w:val="00826531"/>
    <w:rsid w:val="00826881"/>
    <w:rsid w:val="00826B5E"/>
    <w:rsid w:val="00827640"/>
    <w:rsid w:val="00830246"/>
    <w:rsid w:val="00830825"/>
    <w:rsid w:val="00830F6C"/>
    <w:rsid w:val="008314A5"/>
    <w:rsid w:val="00831AFD"/>
    <w:rsid w:val="00831DB9"/>
    <w:rsid w:val="00831EE3"/>
    <w:rsid w:val="008320CA"/>
    <w:rsid w:val="00832FF9"/>
    <w:rsid w:val="0083329F"/>
    <w:rsid w:val="00833D32"/>
    <w:rsid w:val="00834142"/>
    <w:rsid w:val="00834567"/>
    <w:rsid w:val="00834CC4"/>
    <w:rsid w:val="008354E5"/>
    <w:rsid w:val="0083563C"/>
    <w:rsid w:val="0083563F"/>
    <w:rsid w:val="00836928"/>
    <w:rsid w:val="00836F1E"/>
    <w:rsid w:val="00837193"/>
    <w:rsid w:val="0083752B"/>
    <w:rsid w:val="008377EE"/>
    <w:rsid w:val="00840F7E"/>
    <w:rsid w:val="0084105B"/>
    <w:rsid w:val="00841153"/>
    <w:rsid w:val="00841261"/>
    <w:rsid w:val="008423A5"/>
    <w:rsid w:val="00842B32"/>
    <w:rsid w:val="00843964"/>
    <w:rsid w:val="00843BAE"/>
    <w:rsid w:val="00844058"/>
    <w:rsid w:val="008444A4"/>
    <w:rsid w:val="008446F2"/>
    <w:rsid w:val="00844DE8"/>
    <w:rsid w:val="00844FB6"/>
    <w:rsid w:val="00845367"/>
    <w:rsid w:val="00845EBE"/>
    <w:rsid w:val="008465F9"/>
    <w:rsid w:val="00846C1A"/>
    <w:rsid w:val="00847583"/>
    <w:rsid w:val="00847B5F"/>
    <w:rsid w:val="008500D1"/>
    <w:rsid w:val="00851A25"/>
    <w:rsid w:val="00851E15"/>
    <w:rsid w:val="0085213A"/>
    <w:rsid w:val="008523BA"/>
    <w:rsid w:val="00852BDE"/>
    <w:rsid w:val="00852C05"/>
    <w:rsid w:val="00853088"/>
    <w:rsid w:val="008537D6"/>
    <w:rsid w:val="00853B60"/>
    <w:rsid w:val="008543B3"/>
    <w:rsid w:val="0085481E"/>
    <w:rsid w:val="00854CB8"/>
    <w:rsid w:val="0085539E"/>
    <w:rsid w:val="008557DE"/>
    <w:rsid w:val="00855AA0"/>
    <w:rsid w:val="00855AF9"/>
    <w:rsid w:val="00855E09"/>
    <w:rsid w:val="00856CD9"/>
    <w:rsid w:val="00856E85"/>
    <w:rsid w:val="00857697"/>
    <w:rsid w:val="00857DB5"/>
    <w:rsid w:val="00860450"/>
    <w:rsid w:val="00860C3C"/>
    <w:rsid w:val="00860D5C"/>
    <w:rsid w:val="00861090"/>
    <w:rsid w:val="008617D7"/>
    <w:rsid w:val="00861BBE"/>
    <w:rsid w:val="008621A7"/>
    <w:rsid w:val="00862387"/>
    <w:rsid w:val="00862738"/>
    <w:rsid w:val="00862AFA"/>
    <w:rsid w:val="00862D44"/>
    <w:rsid w:val="00863651"/>
    <w:rsid w:val="00863BEB"/>
    <w:rsid w:val="00863EAC"/>
    <w:rsid w:val="00864388"/>
    <w:rsid w:val="00864FE8"/>
    <w:rsid w:val="008651B0"/>
    <w:rsid w:val="00865296"/>
    <w:rsid w:val="008654C8"/>
    <w:rsid w:val="00865DC5"/>
    <w:rsid w:val="00865E97"/>
    <w:rsid w:val="0086600D"/>
    <w:rsid w:val="008660D1"/>
    <w:rsid w:val="008665FD"/>
    <w:rsid w:val="00867A38"/>
    <w:rsid w:val="00867A92"/>
    <w:rsid w:val="008701AD"/>
    <w:rsid w:val="0087252F"/>
    <w:rsid w:val="00872BC1"/>
    <w:rsid w:val="008731E4"/>
    <w:rsid w:val="00873364"/>
    <w:rsid w:val="00874F19"/>
    <w:rsid w:val="008752E6"/>
    <w:rsid w:val="00876191"/>
    <w:rsid w:val="00876D56"/>
    <w:rsid w:val="008771B8"/>
    <w:rsid w:val="0087739C"/>
    <w:rsid w:val="00877B2D"/>
    <w:rsid w:val="00877C1F"/>
    <w:rsid w:val="00877EEA"/>
    <w:rsid w:val="008806F6"/>
    <w:rsid w:val="00880FC5"/>
    <w:rsid w:val="008810A9"/>
    <w:rsid w:val="008813BB"/>
    <w:rsid w:val="0088235E"/>
    <w:rsid w:val="008828C6"/>
    <w:rsid w:val="008828E4"/>
    <w:rsid w:val="00882930"/>
    <w:rsid w:val="00882A30"/>
    <w:rsid w:val="00882BF2"/>
    <w:rsid w:val="00882C7A"/>
    <w:rsid w:val="0088346F"/>
    <w:rsid w:val="00883CF5"/>
    <w:rsid w:val="008848CC"/>
    <w:rsid w:val="00885013"/>
    <w:rsid w:val="008853D8"/>
    <w:rsid w:val="0088543C"/>
    <w:rsid w:val="00885772"/>
    <w:rsid w:val="00886332"/>
    <w:rsid w:val="0088640F"/>
    <w:rsid w:val="00886498"/>
    <w:rsid w:val="0088656E"/>
    <w:rsid w:val="008866BB"/>
    <w:rsid w:val="00886B79"/>
    <w:rsid w:val="00887130"/>
    <w:rsid w:val="00890E65"/>
    <w:rsid w:val="00891079"/>
    <w:rsid w:val="00891283"/>
    <w:rsid w:val="00891512"/>
    <w:rsid w:val="00891B9D"/>
    <w:rsid w:val="00893020"/>
    <w:rsid w:val="0089377D"/>
    <w:rsid w:val="00893D98"/>
    <w:rsid w:val="00893F27"/>
    <w:rsid w:val="008940F7"/>
    <w:rsid w:val="0089463D"/>
    <w:rsid w:val="00894988"/>
    <w:rsid w:val="00895770"/>
    <w:rsid w:val="00895EA9"/>
    <w:rsid w:val="0089637D"/>
    <w:rsid w:val="00896B4E"/>
    <w:rsid w:val="00897213"/>
    <w:rsid w:val="008A0406"/>
    <w:rsid w:val="008A0CA8"/>
    <w:rsid w:val="008A0F3E"/>
    <w:rsid w:val="008A11F2"/>
    <w:rsid w:val="008A125D"/>
    <w:rsid w:val="008A1384"/>
    <w:rsid w:val="008A139A"/>
    <w:rsid w:val="008A170A"/>
    <w:rsid w:val="008A1731"/>
    <w:rsid w:val="008A188A"/>
    <w:rsid w:val="008A1944"/>
    <w:rsid w:val="008A2290"/>
    <w:rsid w:val="008A22B7"/>
    <w:rsid w:val="008A2A59"/>
    <w:rsid w:val="008A2CA3"/>
    <w:rsid w:val="008A2EA1"/>
    <w:rsid w:val="008A2EA2"/>
    <w:rsid w:val="008A3441"/>
    <w:rsid w:val="008A39A6"/>
    <w:rsid w:val="008A478A"/>
    <w:rsid w:val="008A4E3F"/>
    <w:rsid w:val="008A505B"/>
    <w:rsid w:val="008A5B19"/>
    <w:rsid w:val="008A6902"/>
    <w:rsid w:val="008A71C2"/>
    <w:rsid w:val="008B1635"/>
    <w:rsid w:val="008B1790"/>
    <w:rsid w:val="008B29E8"/>
    <w:rsid w:val="008B2CA3"/>
    <w:rsid w:val="008B3409"/>
    <w:rsid w:val="008B3469"/>
    <w:rsid w:val="008B36E6"/>
    <w:rsid w:val="008B3817"/>
    <w:rsid w:val="008B3DE0"/>
    <w:rsid w:val="008B456E"/>
    <w:rsid w:val="008B4B3E"/>
    <w:rsid w:val="008B4B5A"/>
    <w:rsid w:val="008B4F01"/>
    <w:rsid w:val="008B54CF"/>
    <w:rsid w:val="008B5902"/>
    <w:rsid w:val="008B5A4F"/>
    <w:rsid w:val="008B5FB2"/>
    <w:rsid w:val="008B66BA"/>
    <w:rsid w:val="008B69BD"/>
    <w:rsid w:val="008B6D5E"/>
    <w:rsid w:val="008B6F1C"/>
    <w:rsid w:val="008B6F60"/>
    <w:rsid w:val="008B755D"/>
    <w:rsid w:val="008B7CCF"/>
    <w:rsid w:val="008C0256"/>
    <w:rsid w:val="008C0594"/>
    <w:rsid w:val="008C0CD2"/>
    <w:rsid w:val="008C10E8"/>
    <w:rsid w:val="008C12B6"/>
    <w:rsid w:val="008C12BB"/>
    <w:rsid w:val="008C13B7"/>
    <w:rsid w:val="008C19AB"/>
    <w:rsid w:val="008C2240"/>
    <w:rsid w:val="008C2301"/>
    <w:rsid w:val="008C25CD"/>
    <w:rsid w:val="008C27F8"/>
    <w:rsid w:val="008C2863"/>
    <w:rsid w:val="008C2B12"/>
    <w:rsid w:val="008C2DCB"/>
    <w:rsid w:val="008C33C5"/>
    <w:rsid w:val="008C395C"/>
    <w:rsid w:val="008C3CED"/>
    <w:rsid w:val="008C3DD4"/>
    <w:rsid w:val="008C419D"/>
    <w:rsid w:val="008C4635"/>
    <w:rsid w:val="008C6250"/>
    <w:rsid w:val="008C6C39"/>
    <w:rsid w:val="008C7044"/>
    <w:rsid w:val="008C76A4"/>
    <w:rsid w:val="008C7F43"/>
    <w:rsid w:val="008D0A3B"/>
    <w:rsid w:val="008D0C5C"/>
    <w:rsid w:val="008D0E8C"/>
    <w:rsid w:val="008D0F70"/>
    <w:rsid w:val="008D1244"/>
    <w:rsid w:val="008D2071"/>
    <w:rsid w:val="008D2171"/>
    <w:rsid w:val="008D225F"/>
    <w:rsid w:val="008D25CF"/>
    <w:rsid w:val="008D2661"/>
    <w:rsid w:val="008D26D0"/>
    <w:rsid w:val="008D2B50"/>
    <w:rsid w:val="008D2DDC"/>
    <w:rsid w:val="008D38C5"/>
    <w:rsid w:val="008D3BCB"/>
    <w:rsid w:val="008D44E3"/>
    <w:rsid w:val="008D492D"/>
    <w:rsid w:val="008D4B09"/>
    <w:rsid w:val="008D4B2E"/>
    <w:rsid w:val="008D4E97"/>
    <w:rsid w:val="008D553A"/>
    <w:rsid w:val="008D5843"/>
    <w:rsid w:val="008D592C"/>
    <w:rsid w:val="008D6F8B"/>
    <w:rsid w:val="008D7104"/>
    <w:rsid w:val="008D7A9D"/>
    <w:rsid w:val="008E022B"/>
    <w:rsid w:val="008E0881"/>
    <w:rsid w:val="008E0927"/>
    <w:rsid w:val="008E0A7E"/>
    <w:rsid w:val="008E0EB1"/>
    <w:rsid w:val="008E134F"/>
    <w:rsid w:val="008E226A"/>
    <w:rsid w:val="008E23EC"/>
    <w:rsid w:val="008E3088"/>
    <w:rsid w:val="008E3773"/>
    <w:rsid w:val="008E3FD8"/>
    <w:rsid w:val="008E409D"/>
    <w:rsid w:val="008E40EE"/>
    <w:rsid w:val="008E46EA"/>
    <w:rsid w:val="008E4C62"/>
    <w:rsid w:val="008E5191"/>
    <w:rsid w:val="008E5210"/>
    <w:rsid w:val="008E5593"/>
    <w:rsid w:val="008E589E"/>
    <w:rsid w:val="008E5CE2"/>
    <w:rsid w:val="008E65A3"/>
    <w:rsid w:val="008E74C4"/>
    <w:rsid w:val="008E7E21"/>
    <w:rsid w:val="008F002E"/>
    <w:rsid w:val="008F019F"/>
    <w:rsid w:val="008F05AD"/>
    <w:rsid w:val="008F079B"/>
    <w:rsid w:val="008F1080"/>
    <w:rsid w:val="008F140E"/>
    <w:rsid w:val="008F18F5"/>
    <w:rsid w:val="008F1E0A"/>
    <w:rsid w:val="008F1F54"/>
    <w:rsid w:val="008F20CA"/>
    <w:rsid w:val="008F222C"/>
    <w:rsid w:val="008F24E6"/>
    <w:rsid w:val="008F293A"/>
    <w:rsid w:val="008F2A3E"/>
    <w:rsid w:val="008F3107"/>
    <w:rsid w:val="008F3AA5"/>
    <w:rsid w:val="008F3AB4"/>
    <w:rsid w:val="008F4326"/>
    <w:rsid w:val="008F4A4E"/>
    <w:rsid w:val="008F5788"/>
    <w:rsid w:val="008F57B0"/>
    <w:rsid w:val="008F5CA6"/>
    <w:rsid w:val="008F6292"/>
    <w:rsid w:val="008F6546"/>
    <w:rsid w:val="008F6551"/>
    <w:rsid w:val="008F70FF"/>
    <w:rsid w:val="008F7122"/>
    <w:rsid w:val="009005A5"/>
    <w:rsid w:val="00900ED4"/>
    <w:rsid w:val="009014A7"/>
    <w:rsid w:val="00901873"/>
    <w:rsid w:val="00901876"/>
    <w:rsid w:val="00901AE6"/>
    <w:rsid w:val="009032BE"/>
    <w:rsid w:val="00903684"/>
    <w:rsid w:val="00904082"/>
    <w:rsid w:val="00904603"/>
    <w:rsid w:val="00905486"/>
    <w:rsid w:val="009055C7"/>
    <w:rsid w:val="0090562F"/>
    <w:rsid w:val="00905A2C"/>
    <w:rsid w:val="009066CA"/>
    <w:rsid w:val="009076DB"/>
    <w:rsid w:val="00907C14"/>
    <w:rsid w:val="00910558"/>
    <w:rsid w:val="00910645"/>
    <w:rsid w:val="009106D3"/>
    <w:rsid w:val="00910732"/>
    <w:rsid w:val="00910FA5"/>
    <w:rsid w:val="00911077"/>
    <w:rsid w:val="0091185A"/>
    <w:rsid w:val="00911BBA"/>
    <w:rsid w:val="00911DBD"/>
    <w:rsid w:val="00912826"/>
    <w:rsid w:val="009128A1"/>
    <w:rsid w:val="00912995"/>
    <w:rsid w:val="00913161"/>
    <w:rsid w:val="00913617"/>
    <w:rsid w:val="00914C23"/>
    <w:rsid w:val="00915713"/>
    <w:rsid w:val="009158AD"/>
    <w:rsid w:val="00915B37"/>
    <w:rsid w:val="00915CD1"/>
    <w:rsid w:val="00915E65"/>
    <w:rsid w:val="00916936"/>
    <w:rsid w:val="0091727E"/>
    <w:rsid w:val="00917974"/>
    <w:rsid w:val="00920212"/>
    <w:rsid w:val="00920451"/>
    <w:rsid w:val="00921210"/>
    <w:rsid w:val="00921678"/>
    <w:rsid w:val="009216D1"/>
    <w:rsid w:val="0092171F"/>
    <w:rsid w:val="009217E6"/>
    <w:rsid w:val="00921879"/>
    <w:rsid w:val="0092190F"/>
    <w:rsid w:val="00921BAD"/>
    <w:rsid w:val="00921D19"/>
    <w:rsid w:val="00922C62"/>
    <w:rsid w:val="00923050"/>
    <w:rsid w:val="00923D6F"/>
    <w:rsid w:val="00923F25"/>
    <w:rsid w:val="00923FDE"/>
    <w:rsid w:val="0092437E"/>
    <w:rsid w:val="00924714"/>
    <w:rsid w:val="009251DB"/>
    <w:rsid w:val="009260C2"/>
    <w:rsid w:val="00927275"/>
    <w:rsid w:val="0092733B"/>
    <w:rsid w:val="009273D7"/>
    <w:rsid w:val="00927810"/>
    <w:rsid w:val="009301AB"/>
    <w:rsid w:val="009301FA"/>
    <w:rsid w:val="009311C5"/>
    <w:rsid w:val="00932EE2"/>
    <w:rsid w:val="0093379B"/>
    <w:rsid w:val="00933E7A"/>
    <w:rsid w:val="009341A4"/>
    <w:rsid w:val="00934420"/>
    <w:rsid w:val="009344D9"/>
    <w:rsid w:val="009345D2"/>
    <w:rsid w:val="00934BCB"/>
    <w:rsid w:val="00935BA5"/>
    <w:rsid w:val="00936C5C"/>
    <w:rsid w:val="009370A6"/>
    <w:rsid w:val="009405ED"/>
    <w:rsid w:val="00940765"/>
    <w:rsid w:val="00941159"/>
    <w:rsid w:val="00941398"/>
    <w:rsid w:val="00941F73"/>
    <w:rsid w:val="00942A7A"/>
    <w:rsid w:val="00942B7A"/>
    <w:rsid w:val="00943416"/>
    <w:rsid w:val="00943AC7"/>
    <w:rsid w:val="00943DDB"/>
    <w:rsid w:val="009446D3"/>
    <w:rsid w:val="00944985"/>
    <w:rsid w:val="00944CCA"/>
    <w:rsid w:val="00944D0D"/>
    <w:rsid w:val="00944FC4"/>
    <w:rsid w:val="009452E3"/>
    <w:rsid w:val="009454A2"/>
    <w:rsid w:val="00945657"/>
    <w:rsid w:val="00945684"/>
    <w:rsid w:val="00945812"/>
    <w:rsid w:val="00945C47"/>
    <w:rsid w:val="009463F4"/>
    <w:rsid w:val="0094646B"/>
    <w:rsid w:val="0094653D"/>
    <w:rsid w:val="00946729"/>
    <w:rsid w:val="00946BDD"/>
    <w:rsid w:val="00946F53"/>
    <w:rsid w:val="00946F5F"/>
    <w:rsid w:val="009476BC"/>
    <w:rsid w:val="00947710"/>
    <w:rsid w:val="00947AB8"/>
    <w:rsid w:val="00947DE9"/>
    <w:rsid w:val="009502E6"/>
    <w:rsid w:val="0095072C"/>
    <w:rsid w:val="00950D63"/>
    <w:rsid w:val="00950E95"/>
    <w:rsid w:val="009514DE"/>
    <w:rsid w:val="00951602"/>
    <w:rsid w:val="0095190D"/>
    <w:rsid w:val="00951B69"/>
    <w:rsid w:val="00951C95"/>
    <w:rsid w:val="00952564"/>
    <w:rsid w:val="00952B44"/>
    <w:rsid w:val="00952DA3"/>
    <w:rsid w:val="00952F5E"/>
    <w:rsid w:val="00953D41"/>
    <w:rsid w:val="00954398"/>
    <w:rsid w:val="009547F5"/>
    <w:rsid w:val="009549ED"/>
    <w:rsid w:val="00954CC3"/>
    <w:rsid w:val="00955342"/>
    <w:rsid w:val="00955E75"/>
    <w:rsid w:val="009560E5"/>
    <w:rsid w:val="0095702F"/>
    <w:rsid w:val="009578EB"/>
    <w:rsid w:val="009579DC"/>
    <w:rsid w:val="00957F16"/>
    <w:rsid w:val="00957FCF"/>
    <w:rsid w:val="00960002"/>
    <w:rsid w:val="00960308"/>
    <w:rsid w:val="00960361"/>
    <w:rsid w:val="0096050F"/>
    <w:rsid w:val="00961229"/>
    <w:rsid w:val="0096149E"/>
    <w:rsid w:val="0096160A"/>
    <w:rsid w:val="00961B95"/>
    <w:rsid w:val="009625F8"/>
    <w:rsid w:val="00962809"/>
    <w:rsid w:val="00962A37"/>
    <w:rsid w:val="00962DCB"/>
    <w:rsid w:val="00963AF8"/>
    <w:rsid w:val="00963E2A"/>
    <w:rsid w:val="00963E61"/>
    <w:rsid w:val="00964279"/>
    <w:rsid w:val="00964A6A"/>
    <w:rsid w:val="00964E62"/>
    <w:rsid w:val="0096555D"/>
    <w:rsid w:val="009655B8"/>
    <w:rsid w:val="0096796F"/>
    <w:rsid w:val="009679DB"/>
    <w:rsid w:val="00967A53"/>
    <w:rsid w:val="0097024F"/>
    <w:rsid w:val="00970A43"/>
    <w:rsid w:val="009710AB"/>
    <w:rsid w:val="0097134B"/>
    <w:rsid w:val="009717A4"/>
    <w:rsid w:val="00971D0C"/>
    <w:rsid w:val="00972AB9"/>
    <w:rsid w:val="00972C86"/>
    <w:rsid w:val="00972CD1"/>
    <w:rsid w:val="009735AD"/>
    <w:rsid w:val="00974547"/>
    <w:rsid w:val="0097477E"/>
    <w:rsid w:val="009747B6"/>
    <w:rsid w:val="00974CA1"/>
    <w:rsid w:val="00974D90"/>
    <w:rsid w:val="00975522"/>
    <w:rsid w:val="00975D59"/>
    <w:rsid w:val="00976F15"/>
    <w:rsid w:val="009778ED"/>
    <w:rsid w:val="00977A66"/>
    <w:rsid w:val="0098016E"/>
    <w:rsid w:val="00980417"/>
    <w:rsid w:val="009804FF"/>
    <w:rsid w:val="00980841"/>
    <w:rsid w:val="00980860"/>
    <w:rsid w:val="009809E0"/>
    <w:rsid w:val="00980A66"/>
    <w:rsid w:val="00981944"/>
    <w:rsid w:val="00981DDA"/>
    <w:rsid w:val="00981E98"/>
    <w:rsid w:val="00982927"/>
    <w:rsid w:val="00982BDD"/>
    <w:rsid w:val="0098338C"/>
    <w:rsid w:val="00983940"/>
    <w:rsid w:val="00983B78"/>
    <w:rsid w:val="009845C3"/>
    <w:rsid w:val="0098561C"/>
    <w:rsid w:val="009860DD"/>
    <w:rsid w:val="009863A7"/>
    <w:rsid w:val="0098677D"/>
    <w:rsid w:val="00986A60"/>
    <w:rsid w:val="00986C67"/>
    <w:rsid w:val="00986D38"/>
    <w:rsid w:val="00987568"/>
    <w:rsid w:val="00987BCA"/>
    <w:rsid w:val="009903E6"/>
    <w:rsid w:val="0099095B"/>
    <w:rsid w:val="00990B7E"/>
    <w:rsid w:val="0099135F"/>
    <w:rsid w:val="00991753"/>
    <w:rsid w:val="00991F61"/>
    <w:rsid w:val="00992434"/>
    <w:rsid w:val="00992755"/>
    <w:rsid w:val="00992C25"/>
    <w:rsid w:val="009930BB"/>
    <w:rsid w:val="00993147"/>
    <w:rsid w:val="00993507"/>
    <w:rsid w:val="00993A1E"/>
    <w:rsid w:val="00993B63"/>
    <w:rsid w:val="00993EEE"/>
    <w:rsid w:val="009941FA"/>
    <w:rsid w:val="0099432A"/>
    <w:rsid w:val="00994BAD"/>
    <w:rsid w:val="00994F45"/>
    <w:rsid w:val="009953F5"/>
    <w:rsid w:val="00995457"/>
    <w:rsid w:val="009958EB"/>
    <w:rsid w:val="00995C95"/>
    <w:rsid w:val="00996F7D"/>
    <w:rsid w:val="00997228"/>
    <w:rsid w:val="00997302"/>
    <w:rsid w:val="009A050D"/>
    <w:rsid w:val="009A18D5"/>
    <w:rsid w:val="009A1A55"/>
    <w:rsid w:val="009A22EF"/>
    <w:rsid w:val="009A2464"/>
    <w:rsid w:val="009A246E"/>
    <w:rsid w:val="009A24C7"/>
    <w:rsid w:val="009A27F7"/>
    <w:rsid w:val="009A2AB0"/>
    <w:rsid w:val="009A32B8"/>
    <w:rsid w:val="009A35CC"/>
    <w:rsid w:val="009A35D8"/>
    <w:rsid w:val="009A364C"/>
    <w:rsid w:val="009A4AA2"/>
    <w:rsid w:val="009A5140"/>
    <w:rsid w:val="009A57AF"/>
    <w:rsid w:val="009A5882"/>
    <w:rsid w:val="009A5C45"/>
    <w:rsid w:val="009A5E07"/>
    <w:rsid w:val="009A61A7"/>
    <w:rsid w:val="009A6929"/>
    <w:rsid w:val="009A6B76"/>
    <w:rsid w:val="009A6F11"/>
    <w:rsid w:val="009A722E"/>
    <w:rsid w:val="009A738E"/>
    <w:rsid w:val="009B011A"/>
    <w:rsid w:val="009B07A4"/>
    <w:rsid w:val="009B0A55"/>
    <w:rsid w:val="009B159E"/>
    <w:rsid w:val="009B195F"/>
    <w:rsid w:val="009B1F3B"/>
    <w:rsid w:val="009B301E"/>
    <w:rsid w:val="009B3157"/>
    <w:rsid w:val="009B4098"/>
    <w:rsid w:val="009B5B1F"/>
    <w:rsid w:val="009B6414"/>
    <w:rsid w:val="009B6724"/>
    <w:rsid w:val="009B6AC2"/>
    <w:rsid w:val="009B6E08"/>
    <w:rsid w:val="009B6EB8"/>
    <w:rsid w:val="009B6EC8"/>
    <w:rsid w:val="009B7149"/>
    <w:rsid w:val="009B7509"/>
    <w:rsid w:val="009C014D"/>
    <w:rsid w:val="009C07EA"/>
    <w:rsid w:val="009C0887"/>
    <w:rsid w:val="009C0AC9"/>
    <w:rsid w:val="009C120C"/>
    <w:rsid w:val="009C131D"/>
    <w:rsid w:val="009C1AAB"/>
    <w:rsid w:val="009C20E0"/>
    <w:rsid w:val="009C2384"/>
    <w:rsid w:val="009C24D4"/>
    <w:rsid w:val="009C29B5"/>
    <w:rsid w:val="009C29F4"/>
    <w:rsid w:val="009C2ECC"/>
    <w:rsid w:val="009C3298"/>
    <w:rsid w:val="009C3307"/>
    <w:rsid w:val="009C3D3F"/>
    <w:rsid w:val="009C3E7E"/>
    <w:rsid w:val="009C47E3"/>
    <w:rsid w:val="009C4A8D"/>
    <w:rsid w:val="009C4CCD"/>
    <w:rsid w:val="009C52A3"/>
    <w:rsid w:val="009C6010"/>
    <w:rsid w:val="009C6240"/>
    <w:rsid w:val="009C6F65"/>
    <w:rsid w:val="009C7121"/>
    <w:rsid w:val="009C7540"/>
    <w:rsid w:val="009C7AC0"/>
    <w:rsid w:val="009C7D00"/>
    <w:rsid w:val="009D01D3"/>
    <w:rsid w:val="009D1266"/>
    <w:rsid w:val="009D1A04"/>
    <w:rsid w:val="009D1D6C"/>
    <w:rsid w:val="009D2592"/>
    <w:rsid w:val="009D2A4C"/>
    <w:rsid w:val="009D2EF4"/>
    <w:rsid w:val="009D386F"/>
    <w:rsid w:val="009D4241"/>
    <w:rsid w:val="009D47E4"/>
    <w:rsid w:val="009D4A74"/>
    <w:rsid w:val="009D4FA7"/>
    <w:rsid w:val="009D4FCE"/>
    <w:rsid w:val="009D5754"/>
    <w:rsid w:val="009D6269"/>
    <w:rsid w:val="009D6490"/>
    <w:rsid w:val="009D65D3"/>
    <w:rsid w:val="009D6E9C"/>
    <w:rsid w:val="009D70E5"/>
    <w:rsid w:val="009D786C"/>
    <w:rsid w:val="009D7C15"/>
    <w:rsid w:val="009E013C"/>
    <w:rsid w:val="009E03C6"/>
    <w:rsid w:val="009E08ED"/>
    <w:rsid w:val="009E0F4A"/>
    <w:rsid w:val="009E1493"/>
    <w:rsid w:val="009E15FA"/>
    <w:rsid w:val="009E160D"/>
    <w:rsid w:val="009E186B"/>
    <w:rsid w:val="009E1D8A"/>
    <w:rsid w:val="009E1EAA"/>
    <w:rsid w:val="009E283C"/>
    <w:rsid w:val="009E2AF7"/>
    <w:rsid w:val="009E2E78"/>
    <w:rsid w:val="009E2F6C"/>
    <w:rsid w:val="009E2FF5"/>
    <w:rsid w:val="009E32D8"/>
    <w:rsid w:val="009E33AD"/>
    <w:rsid w:val="009E4953"/>
    <w:rsid w:val="009E51FF"/>
    <w:rsid w:val="009E599D"/>
    <w:rsid w:val="009E630F"/>
    <w:rsid w:val="009E6465"/>
    <w:rsid w:val="009E6B99"/>
    <w:rsid w:val="009E6DEE"/>
    <w:rsid w:val="009E72F0"/>
    <w:rsid w:val="009F1321"/>
    <w:rsid w:val="009F1637"/>
    <w:rsid w:val="009F1782"/>
    <w:rsid w:val="009F1DD8"/>
    <w:rsid w:val="009F1E43"/>
    <w:rsid w:val="009F223A"/>
    <w:rsid w:val="009F25C1"/>
    <w:rsid w:val="009F36D2"/>
    <w:rsid w:val="009F3969"/>
    <w:rsid w:val="009F3D3A"/>
    <w:rsid w:val="009F3F79"/>
    <w:rsid w:val="009F44B7"/>
    <w:rsid w:val="009F48E5"/>
    <w:rsid w:val="009F4B48"/>
    <w:rsid w:val="009F55C7"/>
    <w:rsid w:val="009F587D"/>
    <w:rsid w:val="009F60CC"/>
    <w:rsid w:val="009F6A36"/>
    <w:rsid w:val="009F709F"/>
    <w:rsid w:val="00A00258"/>
    <w:rsid w:val="00A00849"/>
    <w:rsid w:val="00A00CF7"/>
    <w:rsid w:val="00A00F6D"/>
    <w:rsid w:val="00A010D7"/>
    <w:rsid w:val="00A01279"/>
    <w:rsid w:val="00A02037"/>
    <w:rsid w:val="00A020A9"/>
    <w:rsid w:val="00A028B6"/>
    <w:rsid w:val="00A029BF"/>
    <w:rsid w:val="00A02FD5"/>
    <w:rsid w:val="00A030BA"/>
    <w:rsid w:val="00A03339"/>
    <w:rsid w:val="00A0337B"/>
    <w:rsid w:val="00A047CC"/>
    <w:rsid w:val="00A04975"/>
    <w:rsid w:val="00A04994"/>
    <w:rsid w:val="00A04D71"/>
    <w:rsid w:val="00A05291"/>
    <w:rsid w:val="00A05784"/>
    <w:rsid w:val="00A066F8"/>
    <w:rsid w:val="00A067F9"/>
    <w:rsid w:val="00A070D2"/>
    <w:rsid w:val="00A077FB"/>
    <w:rsid w:val="00A07862"/>
    <w:rsid w:val="00A11B52"/>
    <w:rsid w:val="00A12D0F"/>
    <w:rsid w:val="00A1373E"/>
    <w:rsid w:val="00A13A2D"/>
    <w:rsid w:val="00A144B0"/>
    <w:rsid w:val="00A15178"/>
    <w:rsid w:val="00A15ADD"/>
    <w:rsid w:val="00A15E7B"/>
    <w:rsid w:val="00A1623F"/>
    <w:rsid w:val="00A164DC"/>
    <w:rsid w:val="00A17071"/>
    <w:rsid w:val="00A1732B"/>
    <w:rsid w:val="00A1798A"/>
    <w:rsid w:val="00A17A63"/>
    <w:rsid w:val="00A17C72"/>
    <w:rsid w:val="00A201AB"/>
    <w:rsid w:val="00A20337"/>
    <w:rsid w:val="00A23412"/>
    <w:rsid w:val="00A2364E"/>
    <w:rsid w:val="00A23D31"/>
    <w:rsid w:val="00A24156"/>
    <w:rsid w:val="00A24176"/>
    <w:rsid w:val="00A24390"/>
    <w:rsid w:val="00A247D3"/>
    <w:rsid w:val="00A24B80"/>
    <w:rsid w:val="00A24C09"/>
    <w:rsid w:val="00A2553B"/>
    <w:rsid w:val="00A261A3"/>
    <w:rsid w:val="00A26992"/>
    <w:rsid w:val="00A26C28"/>
    <w:rsid w:val="00A27580"/>
    <w:rsid w:val="00A301FD"/>
    <w:rsid w:val="00A303E5"/>
    <w:rsid w:val="00A31DCD"/>
    <w:rsid w:val="00A31E6A"/>
    <w:rsid w:val="00A31ECB"/>
    <w:rsid w:val="00A3313F"/>
    <w:rsid w:val="00A33580"/>
    <w:rsid w:val="00A33B9C"/>
    <w:rsid w:val="00A33F85"/>
    <w:rsid w:val="00A34669"/>
    <w:rsid w:val="00A34793"/>
    <w:rsid w:val="00A34C08"/>
    <w:rsid w:val="00A351C2"/>
    <w:rsid w:val="00A353A9"/>
    <w:rsid w:val="00A35D51"/>
    <w:rsid w:val="00A3678F"/>
    <w:rsid w:val="00A36DB5"/>
    <w:rsid w:val="00A37247"/>
    <w:rsid w:val="00A374B9"/>
    <w:rsid w:val="00A37860"/>
    <w:rsid w:val="00A37C49"/>
    <w:rsid w:val="00A37ED8"/>
    <w:rsid w:val="00A40011"/>
    <w:rsid w:val="00A4026A"/>
    <w:rsid w:val="00A40CB5"/>
    <w:rsid w:val="00A41424"/>
    <w:rsid w:val="00A417AF"/>
    <w:rsid w:val="00A42288"/>
    <w:rsid w:val="00A42BE3"/>
    <w:rsid w:val="00A42C84"/>
    <w:rsid w:val="00A42CE6"/>
    <w:rsid w:val="00A42D70"/>
    <w:rsid w:val="00A42F51"/>
    <w:rsid w:val="00A42FCA"/>
    <w:rsid w:val="00A4326F"/>
    <w:rsid w:val="00A4330B"/>
    <w:rsid w:val="00A43789"/>
    <w:rsid w:val="00A44356"/>
    <w:rsid w:val="00A44C78"/>
    <w:rsid w:val="00A45694"/>
    <w:rsid w:val="00A458C7"/>
    <w:rsid w:val="00A46396"/>
    <w:rsid w:val="00A46597"/>
    <w:rsid w:val="00A46885"/>
    <w:rsid w:val="00A46ADD"/>
    <w:rsid w:val="00A46C40"/>
    <w:rsid w:val="00A47A65"/>
    <w:rsid w:val="00A47CC6"/>
    <w:rsid w:val="00A505C9"/>
    <w:rsid w:val="00A50646"/>
    <w:rsid w:val="00A50D2A"/>
    <w:rsid w:val="00A510A6"/>
    <w:rsid w:val="00A5148C"/>
    <w:rsid w:val="00A51B13"/>
    <w:rsid w:val="00A52457"/>
    <w:rsid w:val="00A526EE"/>
    <w:rsid w:val="00A52CAC"/>
    <w:rsid w:val="00A52FC8"/>
    <w:rsid w:val="00A532ED"/>
    <w:rsid w:val="00A533A6"/>
    <w:rsid w:val="00A53631"/>
    <w:rsid w:val="00A5366A"/>
    <w:rsid w:val="00A53AF8"/>
    <w:rsid w:val="00A53BD8"/>
    <w:rsid w:val="00A5404C"/>
    <w:rsid w:val="00A540FF"/>
    <w:rsid w:val="00A549F7"/>
    <w:rsid w:val="00A54FB7"/>
    <w:rsid w:val="00A55941"/>
    <w:rsid w:val="00A565F0"/>
    <w:rsid w:val="00A56960"/>
    <w:rsid w:val="00A56BA9"/>
    <w:rsid w:val="00A56C8C"/>
    <w:rsid w:val="00A57638"/>
    <w:rsid w:val="00A6025E"/>
    <w:rsid w:val="00A6083B"/>
    <w:rsid w:val="00A60A8B"/>
    <w:rsid w:val="00A60DE5"/>
    <w:rsid w:val="00A61289"/>
    <w:rsid w:val="00A6130A"/>
    <w:rsid w:val="00A61513"/>
    <w:rsid w:val="00A61AED"/>
    <w:rsid w:val="00A6227E"/>
    <w:rsid w:val="00A62301"/>
    <w:rsid w:val="00A6283F"/>
    <w:rsid w:val="00A62879"/>
    <w:rsid w:val="00A63A07"/>
    <w:rsid w:val="00A63B6E"/>
    <w:rsid w:val="00A647D9"/>
    <w:rsid w:val="00A6484D"/>
    <w:rsid w:val="00A64D21"/>
    <w:rsid w:val="00A6515C"/>
    <w:rsid w:val="00A6554C"/>
    <w:rsid w:val="00A65B9E"/>
    <w:rsid w:val="00A661D1"/>
    <w:rsid w:val="00A66C6B"/>
    <w:rsid w:val="00A66F7A"/>
    <w:rsid w:val="00A66FE2"/>
    <w:rsid w:val="00A671EF"/>
    <w:rsid w:val="00A679CA"/>
    <w:rsid w:val="00A67B4C"/>
    <w:rsid w:val="00A67DBC"/>
    <w:rsid w:val="00A7016B"/>
    <w:rsid w:val="00A702F7"/>
    <w:rsid w:val="00A70725"/>
    <w:rsid w:val="00A7097D"/>
    <w:rsid w:val="00A70ACC"/>
    <w:rsid w:val="00A716C1"/>
    <w:rsid w:val="00A71827"/>
    <w:rsid w:val="00A71D0E"/>
    <w:rsid w:val="00A71EE8"/>
    <w:rsid w:val="00A72DC0"/>
    <w:rsid w:val="00A732E7"/>
    <w:rsid w:val="00A73675"/>
    <w:rsid w:val="00A736C7"/>
    <w:rsid w:val="00A73A22"/>
    <w:rsid w:val="00A73BFD"/>
    <w:rsid w:val="00A74F1D"/>
    <w:rsid w:val="00A756C1"/>
    <w:rsid w:val="00A764BB"/>
    <w:rsid w:val="00A7686E"/>
    <w:rsid w:val="00A76DD0"/>
    <w:rsid w:val="00A77142"/>
    <w:rsid w:val="00A77FE7"/>
    <w:rsid w:val="00A805C7"/>
    <w:rsid w:val="00A80A05"/>
    <w:rsid w:val="00A81068"/>
    <w:rsid w:val="00A812B9"/>
    <w:rsid w:val="00A815A8"/>
    <w:rsid w:val="00A82966"/>
    <w:rsid w:val="00A82A7F"/>
    <w:rsid w:val="00A832E9"/>
    <w:rsid w:val="00A8360C"/>
    <w:rsid w:val="00A8363B"/>
    <w:rsid w:val="00A841EC"/>
    <w:rsid w:val="00A84591"/>
    <w:rsid w:val="00A845FF"/>
    <w:rsid w:val="00A84A26"/>
    <w:rsid w:val="00A84E32"/>
    <w:rsid w:val="00A850A5"/>
    <w:rsid w:val="00A854A6"/>
    <w:rsid w:val="00A85586"/>
    <w:rsid w:val="00A85EDB"/>
    <w:rsid w:val="00A862A3"/>
    <w:rsid w:val="00A86921"/>
    <w:rsid w:val="00A9002E"/>
    <w:rsid w:val="00A90D96"/>
    <w:rsid w:val="00A91307"/>
    <w:rsid w:val="00A91747"/>
    <w:rsid w:val="00A91AD9"/>
    <w:rsid w:val="00A92A51"/>
    <w:rsid w:val="00A933D5"/>
    <w:rsid w:val="00A93740"/>
    <w:rsid w:val="00A940FE"/>
    <w:rsid w:val="00A94561"/>
    <w:rsid w:val="00A9471C"/>
    <w:rsid w:val="00A953B1"/>
    <w:rsid w:val="00A9544F"/>
    <w:rsid w:val="00A957E2"/>
    <w:rsid w:val="00A95C0F"/>
    <w:rsid w:val="00A96652"/>
    <w:rsid w:val="00A96833"/>
    <w:rsid w:val="00A969F3"/>
    <w:rsid w:val="00A96BB5"/>
    <w:rsid w:val="00A97534"/>
    <w:rsid w:val="00A9779A"/>
    <w:rsid w:val="00A97BD5"/>
    <w:rsid w:val="00AA0606"/>
    <w:rsid w:val="00AA0625"/>
    <w:rsid w:val="00AA073D"/>
    <w:rsid w:val="00AA0F59"/>
    <w:rsid w:val="00AA11B0"/>
    <w:rsid w:val="00AA1352"/>
    <w:rsid w:val="00AA1910"/>
    <w:rsid w:val="00AA29BC"/>
    <w:rsid w:val="00AA3F03"/>
    <w:rsid w:val="00AA4D0A"/>
    <w:rsid w:val="00AA532D"/>
    <w:rsid w:val="00AA538C"/>
    <w:rsid w:val="00AA60F8"/>
    <w:rsid w:val="00AA6201"/>
    <w:rsid w:val="00AA663E"/>
    <w:rsid w:val="00AA6F1F"/>
    <w:rsid w:val="00AA713B"/>
    <w:rsid w:val="00AA75CF"/>
    <w:rsid w:val="00AA77FC"/>
    <w:rsid w:val="00AA79AF"/>
    <w:rsid w:val="00AA7A02"/>
    <w:rsid w:val="00AA7BCB"/>
    <w:rsid w:val="00AB08B5"/>
    <w:rsid w:val="00AB1114"/>
    <w:rsid w:val="00AB213B"/>
    <w:rsid w:val="00AB2390"/>
    <w:rsid w:val="00AB2ED1"/>
    <w:rsid w:val="00AB2F3D"/>
    <w:rsid w:val="00AB3552"/>
    <w:rsid w:val="00AB377B"/>
    <w:rsid w:val="00AB3886"/>
    <w:rsid w:val="00AB3CE0"/>
    <w:rsid w:val="00AB43DC"/>
    <w:rsid w:val="00AB477F"/>
    <w:rsid w:val="00AB4B0C"/>
    <w:rsid w:val="00AB4DED"/>
    <w:rsid w:val="00AB5743"/>
    <w:rsid w:val="00AB5B52"/>
    <w:rsid w:val="00AB5F59"/>
    <w:rsid w:val="00AB63E0"/>
    <w:rsid w:val="00AB7607"/>
    <w:rsid w:val="00AB7B0F"/>
    <w:rsid w:val="00AB7C79"/>
    <w:rsid w:val="00AC055A"/>
    <w:rsid w:val="00AC0D7C"/>
    <w:rsid w:val="00AC1103"/>
    <w:rsid w:val="00AC1D43"/>
    <w:rsid w:val="00AC1E1A"/>
    <w:rsid w:val="00AC22FC"/>
    <w:rsid w:val="00AC2685"/>
    <w:rsid w:val="00AC297B"/>
    <w:rsid w:val="00AC2D83"/>
    <w:rsid w:val="00AC4647"/>
    <w:rsid w:val="00AC47D7"/>
    <w:rsid w:val="00AC54C8"/>
    <w:rsid w:val="00AC583D"/>
    <w:rsid w:val="00AC5B5A"/>
    <w:rsid w:val="00AC5C92"/>
    <w:rsid w:val="00AC632B"/>
    <w:rsid w:val="00AC6988"/>
    <w:rsid w:val="00AC6AF0"/>
    <w:rsid w:val="00AC7D73"/>
    <w:rsid w:val="00AD01C4"/>
    <w:rsid w:val="00AD03B4"/>
    <w:rsid w:val="00AD0A54"/>
    <w:rsid w:val="00AD1F8D"/>
    <w:rsid w:val="00AD21F7"/>
    <w:rsid w:val="00AD22B6"/>
    <w:rsid w:val="00AD26D0"/>
    <w:rsid w:val="00AD2878"/>
    <w:rsid w:val="00AD29E1"/>
    <w:rsid w:val="00AD2A7B"/>
    <w:rsid w:val="00AD2E8E"/>
    <w:rsid w:val="00AD3383"/>
    <w:rsid w:val="00AD4542"/>
    <w:rsid w:val="00AD46E8"/>
    <w:rsid w:val="00AD5188"/>
    <w:rsid w:val="00AD5391"/>
    <w:rsid w:val="00AD5616"/>
    <w:rsid w:val="00AD571E"/>
    <w:rsid w:val="00AD5750"/>
    <w:rsid w:val="00AD670D"/>
    <w:rsid w:val="00AD688F"/>
    <w:rsid w:val="00AD69CA"/>
    <w:rsid w:val="00AD6BE2"/>
    <w:rsid w:val="00AD6E93"/>
    <w:rsid w:val="00AD6F0D"/>
    <w:rsid w:val="00AD703F"/>
    <w:rsid w:val="00AD7592"/>
    <w:rsid w:val="00AD774A"/>
    <w:rsid w:val="00AD77A1"/>
    <w:rsid w:val="00AE12D3"/>
    <w:rsid w:val="00AE189A"/>
    <w:rsid w:val="00AE1CA2"/>
    <w:rsid w:val="00AE1CF6"/>
    <w:rsid w:val="00AE23FB"/>
    <w:rsid w:val="00AE24F2"/>
    <w:rsid w:val="00AE278E"/>
    <w:rsid w:val="00AE309F"/>
    <w:rsid w:val="00AE3344"/>
    <w:rsid w:val="00AE341E"/>
    <w:rsid w:val="00AE3603"/>
    <w:rsid w:val="00AE36C2"/>
    <w:rsid w:val="00AE3E00"/>
    <w:rsid w:val="00AE4465"/>
    <w:rsid w:val="00AE4EDF"/>
    <w:rsid w:val="00AE50A4"/>
    <w:rsid w:val="00AE51C7"/>
    <w:rsid w:val="00AE550E"/>
    <w:rsid w:val="00AE55F7"/>
    <w:rsid w:val="00AE56D8"/>
    <w:rsid w:val="00AE5E33"/>
    <w:rsid w:val="00AE62FB"/>
    <w:rsid w:val="00AE65D5"/>
    <w:rsid w:val="00AE68E2"/>
    <w:rsid w:val="00AE6C05"/>
    <w:rsid w:val="00AE6E9E"/>
    <w:rsid w:val="00AE7116"/>
    <w:rsid w:val="00AE7235"/>
    <w:rsid w:val="00AE7527"/>
    <w:rsid w:val="00AE7AC3"/>
    <w:rsid w:val="00AF0029"/>
    <w:rsid w:val="00AF0545"/>
    <w:rsid w:val="00AF05BD"/>
    <w:rsid w:val="00AF07F9"/>
    <w:rsid w:val="00AF0BD9"/>
    <w:rsid w:val="00AF0C33"/>
    <w:rsid w:val="00AF0EF4"/>
    <w:rsid w:val="00AF0F3E"/>
    <w:rsid w:val="00AF13A7"/>
    <w:rsid w:val="00AF1C31"/>
    <w:rsid w:val="00AF2EF8"/>
    <w:rsid w:val="00AF315F"/>
    <w:rsid w:val="00AF3345"/>
    <w:rsid w:val="00AF3910"/>
    <w:rsid w:val="00AF3F41"/>
    <w:rsid w:val="00AF3F63"/>
    <w:rsid w:val="00AF402C"/>
    <w:rsid w:val="00AF4378"/>
    <w:rsid w:val="00AF46CF"/>
    <w:rsid w:val="00AF5B32"/>
    <w:rsid w:val="00AF6342"/>
    <w:rsid w:val="00AF6C4E"/>
    <w:rsid w:val="00AF6CB4"/>
    <w:rsid w:val="00AF6DFE"/>
    <w:rsid w:val="00AF71C5"/>
    <w:rsid w:val="00AF7953"/>
    <w:rsid w:val="00AF7CFD"/>
    <w:rsid w:val="00AF7D60"/>
    <w:rsid w:val="00AF7EE9"/>
    <w:rsid w:val="00B00441"/>
    <w:rsid w:val="00B00A87"/>
    <w:rsid w:val="00B01A49"/>
    <w:rsid w:val="00B01B77"/>
    <w:rsid w:val="00B0291F"/>
    <w:rsid w:val="00B02A97"/>
    <w:rsid w:val="00B035FA"/>
    <w:rsid w:val="00B04A6B"/>
    <w:rsid w:val="00B051B2"/>
    <w:rsid w:val="00B05386"/>
    <w:rsid w:val="00B058D7"/>
    <w:rsid w:val="00B05DCB"/>
    <w:rsid w:val="00B06519"/>
    <w:rsid w:val="00B0677A"/>
    <w:rsid w:val="00B06A5F"/>
    <w:rsid w:val="00B07359"/>
    <w:rsid w:val="00B076FF"/>
    <w:rsid w:val="00B07874"/>
    <w:rsid w:val="00B07AFE"/>
    <w:rsid w:val="00B10354"/>
    <w:rsid w:val="00B10ADE"/>
    <w:rsid w:val="00B10BDB"/>
    <w:rsid w:val="00B1213E"/>
    <w:rsid w:val="00B1233C"/>
    <w:rsid w:val="00B12444"/>
    <w:rsid w:val="00B12A75"/>
    <w:rsid w:val="00B12B22"/>
    <w:rsid w:val="00B13A33"/>
    <w:rsid w:val="00B13C4C"/>
    <w:rsid w:val="00B13D08"/>
    <w:rsid w:val="00B13F03"/>
    <w:rsid w:val="00B14EC3"/>
    <w:rsid w:val="00B1530E"/>
    <w:rsid w:val="00B1678F"/>
    <w:rsid w:val="00B16A62"/>
    <w:rsid w:val="00B16C4A"/>
    <w:rsid w:val="00B16C4D"/>
    <w:rsid w:val="00B16F9B"/>
    <w:rsid w:val="00B174A9"/>
    <w:rsid w:val="00B17D78"/>
    <w:rsid w:val="00B17FB9"/>
    <w:rsid w:val="00B20155"/>
    <w:rsid w:val="00B2051E"/>
    <w:rsid w:val="00B22027"/>
    <w:rsid w:val="00B22057"/>
    <w:rsid w:val="00B2265D"/>
    <w:rsid w:val="00B23342"/>
    <w:rsid w:val="00B233DB"/>
    <w:rsid w:val="00B24170"/>
    <w:rsid w:val="00B244B8"/>
    <w:rsid w:val="00B245BE"/>
    <w:rsid w:val="00B245FE"/>
    <w:rsid w:val="00B24C0C"/>
    <w:rsid w:val="00B251AD"/>
    <w:rsid w:val="00B25765"/>
    <w:rsid w:val="00B25C80"/>
    <w:rsid w:val="00B25FB4"/>
    <w:rsid w:val="00B26E44"/>
    <w:rsid w:val="00B2794A"/>
    <w:rsid w:val="00B27D4D"/>
    <w:rsid w:val="00B30134"/>
    <w:rsid w:val="00B3020E"/>
    <w:rsid w:val="00B302F7"/>
    <w:rsid w:val="00B30602"/>
    <w:rsid w:val="00B30785"/>
    <w:rsid w:val="00B30902"/>
    <w:rsid w:val="00B30BD9"/>
    <w:rsid w:val="00B30C51"/>
    <w:rsid w:val="00B310C0"/>
    <w:rsid w:val="00B31579"/>
    <w:rsid w:val="00B316F8"/>
    <w:rsid w:val="00B31890"/>
    <w:rsid w:val="00B31A57"/>
    <w:rsid w:val="00B3267E"/>
    <w:rsid w:val="00B3293A"/>
    <w:rsid w:val="00B32C22"/>
    <w:rsid w:val="00B32D59"/>
    <w:rsid w:val="00B338B0"/>
    <w:rsid w:val="00B33ACE"/>
    <w:rsid w:val="00B34FD7"/>
    <w:rsid w:val="00B3537B"/>
    <w:rsid w:val="00B35C8F"/>
    <w:rsid w:val="00B36581"/>
    <w:rsid w:val="00B36A3C"/>
    <w:rsid w:val="00B37151"/>
    <w:rsid w:val="00B371FF"/>
    <w:rsid w:val="00B37233"/>
    <w:rsid w:val="00B3740B"/>
    <w:rsid w:val="00B3772A"/>
    <w:rsid w:val="00B37B73"/>
    <w:rsid w:val="00B37CB5"/>
    <w:rsid w:val="00B40367"/>
    <w:rsid w:val="00B4064E"/>
    <w:rsid w:val="00B40756"/>
    <w:rsid w:val="00B41402"/>
    <w:rsid w:val="00B418AC"/>
    <w:rsid w:val="00B4223C"/>
    <w:rsid w:val="00B42363"/>
    <w:rsid w:val="00B4253A"/>
    <w:rsid w:val="00B4273F"/>
    <w:rsid w:val="00B42A62"/>
    <w:rsid w:val="00B431DD"/>
    <w:rsid w:val="00B43734"/>
    <w:rsid w:val="00B4381A"/>
    <w:rsid w:val="00B44034"/>
    <w:rsid w:val="00B445D6"/>
    <w:rsid w:val="00B45122"/>
    <w:rsid w:val="00B456BB"/>
    <w:rsid w:val="00B458B9"/>
    <w:rsid w:val="00B45FFC"/>
    <w:rsid w:val="00B5085C"/>
    <w:rsid w:val="00B50BC8"/>
    <w:rsid w:val="00B5116E"/>
    <w:rsid w:val="00B5154E"/>
    <w:rsid w:val="00B51592"/>
    <w:rsid w:val="00B518CE"/>
    <w:rsid w:val="00B51D5F"/>
    <w:rsid w:val="00B51D7A"/>
    <w:rsid w:val="00B5266F"/>
    <w:rsid w:val="00B528D4"/>
    <w:rsid w:val="00B52A00"/>
    <w:rsid w:val="00B52B0B"/>
    <w:rsid w:val="00B5355F"/>
    <w:rsid w:val="00B53C70"/>
    <w:rsid w:val="00B547D8"/>
    <w:rsid w:val="00B54ADF"/>
    <w:rsid w:val="00B54AFD"/>
    <w:rsid w:val="00B54FAB"/>
    <w:rsid w:val="00B55451"/>
    <w:rsid w:val="00B556BF"/>
    <w:rsid w:val="00B558B0"/>
    <w:rsid w:val="00B559CB"/>
    <w:rsid w:val="00B572DF"/>
    <w:rsid w:val="00B57D67"/>
    <w:rsid w:val="00B57EA9"/>
    <w:rsid w:val="00B57F3F"/>
    <w:rsid w:val="00B601F7"/>
    <w:rsid w:val="00B603A7"/>
    <w:rsid w:val="00B603DB"/>
    <w:rsid w:val="00B60F37"/>
    <w:rsid w:val="00B61B60"/>
    <w:rsid w:val="00B6239B"/>
    <w:rsid w:val="00B62C0C"/>
    <w:rsid w:val="00B62D53"/>
    <w:rsid w:val="00B62E8D"/>
    <w:rsid w:val="00B62FD4"/>
    <w:rsid w:val="00B63051"/>
    <w:rsid w:val="00B632BA"/>
    <w:rsid w:val="00B63B0D"/>
    <w:rsid w:val="00B63ED7"/>
    <w:rsid w:val="00B6406A"/>
    <w:rsid w:val="00B64137"/>
    <w:rsid w:val="00B64242"/>
    <w:rsid w:val="00B648F2"/>
    <w:rsid w:val="00B6544F"/>
    <w:rsid w:val="00B65A08"/>
    <w:rsid w:val="00B65DFA"/>
    <w:rsid w:val="00B6620E"/>
    <w:rsid w:val="00B6642B"/>
    <w:rsid w:val="00B665B5"/>
    <w:rsid w:val="00B668BC"/>
    <w:rsid w:val="00B66A02"/>
    <w:rsid w:val="00B66A88"/>
    <w:rsid w:val="00B67306"/>
    <w:rsid w:val="00B6790D"/>
    <w:rsid w:val="00B67BDF"/>
    <w:rsid w:val="00B70414"/>
    <w:rsid w:val="00B707BF"/>
    <w:rsid w:val="00B7081B"/>
    <w:rsid w:val="00B70CEF"/>
    <w:rsid w:val="00B711F8"/>
    <w:rsid w:val="00B71420"/>
    <w:rsid w:val="00B71F82"/>
    <w:rsid w:val="00B71FBC"/>
    <w:rsid w:val="00B7222C"/>
    <w:rsid w:val="00B72456"/>
    <w:rsid w:val="00B72E84"/>
    <w:rsid w:val="00B72F14"/>
    <w:rsid w:val="00B72F16"/>
    <w:rsid w:val="00B72FD7"/>
    <w:rsid w:val="00B7334A"/>
    <w:rsid w:val="00B74142"/>
    <w:rsid w:val="00B74170"/>
    <w:rsid w:val="00B7485A"/>
    <w:rsid w:val="00B74922"/>
    <w:rsid w:val="00B75347"/>
    <w:rsid w:val="00B7564B"/>
    <w:rsid w:val="00B75868"/>
    <w:rsid w:val="00B7596E"/>
    <w:rsid w:val="00B75DF0"/>
    <w:rsid w:val="00B75E36"/>
    <w:rsid w:val="00B760E1"/>
    <w:rsid w:val="00B76132"/>
    <w:rsid w:val="00B76867"/>
    <w:rsid w:val="00B80D7C"/>
    <w:rsid w:val="00B80E38"/>
    <w:rsid w:val="00B8196E"/>
    <w:rsid w:val="00B819C6"/>
    <w:rsid w:val="00B822BD"/>
    <w:rsid w:val="00B8249F"/>
    <w:rsid w:val="00B829C2"/>
    <w:rsid w:val="00B83278"/>
    <w:rsid w:val="00B839AE"/>
    <w:rsid w:val="00B83C13"/>
    <w:rsid w:val="00B83CD5"/>
    <w:rsid w:val="00B844B1"/>
    <w:rsid w:val="00B84843"/>
    <w:rsid w:val="00B8486D"/>
    <w:rsid w:val="00B8493D"/>
    <w:rsid w:val="00B852E9"/>
    <w:rsid w:val="00B854CE"/>
    <w:rsid w:val="00B855DC"/>
    <w:rsid w:val="00B8588C"/>
    <w:rsid w:val="00B85924"/>
    <w:rsid w:val="00B861BF"/>
    <w:rsid w:val="00B86450"/>
    <w:rsid w:val="00B8676B"/>
    <w:rsid w:val="00B868E7"/>
    <w:rsid w:val="00B86DE8"/>
    <w:rsid w:val="00B86FF5"/>
    <w:rsid w:val="00B870A6"/>
    <w:rsid w:val="00B87118"/>
    <w:rsid w:val="00B87119"/>
    <w:rsid w:val="00B87494"/>
    <w:rsid w:val="00B87514"/>
    <w:rsid w:val="00B877E9"/>
    <w:rsid w:val="00B87C8E"/>
    <w:rsid w:val="00B87EBB"/>
    <w:rsid w:val="00B902E8"/>
    <w:rsid w:val="00B9151F"/>
    <w:rsid w:val="00B91C75"/>
    <w:rsid w:val="00B91CE0"/>
    <w:rsid w:val="00B925A5"/>
    <w:rsid w:val="00B929D1"/>
    <w:rsid w:val="00B92A55"/>
    <w:rsid w:val="00B93714"/>
    <w:rsid w:val="00B93951"/>
    <w:rsid w:val="00B93C6A"/>
    <w:rsid w:val="00B93C74"/>
    <w:rsid w:val="00B93E70"/>
    <w:rsid w:val="00B94431"/>
    <w:rsid w:val="00B94C2A"/>
    <w:rsid w:val="00B94DFC"/>
    <w:rsid w:val="00B95056"/>
    <w:rsid w:val="00B95954"/>
    <w:rsid w:val="00B95A70"/>
    <w:rsid w:val="00B95CC5"/>
    <w:rsid w:val="00B963E0"/>
    <w:rsid w:val="00B964B6"/>
    <w:rsid w:val="00B966F9"/>
    <w:rsid w:val="00B96906"/>
    <w:rsid w:val="00B96E62"/>
    <w:rsid w:val="00B97224"/>
    <w:rsid w:val="00B9725D"/>
    <w:rsid w:val="00B97DB8"/>
    <w:rsid w:val="00BA0178"/>
    <w:rsid w:val="00BA0839"/>
    <w:rsid w:val="00BA229F"/>
    <w:rsid w:val="00BA34C4"/>
    <w:rsid w:val="00BA454A"/>
    <w:rsid w:val="00BA47DD"/>
    <w:rsid w:val="00BA547C"/>
    <w:rsid w:val="00BA69BE"/>
    <w:rsid w:val="00BA6AC4"/>
    <w:rsid w:val="00BA6E62"/>
    <w:rsid w:val="00BA72F3"/>
    <w:rsid w:val="00BA78DE"/>
    <w:rsid w:val="00BA7940"/>
    <w:rsid w:val="00BB0263"/>
    <w:rsid w:val="00BB0605"/>
    <w:rsid w:val="00BB07BE"/>
    <w:rsid w:val="00BB08AD"/>
    <w:rsid w:val="00BB09AB"/>
    <w:rsid w:val="00BB1265"/>
    <w:rsid w:val="00BB1411"/>
    <w:rsid w:val="00BB18D3"/>
    <w:rsid w:val="00BB1FED"/>
    <w:rsid w:val="00BB22F3"/>
    <w:rsid w:val="00BB37CD"/>
    <w:rsid w:val="00BB387E"/>
    <w:rsid w:val="00BB3BA7"/>
    <w:rsid w:val="00BB403A"/>
    <w:rsid w:val="00BB4105"/>
    <w:rsid w:val="00BB421B"/>
    <w:rsid w:val="00BB43E2"/>
    <w:rsid w:val="00BB4F94"/>
    <w:rsid w:val="00BB543A"/>
    <w:rsid w:val="00BB555F"/>
    <w:rsid w:val="00BB5F39"/>
    <w:rsid w:val="00BB6191"/>
    <w:rsid w:val="00BB7BB0"/>
    <w:rsid w:val="00BC0292"/>
    <w:rsid w:val="00BC0609"/>
    <w:rsid w:val="00BC07C3"/>
    <w:rsid w:val="00BC0833"/>
    <w:rsid w:val="00BC0A48"/>
    <w:rsid w:val="00BC0C94"/>
    <w:rsid w:val="00BC0EBA"/>
    <w:rsid w:val="00BC1241"/>
    <w:rsid w:val="00BC1291"/>
    <w:rsid w:val="00BC1523"/>
    <w:rsid w:val="00BC15C9"/>
    <w:rsid w:val="00BC1ADB"/>
    <w:rsid w:val="00BC1FAA"/>
    <w:rsid w:val="00BC2C4D"/>
    <w:rsid w:val="00BC31C4"/>
    <w:rsid w:val="00BC38EC"/>
    <w:rsid w:val="00BC38F2"/>
    <w:rsid w:val="00BC3BF6"/>
    <w:rsid w:val="00BC44DA"/>
    <w:rsid w:val="00BC4B57"/>
    <w:rsid w:val="00BC4F54"/>
    <w:rsid w:val="00BC5983"/>
    <w:rsid w:val="00BC630A"/>
    <w:rsid w:val="00BC6696"/>
    <w:rsid w:val="00BC66A7"/>
    <w:rsid w:val="00BC69C5"/>
    <w:rsid w:val="00BC6ED9"/>
    <w:rsid w:val="00BC764B"/>
    <w:rsid w:val="00BC7820"/>
    <w:rsid w:val="00BD0150"/>
    <w:rsid w:val="00BD09B2"/>
    <w:rsid w:val="00BD0E7E"/>
    <w:rsid w:val="00BD0F9E"/>
    <w:rsid w:val="00BD23BF"/>
    <w:rsid w:val="00BD2BC5"/>
    <w:rsid w:val="00BD2D90"/>
    <w:rsid w:val="00BD2F1A"/>
    <w:rsid w:val="00BD38AC"/>
    <w:rsid w:val="00BD38B0"/>
    <w:rsid w:val="00BD3D45"/>
    <w:rsid w:val="00BD4945"/>
    <w:rsid w:val="00BD4B2B"/>
    <w:rsid w:val="00BD4B89"/>
    <w:rsid w:val="00BD4D30"/>
    <w:rsid w:val="00BD52E2"/>
    <w:rsid w:val="00BD57E7"/>
    <w:rsid w:val="00BD5C25"/>
    <w:rsid w:val="00BD655D"/>
    <w:rsid w:val="00BD6753"/>
    <w:rsid w:val="00BD67F4"/>
    <w:rsid w:val="00BD68FB"/>
    <w:rsid w:val="00BD74D8"/>
    <w:rsid w:val="00BD7F5A"/>
    <w:rsid w:val="00BE05A0"/>
    <w:rsid w:val="00BE0D73"/>
    <w:rsid w:val="00BE0E7E"/>
    <w:rsid w:val="00BE13C1"/>
    <w:rsid w:val="00BE1633"/>
    <w:rsid w:val="00BE1A4C"/>
    <w:rsid w:val="00BE2682"/>
    <w:rsid w:val="00BE27DC"/>
    <w:rsid w:val="00BE2AAF"/>
    <w:rsid w:val="00BE3046"/>
    <w:rsid w:val="00BE30CB"/>
    <w:rsid w:val="00BE3925"/>
    <w:rsid w:val="00BE403E"/>
    <w:rsid w:val="00BE40C8"/>
    <w:rsid w:val="00BE4291"/>
    <w:rsid w:val="00BE4CF3"/>
    <w:rsid w:val="00BE4F41"/>
    <w:rsid w:val="00BE57A3"/>
    <w:rsid w:val="00BE57FF"/>
    <w:rsid w:val="00BE6239"/>
    <w:rsid w:val="00BE7CED"/>
    <w:rsid w:val="00BE7DC6"/>
    <w:rsid w:val="00BE7FF9"/>
    <w:rsid w:val="00BF079F"/>
    <w:rsid w:val="00BF0C10"/>
    <w:rsid w:val="00BF1F4B"/>
    <w:rsid w:val="00BF2001"/>
    <w:rsid w:val="00BF22EA"/>
    <w:rsid w:val="00BF2354"/>
    <w:rsid w:val="00BF257C"/>
    <w:rsid w:val="00BF3766"/>
    <w:rsid w:val="00BF4F0A"/>
    <w:rsid w:val="00BF5BF2"/>
    <w:rsid w:val="00BF5E44"/>
    <w:rsid w:val="00BF6043"/>
    <w:rsid w:val="00BF6C2F"/>
    <w:rsid w:val="00BF6FFF"/>
    <w:rsid w:val="00BF72E0"/>
    <w:rsid w:val="00BF7395"/>
    <w:rsid w:val="00C00041"/>
    <w:rsid w:val="00C003F3"/>
    <w:rsid w:val="00C006B6"/>
    <w:rsid w:val="00C00981"/>
    <w:rsid w:val="00C01398"/>
    <w:rsid w:val="00C01986"/>
    <w:rsid w:val="00C01C25"/>
    <w:rsid w:val="00C0209D"/>
    <w:rsid w:val="00C02F3A"/>
    <w:rsid w:val="00C033B3"/>
    <w:rsid w:val="00C0361E"/>
    <w:rsid w:val="00C03B53"/>
    <w:rsid w:val="00C03DB2"/>
    <w:rsid w:val="00C03E90"/>
    <w:rsid w:val="00C0403A"/>
    <w:rsid w:val="00C049A7"/>
    <w:rsid w:val="00C04D2F"/>
    <w:rsid w:val="00C04F75"/>
    <w:rsid w:val="00C05A46"/>
    <w:rsid w:val="00C05B78"/>
    <w:rsid w:val="00C05EAA"/>
    <w:rsid w:val="00C063DF"/>
    <w:rsid w:val="00C065C3"/>
    <w:rsid w:val="00C079D2"/>
    <w:rsid w:val="00C07A83"/>
    <w:rsid w:val="00C07B93"/>
    <w:rsid w:val="00C10541"/>
    <w:rsid w:val="00C10CD1"/>
    <w:rsid w:val="00C10FB9"/>
    <w:rsid w:val="00C111B9"/>
    <w:rsid w:val="00C1125E"/>
    <w:rsid w:val="00C117B6"/>
    <w:rsid w:val="00C11883"/>
    <w:rsid w:val="00C11AF1"/>
    <w:rsid w:val="00C120CE"/>
    <w:rsid w:val="00C124D2"/>
    <w:rsid w:val="00C12658"/>
    <w:rsid w:val="00C1353C"/>
    <w:rsid w:val="00C136BC"/>
    <w:rsid w:val="00C136D0"/>
    <w:rsid w:val="00C13CE1"/>
    <w:rsid w:val="00C13D8B"/>
    <w:rsid w:val="00C143AA"/>
    <w:rsid w:val="00C14B64"/>
    <w:rsid w:val="00C14DFC"/>
    <w:rsid w:val="00C1519B"/>
    <w:rsid w:val="00C15200"/>
    <w:rsid w:val="00C1581A"/>
    <w:rsid w:val="00C15F0A"/>
    <w:rsid w:val="00C15FE6"/>
    <w:rsid w:val="00C16473"/>
    <w:rsid w:val="00C164D5"/>
    <w:rsid w:val="00C16F59"/>
    <w:rsid w:val="00C170E1"/>
    <w:rsid w:val="00C1732B"/>
    <w:rsid w:val="00C174EC"/>
    <w:rsid w:val="00C17ECE"/>
    <w:rsid w:val="00C17FA8"/>
    <w:rsid w:val="00C2023A"/>
    <w:rsid w:val="00C2033F"/>
    <w:rsid w:val="00C21235"/>
    <w:rsid w:val="00C21920"/>
    <w:rsid w:val="00C21E0A"/>
    <w:rsid w:val="00C21E0C"/>
    <w:rsid w:val="00C2204C"/>
    <w:rsid w:val="00C22611"/>
    <w:rsid w:val="00C22B7B"/>
    <w:rsid w:val="00C246D8"/>
    <w:rsid w:val="00C251DC"/>
    <w:rsid w:val="00C25381"/>
    <w:rsid w:val="00C2585D"/>
    <w:rsid w:val="00C25C5E"/>
    <w:rsid w:val="00C26082"/>
    <w:rsid w:val="00C264B5"/>
    <w:rsid w:val="00C2703B"/>
    <w:rsid w:val="00C270C7"/>
    <w:rsid w:val="00C2766F"/>
    <w:rsid w:val="00C2789C"/>
    <w:rsid w:val="00C27902"/>
    <w:rsid w:val="00C27A26"/>
    <w:rsid w:val="00C31352"/>
    <w:rsid w:val="00C3205E"/>
    <w:rsid w:val="00C3236E"/>
    <w:rsid w:val="00C329B2"/>
    <w:rsid w:val="00C33181"/>
    <w:rsid w:val="00C33202"/>
    <w:rsid w:val="00C337EE"/>
    <w:rsid w:val="00C338C1"/>
    <w:rsid w:val="00C33938"/>
    <w:rsid w:val="00C34DD6"/>
    <w:rsid w:val="00C34E0C"/>
    <w:rsid w:val="00C34F41"/>
    <w:rsid w:val="00C35311"/>
    <w:rsid w:val="00C35F60"/>
    <w:rsid w:val="00C360B2"/>
    <w:rsid w:val="00C36497"/>
    <w:rsid w:val="00C3676D"/>
    <w:rsid w:val="00C36EB8"/>
    <w:rsid w:val="00C3765B"/>
    <w:rsid w:val="00C378E1"/>
    <w:rsid w:val="00C37953"/>
    <w:rsid w:val="00C37CFC"/>
    <w:rsid w:val="00C37E91"/>
    <w:rsid w:val="00C37F06"/>
    <w:rsid w:val="00C37F41"/>
    <w:rsid w:val="00C40BBC"/>
    <w:rsid w:val="00C40BDC"/>
    <w:rsid w:val="00C40F1D"/>
    <w:rsid w:val="00C40F6A"/>
    <w:rsid w:val="00C414BB"/>
    <w:rsid w:val="00C41981"/>
    <w:rsid w:val="00C41C90"/>
    <w:rsid w:val="00C41E8B"/>
    <w:rsid w:val="00C424C5"/>
    <w:rsid w:val="00C4268D"/>
    <w:rsid w:val="00C42821"/>
    <w:rsid w:val="00C4282B"/>
    <w:rsid w:val="00C43615"/>
    <w:rsid w:val="00C446A4"/>
    <w:rsid w:val="00C44B5F"/>
    <w:rsid w:val="00C45F7E"/>
    <w:rsid w:val="00C473E2"/>
    <w:rsid w:val="00C47793"/>
    <w:rsid w:val="00C47E47"/>
    <w:rsid w:val="00C47E69"/>
    <w:rsid w:val="00C47EA7"/>
    <w:rsid w:val="00C500F4"/>
    <w:rsid w:val="00C502B4"/>
    <w:rsid w:val="00C502CC"/>
    <w:rsid w:val="00C504E6"/>
    <w:rsid w:val="00C5055F"/>
    <w:rsid w:val="00C50A97"/>
    <w:rsid w:val="00C50B7A"/>
    <w:rsid w:val="00C50D23"/>
    <w:rsid w:val="00C50DAD"/>
    <w:rsid w:val="00C50DC1"/>
    <w:rsid w:val="00C50DC4"/>
    <w:rsid w:val="00C5178B"/>
    <w:rsid w:val="00C52170"/>
    <w:rsid w:val="00C52776"/>
    <w:rsid w:val="00C52C0D"/>
    <w:rsid w:val="00C53196"/>
    <w:rsid w:val="00C53505"/>
    <w:rsid w:val="00C5402E"/>
    <w:rsid w:val="00C5446F"/>
    <w:rsid w:val="00C549B8"/>
    <w:rsid w:val="00C549D0"/>
    <w:rsid w:val="00C54BDC"/>
    <w:rsid w:val="00C554EF"/>
    <w:rsid w:val="00C562D4"/>
    <w:rsid w:val="00C563B5"/>
    <w:rsid w:val="00C56675"/>
    <w:rsid w:val="00C566D4"/>
    <w:rsid w:val="00C56C3F"/>
    <w:rsid w:val="00C56EE9"/>
    <w:rsid w:val="00C60327"/>
    <w:rsid w:val="00C60836"/>
    <w:rsid w:val="00C60873"/>
    <w:rsid w:val="00C60A30"/>
    <w:rsid w:val="00C60DC3"/>
    <w:rsid w:val="00C616D8"/>
    <w:rsid w:val="00C61B75"/>
    <w:rsid w:val="00C61DCA"/>
    <w:rsid w:val="00C620AC"/>
    <w:rsid w:val="00C62892"/>
    <w:rsid w:val="00C628C6"/>
    <w:rsid w:val="00C62DB7"/>
    <w:rsid w:val="00C6309F"/>
    <w:rsid w:val="00C632E3"/>
    <w:rsid w:val="00C63617"/>
    <w:rsid w:val="00C6378A"/>
    <w:rsid w:val="00C64785"/>
    <w:rsid w:val="00C65C8E"/>
    <w:rsid w:val="00C65D07"/>
    <w:rsid w:val="00C670E4"/>
    <w:rsid w:val="00C672B5"/>
    <w:rsid w:val="00C67470"/>
    <w:rsid w:val="00C67749"/>
    <w:rsid w:val="00C67EB2"/>
    <w:rsid w:val="00C70441"/>
    <w:rsid w:val="00C706B0"/>
    <w:rsid w:val="00C7090B"/>
    <w:rsid w:val="00C70A1A"/>
    <w:rsid w:val="00C70B0E"/>
    <w:rsid w:val="00C70E3D"/>
    <w:rsid w:val="00C70F39"/>
    <w:rsid w:val="00C7105D"/>
    <w:rsid w:val="00C713C3"/>
    <w:rsid w:val="00C7156D"/>
    <w:rsid w:val="00C71656"/>
    <w:rsid w:val="00C71C33"/>
    <w:rsid w:val="00C71FAF"/>
    <w:rsid w:val="00C72BF9"/>
    <w:rsid w:val="00C72EAA"/>
    <w:rsid w:val="00C73845"/>
    <w:rsid w:val="00C73A9A"/>
    <w:rsid w:val="00C73B9C"/>
    <w:rsid w:val="00C741AB"/>
    <w:rsid w:val="00C744A6"/>
    <w:rsid w:val="00C744E6"/>
    <w:rsid w:val="00C74649"/>
    <w:rsid w:val="00C749B9"/>
    <w:rsid w:val="00C74BB8"/>
    <w:rsid w:val="00C74F05"/>
    <w:rsid w:val="00C754CD"/>
    <w:rsid w:val="00C7566F"/>
    <w:rsid w:val="00C75AD5"/>
    <w:rsid w:val="00C75B61"/>
    <w:rsid w:val="00C75D59"/>
    <w:rsid w:val="00C760CE"/>
    <w:rsid w:val="00C76931"/>
    <w:rsid w:val="00C778C8"/>
    <w:rsid w:val="00C77B37"/>
    <w:rsid w:val="00C77FFC"/>
    <w:rsid w:val="00C80089"/>
    <w:rsid w:val="00C805E6"/>
    <w:rsid w:val="00C80801"/>
    <w:rsid w:val="00C81454"/>
    <w:rsid w:val="00C81DA0"/>
    <w:rsid w:val="00C82446"/>
    <w:rsid w:val="00C8278C"/>
    <w:rsid w:val="00C83372"/>
    <w:rsid w:val="00C8375C"/>
    <w:rsid w:val="00C83964"/>
    <w:rsid w:val="00C839B0"/>
    <w:rsid w:val="00C8411C"/>
    <w:rsid w:val="00C8483E"/>
    <w:rsid w:val="00C84D93"/>
    <w:rsid w:val="00C850FC"/>
    <w:rsid w:val="00C85106"/>
    <w:rsid w:val="00C856DB"/>
    <w:rsid w:val="00C85A7C"/>
    <w:rsid w:val="00C8694F"/>
    <w:rsid w:val="00C87024"/>
    <w:rsid w:val="00C90E0F"/>
    <w:rsid w:val="00C911FA"/>
    <w:rsid w:val="00C91446"/>
    <w:rsid w:val="00C91829"/>
    <w:rsid w:val="00C91AD9"/>
    <w:rsid w:val="00C92744"/>
    <w:rsid w:val="00C927EB"/>
    <w:rsid w:val="00C92CF8"/>
    <w:rsid w:val="00C93BFC"/>
    <w:rsid w:val="00C94387"/>
    <w:rsid w:val="00C9441A"/>
    <w:rsid w:val="00C947DD"/>
    <w:rsid w:val="00C9623A"/>
    <w:rsid w:val="00C96B49"/>
    <w:rsid w:val="00C96BCA"/>
    <w:rsid w:val="00C96D32"/>
    <w:rsid w:val="00C96EB4"/>
    <w:rsid w:val="00C96ED3"/>
    <w:rsid w:val="00C9716E"/>
    <w:rsid w:val="00C976C6"/>
    <w:rsid w:val="00C97C79"/>
    <w:rsid w:val="00CA0E02"/>
    <w:rsid w:val="00CA12C1"/>
    <w:rsid w:val="00CA13C2"/>
    <w:rsid w:val="00CA146D"/>
    <w:rsid w:val="00CA23C8"/>
    <w:rsid w:val="00CA26E0"/>
    <w:rsid w:val="00CA370B"/>
    <w:rsid w:val="00CA3F47"/>
    <w:rsid w:val="00CA44D3"/>
    <w:rsid w:val="00CA4F5F"/>
    <w:rsid w:val="00CA515F"/>
    <w:rsid w:val="00CA53E0"/>
    <w:rsid w:val="00CA53EA"/>
    <w:rsid w:val="00CA574B"/>
    <w:rsid w:val="00CA5EA5"/>
    <w:rsid w:val="00CA6810"/>
    <w:rsid w:val="00CA6D38"/>
    <w:rsid w:val="00CA70AB"/>
    <w:rsid w:val="00CA73F5"/>
    <w:rsid w:val="00CA75ED"/>
    <w:rsid w:val="00CA7735"/>
    <w:rsid w:val="00CA7BAE"/>
    <w:rsid w:val="00CB0246"/>
    <w:rsid w:val="00CB02FD"/>
    <w:rsid w:val="00CB1AA4"/>
    <w:rsid w:val="00CB1B22"/>
    <w:rsid w:val="00CB2149"/>
    <w:rsid w:val="00CB2D0F"/>
    <w:rsid w:val="00CB2FC6"/>
    <w:rsid w:val="00CB321E"/>
    <w:rsid w:val="00CB3424"/>
    <w:rsid w:val="00CB3BF6"/>
    <w:rsid w:val="00CB3C24"/>
    <w:rsid w:val="00CB3C75"/>
    <w:rsid w:val="00CB4252"/>
    <w:rsid w:val="00CB49AE"/>
    <w:rsid w:val="00CB4BAD"/>
    <w:rsid w:val="00CB4C7B"/>
    <w:rsid w:val="00CB5070"/>
    <w:rsid w:val="00CB53E5"/>
    <w:rsid w:val="00CB5BE1"/>
    <w:rsid w:val="00CB6647"/>
    <w:rsid w:val="00CB6787"/>
    <w:rsid w:val="00CB699D"/>
    <w:rsid w:val="00CB699F"/>
    <w:rsid w:val="00CB6B21"/>
    <w:rsid w:val="00CB79C5"/>
    <w:rsid w:val="00CB7BD5"/>
    <w:rsid w:val="00CB7BDA"/>
    <w:rsid w:val="00CC03C4"/>
    <w:rsid w:val="00CC14A1"/>
    <w:rsid w:val="00CC1580"/>
    <w:rsid w:val="00CC1701"/>
    <w:rsid w:val="00CC1F6A"/>
    <w:rsid w:val="00CC20BB"/>
    <w:rsid w:val="00CC20CE"/>
    <w:rsid w:val="00CC262D"/>
    <w:rsid w:val="00CC284F"/>
    <w:rsid w:val="00CC2998"/>
    <w:rsid w:val="00CC4884"/>
    <w:rsid w:val="00CC50AA"/>
    <w:rsid w:val="00CC56B0"/>
    <w:rsid w:val="00CC578B"/>
    <w:rsid w:val="00CC5820"/>
    <w:rsid w:val="00CC5A9D"/>
    <w:rsid w:val="00CC5E1B"/>
    <w:rsid w:val="00CC5F0C"/>
    <w:rsid w:val="00CC6524"/>
    <w:rsid w:val="00CC6E15"/>
    <w:rsid w:val="00CD027F"/>
    <w:rsid w:val="00CD0325"/>
    <w:rsid w:val="00CD09E6"/>
    <w:rsid w:val="00CD0AEB"/>
    <w:rsid w:val="00CD0C14"/>
    <w:rsid w:val="00CD0CE7"/>
    <w:rsid w:val="00CD0DA0"/>
    <w:rsid w:val="00CD0EF0"/>
    <w:rsid w:val="00CD1D73"/>
    <w:rsid w:val="00CD2421"/>
    <w:rsid w:val="00CD2F10"/>
    <w:rsid w:val="00CD3140"/>
    <w:rsid w:val="00CD3757"/>
    <w:rsid w:val="00CD3D02"/>
    <w:rsid w:val="00CD4166"/>
    <w:rsid w:val="00CD44FC"/>
    <w:rsid w:val="00CD4839"/>
    <w:rsid w:val="00CD4F46"/>
    <w:rsid w:val="00CD557B"/>
    <w:rsid w:val="00CD61D0"/>
    <w:rsid w:val="00CD632B"/>
    <w:rsid w:val="00CD681E"/>
    <w:rsid w:val="00CD7982"/>
    <w:rsid w:val="00CD7F9D"/>
    <w:rsid w:val="00CE0293"/>
    <w:rsid w:val="00CE02A0"/>
    <w:rsid w:val="00CE041A"/>
    <w:rsid w:val="00CE052A"/>
    <w:rsid w:val="00CE059F"/>
    <w:rsid w:val="00CE05DF"/>
    <w:rsid w:val="00CE0DDF"/>
    <w:rsid w:val="00CE0EE1"/>
    <w:rsid w:val="00CE164A"/>
    <w:rsid w:val="00CE166F"/>
    <w:rsid w:val="00CE1B45"/>
    <w:rsid w:val="00CE1C6E"/>
    <w:rsid w:val="00CE21F0"/>
    <w:rsid w:val="00CE36C7"/>
    <w:rsid w:val="00CE3722"/>
    <w:rsid w:val="00CE37D2"/>
    <w:rsid w:val="00CE40B6"/>
    <w:rsid w:val="00CE47E1"/>
    <w:rsid w:val="00CE573E"/>
    <w:rsid w:val="00CE5E42"/>
    <w:rsid w:val="00CE6B33"/>
    <w:rsid w:val="00CE6F8D"/>
    <w:rsid w:val="00CE7403"/>
    <w:rsid w:val="00CE7906"/>
    <w:rsid w:val="00CE7CCB"/>
    <w:rsid w:val="00CF00E0"/>
    <w:rsid w:val="00CF0C34"/>
    <w:rsid w:val="00CF0FE9"/>
    <w:rsid w:val="00CF12A5"/>
    <w:rsid w:val="00CF13B7"/>
    <w:rsid w:val="00CF31EC"/>
    <w:rsid w:val="00CF3B77"/>
    <w:rsid w:val="00CF46CC"/>
    <w:rsid w:val="00CF4F87"/>
    <w:rsid w:val="00CF587A"/>
    <w:rsid w:val="00CF5950"/>
    <w:rsid w:val="00CF5CBC"/>
    <w:rsid w:val="00CF627A"/>
    <w:rsid w:val="00CF6446"/>
    <w:rsid w:val="00CF6684"/>
    <w:rsid w:val="00CF67DC"/>
    <w:rsid w:val="00CF6958"/>
    <w:rsid w:val="00CF769E"/>
    <w:rsid w:val="00CF7764"/>
    <w:rsid w:val="00CF79F4"/>
    <w:rsid w:val="00CF7B03"/>
    <w:rsid w:val="00CF7B7F"/>
    <w:rsid w:val="00D00480"/>
    <w:rsid w:val="00D00762"/>
    <w:rsid w:val="00D00EA2"/>
    <w:rsid w:val="00D026CF"/>
    <w:rsid w:val="00D03AC6"/>
    <w:rsid w:val="00D04004"/>
    <w:rsid w:val="00D040F2"/>
    <w:rsid w:val="00D0434A"/>
    <w:rsid w:val="00D04637"/>
    <w:rsid w:val="00D04E8C"/>
    <w:rsid w:val="00D0534E"/>
    <w:rsid w:val="00D0538A"/>
    <w:rsid w:val="00D053EC"/>
    <w:rsid w:val="00D059D6"/>
    <w:rsid w:val="00D05DB7"/>
    <w:rsid w:val="00D06066"/>
    <w:rsid w:val="00D06808"/>
    <w:rsid w:val="00D0701F"/>
    <w:rsid w:val="00D07023"/>
    <w:rsid w:val="00D07112"/>
    <w:rsid w:val="00D07807"/>
    <w:rsid w:val="00D07E0C"/>
    <w:rsid w:val="00D07FD9"/>
    <w:rsid w:val="00D10261"/>
    <w:rsid w:val="00D10351"/>
    <w:rsid w:val="00D103D7"/>
    <w:rsid w:val="00D10602"/>
    <w:rsid w:val="00D10F78"/>
    <w:rsid w:val="00D118D8"/>
    <w:rsid w:val="00D124D6"/>
    <w:rsid w:val="00D12857"/>
    <w:rsid w:val="00D12EC6"/>
    <w:rsid w:val="00D13BBA"/>
    <w:rsid w:val="00D13D20"/>
    <w:rsid w:val="00D14157"/>
    <w:rsid w:val="00D14236"/>
    <w:rsid w:val="00D14284"/>
    <w:rsid w:val="00D14536"/>
    <w:rsid w:val="00D14742"/>
    <w:rsid w:val="00D14FA4"/>
    <w:rsid w:val="00D15485"/>
    <w:rsid w:val="00D15715"/>
    <w:rsid w:val="00D159CF"/>
    <w:rsid w:val="00D15A4C"/>
    <w:rsid w:val="00D1623B"/>
    <w:rsid w:val="00D1660F"/>
    <w:rsid w:val="00D166CE"/>
    <w:rsid w:val="00D169FD"/>
    <w:rsid w:val="00D16F9B"/>
    <w:rsid w:val="00D172DF"/>
    <w:rsid w:val="00D172E6"/>
    <w:rsid w:val="00D17895"/>
    <w:rsid w:val="00D200B5"/>
    <w:rsid w:val="00D200E8"/>
    <w:rsid w:val="00D20F0A"/>
    <w:rsid w:val="00D2123E"/>
    <w:rsid w:val="00D2127D"/>
    <w:rsid w:val="00D21376"/>
    <w:rsid w:val="00D2196F"/>
    <w:rsid w:val="00D21A4B"/>
    <w:rsid w:val="00D21EBC"/>
    <w:rsid w:val="00D22B3D"/>
    <w:rsid w:val="00D22D1E"/>
    <w:rsid w:val="00D23358"/>
    <w:rsid w:val="00D233F6"/>
    <w:rsid w:val="00D23CA8"/>
    <w:rsid w:val="00D2523F"/>
    <w:rsid w:val="00D25525"/>
    <w:rsid w:val="00D259F3"/>
    <w:rsid w:val="00D25C72"/>
    <w:rsid w:val="00D263A9"/>
    <w:rsid w:val="00D265A0"/>
    <w:rsid w:val="00D26AE8"/>
    <w:rsid w:val="00D26F59"/>
    <w:rsid w:val="00D27843"/>
    <w:rsid w:val="00D279C1"/>
    <w:rsid w:val="00D27C1B"/>
    <w:rsid w:val="00D27EFB"/>
    <w:rsid w:val="00D3110A"/>
    <w:rsid w:val="00D31323"/>
    <w:rsid w:val="00D31586"/>
    <w:rsid w:val="00D31BFE"/>
    <w:rsid w:val="00D31CF4"/>
    <w:rsid w:val="00D32576"/>
    <w:rsid w:val="00D32DBB"/>
    <w:rsid w:val="00D332F0"/>
    <w:rsid w:val="00D334F6"/>
    <w:rsid w:val="00D33581"/>
    <w:rsid w:val="00D33B97"/>
    <w:rsid w:val="00D33BE8"/>
    <w:rsid w:val="00D33F32"/>
    <w:rsid w:val="00D3483E"/>
    <w:rsid w:val="00D34BD0"/>
    <w:rsid w:val="00D354F1"/>
    <w:rsid w:val="00D357E5"/>
    <w:rsid w:val="00D35843"/>
    <w:rsid w:val="00D358B6"/>
    <w:rsid w:val="00D362E0"/>
    <w:rsid w:val="00D364C9"/>
    <w:rsid w:val="00D36EB8"/>
    <w:rsid w:val="00D3731D"/>
    <w:rsid w:val="00D374B2"/>
    <w:rsid w:val="00D37894"/>
    <w:rsid w:val="00D378ED"/>
    <w:rsid w:val="00D37EC5"/>
    <w:rsid w:val="00D4020F"/>
    <w:rsid w:val="00D4039A"/>
    <w:rsid w:val="00D4050F"/>
    <w:rsid w:val="00D40B6E"/>
    <w:rsid w:val="00D41517"/>
    <w:rsid w:val="00D416C4"/>
    <w:rsid w:val="00D41A5B"/>
    <w:rsid w:val="00D428B3"/>
    <w:rsid w:val="00D4370B"/>
    <w:rsid w:val="00D437E4"/>
    <w:rsid w:val="00D43A28"/>
    <w:rsid w:val="00D43AE8"/>
    <w:rsid w:val="00D43EB4"/>
    <w:rsid w:val="00D443AB"/>
    <w:rsid w:val="00D443B3"/>
    <w:rsid w:val="00D44710"/>
    <w:rsid w:val="00D452B9"/>
    <w:rsid w:val="00D456E1"/>
    <w:rsid w:val="00D45C69"/>
    <w:rsid w:val="00D45D35"/>
    <w:rsid w:val="00D46003"/>
    <w:rsid w:val="00D46431"/>
    <w:rsid w:val="00D47AB9"/>
    <w:rsid w:val="00D50120"/>
    <w:rsid w:val="00D5093B"/>
    <w:rsid w:val="00D50B45"/>
    <w:rsid w:val="00D51308"/>
    <w:rsid w:val="00D51355"/>
    <w:rsid w:val="00D517C2"/>
    <w:rsid w:val="00D51C4B"/>
    <w:rsid w:val="00D5207A"/>
    <w:rsid w:val="00D5236F"/>
    <w:rsid w:val="00D52616"/>
    <w:rsid w:val="00D5384A"/>
    <w:rsid w:val="00D53A84"/>
    <w:rsid w:val="00D53C8A"/>
    <w:rsid w:val="00D54005"/>
    <w:rsid w:val="00D543FE"/>
    <w:rsid w:val="00D547EC"/>
    <w:rsid w:val="00D54AFD"/>
    <w:rsid w:val="00D54EB0"/>
    <w:rsid w:val="00D55505"/>
    <w:rsid w:val="00D5646F"/>
    <w:rsid w:val="00D567AC"/>
    <w:rsid w:val="00D5688C"/>
    <w:rsid w:val="00D56EE2"/>
    <w:rsid w:val="00D5725A"/>
    <w:rsid w:val="00D57B42"/>
    <w:rsid w:val="00D57C0D"/>
    <w:rsid w:val="00D604D5"/>
    <w:rsid w:val="00D606D8"/>
    <w:rsid w:val="00D610A4"/>
    <w:rsid w:val="00D61AFB"/>
    <w:rsid w:val="00D61CCF"/>
    <w:rsid w:val="00D61E71"/>
    <w:rsid w:val="00D622E5"/>
    <w:rsid w:val="00D62644"/>
    <w:rsid w:val="00D62A72"/>
    <w:rsid w:val="00D63351"/>
    <w:rsid w:val="00D63369"/>
    <w:rsid w:val="00D63994"/>
    <w:rsid w:val="00D64042"/>
    <w:rsid w:val="00D64130"/>
    <w:rsid w:val="00D646A1"/>
    <w:rsid w:val="00D64E0A"/>
    <w:rsid w:val="00D65D55"/>
    <w:rsid w:val="00D66F1C"/>
    <w:rsid w:val="00D7013C"/>
    <w:rsid w:val="00D70B37"/>
    <w:rsid w:val="00D71AAD"/>
    <w:rsid w:val="00D71B73"/>
    <w:rsid w:val="00D721F9"/>
    <w:rsid w:val="00D7307D"/>
    <w:rsid w:val="00D7365C"/>
    <w:rsid w:val="00D73B21"/>
    <w:rsid w:val="00D73E22"/>
    <w:rsid w:val="00D73E49"/>
    <w:rsid w:val="00D74135"/>
    <w:rsid w:val="00D74537"/>
    <w:rsid w:val="00D755AD"/>
    <w:rsid w:val="00D756A2"/>
    <w:rsid w:val="00D761B2"/>
    <w:rsid w:val="00D76552"/>
    <w:rsid w:val="00D769C1"/>
    <w:rsid w:val="00D76B46"/>
    <w:rsid w:val="00D779DF"/>
    <w:rsid w:val="00D77B46"/>
    <w:rsid w:val="00D80411"/>
    <w:rsid w:val="00D80927"/>
    <w:rsid w:val="00D80F7A"/>
    <w:rsid w:val="00D812D8"/>
    <w:rsid w:val="00D81F32"/>
    <w:rsid w:val="00D821A6"/>
    <w:rsid w:val="00D8240D"/>
    <w:rsid w:val="00D825E4"/>
    <w:rsid w:val="00D830F6"/>
    <w:rsid w:val="00D83204"/>
    <w:rsid w:val="00D839DF"/>
    <w:rsid w:val="00D84085"/>
    <w:rsid w:val="00D854B6"/>
    <w:rsid w:val="00D85D29"/>
    <w:rsid w:val="00D861B2"/>
    <w:rsid w:val="00D86743"/>
    <w:rsid w:val="00D8678A"/>
    <w:rsid w:val="00D90155"/>
    <w:rsid w:val="00D90209"/>
    <w:rsid w:val="00D909A2"/>
    <w:rsid w:val="00D90BF7"/>
    <w:rsid w:val="00D90FE8"/>
    <w:rsid w:val="00D91136"/>
    <w:rsid w:val="00D91569"/>
    <w:rsid w:val="00D91EC9"/>
    <w:rsid w:val="00D91F00"/>
    <w:rsid w:val="00D92156"/>
    <w:rsid w:val="00D926AF"/>
    <w:rsid w:val="00D92D4F"/>
    <w:rsid w:val="00D92EA5"/>
    <w:rsid w:val="00D93090"/>
    <w:rsid w:val="00D930CF"/>
    <w:rsid w:val="00D9334D"/>
    <w:rsid w:val="00D93AE9"/>
    <w:rsid w:val="00D93DFD"/>
    <w:rsid w:val="00D93E47"/>
    <w:rsid w:val="00D945A1"/>
    <w:rsid w:val="00D94D52"/>
    <w:rsid w:val="00D952DD"/>
    <w:rsid w:val="00D956B2"/>
    <w:rsid w:val="00D956C3"/>
    <w:rsid w:val="00D96741"/>
    <w:rsid w:val="00D96BAF"/>
    <w:rsid w:val="00D96E96"/>
    <w:rsid w:val="00D9798A"/>
    <w:rsid w:val="00DA0A07"/>
    <w:rsid w:val="00DA1169"/>
    <w:rsid w:val="00DA1832"/>
    <w:rsid w:val="00DA1E7B"/>
    <w:rsid w:val="00DA1F45"/>
    <w:rsid w:val="00DA2603"/>
    <w:rsid w:val="00DA283B"/>
    <w:rsid w:val="00DA2EB7"/>
    <w:rsid w:val="00DA3119"/>
    <w:rsid w:val="00DA36AA"/>
    <w:rsid w:val="00DA3A58"/>
    <w:rsid w:val="00DA3CEA"/>
    <w:rsid w:val="00DA3F39"/>
    <w:rsid w:val="00DA47D1"/>
    <w:rsid w:val="00DA4F26"/>
    <w:rsid w:val="00DA63F8"/>
    <w:rsid w:val="00DA6BC3"/>
    <w:rsid w:val="00DA778C"/>
    <w:rsid w:val="00DA7EF6"/>
    <w:rsid w:val="00DB013E"/>
    <w:rsid w:val="00DB10A7"/>
    <w:rsid w:val="00DB116E"/>
    <w:rsid w:val="00DB20F4"/>
    <w:rsid w:val="00DB2177"/>
    <w:rsid w:val="00DB23BF"/>
    <w:rsid w:val="00DB2A9D"/>
    <w:rsid w:val="00DB3652"/>
    <w:rsid w:val="00DB3A96"/>
    <w:rsid w:val="00DB3B59"/>
    <w:rsid w:val="00DB495C"/>
    <w:rsid w:val="00DB4DAB"/>
    <w:rsid w:val="00DB4DC3"/>
    <w:rsid w:val="00DB547D"/>
    <w:rsid w:val="00DB5BC5"/>
    <w:rsid w:val="00DB5D5F"/>
    <w:rsid w:val="00DB6B07"/>
    <w:rsid w:val="00DB6E01"/>
    <w:rsid w:val="00DC053D"/>
    <w:rsid w:val="00DC0711"/>
    <w:rsid w:val="00DC08D6"/>
    <w:rsid w:val="00DC0F7F"/>
    <w:rsid w:val="00DC15F2"/>
    <w:rsid w:val="00DC179F"/>
    <w:rsid w:val="00DC1907"/>
    <w:rsid w:val="00DC1AE3"/>
    <w:rsid w:val="00DC1D12"/>
    <w:rsid w:val="00DC29D8"/>
    <w:rsid w:val="00DC2DF1"/>
    <w:rsid w:val="00DC3134"/>
    <w:rsid w:val="00DC340C"/>
    <w:rsid w:val="00DC3566"/>
    <w:rsid w:val="00DC37AA"/>
    <w:rsid w:val="00DC440D"/>
    <w:rsid w:val="00DC4757"/>
    <w:rsid w:val="00DC4C34"/>
    <w:rsid w:val="00DC4D86"/>
    <w:rsid w:val="00DC55EC"/>
    <w:rsid w:val="00DC5C03"/>
    <w:rsid w:val="00DC5CAE"/>
    <w:rsid w:val="00DC776E"/>
    <w:rsid w:val="00DD008A"/>
    <w:rsid w:val="00DD01B6"/>
    <w:rsid w:val="00DD08BB"/>
    <w:rsid w:val="00DD0A99"/>
    <w:rsid w:val="00DD0B35"/>
    <w:rsid w:val="00DD0CFC"/>
    <w:rsid w:val="00DD14C1"/>
    <w:rsid w:val="00DD17AF"/>
    <w:rsid w:val="00DD2133"/>
    <w:rsid w:val="00DD2A76"/>
    <w:rsid w:val="00DD3273"/>
    <w:rsid w:val="00DD3307"/>
    <w:rsid w:val="00DD4088"/>
    <w:rsid w:val="00DD4161"/>
    <w:rsid w:val="00DD42E3"/>
    <w:rsid w:val="00DD4495"/>
    <w:rsid w:val="00DD451F"/>
    <w:rsid w:val="00DD63BC"/>
    <w:rsid w:val="00DD6677"/>
    <w:rsid w:val="00DD686E"/>
    <w:rsid w:val="00DD70CA"/>
    <w:rsid w:val="00DD71A3"/>
    <w:rsid w:val="00DD71E5"/>
    <w:rsid w:val="00DD71E9"/>
    <w:rsid w:val="00DD73ED"/>
    <w:rsid w:val="00DD767F"/>
    <w:rsid w:val="00DD7699"/>
    <w:rsid w:val="00DD7C9E"/>
    <w:rsid w:val="00DD7D42"/>
    <w:rsid w:val="00DE04FF"/>
    <w:rsid w:val="00DE0CAF"/>
    <w:rsid w:val="00DE0EC8"/>
    <w:rsid w:val="00DE140F"/>
    <w:rsid w:val="00DE1AC3"/>
    <w:rsid w:val="00DE1BA2"/>
    <w:rsid w:val="00DE20BB"/>
    <w:rsid w:val="00DE25D7"/>
    <w:rsid w:val="00DE2649"/>
    <w:rsid w:val="00DE2832"/>
    <w:rsid w:val="00DE327F"/>
    <w:rsid w:val="00DE3696"/>
    <w:rsid w:val="00DE37AF"/>
    <w:rsid w:val="00DE443D"/>
    <w:rsid w:val="00DE4688"/>
    <w:rsid w:val="00DE486F"/>
    <w:rsid w:val="00DE4A89"/>
    <w:rsid w:val="00DE5B5B"/>
    <w:rsid w:val="00DE5F34"/>
    <w:rsid w:val="00DE630F"/>
    <w:rsid w:val="00DE6874"/>
    <w:rsid w:val="00DE6D17"/>
    <w:rsid w:val="00DE6D6E"/>
    <w:rsid w:val="00DE6DB1"/>
    <w:rsid w:val="00DE7102"/>
    <w:rsid w:val="00DE747D"/>
    <w:rsid w:val="00DE7FD6"/>
    <w:rsid w:val="00DF0120"/>
    <w:rsid w:val="00DF0DF5"/>
    <w:rsid w:val="00DF101B"/>
    <w:rsid w:val="00DF11DE"/>
    <w:rsid w:val="00DF15CB"/>
    <w:rsid w:val="00DF206A"/>
    <w:rsid w:val="00DF2201"/>
    <w:rsid w:val="00DF2567"/>
    <w:rsid w:val="00DF2D8F"/>
    <w:rsid w:val="00DF2F32"/>
    <w:rsid w:val="00DF3656"/>
    <w:rsid w:val="00DF3A3D"/>
    <w:rsid w:val="00DF3E0B"/>
    <w:rsid w:val="00DF4004"/>
    <w:rsid w:val="00DF4E5E"/>
    <w:rsid w:val="00DF4F36"/>
    <w:rsid w:val="00DF5273"/>
    <w:rsid w:val="00DF57ED"/>
    <w:rsid w:val="00DF5D72"/>
    <w:rsid w:val="00DF5F14"/>
    <w:rsid w:val="00DF6400"/>
    <w:rsid w:val="00DF6677"/>
    <w:rsid w:val="00DF6C3A"/>
    <w:rsid w:val="00DF71FD"/>
    <w:rsid w:val="00DF79E9"/>
    <w:rsid w:val="00DF7A7B"/>
    <w:rsid w:val="00DF7AE7"/>
    <w:rsid w:val="00E00C2D"/>
    <w:rsid w:val="00E00F86"/>
    <w:rsid w:val="00E019DB"/>
    <w:rsid w:val="00E02366"/>
    <w:rsid w:val="00E02444"/>
    <w:rsid w:val="00E02B91"/>
    <w:rsid w:val="00E02EAE"/>
    <w:rsid w:val="00E02EBC"/>
    <w:rsid w:val="00E03368"/>
    <w:rsid w:val="00E03395"/>
    <w:rsid w:val="00E03C93"/>
    <w:rsid w:val="00E045AF"/>
    <w:rsid w:val="00E045C5"/>
    <w:rsid w:val="00E0474B"/>
    <w:rsid w:val="00E04847"/>
    <w:rsid w:val="00E050E0"/>
    <w:rsid w:val="00E0535F"/>
    <w:rsid w:val="00E05C3E"/>
    <w:rsid w:val="00E05CED"/>
    <w:rsid w:val="00E05F02"/>
    <w:rsid w:val="00E06413"/>
    <w:rsid w:val="00E06DF7"/>
    <w:rsid w:val="00E07355"/>
    <w:rsid w:val="00E0775D"/>
    <w:rsid w:val="00E07AC6"/>
    <w:rsid w:val="00E07C8F"/>
    <w:rsid w:val="00E10AFF"/>
    <w:rsid w:val="00E10D1B"/>
    <w:rsid w:val="00E110BB"/>
    <w:rsid w:val="00E111A8"/>
    <w:rsid w:val="00E112C5"/>
    <w:rsid w:val="00E11572"/>
    <w:rsid w:val="00E11EFA"/>
    <w:rsid w:val="00E11FBF"/>
    <w:rsid w:val="00E121C5"/>
    <w:rsid w:val="00E126B8"/>
    <w:rsid w:val="00E129F3"/>
    <w:rsid w:val="00E12F8B"/>
    <w:rsid w:val="00E135DF"/>
    <w:rsid w:val="00E136C2"/>
    <w:rsid w:val="00E13E57"/>
    <w:rsid w:val="00E14140"/>
    <w:rsid w:val="00E1487F"/>
    <w:rsid w:val="00E14908"/>
    <w:rsid w:val="00E14D8C"/>
    <w:rsid w:val="00E14F41"/>
    <w:rsid w:val="00E1516D"/>
    <w:rsid w:val="00E15213"/>
    <w:rsid w:val="00E15313"/>
    <w:rsid w:val="00E154A4"/>
    <w:rsid w:val="00E154BC"/>
    <w:rsid w:val="00E15E52"/>
    <w:rsid w:val="00E15EB4"/>
    <w:rsid w:val="00E1633C"/>
    <w:rsid w:val="00E17437"/>
    <w:rsid w:val="00E17A7A"/>
    <w:rsid w:val="00E20332"/>
    <w:rsid w:val="00E20C56"/>
    <w:rsid w:val="00E20CDD"/>
    <w:rsid w:val="00E20FBF"/>
    <w:rsid w:val="00E21ADC"/>
    <w:rsid w:val="00E2224B"/>
    <w:rsid w:val="00E22AE0"/>
    <w:rsid w:val="00E22C16"/>
    <w:rsid w:val="00E22E95"/>
    <w:rsid w:val="00E22F76"/>
    <w:rsid w:val="00E2321C"/>
    <w:rsid w:val="00E2338E"/>
    <w:rsid w:val="00E23AF7"/>
    <w:rsid w:val="00E23C7B"/>
    <w:rsid w:val="00E24050"/>
    <w:rsid w:val="00E247B9"/>
    <w:rsid w:val="00E24BFC"/>
    <w:rsid w:val="00E24E91"/>
    <w:rsid w:val="00E24EE1"/>
    <w:rsid w:val="00E2588E"/>
    <w:rsid w:val="00E25ACD"/>
    <w:rsid w:val="00E25D52"/>
    <w:rsid w:val="00E264AA"/>
    <w:rsid w:val="00E26B35"/>
    <w:rsid w:val="00E26D72"/>
    <w:rsid w:val="00E26D9F"/>
    <w:rsid w:val="00E26E74"/>
    <w:rsid w:val="00E26F8C"/>
    <w:rsid w:val="00E2707C"/>
    <w:rsid w:val="00E27084"/>
    <w:rsid w:val="00E27384"/>
    <w:rsid w:val="00E27A0A"/>
    <w:rsid w:val="00E27ED2"/>
    <w:rsid w:val="00E3012F"/>
    <w:rsid w:val="00E302F2"/>
    <w:rsid w:val="00E3039E"/>
    <w:rsid w:val="00E3140A"/>
    <w:rsid w:val="00E31619"/>
    <w:rsid w:val="00E31651"/>
    <w:rsid w:val="00E3167D"/>
    <w:rsid w:val="00E318EF"/>
    <w:rsid w:val="00E31E75"/>
    <w:rsid w:val="00E321CE"/>
    <w:rsid w:val="00E323FA"/>
    <w:rsid w:val="00E32888"/>
    <w:rsid w:val="00E32C17"/>
    <w:rsid w:val="00E32D05"/>
    <w:rsid w:val="00E32E05"/>
    <w:rsid w:val="00E33199"/>
    <w:rsid w:val="00E334B3"/>
    <w:rsid w:val="00E33DDE"/>
    <w:rsid w:val="00E34282"/>
    <w:rsid w:val="00E345C3"/>
    <w:rsid w:val="00E34642"/>
    <w:rsid w:val="00E34B7C"/>
    <w:rsid w:val="00E359B9"/>
    <w:rsid w:val="00E35A62"/>
    <w:rsid w:val="00E362A1"/>
    <w:rsid w:val="00E36327"/>
    <w:rsid w:val="00E36797"/>
    <w:rsid w:val="00E3694F"/>
    <w:rsid w:val="00E36991"/>
    <w:rsid w:val="00E36BDB"/>
    <w:rsid w:val="00E36D27"/>
    <w:rsid w:val="00E37631"/>
    <w:rsid w:val="00E401BE"/>
    <w:rsid w:val="00E403FC"/>
    <w:rsid w:val="00E4085A"/>
    <w:rsid w:val="00E40FF4"/>
    <w:rsid w:val="00E4105D"/>
    <w:rsid w:val="00E41102"/>
    <w:rsid w:val="00E413C6"/>
    <w:rsid w:val="00E415C0"/>
    <w:rsid w:val="00E41AC0"/>
    <w:rsid w:val="00E41E9F"/>
    <w:rsid w:val="00E42716"/>
    <w:rsid w:val="00E4287D"/>
    <w:rsid w:val="00E42BDE"/>
    <w:rsid w:val="00E42D85"/>
    <w:rsid w:val="00E42F66"/>
    <w:rsid w:val="00E4304A"/>
    <w:rsid w:val="00E43698"/>
    <w:rsid w:val="00E4467D"/>
    <w:rsid w:val="00E44BD8"/>
    <w:rsid w:val="00E44E5B"/>
    <w:rsid w:val="00E4525C"/>
    <w:rsid w:val="00E46BBD"/>
    <w:rsid w:val="00E46C64"/>
    <w:rsid w:val="00E4704F"/>
    <w:rsid w:val="00E477DA"/>
    <w:rsid w:val="00E478CE"/>
    <w:rsid w:val="00E479BA"/>
    <w:rsid w:val="00E47EEB"/>
    <w:rsid w:val="00E47F33"/>
    <w:rsid w:val="00E512AF"/>
    <w:rsid w:val="00E512BB"/>
    <w:rsid w:val="00E5198C"/>
    <w:rsid w:val="00E5249D"/>
    <w:rsid w:val="00E528E3"/>
    <w:rsid w:val="00E52AE7"/>
    <w:rsid w:val="00E52D60"/>
    <w:rsid w:val="00E53827"/>
    <w:rsid w:val="00E53877"/>
    <w:rsid w:val="00E54111"/>
    <w:rsid w:val="00E544E9"/>
    <w:rsid w:val="00E5480D"/>
    <w:rsid w:val="00E55195"/>
    <w:rsid w:val="00E5521F"/>
    <w:rsid w:val="00E560EA"/>
    <w:rsid w:val="00E56366"/>
    <w:rsid w:val="00E56939"/>
    <w:rsid w:val="00E56A0F"/>
    <w:rsid w:val="00E56E89"/>
    <w:rsid w:val="00E577F7"/>
    <w:rsid w:val="00E57CC5"/>
    <w:rsid w:val="00E57EE3"/>
    <w:rsid w:val="00E6060C"/>
    <w:rsid w:val="00E607F1"/>
    <w:rsid w:val="00E60800"/>
    <w:rsid w:val="00E618CF"/>
    <w:rsid w:val="00E61B04"/>
    <w:rsid w:val="00E6216B"/>
    <w:rsid w:val="00E621A6"/>
    <w:rsid w:val="00E623A0"/>
    <w:rsid w:val="00E62542"/>
    <w:rsid w:val="00E62A5A"/>
    <w:rsid w:val="00E62E54"/>
    <w:rsid w:val="00E631FA"/>
    <w:rsid w:val="00E63D1B"/>
    <w:rsid w:val="00E63DBF"/>
    <w:rsid w:val="00E63E7E"/>
    <w:rsid w:val="00E64059"/>
    <w:rsid w:val="00E6551F"/>
    <w:rsid w:val="00E65A4E"/>
    <w:rsid w:val="00E65C54"/>
    <w:rsid w:val="00E65F53"/>
    <w:rsid w:val="00E66235"/>
    <w:rsid w:val="00E664DD"/>
    <w:rsid w:val="00E679FE"/>
    <w:rsid w:val="00E701EF"/>
    <w:rsid w:val="00E702DD"/>
    <w:rsid w:val="00E70454"/>
    <w:rsid w:val="00E704A6"/>
    <w:rsid w:val="00E70522"/>
    <w:rsid w:val="00E70A45"/>
    <w:rsid w:val="00E71004"/>
    <w:rsid w:val="00E7100B"/>
    <w:rsid w:val="00E71691"/>
    <w:rsid w:val="00E71A15"/>
    <w:rsid w:val="00E71AA8"/>
    <w:rsid w:val="00E72017"/>
    <w:rsid w:val="00E72138"/>
    <w:rsid w:val="00E722E4"/>
    <w:rsid w:val="00E7269A"/>
    <w:rsid w:val="00E72A85"/>
    <w:rsid w:val="00E72E8C"/>
    <w:rsid w:val="00E7330A"/>
    <w:rsid w:val="00E7331A"/>
    <w:rsid w:val="00E743B5"/>
    <w:rsid w:val="00E749F7"/>
    <w:rsid w:val="00E75070"/>
    <w:rsid w:val="00E750CB"/>
    <w:rsid w:val="00E750F6"/>
    <w:rsid w:val="00E760FF"/>
    <w:rsid w:val="00E76F53"/>
    <w:rsid w:val="00E771AD"/>
    <w:rsid w:val="00E80F11"/>
    <w:rsid w:val="00E8180E"/>
    <w:rsid w:val="00E81A42"/>
    <w:rsid w:val="00E81EA1"/>
    <w:rsid w:val="00E82C1E"/>
    <w:rsid w:val="00E836A7"/>
    <w:rsid w:val="00E83BCC"/>
    <w:rsid w:val="00E8415C"/>
    <w:rsid w:val="00E846EB"/>
    <w:rsid w:val="00E84805"/>
    <w:rsid w:val="00E84CE5"/>
    <w:rsid w:val="00E8585E"/>
    <w:rsid w:val="00E86B94"/>
    <w:rsid w:val="00E86F98"/>
    <w:rsid w:val="00E87C61"/>
    <w:rsid w:val="00E87F46"/>
    <w:rsid w:val="00E87F8E"/>
    <w:rsid w:val="00E9059B"/>
    <w:rsid w:val="00E91092"/>
    <w:rsid w:val="00E91B79"/>
    <w:rsid w:val="00E931F9"/>
    <w:rsid w:val="00E937E7"/>
    <w:rsid w:val="00E93B1C"/>
    <w:rsid w:val="00E94479"/>
    <w:rsid w:val="00E9494A"/>
    <w:rsid w:val="00E94AF5"/>
    <w:rsid w:val="00E94BB0"/>
    <w:rsid w:val="00E94C7D"/>
    <w:rsid w:val="00E95781"/>
    <w:rsid w:val="00E959E8"/>
    <w:rsid w:val="00E95D15"/>
    <w:rsid w:val="00E965FE"/>
    <w:rsid w:val="00E96BAD"/>
    <w:rsid w:val="00E97E82"/>
    <w:rsid w:val="00EA0232"/>
    <w:rsid w:val="00EA0735"/>
    <w:rsid w:val="00EA08B1"/>
    <w:rsid w:val="00EA0D7A"/>
    <w:rsid w:val="00EA12CB"/>
    <w:rsid w:val="00EA1870"/>
    <w:rsid w:val="00EA1AB9"/>
    <w:rsid w:val="00EA1B55"/>
    <w:rsid w:val="00EA24C8"/>
    <w:rsid w:val="00EA297A"/>
    <w:rsid w:val="00EA2AD0"/>
    <w:rsid w:val="00EA2C67"/>
    <w:rsid w:val="00EA314E"/>
    <w:rsid w:val="00EA40CA"/>
    <w:rsid w:val="00EA4217"/>
    <w:rsid w:val="00EA42AC"/>
    <w:rsid w:val="00EA44AC"/>
    <w:rsid w:val="00EA45B2"/>
    <w:rsid w:val="00EA4822"/>
    <w:rsid w:val="00EA48EC"/>
    <w:rsid w:val="00EA4FDC"/>
    <w:rsid w:val="00EA5391"/>
    <w:rsid w:val="00EA6436"/>
    <w:rsid w:val="00EA6914"/>
    <w:rsid w:val="00EA6E61"/>
    <w:rsid w:val="00EA6FE5"/>
    <w:rsid w:val="00EA717D"/>
    <w:rsid w:val="00EA72EA"/>
    <w:rsid w:val="00EA78F1"/>
    <w:rsid w:val="00EA7A36"/>
    <w:rsid w:val="00EB09BF"/>
    <w:rsid w:val="00EB14EF"/>
    <w:rsid w:val="00EB1A4A"/>
    <w:rsid w:val="00EB1EA7"/>
    <w:rsid w:val="00EB1FEE"/>
    <w:rsid w:val="00EB226C"/>
    <w:rsid w:val="00EB27FE"/>
    <w:rsid w:val="00EB29B4"/>
    <w:rsid w:val="00EB2BA6"/>
    <w:rsid w:val="00EB3398"/>
    <w:rsid w:val="00EB33E7"/>
    <w:rsid w:val="00EB3780"/>
    <w:rsid w:val="00EB37F8"/>
    <w:rsid w:val="00EB3B38"/>
    <w:rsid w:val="00EB3D88"/>
    <w:rsid w:val="00EB4163"/>
    <w:rsid w:val="00EB4558"/>
    <w:rsid w:val="00EB4E0A"/>
    <w:rsid w:val="00EB559C"/>
    <w:rsid w:val="00EB60F6"/>
    <w:rsid w:val="00EB6308"/>
    <w:rsid w:val="00EB6EE0"/>
    <w:rsid w:val="00EB6FC0"/>
    <w:rsid w:val="00EB765C"/>
    <w:rsid w:val="00EB777A"/>
    <w:rsid w:val="00EC0540"/>
    <w:rsid w:val="00EC0BD5"/>
    <w:rsid w:val="00EC1093"/>
    <w:rsid w:val="00EC21EE"/>
    <w:rsid w:val="00EC23D9"/>
    <w:rsid w:val="00EC27E5"/>
    <w:rsid w:val="00EC2CD4"/>
    <w:rsid w:val="00EC2D97"/>
    <w:rsid w:val="00EC2DD4"/>
    <w:rsid w:val="00EC3357"/>
    <w:rsid w:val="00EC371F"/>
    <w:rsid w:val="00EC41DC"/>
    <w:rsid w:val="00EC6186"/>
    <w:rsid w:val="00EC61C5"/>
    <w:rsid w:val="00EC735F"/>
    <w:rsid w:val="00EC7DD3"/>
    <w:rsid w:val="00EC7EA4"/>
    <w:rsid w:val="00ED0358"/>
    <w:rsid w:val="00ED04AC"/>
    <w:rsid w:val="00ED08F6"/>
    <w:rsid w:val="00ED0A8E"/>
    <w:rsid w:val="00ED103D"/>
    <w:rsid w:val="00ED1F06"/>
    <w:rsid w:val="00ED29F2"/>
    <w:rsid w:val="00ED2AA5"/>
    <w:rsid w:val="00ED2E5F"/>
    <w:rsid w:val="00ED3132"/>
    <w:rsid w:val="00ED4048"/>
    <w:rsid w:val="00ED4189"/>
    <w:rsid w:val="00ED4851"/>
    <w:rsid w:val="00ED49B7"/>
    <w:rsid w:val="00ED4BF2"/>
    <w:rsid w:val="00ED5C43"/>
    <w:rsid w:val="00ED5C6D"/>
    <w:rsid w:val="00ED62C3"/>
    <w:rsid w:val="00ED693A"/>
    <w:rsid w:val="00ED7176"/>
    <w:rsid w:val="00ED7405"/>
    <w:rsid w:val="00ED753E"/>
    <w:rsid w:val="00EE0422"/>
    <w:rsid w:val="00EE0497"/>
    <w:rsid w:val="00EE0E97"/>
    <w:rsid w:val="00EE0FAF"/>
    <w:rsid w:val="00EE12F5"/>
    <w:rsid w:val="00EE140F"/>
    <w:rsid w:val="00EE15CC"/>
    <w:rsid w:val="00EE1A9F"/>
    <w:rsid w:val="00EE1BC4"/>
    <w:rsid w:val="00EE2135"/>
    <w:rsid w:val="00EE22A4"/>
    <w:rsid w:val="00EE2675"/>
    <w:rsid w:val="00EE26EB"/>
    <w:rsid w:val="00EE2E52"/>
    <w:rsid w:val="00EE32A2"/>
    <w:rsid w:val="00EE32E0"/>
    <w:rsid w:val="00EE3525"/>
    <w:rsid w:val="00EE3C37"/>
    <w:rsid w:val="00EE3DD5"/>
    <w:rsid w:val="00EE3EB6"/>
    <w:rsid w:val="00EE51E7"/>
    <w:rsid w:val="00EE538C"/>
    <w:rsid w:val="00EE5A4C"/>
    <w:rsid w:val="00EE5CB4"/>
    <w:rsid w:val="00EE5D65"/>
    <w:rsid w:val="00EE5DC8"/>
    <w:rsid w:val="00EE5E5B"/>
    <w:rsid w:val="00EE6DEE"/>
    <w:rsid w:val="00EE6E89"/>
    <w:rsid w:val="00EE7086"/>
    <w:rsid w:val="00EE754A"/>
    <w:rsid w:val="00EE78A3"/>
    <w:rsid w:val="00EE7C31"/>
    <w:rsid w:val="00EE7C40"/>
    <w:rsid w:val="00EF002D"/>
    <w:rsid w:val="00EF048F"/>
    <w:rsid w:val="00EF070E"/>
    <w:rsid w:val="00EF0ECE"/>
    <w:rsid w:val="00EF12A2"/>
    <w:rsid w:val="00EF153F"/>
    <w:rsid w:val="00EF1D35"/>
    <w:rsid w:val="00EF21BC"/>
    <w:rsid w:val="00EF22DC"/>
    <w:rsid w:val="00EF263E"/>
    <w:rsid w:val="00EF291F"/>
    <w:rsid w:val="00EF2B2A"/>
    <w:rsid w:val="00EF2CB7"/>
    <w:rsid w:val="00EF2DB7"/>
    <w:rsid w:val="00EF2DCD"/>
    <w:rsid w:val="00EF322A"/>
    <w:rsid w:val="00EF3234"/>
    <w:rsid w:val="00EF38F5"/>
    <w:rsid w:val="00EF3900"/>
    <w:rsid w:val="00EF3949"/>
    <w:rsid w:val="00EF3A25"/>
    <w:rsid w:val="00EF3ACE"/>
    <w:rsid w:val="00EF3B08"/>
    <w:rsid w:val="00EF4249"/>
    <w:rsid w:val="00EF5341"/>
    <w:rsid w:val="00EF53AE"/>
    <w:rsid w:val="00EF5692"/>
    <w:rsid w:val="00EF59F7"/>
    <w:rsid w:val="00EF5C6B"/>
    <w:rsid w:val="00EF677B"/>
    <w:rsid w:val="00EF76AC"/>
    <w:rsid w:val="00EF7D1A"/>
    <w:rsid w:val="00F001F7"/>
    <w:rsid w:val="00F0060E"/>
    <w:rsid w:val="00F00C0C"/>
    <w:rsid w:val="00F00C69"/>
    <w:rsid w:val="00F00F84"/>
    <w:rsid w:val="00F0118E"/>
    <w:rsid w:val="00F0164C"/>
    <w:rsid w:val="00F0198A"/>
    <w:rsid w:val="00F02076"/>
    <w:rsid w:val="00F02519"/>
    <w:rsid w:val="00F0253D"/>
    <w:rsid w:val="00F02B11"/>
    <w:rsid w:val="00F032AD"/>
    <w:rsid w:val="00F03AAD"/>
    <w:rsid w:val="00F04793"/>
    <w:rsid w:val="00F04BFE"/>
    <w:rsid w:val="00F04BFF"/>
    <w:rsid w:val="00F05878"/>
    <w:rsid w:val="00F05B4E"/>
    <w:rsid w:val="00F05E60"/>
    <w:rsid w:val="00F0689A"/>
    <w:rsid w:val="00F06D48"/>
    <w:rsid w:val="00F07756"/>
    <w:rsid w:val="00F07816"/>
    <w:rsid w:val="00F07D60"/>
    <w:rsid w:val="00F07DA8"/>
    <w:rsid w:val="00F100BC"/>
    <w:rsid w:val="00F10328"/>
    <w:rsid w:val="00F10CF7"/>
    <w:rsid w:val="00F118E0"/>
    <w:rsid w:val="00F11940"/>
    <w:rsid w:val="00F119DC"/>
    <w:rsid w:val="00F11DD3"/>
    <w:rsid w:val="00F12436"/>
    <w:rsid w:val="00F12604"/>
    <w:rsid w:val="00F12B04"/>
    <w:rsid w:val="00F1320A"/>
    <w:rsid w:val="00F140A8"/>
    <w:rsid w:val="00F1464F"/>
    <w:rsid w:val="00F1482E"/>
    <w:rsid w:val="00F14A2D"/>
    <w:rsid w:val="00F14DFC"/>
    <w:rsid w:val="00F151DD"/>
    <w:rsid w:val="00F1535B"/>
    <w:rsid w:val="00F157D3"/>
    <w:rsid w:val="00F164F0"/>
    <w:rsid w:val="00F20043"/>
    <w:rsid w:val="00F201DA"/>
    <w:rsid w:val="00F20248"/>
    <w:rsid w:val="00F206A0"/>
    <w:rsid w:val="00F215C6"/>
    <w:rsid w:val="00F216B1"/>
    <w:rsid w:val="00F216E1"/>
    <w:rsid w:val="00F21956"/>
    <w:rsid w:val="00F21A68"/>
    <w:rsid w:val="00F21EB6"/>
    <w:rsid w:val="00F21EC1"/>
    <w:rsid w:val="00F221FA"/>
    <w:rsid w:val="00F22461"/>
    <w:rsid w:val="00F22914"/>
    <w:rsid w:val="00F22EFF"/>
    <w:rsid w:val="00F23428"/>
    <w:rsid w:val="00F23736"/>
    <w:rsid w:val="00F23747"/>
    <w:rsid w:val="00F23858"/>
    <w:rsid w:val="00F23876"/>
    <w:rsid w:val="00F23CDB"/>
    <w:rsid w:val="00F23DB6"/>
    <w:rsid w:val="00F23FC3"/>
    <w:rsid w:val="00F24721"/>
    <w:rsid w:val="00F250C8"/>
    <w:rsid w:val="00F25FB3"/>
    <w:rsid w:val="00F260CC"/>
    <w:rsid w:val="00F27C84"/>
    <w:rsid w:val="00F3001F"/>
    <w:rsid w:val="00F304CF"/>
    <w:rsid w:val="00F3075A"/>
    <w:rsid w:val="00F30792"/>
    <w:rsid w:val="00F30E63"/>
    <w:rsid w:val="00F311FD"/>
    <w:rsid w:val="00F31DCB"/>
    <w:rsid w:val="00F32506"/>
    <w:rsid w:val="00F326CA"/>
    <w:rsid w:val="00F3338D"/>
    <w:rsid w:val="00F33692"/>
    <w:rsid w:val="00F33B0C"/>
    <w:rsid w:val="00F33E11"/>
    <w:rsid w:val="00F34037"/>
    <w:rsid w:val="00F34C00"/>
    <w:rsid w:val="00F35202"/>
    <w:rsid w:val="00F355C8"/>
    <w:rsid w:val="00F35D8C"/>
    <w:rsid w:val="00F35E9A"/>
    <w:rsid w:val="00F36083"/>
    <w:rsid w:val="00F370EE"/>
    <w:rsid w:val="00F375D0"/>
    <w:rsid w:val="00F376AD"/>
    <w:rsid w:val="00F37D38"/>
    <w:rsid w:val="00F401B2"/>
    <w:rsid w:val="00F40326"/>
    <w:rsid w:val="00F40742"/>
    <w:rsid w:val="00F40C98"/>
    <w:rsid w:val="00F416D3"/>
    <w:rsid w:val="00F41CEB"/>
    <w:rsid w:val="00F42BDF"/>
    <w:rsid w:val="00F43337"/>
    <w:rsid w:val="00F43D83"/>
    <w:rsid w:val="00F44797"/>
    <w:rsid w:val="00F44CED"/>
    <w:rsid w:val="00F453C8"/>
    <w:rsid w:val="00F4569C"/>
    <w:rsid w:val="00F459DB"/>
    <w:rsid w:val="00F471FB"/>
    <w:rsid w:val="00F474C8"/>
    <w:rsid w:val="00F475C1"/>
    <w:rsid w:val="00F476D7"/>
    <w:rsid w:val="00F47921"/>
    <w:rsid w:val="00F50455"/>
    <w:rsid w:val="00F50843"/>
    <w:rsid w:val="00F509F6"/>
    <w:rsid w:val="00F50C3D"/>
    <w:rsid w:val="00F5119B"/>
    <w:rsid w:val="00F513BC"/>
    <w:rsid w:val="00F515B9"/>
    <w:rsid w:val="00F516F9"/>
    <w:rsid w:val="00F5190F"/>
    <w:rsid w:val="00F51B5E"/>
    <w:rsid w:val="00F51BF2"/>
    <w:rsid w:val="00F51EC8"/>
    <w:rsid w:val="00F5238F"/>
    <w:rsid w:val="00F52764"/>
    <w:rsid w:val="00F53110"/>
    <w:rsid w:val="00F534E3"/>
    <w:rsid w:val="00F53626"/>
    <w:rsid w:val="00F539A0"/>
    <w:rsid w:val="00F53C4B"/>
    <w:rsid w:val="00F53D41"/>
    <w:rsid w:val="00F5474A"/>
    <w:rsid w:val="00F54839"/>
    <w:rsid w:val="00F5489C"/>
    <w:rsid w:val="00F5515E"/>
    <w:rsid w:val="00F55277"/>
    <w:rsid w:val="00F5570E"/>
    <w:rsid w:val="00F557D5"/>
    <w:rsid w:val="00F55994"/>
    <w:rsid w:val="00F56134"/>
    <w:rsid w:val="00F5617C"/>
    <w:rsid w:val="00F56AEA"/>
    <w:rsid w:val="00F572DD"/>
    <w:rsid w:val="00F57712"/>
    <w:rsid w:val="00F57DA4"/>
    <w:rsid w:val="00F60753"/>
    <w:rsid w:val="00F60C7A"/>
    <w:rsid w:val="00F60EA8"/>
    <w:rsid w:val="00F61C61"/>
    <w:rsid w:val="00F61DAE"/>
    <w:rsid w:val="00F62CD9"/>
    <w:rsid w:val="00F6311A"/>
    <w:rsid w:val="00F641FB"/>
    <w:rsid w:val="00F64365"/>
    <w:rsid w:val="00F65EFD"/>
    <w:rsid w:val="00F66042"/>
    <w:rsid w:val="00F67030"/>
    <w:rsid w:val="00F67650"/>
    <w:rsid w:val="00F676FC"/>
    <w:rsid w:val="00F67E22"/>
    <w:rsid w:val="00F70982"/>
    <w:rsid w:val="00F70C47"/>
    <w:rsid w:val="00F70D4C"/>
    <w:rsid w:val="00F70DAC"/>
    <w:rsid w:val="00F7194E"/>
    <w:rsid w:val="00F729B8"/>
    <w:rsid w:val="00F730A0"/>
    <w:rsid w:val="00F735CC"/>
    <w:rsid w:val="00F735FF"/>
    <w:rsid w:val="00F73C13"/>
    <w:rsid w:val="00F73F3E"/>
    <w:rsid w:val="00F73F45"/>
    <w:rsid w:val="00F742C1"/>
    <w:rsid w:val="00F742C3"/>
    <w:rsid w:val="00F74647"/>
    <w:rsid w:val="00F74CFA"/>
    <w:rsid w:val="00F74DDE"/>
    <w:rsid w:val="00F74E2B"/>
    <w:rsid w:val="00F75321"/>
    <w:rsid w:val="00F75375"/>
    <w:rsid w:val="00F75B9F"/>
    <w:rsid w:val="00F76CD3"/>
    <w:rsid w:val="00F7713F"/>
    <w:rsid w:val="00F7735F"/>
    <w:rsid w:val="00F7792D"/>
    <w:rsid w:val="00F807A5"/>
    <w:rsid w:val="00F811EE"/>
    <w:rsid w:val="00F813F0"/>
    <w:rsid w:val="00F814E1"/>
    <w:rsid w:val="00F81853"/>
    <w:rsid w:val="00F819E6"/>
    <w:rsid w:val="00F82986"/>
    <w:rsid w:val="00F82DC7"/>
    <w:rsid w:val="00F84833"/>
    <w:rsid w:val="00F848A2"/>
    <w:rsid w:val="00F84A76"/>
    <w:rsid w:val="00F85507"/>
    <w:rsid w:val="00F85D62"/>
    <w:rsid w:val="00F86363"/>
    <w:rsid w:val="00F86509"/>
    <w:rsid w:val="00F86BA7"/>
    <w:rsid w:val="00F86C76"/>
    <w:rsid w:val="00F86EEC"/>
    <w:rsid w:val="00F871A3"/>
    <w:rsid w:val="00F87616"/>
    <w:rsid w:val="00F904EE"/>
    <w:rsid w:val="00F90CDA"/>
    <w:rsid w:val="00F917E4"/>
    <w:rsid w:val="00F91EB6"/>
    <w:rsid w:val="00F928A5"/>
    <w:rsid w:val="00F92AD6"/>
    <w:rsid w:val="00F93CDA"/>
    <w:rsid w:val="00F94C86"/>
    <w:rsid w:val="00F950D6"/>
    <w:rsid w:val="00F955D8"/>
    <w:rsid w:val="00F95999"/>
    <w:rsid w:val="00F960A7"/>
    <w:rsid w:val="00F96AD8"/>
    <w:rsid w:val="00F96E1D"/>
    <w:rsid w:val="00F96F48"/>
    <w:rsid w:val="00F9728E"/>
    <w:rsid w:val="00F9786A"/>
    <w:rsid w:val="00FA03DE"/>
    <w:rsid w:val="00FA1DA5"/>
    <w:rsid w:val="00FA24D5"/>
    <w:rsid w:val="00FA2C4F"/>
    <w:rsid w:val="00FA2EDD"/>
    <w:rsid w:val="00FA319B"/>
    <w:rsid w:val="00FA32DF"/>
    <w:rsid w:val="00FA3495"/>
    <w:rsid w:val="00FA387B"/>
    <w:rsid w:val="00FA38C6"/>
    <w:rsid w:val="00FA4195"/>
    <w:rsid w:val="00FA4611"/>
    <w:rsid w:val="00FA4880"/>
    <w:rsid w:val="00FA598F"/>
    <w:rsid w:val="00FA6214"/>
    <w:rsid w:val="00FA6E05"/>
    <w:rsid w:val="00FA7023"/>
    <w:rsid w:val="00FA754F"/>
    <w:rsid w:val="00FA793F"/>
    <w:rsid w:val="00FA7B5E"/>
    <w:rsid w:val="00FB1914"/>
    <w:rsid w:val="00FB1A4A"/>
    <w:rsid w:val="00FB1EB3"/>
    <w:rsid w:val="00FB1FDE"/>
    <w:rsid w:val="00FB2B29"/>
    <w:rsid w:val="00FB2BE8"/>
    <w:rsid w:val="00FB2CAC"/>
    <w:rsid w:val="00FB2D58"/>
    <w:rsid w:val="00FB3B3E"/>
    <w:rsid w:val="00FB3BE8"/>
    <w:rsid w:val="00FB422C"/>
    <w:rsid w:val="00FB46EF"/>
    <w:rsid w:val="00FB4D88"/>
    <w:rsid w:val="00FB4FE4"/>
    <w:rsid w:val="00FB5A19"/>
    <w:rsid w:val="00FB5F63"/>
    <w:rsid w:val="00FB622D"/>
    <w:rsid w:val="00FB63C8"/>
    <w:rsid w:val="00FB6524"/>
    <w:rsid w:val="00FB66E0"/>
    <w:rsid w:val="00FB68B4"/>
    <w:rsid w:val="00FB6E41"/>
    <w:rsid w:val="00FB6E63"/>
    <w:rsid w:val="00FB7178"/>
    <w:rsid w:val="00FB7278"/>
    <w:rsid w:val="00FB7446"/>
    <w:rsid w:val="00FB74EC"/>
    <w:rsid w:val="00FB7C49"/>
    <w:rsid w:val="00FB7E55"/>
    <w:rsid w:val="00FB7ED4"/>
    <w:rsid w:val="00FB7F20"/>
    <w:rsid w:val="00FC0A06"/>
    <w:rsid w:val="00FC118A"/>
    <w:rsid w:val="00FC133A"/>
    <w:rsid w:val="00FC18B9"/>
    <w:rsid w:val="00FC1D73"/>
    <w:rsid w:val="00FC25BF"/>
    <w:rsid w:val="00FC2837"/>
    <w:rsid w:val="00FC2C74"/>
    <w:rsid w:val="00FC2DCB"/>
    <w:rsid w:val="00FC337B"/>
    <w:rsid w:val="00FC36E8"/>
    <w:rsid w:val="00FC4142"/>
    <w:rsid w:val="00FC41B1"/>
    <w:rsid w:val="00FC4628"/>
    <w:rsid w:val="00FC524B"/>
    <w:rsid w:val="00FC543C"/>
    <w:rsid w:val="00FC5E4B"/>
    <w:rsid w:val="00FC688A"/>
    <w:rsid w:val="00FC6E63"/>
    <w:rsid w:val="00FC6EFE"/>
    <w:rsid w:val="00FC7ED2"/>
    <w:rsid w:val="00FD0246"/>
    <w:rsid w:val="00FD09DA"/>
    <w:rsid w:val="00FD1321"/>
    <w:rsid w:val="00FD1AE5"/>
    <w:rsid w:val="00FD1D0A"/>
    <w:rsid w:val="00FD205D"/>
    <w:rsid w:val="00FD230A"/>
    <w:rsid w:val="00FD2871"/>
    <w:rsid w:val="00FD293A"/>
    <w:rsid w:val="00FD293E"/>
    <w:rsid w:val="00FD2A73"/>
    <w:rsid w:val="00FD2C9A"/>
    <w:rsid w:val="00FD394D"/>
    <w:rsid w:val="00FD3990"/>
    <w:rsid w:val="00FD39C3"/>
    <w:rsid w:val="00FD3AC1"/>
    <w:rsid w:val="00FD3B71"/>
    <w:rsid w:val="00FD413F"/>
    <w:rsid w:val="00FD612F"/>
    <w:rsid w:val="00FD65CC"/>
    <w:rsid w:val="00FD6D0F"/>
    <w:rsid w:val="00FD713B"/>
    <w:rsid w:val="00FD7706"/>
    <w:rsid w:val="00FD774B"/>
    <w:rsid w:val="00FD79E7"/>
    <w:rsid w:val="00FE0773"/>
    <w:rsid w:val="00FE0937"/>
    <w:rsid w:val="00FE109C"/>
    <w:rsid w:val="00FE1966"/>
    <w:rsid w:val="00FE1EB5"/>
    <w:rsid w:val="00FE22D0"/>
    <w:rsid w:val="00FE2AE8"/>
    <w:rsid w:val="00FE310D"/>
    <w:rsid w:val="00FE3110"/>
    <w:rsid w:val="00FE3362"/>
    <w:rsid w:val="00FE38CA"/>
    <w:rsid w:val="00FE39B4"/>
    <w:rsid w:val="00FE4558"/>
    <w:rsid w:val="00FE48D0"/>
    <w:rsid w:val="00FE4C29"/>
    <w:rsid w:val="00FE4DD0"/>
    <w:rsid w:val="00FE5898"/>
    <w:rsid w:val="00FE5E72"/>
    <w:rsid w:val="00FE5FA0"/>
    <w:rsid w:val="00FE673D"/>
    <w:rsid w:val="00FE6855"/>
    <w:rsid w:val="00FE6A6E"/>
    <w:rsid w:val="00FE6DD0"/>
    <w:rsid w:val="00FF0134"/>
    <w:rsid w:val="00FF0149"/>
    <w:rsid w:val="00FF07B5"/>
    <w:rsid w:val="00FF08DC"/>
    <w:rsid w:val="00FF08EB"/>
    <w:rsid w:val="00FF1EAE"/>
    <w:rsid w:val="00FF25FD"/>
    <w:rsid w:val="00FF26B9"/>
    <w:rsid w:val="00FF3075"/>
    <w:rsid w:val="00FF3657"/>
    <w:rsid w:val="00FF423D"/>
    <w:rsid w:val="00FF4895"/>
    <w:rsid w:val="00FF52F4"/>
    <w:rsid w:val="00FF5629"/>
    <w:rsid w:val="00FF57D1"/>
    <w:rsid w:val="00FF5D5E"/>
    <w:rsid w:val="00FF6348"/>
    <w:rsid w:val="00FF6F08"/>
    <w:rsid w:val="00FF71B9"/>
    <w:rsid w:val="00FF7253"/>
    <w:rsid w:val="00FF75B3"/>
    <w:rsid w:val="1B6005F9"/>
    <w:rsid w:val="256D4374"/>
    <w:rsid w:val="2F5C121A"/>
    <w:rsid w:val="591D5593"/>
    <w:rsid w:val="5EE36948"/>
    <w:rsid w:val="6CF462D5"/>
    <w:rsid w:val="7BF41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8FA9B10-5400-415F-99F0-F2AE7D56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uiPriority="9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qFormat="1"/>
    <w:lsdException w:name="Strong" w:qFormat="1"/>
    <w:lsdException w:name="Emphasis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0"/>
    <w:next w:val="a0"/>
    <w:link w:val="1Char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0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0"/>
    <w:next w:val="a0"/>
    <w:link w:val="6Char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link w:val="7Char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Char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semiHidden/>
    <w:rPr>
      <w:b/>
      <w:bCs/>
    </w:rPr>
  </w:style>
  <w:style w:type="paragraph" w:styleId="a5">
    <w:name w:val="annotation text"/>
    <w:basedOn w:val="a0"/>
    <w:link w:val="Char0"/>
    <w:semiHidden/>
    <w:pPr>
      <w:jc w:val="left"/>
    </w:pPr>
  </w:style>
  <w:style w:type="paragraph" w:styleId="70">
    <w:name w:val="toc 7"/>
    <w:basedOn w:val="a0"/>
    <w:next w:val="a0"/>
    <w:semiHidden/>
    <w:pPr>
      <w:ind w:left="1260"/>
      <w:jc w:val="left"/>
    </w:pPr>
    <w:rPr>
      <w:sz w:val="18"/>
      <w:szCs w:val="18"/>
    </w:rPr>
  </w:style>
  <w:style w:type="paragraph" w:styleId="a6">
    <w:name w:val="Document Map"/>
    <w:basedOn w:val="a0"/>
    <w:link w:val="Char1"/>
    <w:rPr>
      <w:rFonts w:ascii="宋体"/>
      <w:sz w:val="18"/>
      <w:szCs w:val="18"/>
    </w:rPr>
  </w:style>
  <w:style w:type="paragraph" w:styleId="5">
    <w:name w:val="toc 5"/>
    <w:basedOn w:val="a0"/>
    <w:next w:val="a0"/>
    <w:link w:val="5Char"/>
    <w:semiHidden/>
    <w:pPr>
      <w:ind w:left="840"/>
      <w:jc w:val="left"/>
    </w:pPr>
    <w:rPr>
      <w:sz w:val="18"/>
      <w:szCs w:val="18"/>
    </w:rPr>
  </w:style>
  <w:style w:type="paragraph" w:styleId="30">
    <w:name w:val="toc 3"/>
    <w:basedOn w:val="a0"/>
    <w:next w:val="a0"/>
    <w:uiPriority w:val="39"/>
    <w:qFormat/>
    <w:pPr>
      <w:ind w:left="420"/>
      <w:jc w:val="left"/>
    </w:pPr>
    <w:rPr>
      <w:i/>
      <w:iCs/>
      <w:sz w:val="20"/>
      <w:szCs w:val="20"/>
    </w:rPr>
  </w:style>
  <w:style w:type="paragraph" w:styleId="80">
    <w:name w:val="toc 8"/>
    <w:basedOn w:val="a0"/>
    <w:next w:val="a0"/>
    <w:link w:val="8Char0"/>
    <w:semiHidden/>
    <w:pPr>
      <w:ind w:left="1470"/>
      <w:jc w:val="left"/>
    </w:pPr>
    <w:rPr>
      <w:sz w:val="18"/>
      <w:szCs w:val="18"/>
    </w:rPr>
  </w:style>
  <w:style w:type="paragraph" w:styleId="a7">
    <w:name w:val="Date"/>
    <w:basedOn w:val="a0"/>
    <w:next w:val="a0"/>
    <w:link w:val="Char2"/>
    <w:pPr>
      <w:ind w:leftChars="2500" w:left="100"/>
    </w:pPr>
  </w:style>
  <w:style w:type="paragraph" w:styleId="a8">
    <w:name w:val="Balloon Text"/>
    <w:basedOn w:val="a0"/>
    <w:link w:val="Char3"/>
    <w:semiHidden/>
    <w:rPr>
      <w:sz w:val="18"/>
      <w:szCs w:val="18"/>
    </w:rPr>
  </w:style>
  <w:style w:type="paragraph" w:styleId="a9">
    <w:name w:val="footer"/>
    <w:basedOn w:val="a0"/>
    <w:link w:val="Char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0"/>
    <w:link w:val="Char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3"/>
    <w:next w:val="a0"/>
    <w:link w:val="1Char0"/>
    <w:uiPriority w:val="39"/>
    <w:qFormat/>
    <w:pPr>
      <w:keepNext w:val="0"/>
      <w:keepLines w:val="0"/>
      <w:spacing w:before="120" w:after="120" w:line="240" w:lineRule="auto"/>
      <w:jc w:val="left"/>
      <w:outlineLvl w:val="9"/>
    </w:pPr>
    <w:rPr>
      <w:caps/>
      <w:sz w:val="20"/>
      <w:szCs w:val="20"/>
    </w:rPr>
  </w:style>
  <w:style w:type="paragraph" w:styleId="4">
    <w:name w:val="toc 4"/>
    <w:basedOn w:val="a0"/>
    <w:next w:val="a0"/>
    <w:semiHidden/>
    <w:pPr>
      <w:ind w:left="630"/>
      <w:jc w:val="left"/>
    </w:pPr>
    <w:rPr>
      <w:sz w:val="18"/>
      <w:szCs w:val="18"/>
    </w:rPr>
  </w:style>
  <w:style w:type="paragraph" w:styleId="ab">
    <w:name w:val="Subtitle"/>
    <w:basedOn w:val="a0"/>
    <w:next w:val="a0"/>
    <w:link w:val="Char6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60">
    <w:name w:val="toc 6"/>
    <w:basedOn w:val="a0"/>
    <w:next w:val="a0"/>
    <w:link w:val="6Char0"/>
    <w:semiHidden/>
    <w:pPr>
      <w:ind w:left="1050"/>
      <w:jc w:val="left"/>
    </w:pPr>
    <w:rPr>
      <w:sz w:val="18"/>
      <w:szCs w:val="18"/>
    </w:rPr>
  </w:style>
  <w:style w:type="paragraph" w:styleId="21">
    <w:name w:val="toc 2"/>
    <w:basedOn w:val="a0"/>
    <w:next w:val="a0"/>
    <w:link w:val="2Char0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9">
    <w:name w:val="toc 9"/>
    <w:basedOn w:val="a0"/>
    <w:next w:val="a0"/>
    <w:semiHidden/>
    <w:pPr>
      <w:ind w:left="1680"/>
      <w:jc w:val="left"/>
    </w:pPr>
    <w:rPr>
      <w:sz w:val="18"/>
      <w:szCs w:val="18"/>
    </w:rPr>
  </w:style>
  <w:style w:type="paragraph" w:styleId="ac">
    <w:name w:val="Normal (Web)"/>
    <w:basedOn w:val="a0"/>
    <w:link w:val="Char7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Title"/>
    <w:basedOn w:val="a0"/>
    <w:qFormat/>
    <w:pPr>
      <w:spacing w:before="2000" w:after="42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e">
    <w:name w:val="Strong"/>
    <w:basedOn w:val="a1"/>
    <w:qFormat/>
    <w:rPr>
      <w:b/>
      <w:bCs/>
    </w:rPr>
  </w:style>
  <w:style w:type="character" w:styleId="af">
    <w:name w:val="FollowedHyperlink"/>
    <w:basedOn w:val="a1"/>
    <w:qFormat/>
    <w:rPr>
      <w:color w:val="800080"/>
      <w:u w:val="single"/>
    </w:rPr>
  </w:style>
  <w:style w:type="character" w:styleId="af0">
    <w:name w:val="Emphasis"/>
    <w:basedOn w:val="a1"/>
    <w:qFormat/>
    <w:rPr>
      <w:b/>
      <w:iCs/>
      <w:color w:val="F79646" w:themeColor="accent6"/>
    </w:rPr>
  </w:style>
  <w:style w:type="character" w:styleId="af1">
    <w:name w:val="line number"/>
    <w:basedOn w:val="a1"/>
  </w:style>
  <w:style w:type="character" w:styleId="af2">
    <w:name w:val="Hyperlink"/>
    <w:basedOn w:val="a1"/>
    <w:uiPriority w:val="99"/>
    <w:rPr>
      <w:color w:val="0000FF"/>
      <w:u w:val="single"/>
    </w:rPr>
  </w:style>
  <w:style w:type="character" w:styleId="af3">
    <w:name w:val="annotation reference"/>
    <w:basedOn w:val="a1"/>
    <w:semiHidden/>
    <w:rPr>
      <w:sz w:val="21"/>
      <w:szCs w:val="21"/>
    </w:rPr>
  </w:style>
  <w:style w:type="table" w:styleId="af4">
    <w:name w:val="Table Grid"/>
    <w:basedOn w:val="a2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eastAsia="宋体"/>
        <w:b/>
      </w:rPr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12">
    <w:name w:val="Table Colorful 1"/>
    <w:basedOn w:val="a2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2">
    <w:name w:val="Table Colorful 2"/>
    <w:basedOn w:val="a2"/>
    <w:qFormat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1">
    <w:name w:val="Table Colorful 3"/>
    <w:basedOn w:val="a2"/>
    <w:qFormat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-6">
    <w:name w:val="Light Shading Accent 6"/>
    <w:basedOn w:val="a2"/>
    <w:uiPriority w:val="60"/>
    <w:qFormat/>
    <w:rPr>
      <w:color w:val="E36C0A"/>
    </w:rPr>
    <w:tblPr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-3">
    <w:name w:val="Light List Accent 3"/>
    <w:basedOn w:val="a2"/>
    <w:uiPriority w:val="61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a">
    <w:name w:val="章节"/>
    <w:basedOn w:val="10"/>
    <w:next w:val="a0"/>
    <w:link w:val="Char8"/>
    <w:pPr>
      <w:keepNext w:val="0"/>
      <w:numPr>
        <w:numId w:val="1"/>
      </w:numPr>
      <w:tabs>
        <w:tab w:val="left" w:pos="540"/>
      </w:tabs>
      <w:spacing w:before="400" w:after="100" w:line="240" w:lineRule="auto"/>
      <w:jc w:val="center"/>
    </w:pPr>
    <w:rPr>
      <w:sz w:val="32"/>
    </w:rPr>
  </w:style>
  <w:style w:type="paragraph" w:customStyle="1" w:styleId="1">
    <w:name w:val="1级标题"/>
    <w:basedOn w:val="20"/>
    <w:next w:val="a0"/>
    <w:link w:val="1Char1"/>
    <w:qFormat/>
    <w:pPr>
      <w:pageBreakBefore/>
      <w:numPr>
        <w:numId w:val="2"/>
      </w:numPr>
      <w:pBdr>
        <w:bottom w:val="dashSmallGap" w:sz="12" w:space="1" w:color="006666"/>
      </w:pBdr>
      <w:spacing w:before="140" w:after="100" w:line="312" w:lineRule="auto"/>
      <w:jc w:val="left"/>
    </w:pPr>
    <w:rPr>
      <w:rFonts w:eastAsia="宋体"/>
      <w:sz w:val="28"/>
      <w:szCs w:val="21"/>
    </w:rPr>
  </w:style>
  <w:style w:type="paragraph" w:customStyle="1" w:styleId="13">
    <w:name w:val="引用1"/>
    <w:basedOn w:val="a0"/>
    <w:next w:val="a0"/>
    <w:link w:val="Char9"/>
    <w:qFormat/>
    <w:pPr>
      <w:pBdr>
        <w:top w:val="dashed" w:sz="4" w:space="1" w:color="006666"/>
        <w:left w:val="dashed" w:sz="4" w:space="4" w:color="006666"/>
        <w:bottom w:val="dashed" w:sz="4" w:space="1" w:color="006666"/>
        <w:right w:val="dashed" w:sz="4" w:space="4" w:color="006666"/>
      </w:pBdr>
      <w:shd w:val="clear" w:color="C0504D" w:fill="FFFFFF"/>
      <w:spacing w:before="120" w:after="120"/>
      <w:ind w:leftChars="50" w:left="50" w:rightChars="50" w:right="50"/>
    </w:pPr>
    <w:rPr>
      <w:color w:val="000000"/>
    </w:rPr>
  </w:style>
  <w:style w:type="paragraph" w:customStyle="1" w:styleId="af5">
    <w:name w:val="公式"/>
    <w:basedOn w:val="a0"/>
    <w:next w:val="a0"/>
    <w:link w:val="Chara"/>
    <w:qFormat/>
    <w:pPr>
      <w:spacing w:before="120" w:after="120"/>
      <w:ind w:leftChars="200" w:left="200" w:rightChars="100" w:right="100"/>
    </w:pPr>
    <w:rPr>
      <w:b/>
    </w:rPr>
  </w:style>
  <w:style w:type="character" w:customStyle="1" w:styleId="Char5">
    <w:name w:val="页眉 Char"/>
    <w:basedOn w:val="a1"/>
    <w:link w:val="aa"/>
    <w:rPr>
      <w:kern w:val="2"/>
      <w:sz w:val="18"/>
      <w:szCs w:val="18"/>
    </w:rPr>
  </w:style>
  <w:style w:type="character" w:customStyle="1" w:styleId="Char4">
    <w:name w:val="页脚 Char"/>
    <w:basedOn w:val="a1"/>
    <w:link w:val="a9"/>
    <w:uiPriority w:val="99"/>
    <w:rPr>
      <w:kern w:val="2"/>
      <w:sz w:val="18"/>
      <w:szCs w:val="18"/>
    </w:rPr>
  </w:style>
  <w:style w:type="character" w:customStyle="1" w:styleId="Char1">
    <w:name w:val="文档结构图 Char"/>
    <w:basedOn w:val="a1"/>
    <w:link w:val="a6"/>
    <w:rPr>
      <w:rFonts w:ascii="宋体"/>
      <w:kern w:val="2"/>
      <w:sz w:val="18"/>
      <w:szCs w:val="18"/>
    </w:rPr>
  </w:style>
  <w:style w:type="table" w:customStyle="1" w:styleId="af6">
    <w:name w:val="通用"/>
    <w:basedOn w:val="a2"/>
    <w:qFormat/>
    <w:tblPr>
      <w:tblInd w:w="0" w:type="dxa"/>
      <w:tblBorders>
        <w:top w:val="single" w:sz="12" w:space="0" w:color="006666"/>
        <w:left w:val="single" w:sz="12" w:space="0" w:color="006666"/>
        <w:bottom w:val="single" w:sz="12" w:space="0" w:color="006666"/>
        <w:right w:val="single" w:sz="12" w:space="0" w:color="006666"/>
        <w:insideH w:val="single" w:sz="4" w:space="0" w:color="006666"/>
        <w:insideV w:val="single" w:sz="4" w:space="0" w:color="006666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 w:val="0"/>
        <w:i w:val="0"/>
        <w:color w:val="FFFFFF" w:themeColor="background1"/>
      </w:rPr>
      <w:tblPr/>
      <w:tcPr>
        <w:shd w:val="clear" w:color="auto" w:fill="006666"/>
      </w:tcPr>
    </w:tblStylePr>
    <w:tblStylePr w:type="firstCol">
      <w:rPr>
        <w:b w:val="0"/>
      </w:rPr>
    </w:tblStylePr>
    <w:tblStylePr w:type="band2Horz">
      <w:rPr>
        <w:b w:val="0"/>
      </w:rPr>
      <w:tblPr/>
      <w:tcPr>
        <w:shd w:val="clear" w:color="auto" w:fill="FFFFFF"/>
      </w:tcPr>
    </w:tblStylePr>
  </w:style>
  <w:style w:type="character" w:customStyle="1" w:styleId="Char9">
    <w:name w:val="引用 Char"/>
    <w:basedOn w:val="a1"/>
    <w:link w:val="13"/>
    <w:qFormat/>
    <w:rPr>
      <w:rFonts w:asciiTheme="minorHAnsi" w:eastAsiaTheme="minorEastAsia" w:hAnsiTheme="minorHAnsi" w:cstheme="minorBidi"/>
      <w:color w:val="000000"/>
      <w:kern w:val="2"/>
      <w:sz w:val="21"/>
      <w:szCs w:val="22"/>
      <w:shd w:val="clear" w:color="C0504D" w:fill="FFFFFF"/>
    </w:rPr>
  </w:style>
  <w:style w:type="character" w:customStyle="1" w:styleId="2Char">
    <w:name w:val="标题 2 Char"/>
    <w:basedOn w:val="a1"/>
    <w:link w:val="20"/>
    <w:uiPriority w:val="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6">
    <w:name w:val="副标题 Char"/>
    <w:basedOn w:val="a1"/>
    <w:link w:val="ab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日期 Char"/>
    <w:basedOn w:val="a1"/>
    <w:link w:val="a7"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TOC1">
    <w:name w:val="TOC 标题1"/>
    <w:basedOn w:val="10"/>
    <w:next w:val="a0"/>
    <w:link w:val="TOCHeadingChar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Char0">
    <w:name w:val="目录 1 Char"/>
    <w:basedOn w:val="a1"/>
    <w:link w:val="11"/>
    <w:uiPriority w:val="39"/>
    <w:qFormat/>
    <w:rPr>
      <w:rFonts w:asciiTheme="minorHAnsi" w:eastAsiaTheme="minorEastAsia" w:hAnsiTheme="minorHAnsi" w:cstheme="minorBidi"/>
      <w:b/>
      <w:bCs/>
      <w:caps/>
      <w:kern w:val="2"/>
    </w:rPr>
  </w:style>
  <w:style w:type="character" w:customStyle="1" w:styleId="2Char0">
    <w:name w:val="目录 2 Char"/>
    <w:basedOn w:val="a1"/>
    <w:link w:val="21"/>
    <w:uiPriority w:val="39"/>
    <w:qFormat/>
    <w:rPr>
      <w:rFonts w:asciiTheme="minorHAnsi" w:eastAsiaTheme="minorEastAsia" w:hAnsiTheme="minorHAnsi" w:cstheme="minorBidi"/>
      <w:smallCaps/>
      <w:kern w:val="2"/>
    </w:rPr>
  </w:style>
  <w:style w:type="paragraph" w:customStyle="1" w:styleId="2">
    <w:name w:val="2级标题"/>
    <w:basedOn w:val="3"/>
    <w:next w:val="a0"/>
    <w:link w:val="2Char1"/>
    <w:qFormat/>
    <w:pPr>
      <w:numPr>
        <w:numId w:val="3"/>
      </w:numPr>
      <w:spacing w:before="120" w:after="120"/>
    </w:pPr>
    <w:rPr>
      <w:sz w:val="24"/>
    </w:rPr>
  </w:style>
  <w:style w:type="character" w:customStyle="1" w:styleId="3Char">
    <w:name w:val="标题 3 Char"/>
    <w:basedOn w:val="a1"/>
    <w:link w:val="3"/>
    <w:semiHidden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customStyle="1" w:styleId="14">
    <w:name w:val="列出段落1"/>
    <w:basedOn w:val="a0"/>
    <w:link w:val="Charb"/>
    <w:uiPriority w:val="34"/>
    <w:qFormat/>
    <w:pPr>
      <w:ind w:firstLineChars="200" w:firstLine="420"/>
    </w:pPr>
  </w:style>
  <w:style w:type="character" w:customStyle="1" w:styleId="15">
    <w:name w:val="占位符文本1"/>
    <w:basedOn w:val="a1"/>
    <w:uiPriority w:val="99"/>
    <w:semiHidden/>
    <w:qFormat/>
    <w:rPr>
      <w:color w:val="808080"/>
    </w:rPr>
  </w:style>
  <w:style w:type="character" w:customStyle="1" w:styleId="Charb">
    <w:name w:val="列出段落 Char"/>
    <w:basedOn w:val="a1"/>
    <w:link w:val="14"/>
    <w:uiPriority w:val="34"/>
    <w:qFormat/>
    <w:locked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msolistparagraph0">
    <w:name w:val="msolistparagraph"/>
    <w:basedOn w:val="a0"/>
    <w:link w:val="msolistparagraphChar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1">
    <w:name w:val="1级标题 Char"/>
    <w:link w:val="1"/>
    <w:qFormat/>
    <w:rPr>
      <w:rFonts w:eastAsia="宋体"/>
      <w:sz w:val="28"/>
      <w:szCs w:val="21"/>
    </w:rPr>
  </w:style>
  <w:style w:type="character" w:customStyle="1" w:styleId="1Char">
    <w:name w:val="标题 1 Char"/>
    <w:link w:val="10"/>
    <w:qFormat/>
    <w:rPr>
      <w:b/>
      <w:bCs/>
      <w:kern w:val="44"/>
      <w:sz w:val="44"/>
      <w:szCs w:val="44"/>
    </w:rPr>
  </w:style>
  <w:style w:type="character" w:customStyle="1" w:styleId="Char8">
    <w:name w:val="章节 Char"/>
    <w:link w:val="a"/>
    <w:qFormat/>
    <w:rPr>
      <w:sz w:val="32"/>
    </w:rPr>
  </w:style>
  <w:style w:type="character" w:customStyle="1" w:styleId="Char7">
    <w:name w:val="普通(网站) Char"/>
    <w:link w:val="ac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主题 Char"/>
    <w:link w:val="a4"/>
    <w:qFormat/>
    <w:rPr>
      <w:b/>
      <w:bCs/>
    </w:rPr>
  </w:style>
  <w:style w:type="character" w:customStyle="1" w:styleId="Char0">
    <w:name w:val="批注文字 Char"/>
    <w:link w:val="a5"/>
    <w:qFormat/>
  </w:style>
  <w:style w:type="character" w:customStyle="1" w:styleId="Char3">
    <w:name w:val="批注框文本 Char"/>
    <w:link w:val="a8"/>
    <w:qFormat/>
    <w:rPr>
      <w:sz w:val="18"/>
      <w:szCs w:val="18"/>
    </w:rPr>
  </w:style>
  <w:style w:type="character" w:customStyle="1" w:styleId="8Char0">
    <w:name w:val="目录 8 Char"/>
    <w:link w:val="80"/>
    <w:qFormat/>
    <w:rPr>
      <w:sz w:val="18"/>
      <w:szCs w:val="18"/>
    </w:rPr>
  </w:style>
  <w:style w:type="character" w:customStyle="1" w:styleId="6Char0">
    <w:name w:val="目录 6 Char"/>
    <w:link w:val="60"/>
    <w:qFormat/>
    <w:rPr>
      <w:sz w:val="18"/>
      <w:szCs w:val="18"/>
    </w:rPr>
  </w:style>
  <w:style w:type="character" w:customStyle="1" w:styleId="5Char">
    <w:name w:val="目录 5 Char"/>
    <w:link w:val="5"/>
    <w:qFormat/>
    <w:rPr>
      <w:sz w:val="18"/>
      <w:szCs w:val="18"/>
    </w:rPr>
  </w:style>
  <w:style w:type="character" w:customStyle="1" w:styleId="2Char1">
    <w:name w:val="2级标题 Char"/>
    <w:link w:val="2"/>
    <w:qFormat/>
    <w:rPr>
      <w:sz w:val="24"/>
    </w:rPr>
  </w:style>
  <w:style w:type="character" w:customStyle="1" w:styleId="msolistparagraphChar">
    <w:name w:val="msolistparagraph Char"/>
    <w:link w:val="msolistparagraph0"/>
    <w:qFormat/>
    <w:rPr>
      <w:rFonts w:ascii="Calibri" w:eastAsia="宋体" w:hAnsi="Calibri" w:cs="Times New Roman" w:hint="default"/>
      <w:kern w:val="2"/>
      <w:sz w:val="21"/>
      <w:szCs w:val="22"/>
      <w:lang w:val="en-US" w:eastAsia="zh-CN" w:bidi="ar"/>
    </w:rPr>
  </w:style>
  <w:style w:type="character" w:customStyle="1" w:styleId="TOCHeadingChar">
    <w:name w:val="TOC Heading Char"/>
    <w:link w:val="TOC1"/>
    <w:uiPriority w:val="39"/>
    <w:qFormat/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6Char">
    <w:name w:val="标题 6 Char"/>
    <w:link w:val="6"/>
    <w:qFormat/>
    <w:rPr>
      <w:rFonts w:ascii="Arial" w:eastAsia="黑体" w:hAnsi="Arial"/>
      <w:b/>
      <w:bCs/>
      <w:sz w:val="24"/>
    </w:rPr>
  </w:style>
  <w:style w:type="character" w:customStyle="1" w:styleId="7Char">
    <w:name w:val="标题 7 Char"/>
    <w:link w:val="7"/>
    <w:qFormat/>
    <w:rPr>
      <w:b/>
      <w:bCs/>
      <w:sz w:val="24"/>
    </w:rPr>
  </w:style>
  <w:style w:type="character" w:customStyle="1" w:styleId="8Char">
    <w:name w:val="标题 8 Char"/>
    <w:link w:val="8"/>
    <w:qFormat/>
    <w:rPr>
      <w:rFonts w:ascii="Arial" w:eastAsia="黑体" w:hAnsi="Arial"/>
      <w:sz w:val="24"/>
    </w:rPr>
  </w:style>
  <w:style w:type="character" w:customStyle="1" w:styleId="Chara">
    <w:name w:val="公式 Char"/>
    <w:link w:val="af5"/>
    <w:qFormat/>
    <w:rPr>
      <w:b/>
    </w:rPr>
  </w:style>
  <w:style w:type="paragraph" w:styleId="af7">
    <w:name w:val="List Paragraph"/>
    <w:basedOn w:val="a0"/>
    <w:uiPriority w:val="99"/>
    <w:rsid w:val="005A17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8216;&#25103;&#31574;&#21010;\&#28216;&#25103;\&#22797;&#20214;%20DOTA&#25968;&#23383;&#25915;&#3005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B09454-314C-421C-A1CC-153785631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复件 DOTA数字攻略</Template>
  <TotalTime>362</TotalTime>
  <Pages>4</Pages>
  <Words>325</Words>
  <Characters>1853</Characters>
  <Application>Microsoft Office Word</Application>
  <DocSecurity>0</DocSecurity>
  <Lines>15</Lines>
  <Paragraphs>4</Paragraphs>
  <ScaleCrop>false</ScaleCrop>
  <Company>锐战</Company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陈宇翔</dc:creator>
  <cp:lastModifiedBy>chenyuxiang</cp:lastModifiedBy>
  <cp:revision>70</cp:revision>
  <cp:lastPrinted>2013-12-25T05:54:00Z</cp:lastPrinted>
  <dcterms:created xsi:type="dcterms:W3CDTF">2016-09-20T12:41:00Z</dcterms:created>
  <dcterms:modified xsi:type="dcterms:W3CDTF">2018-08-21T03:53:00Z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712753988</vt:i4>
  </property>
  <property fmtid="{D5CDD505-2E9C-101B-9397-08002B2CF9AE}" pid="3" name="KSOProductBuildVer">
    <vt:lpwstr>2052-10.1.0.6207</vt:lpwstr>
  </property>
</Properties>
</file>