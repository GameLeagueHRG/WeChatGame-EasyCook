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82" w:rsidRDefault="0059696F">
      <w:pPr>
        <w:pStyle w:val="ad"/>
      </w:pPr>
      <w:r>
        <w:rPr>
          <w:rFonts w:hint="eastAsia"/>
        </w:rPr>
        <w:t>经营</w:t>
      </w:r>
      <w:r>
        <w:t>系统</w:t>
      </w:r>
    </w:p>
    <w:p w:rsidR="00181782" w:rsidRDefault="004C3490">
      <w:pPr>
        <w:jc w:val="center"/>
        <w:rPr>
          <w:sz w:val="18"/>
          <w:szCs w:val="18"/>
        </w:rPr>
      </w:pPr>
      <w:r>
        <w:rPr>
          <w:sz w:val="18"/>
          <w:szCs w:val="18"/>
        </w:rPr>
        <w:t>V</w:t>
      </w:r>
      <w:r>
        <w:rPr>
          <w:rFonts w:hint="eastAsia"/>
          <w:sz w:val="18"/>
          <w:szCs w:val="18"/>
        </w:rPr>
        <w:t>er</w:t>
      </w:r>
      <w:r w:rsidR="000F66A8">
        <w:rPr>
          <w:sz w:val="18"/>
          <w:szCs w:val="18"/>
        </w:rPr>
        <w:t>.</w:t>
      </w:r>
      <w:r>
        <w:rPr>
          <w:rFonts w:hint="eastAsia"/>
          <w:sz w:val="18"/>
          <w:szCs w:val="18"/>
        </w:rPr>
        <w:t>1.0</w:t>
      </w:r>
    </w:p>
    <w:p w:rsidR="00181782" w:rsidRDefault="004C3490">
      <w:pPr>
        <w:jc w:val="center"/>
        <w:rPr>
          <w:sz w:val="18"/>
          <w:szCs w:val="18"/>
        </w:rPr>
      </w:pPr>
      <w:r>
        <w:rPr>
          <w:sz w:val="18"/>
          <w:szCs w:val="18"/>
        </w:rPr>
        <w:t>201</w:t>
      </w:r>
      <w:r w:rsidR="0059696F">
        <w:rPr>
          <w:rFonts w:hint="eastAsia"/>
          <w:sz w:val="18"/>
          <w:szCs w:val="18"/>
        </w:rPr>
        <w:t>8-8</w:t>
      </w:r>
      <w:r>
        <w:rPr>
          <w:rFonts w:hint="eastAsia"/>
          <w:sz w:val="18"/>
          <w:szCs w:val="18"/>
        </w:rPr>
        <w:t>-</w:t>
      </w:r>
      <w:r w:rsidR="0059696F">
        <w:rPr>
          <w:sz w:val="18"/>
          <w:szCs w:val="18"/>
        </w:rPr>
        <w:t>20</w:t>
      </w:r>
      <w:r>
        <w:rPr>
          <w:rFonts w:hint="eastAsia"/>
          <w:sz w:val="18"/>
          <w:szCs w:val="18"/>
        </w:rPr>
        <w:t>创建</w:t>
      </w:r>
    </w:p>
    <w:p w:rsidR="00181782" w:rsidRDefault="004C3490">
      <w:pPr>
        <w:jc w:val="center"/>
        <w:rPr>
          <w:sz w:val="18"/>
          <w:szCs w:val="18"/>
        </w:rPr>
      </w:pPr>
      <w:bookmarkStart w:id="0" w:name="_Toc293996117"/>
      <w:bookmarkStart w:id="1" w:name="_Toc310686643"/>
      <w:bookmarkStart w:id="2" w:name="_Toc317795501"/>
      <w:bookmarkStart w:id="3" w:name="_Toc318102693"/>
      <w:bookmarkStart w:id="4" w:name="_Toc310686517"/>
      <w:bookmarkStart w:id="5" w:name="_Toc292972252"/>
      <w:bookmarkStart w:id="6" w:name="_Toc293490354"/>
      <w:r>
        <w:rPr>
          <w:rFonts w:hint="eastAsia"/>
          <w:sz w:val="18"/>
          <w:szCs w:val="18"/>
        </w:rPr>
        <w:t>陈宇翔</w:t>
      </w:r>
    </w:p>
    <w:p w:rsidR="00181782" w:rsidRDefault="00181782">
      <w:pPr>
        <w:jc w:val="center"/>
        <w:rPr>
          <w:sz w:val="18"/>
          <w:szCs w:val="18"/>
        </w:rPr>
      </w:pPr>
    </w:p>
    <w:p w:rsidR="00181782" w:rsidRDefault="00181782">
      <w:pPr>
        <w:jc w:val="center"/>
        <w:rPr>
          <w:sz w:val="18"/>
          <w:szCs w:val="18"/>
        </w:rPr>
      </w:pPr>
    </w:p>
    <w:p w:rsidR="00EA6E61" w:rsidRDefault="004C3490">
      <w:pPr>
        <w:pStyle w:val="2"/>
        <w:numPr>
          <w:ilvl w:val="0"/>
          <w:numId w:val="0"/>
        </w:numPr>
        <w:ind w:left="420" w:hanging="420"/>
        <w:jc w:val="center"/>
        <w:rPr>
          <w:noProof/>
        </w:rPr>
      </w:pPr>
      <w:bookmarkStart w:id="7" w:name="_Toc522535914"/>
      <w:r>
        <w:rPr>
          <w:rFonts w:hint="eastAsia"/>
        </w:rPr>
        <w:t>目录</w:t>
      </w:r>
      <w:bookmarkEnd w:id="0"/>
      <w:bookmarkEnd w:id="1"/>
      <w:bookmarkEnd w:id="2"/>
      <w:bookmarkEnd w:id="3"/>
      <w:bookmarkEnd w:id="4"/>
      <w:bookmarkEnd w:id="5"/>
      <w:bookmarkEnd w:id="6"/>
      <w:bookmarkEnd w:id="7"/>
      <w:r>
        <w:rPr>
          <w:b w:val="0"/>
          <w:bCs w:val="0"/>
          <w:caps/>
          <w:sz w:val="20"/>
          <w:szCs w:val="20"/>
        </w:rPr>
        <w:fldChar w:fldCharType="begin"/>
      </w:r>
      <w:r>
        <w:rPr>
          <w:b w:val="0"/>
          <w:bCs w:val="0"/>
          <w:caps/>
          <w:sz w:val="20"/>
          <w:szCs w:val="20"/>
        </w:rPr>
        <w:instrText xml:space="preserve"> TOC \h \z \t "</w:instrText>
      </w:r>
      <w:r>
        <w:rPr>
          <w:b w:val="0"/>
          <w:bCs w:val="0"/>
          <w:caps/>
          <w:sz w:val="20"/>
          <w:szCs w:val="20"/>
        </w:rPr>
        <w:instrText>标题</w:instrText>
      </w:r>
      <w:r>
        <w:rPr>
          <w:b w:val="0"/>
          <w:bCs w:val="0"/>
          <w:caps/>
          <w:sz w:val="20"/>
          <w:szCs w:val="20"/>
        </w:rPr>
        <w:instrText xml:space="preserve"> 3,3,</w:instrText>
      </w:r>
      <w:r>
        <w:rPr>
          <w:b w:val="0"/>
          <w:bCs w:val="0"/>
          <w:caps/>
          <w:sz w:val="20"/>
          <w:szCs w:val="20"/>
        </w:rPr>
        <w:instrText>章节</w:instrText>
      </w:r>
      <w:r>
        <w:rPr>
          <w:b w:val="0"/>
          <w:bCs w:val="0"/>
          <w:caps/>
          <w:sz w:val="20"/>
          <w:szCs w:val="20"/>
        </w:rPr>
        <w:instrText>,1,1</w:instrText>
      </w:r>
      <w:r>
        <w:rPr>
          <w:b w:val="0"/>
          <w:bCs w:val="0"/>
          <w:caps/>
          <w:sz w:val="20"/>
          <w:szCs w:val="20"/>
        </w:rPr>
        <w:instrText>级标题</w:instrText>
      </w:r>
      <w:r>
        <w:rPr>
          <w:b w:val="0"/>
          <w:bCs w:val="0"/>
          <w:caps/>
          <w:sz w:val="20"/>
          <w:szCs w:val="20"/>
        </w:rPr>
        <w:instrText>,1,</w:instrText>
      </w:r>
      <w:r>
        <w:rPr>
          <w:b w:val="0"/>
          <w:bCs w:val="0"/>
          <w:caps/>
          <w:sz w:val="20"/>
          <w:szCs w:val="20"/>
        </w:rPr>
        <w:instrText>副标题</w:instrText>
      </w:r>
      <w:r>
        <w:rPr>
          <w:b w:val="0"/>
          <w:bCs w:val="0"/>
          <w:caps/>
          <w:sz w:val="20"/>
          <w:szCs w:val="20"/>
        </w:rPr>
        <w:instrText>,2,2</w:instrText>
      </w:r>
      <w:r>
        <w:rPr>
          <w:b w:val="0"/>
          <w:bCs w:val="0"/>
          <w:caps/>
          <w:sz w:val="20"/>
          <w:szCs w:val="20"/>
        </w:rPr>
        <w:instrText>级标题</w:instrText>
      </w:r>
      <w:r>
        <w:rPr>
          <w:b w:val="0"/>
          <w:bCs w:val="0"/>
          <w:caps/>
          <w:sz w:val="20"/>
          <w:szCs w:val="20"/>
        </w:rPr>
        <w:instrText xml:space="preserve">,2" </w:instrText>
      </w:r>
      <w:r>
        <w:rPr>
          <w:b w:val="0"/>
          <w:bCs w:val="0"/>
          <w:caps/>
          <w:sz w:val="20"/>
          <w:szCs w:val="20"/>
        </w:rPr>
        <w:fldChar w:fldCharType="separate"/>
      </w:r>
    </w:p>
    <w:p w:rsidR="00EA6E61" w:rsidRDefault="002476EB">
      <w:pPr>
        <w:pStyle w:val="21"/>
        <w:tabs>
          <w:tab w:val="right" w:leader="dot" w:pos="9016"/>
        </w:tabs>
        <w:rPr>
          <w:smallCaps w:val="0"/>
          <w:noProof/>
          <w:sz w:val="21"/>
          <w:szCs w:val="22"/>
        </w:rPr>
      </w:pPr>
      <w:hyperlink w:anchor="_Toc522535914" w:history="1">
        <w:r w:rsidR="00EA6E61" w:rsidRPr="00C873E7">
          <w:rPr>
            <w:rStyle w:val="af2"/>
            <w:rFonts w:hint="eastAsia"/>
            <w:noProof/>
          </w:rPr>
          <w:t>目录</w:t>
        </w:r>
        <w:r w:rsidR="00EA6E61">
          <w:rPr>
            <w:noProof/>
            <w:webHidden/>
          </w:rPr>
          <w:tab/>
        </w:r>
        <w:r w:rsidR="00EA6E61">
          <w:rPr>
            <w:noProof/>
            <w:webHidden/>
          </w:rPr>
          <w:fldChar w:fldCharType="begin"/>
        </w:r>
        <w:r w:rsidR="00EA6E61">
          <w:rPr>
            <w:noProof/>
            <w:webHidden/>
          </w:rPr>
          <w:instrText xml:space="preserve"> PAGEREF _Toc522535914 \h </w:instrText>
        </w:r>
        <w:r w:rsidR="00EA6E61">
          <w:rPr>
            <w:noProof/>
            <w:webHidden/>
          </w:rPr>
        </w:r>
        <w:r w:rsidR="00EA6E61">
          <w:rPr>
            <w:noProof/>
            <w:webHidden/>
          </w:rPr>
          <w:fldChar w:fldCharType="separate"/>
        </w:r>
        <w:r w:rsidR="00EA6E61">
          <w:rPr>
            <w:noProof/>
            <w:webHidden/>
          </w:rPr>
          <w:t>1</w:t>
        </w:r>
        <w:r w:rsidR="00EA6E61">
          <w:rPr>
            <w:noProof/>
            <w:webHidden/>
          </w:rPr>
          <w:fldChar w:fldCharType="end"/>
        </w:r>
      </w:hyperlink>
    </w:p>
    <w:p w:rsidR="00EA6E61" w:rsidRDefault="002476EB">
      <w:pPr>
        <w:pStyle w:val="11"/>
        <w:tabs>
          <w:tab w:val="left" w:pos="630"/>
          <w:tab w:val="right" w:leader="dot" w:pos="9016"/>
        </w:tabs>
        <w:rPr>
          <w:b w:val="0"/>
          <w:bCs w:val="0"/>
          <w:caps w:val="0"/>
          <w:noProof/>
          <w:sz w:val="21"/>
          <w:szCs w:val="22"/>
        </w:rPr>
      </w:pPr>
      <w:hyperlink w:anchor="_Toc522535915" w:history="1">
        <w:r w:rsidR="00EA6E61" w:rsidRPr="00C873E7">
          <w:rPr>
            <w:rStyle w:val="af2"/>
            <w:rFonts w:hint="eastAsia"/>
            <w:noProof/>
          </w:rPr>
          <w:t>一、</w:t>
        </w:r>
        <w:r w:rsidR="00EA6E61">
          <w:rPr>
            <w:b w:val="0"/>
            <w:bCs w:val="0"/>
            <w:caps w:val="0"/>
            <w:noProof/>
            <w:sz w:val="21"/>
            <w:szCs w:val="22"/>
          </w:rPr>
          <w:tab/>
        </w:r>
        <w:r w:rsidR="00EA6E61" w:rsidRPr="00C873E7">
          <w:rPr>
            <w:rStyle w:val="af2"/>
            <w:rFonts w:hint="eastAsia"/>
            <w:noProof/>
          </w:rPr>
          <w:t>界面设计</w:t>
        </w:r>
        <w:r w:rsidR="00EA6E61">
          <w:rPr>
            <w:noProof/>
            <w:webHidden/>
          </w:rPr>
          <w:tab/>
        </w:r>
        <w:r w:rsidR="00EA6E61">
          <w:rPr>
            <w:noProof/>
            <w:webHidden/>
          </w:rPr>
          <w:fldChar w:fldCharType="begin"/>
        </w:r>
        <w:r w:rsidR="00EA6E61">
          <w:rPr>
            <w:noProof/>
            <w:webHidden/>
          </w:rPr>
          <w:instrText xml:space="preserve"> PAGEREF _Toc522535915 \h </w:instrText>
        </w:r>
        <w:r w:rsidR="00EA6E61">
          <w:rPr>
            <w:noProof/>
            <w:webHidden/>
          </w:rPr>
        </w:r>
        <w:r w:rsidR="00EA6E61">
          <w:rPr>
            <w:noProof/>
            <w:webHidden/>
          </w:rPr>
          <w:fldChar w:fldCharType="separate"/>
        </w:r>
        <w:r w:rsidR="00EA6E61">
          <w:rPr>
            <w:noProof/>
            <w:webHidden/>
          </w:rPr>
          <w:t>2</w:t>
        </w:r>
        <w:r w:rsidR="00EA6E61">
          <w:rPr>
            <w:noProof/>
            <w:webHidden/>
          </w:rPr>
          <w:fldChar w:fldCharType="end"/>
        </w:r>
      </w:hyperlink>
    </w:p>
    <w:p w:rsidR="00EA6E61" w:rsidRDefault="002476EB">
      <w:pPr>
        <w:pStyle w:val="21"/>
        <w:tabs>
          <w:tab w:val="left" w:pos="630"/>
          <w:tab w:val="right" w:leader="dot" w:pos="9016"/>
        </w:tabs>
        <w:rPr>
          <w:smallCaps w:val="0"/>
          <w:noProof/>
          <w:sz w:val="21"/>
          <w:szCs w:val="22"/>
        </w:rPr>
      </w:pPr>
      <w:hyperlink w:anchor="_Toc522535916" w:history="1">
        <w:r w:rsidR="00EA6E61" w:rsidRPr="00C873E7">
          <w:rPr>
            <w:rStyle w:val="af2"/>
            <w:noProof/>
          </w:rPr>
          <w:t>1.</w:t>
        </w:r>
        <w:r w:rsidR="00EA6E61">
          <w:rPr>
            <w:smallCaps w:val="0"/>
            <w:noProof/>
            <w:sz w:val="21"/>
            <w:szCs w:val="22"/>
          </w:rPr>
          <w:tab/>
        </w:r>
        <w:r w:rsidR="00EA6E61" w:rsidRPr="00C873E7">
          <w:rPr>
            <w:rStyle w:val="af2"/>
            <w:rFonts w:hint="eastAsia"/>
            <w:noProof/>
          </w:rPr>
          <w:t>外部入口</w:t>
        </w:r>
        <w:r w:rsidR="00EA6E61">
          <w:rPr>
            <w:noProof/>
            <w:webHidden/>
          </w:rPr>
          <w:tab/>
        </w:r>
        <w:r w:rsidR="00EA6E61">
          <w:rPr>
            <w:noProof/>
            <w:webHidden/>
          </w:rPr>
          <w:fldChar w:fldCharType="begin"/>
        </w:r>
        <w:r w:rsidR="00EA6E61">
          <w:rPr>
            <w:noProof/>
            <w:webHidden/>
          </w:rPr>
          <w:instrText xml:space="preserve"> PAGEREF _Toc522535916 \h </w:instrText>
        </w:r>
        <w:r w:rsidR="00EA6E61">
          <w:rPr>
            <w:noProof/>
            <w:webHidden/>
          </w:rPr>
        </w:r>
        <w:r w:rsidR="00EA6E61">
          <w:rPr>
            <w:noProof/>
            <w:webHidden/>
          </w:rPr>
          <w:fldChar w:fldCharType="separate"/>
        </w:r>
        <w:r w:rsidR="00EA6E61">
          <w:rPr>
            <w:noProof/>
            <w:webHidden/>
          </w:rPr>
          <w:t>2</w:t>
        </w:r>
        <w:r w:rsidR="00EA6E61">
          <w:rPr>
            <w:noProof/>
            <w:webHidden/>
          </w:rPr>
          <w:fldChar w:fldCharType="end"/>
        </w:r>
      </w:hyperlink>
    </w:p>
    <w:p w:rsidR="00EA6E61" w:rsidRDefault="002476EB">
      <w:pPr>
        <w:pStyle w:val="11"/>
        <w:tabs>
          <w:tab w:val="left" w:pos="630"/>
          <w:tab w:val="right" w:leader="dot" w:pos="9016"/>
        </w:tabs>
        <w:rPr>
          <w:b w:val="0"/>
          <w:bCs w:val="0"/>
          <w:caps w:val="0"/>
          <w:noProof/>
          <w:sz w:val="21"/>
          <w:szCs w:val="22"/>
        </w:rPr>
      </w:pPr>
      <w:hyperlink w:anchor="_Toc522535917" w:history="1">
        <w:r w:rsidR="00EA6E61" w:rsidRPr="00C873E7">
          <w:rPr>
            <w:rStyle w:val="af2"/>
            <w:rFonts w:hint="eastAsia"/>
            <w:noProof/>
          </w:rPr>
          <w:t>二、</w:t>
        </w:r>
        <w:r w:rsidR="00EA6E61">
          <w:rPr>
            <w:b w:val="0"/>
            <w:bCs w:val="0"/>
            <w:caps w:val="0"/>
            <w:noProof/>
            <w:sz w:val="21"/>
            <w:szCs w:val="22"/>
          </w:rPr>
          <w:tab/>
        </w:r>
        <w:r w:rsidR="00EA6E61" w:rsidRPr="00C873E7">
          <w:rPr>
            <w:rStyle w:val="af2"/>
            <w:rFonts w:hint="eastAsia"/>
            <w:noProof/>
          </w:rPr>
          <w:t>系统设计</w:t>
        </w:r>
        <w:r w:rsidR="00EA6E61">
          <w:rPr>
            <w:noProof/>
            <w:webHidden/>
          </w:rPr>
          <w:tab/>
        </w:r>
        <w:r w:rsidR="00EA6E61">
          <w:rPr>
            <w:noProof/>
            <w:webHidden/>
          </w:rPr>
          <w:fldChar w:fldCharType="begin"/>
        </w:r>
        <w:r w:rsidR="00EA6E61">
          <w:rPr>
            <w:noProof/>
            <w:webHidden/>
          </w:rPr>
          <w:instrText xml:space="preserve"> PAGEREF _Toc522535917 \h </w:instrText>
        </w:r>
        <w:r w:rsidR="00EA6E61">
          <w:rPr>
            <w:noProof/>
            <w:webHidden/>
          </w:rPr>
        </w:r>
        <w:r w:rsidR="00EA6E61">
          <w:rPr>
            <w:noProof/>
            <w:webHidden/>
          </w:rPr>
          <w:fldChar w:fldCharType="separate"/>
        </w:r>
        <w:r w:rsidR="00EA6E61">
          <w:rPr>
            <w:noProof/>
            <w:webHidden/>
          </w:rPr>
          <w:t>3</w:t>
        </w:r>
        <w:r w:rsidR="00EA6E61">
          <w:rPr>
            <w:noProof/>
            <w:webHidden/>
          </w:rPr>
          <w:fldChar w:fldCharType="end"/>
        </w:r>
      </w:hyperlink>
    </w:p>
    <w:p w:rsidR="00EA6E61" w:rsidRDefault="002476EB">
      <w:pPr>
        <w:pStyle w:val="21"/>
        <w:tabs>
          <w:tab w:val="left" w:pos="630"/>
          <w:tab w:val="right" w:leader="dot" w:pos="9016"/>
        </w:tabs>
        <w:rPr>
          <w:smallCaps w:val="0"/>
          <w:noProof/>
          <w:sz w:val="21"/>
          <w:szCs w:val="22"/>
        </w:rPr>
      </w:pPr>
      <w:hyperlink w:anchor="_Toc522535918" w:history="1">
        <w:r w:rsidR="00EA6E61" w:rsidRPr="00C873E7">
          <w:rPr>
            <w:rStyle w:val="af2"/>
            <w:noProof/>
          </w:rPr>
          <w:t>1.</w:t>
        </w:r>
        <w:r w:rsidR="00EA6E61">
          <w:rPr>
            <w:smallCaps w:val="0"/>
            <w:noProof/>
            <w:sz w:val="21"/>
            <w:szCs w:val="22"/>
          </w:rPr>
          <w:tab/>
        </w:r>
        <w:r w:rsidR="00EA6E61" w:rsidRPr="00C873E7">
          <w:rPr>
            <w:rStyle w:val="af2"/>
            <w:rFonts w:hint="eastAsia"/>
            <w:noProof/>
          </w:rPr>
          <w:t>核心玩法</w:t>
        </w:r>
        <w:r w:rsidR="00EA6E61">
          <w:rPr>
            <w:noProof/>
            <w:webHidden/>
          </w:rPr>
          <w:tab/>
        </w:r>
        <w:r w:rsidR="00EA6E61">
          <w:rPr>
            <w:noProof/>
            <w:webHidden/>
          </w:rPr>
          <w:fldChar w:fldCharType="begin"/>
        </w:r>
        <w:r w:rsidR="00EA6E61">
          <w:rPr>
            <w:noProof/>
            <w:webHidden/>
          </w:rPr>
          <w:instrText xml:space="preserve"> PAGEREF _Toc522535918 \h </w:instrText>
        </w:r>
        <w:r w:rsidR="00EA6E61">
          <w:rPr>
            <w:noProof/>
            <w:webHidden/>
          </w:rPr>
        </w:r>
        <w:r w:rsidR="00EA6E61">
          <w:rPr>
            <w:noProof/>
            <w:webHidden/>
          </w:rPr>
          <w:fldChar w:fldCharType="separate"/>
        </w:r>
        <w:r w:rsidR="00EA6E61">
          <w:rPr>
            <w:noProof/>
            <w:webHidden/>
          </w:rPr>
          <w:t>3</w:t>
        </w:r>
        <w:r w:rsidR="00EA6E61">
          <w:rPr>
            <w:noProof/>
            <w:webHidden/>
          </w:rPr>
          <w:fldChar w:fldCharType="end"/>
        </w:r>
      </w:hyperlink>
    </w:p>
    <w:p w:rsidR="00EA6E61" w:rsidRDefault="002476EB">
      <w:pPr>
        <w:pStyle w:val="21"/>
        <w:tabs>
          <w:tab w:val="left" w:pos="630"/>
          <w:tab w:val="right" w:leader="dot" w:pos="9016"/>
        </w:tabs>
        <w:rPr>
          <w:smallCaps w:val="0"/>
          <w:noProof/>
          <w:sz w:val="21"/>
          <w:szCs w:val="22"/>
        </w:rPr>
      </w:pPr>
      <w:hyperlink w:anchor="_Toc522535919" w:history="1">
        <w:r w:rsidR="00EA6E61" w:rsidRPr="00C873E7">
          <w:rPr>
            <w:rStyle w:val="af2"/>
            <w:noProof/>
          </w:rPr>
          <w:t>2.</w:t>
        </w:r>
        <w:r w:rsidR="00EA6E61">
          <w:rPr>
            <w:smallCaps w:val="0"/>
            <w:noProof/>
            <w:sz w:val="21"/>
            <w:szCs w:val="22"/>
          </w:rPr>
          <w:tab/>
        </w:r>
        <w:r w:rsidR="00EA6E61" w:rsidRPr="00C873E7">
          <w:rPr>
            <w:rStyle w:val="af2"/>
            <w:rFonts w:hint="eastAsia"/>
            <w:noProof/>
          </w:rPr>
          <w:t>资源产生</w:t>
        </w:r>
        <w:r w:rsidR="00EA6E61">
          <w:rPr>
            <w:noProof/>
            <w:webHidden/>
          </w:rPr>
          <w:tab/>
        </w:r>
        <w:r w:rsidR="00EA6E61">
          <w:rPr>
            <w:noProof/>
            <w:webHidden/>
          </w:rPr>
          <w:fldChar w:fldCharType="begin"/>
        </w:r>
        <w:r w:rsidR="00EA6E61">
          <w:rPr>
            <w:noProof/>
            <w:webHidden/>
          </w:rPr>
          <w:instrText xml:space="preserve"> PAGEREF _Toc522535919 \h </w:instrText>
        </w:r>
        <w:r w:rsidR="00EA6E61">
          <w:rPr>
            <w:noProof/>
            <w:webHidden/>
          </w:rPr>
        </w:r>
        <w:r w:rsidR="00EA6E61">
          <w:rPr>
            <w:noProof/>
            <w:webHidden/>
          </w:rPr>
          <w:fldChar w:fldCharType="separate"/>
        </w:r>
        <w:r w:rsidR="00EA6E61">
          <w:rPr>
            <w:noProof/>
            <w:webHidden/>
          </w:rPr>
          <w:t>3</w:t>
        </w:r>
        <w:r w:rsidR="00EA6E61">
          <w:rPr>
            <w:noProof/>
            <w:webHidden/>
          </w:rPr>
          <w:fldChar w:fldCharType="end"/>
        </w:r>
      </w:hyperlink>
    </w:p>
    <w:p w:rsidR="00EA6E61" w:rsidRDefault="002476EB">
      <w:pPr>
        <w:pStyle w:val="21"/>
        <w:tabs>
          <w:tab w:val="left" w:pos="630"/>
          <w:tab w:val="right" w:leader="dot" w:pos="9016"/>
        </w:tabs>
        <w:rPr>
          <w:smallCaps w:val="0"/>
          <w:noProof/>
          <w:sz w:val="21"/>
          <w:szCs w:val="22"/>
        </w:rPr>
      </w:pPr>
      <w:hyperlink w:anchor="_Toc522535920" w:history="1">
        <w:r w:rsidR="00EA6E61" w:rsidRPr="00C873E7">
          <w:rPr>
            <w:rStyle w:val="af2"/>
            <w:noProof/>
          </w:rPr>
          <w:t>3.</w:t>
        </w:r>
        <w:r w:rsidR="00EA6E61">
          <w:rPr>
            <w:smallCaps w:val="0"/>
            <w:noProof/>
            <w:sz w:val="21"/>
            <w:szCs w:val="22"/>
          </w:rPr>
          <w:tab/>
        </w:r>
        <w:r w:rsidR="00EA6E61" w:rsidRPr="00C873E7">
          <w:rPr>
            <w:rStyle w:val="af2"/>
            <w:rFonts w:hint="eastAsia"/>
            <w:noProof/>
          </w:rPr>
          <w:t>商品的制作</w:t>
        </w:r>
        <w:r w:rsidR="00EA6E61">
          <w:rPr>
            <w:noProof/>
            <w:webHidden/>
          </w:rPr>
          <w:tab/>
        </w:r>
        <w:r w:rsidR="00EA6E61">
          <w:rPr>
            <w:noProof/>
            <w:webHidden/>
          </w:rPr>
          <w:fldChar w:fldCharType="begin"/>
        </w:r>
        <w:r w:rsidR="00EA6E61">
          <w:rPr>
            <w:noProof/>
            <w:webHidden/>
          </w:rPr>
          <w:instrText xml:space="preserve"> PAGEREF _Toc522535920 \h </w:instrText>
        </w:r>
        <w:r w:rsidR="00EA6E61">
          <w:rPr>
            <w:noProof/>
            <w:webHidden/>
          </w:rPr>
        </w:r>
        <w:r w:rsidR="00EA6E61">
          <w:rPr>
            <w:noProof/>
            <w:webHidden/>
          </w:rPr>
          <w:fldChar w:fldCharType="separate"/>
        </w:r>
        <w:r w:rsidR="00EA6E61">
          <w:rPr>
            <w:noProof/>
            <w:webHidden/>
          </w:rPr>
          <w:t>3</w:t>
        </w:r>
        <w:r w:rsidR="00EA6E61">
          <w:rPr>
            <w:noProof/>
            <w:webHidden/>
          </w:rPr>
          <w:fldChar w:fldCharType="end"/>
        </w:r>
      </w:hyperlink>
    </w:p>
    <w:p w:rsidR="00EA6E61" w:rsidRDefault="002476EB">
      <w:pPr>
        <w:pStyle w:val="21"/>
        <w:tabs>
          <w:tab w:val="left" w:pos="630"/>
          <w:tab w:val="right" w:leader="dot" w:pos="9016"/>
        </w:tabs>
        <w:rPr>
          <w:smallCaps w:val="0"/>
          <w:noProof/>
          <w:sz w:val="21"/>
          <w:szCs w:val="22"/>
        </w:rPr>
      </w:pPr>
      <w:hyperlink w:anchor="_Toc522535921" w:history="1">
        <w:r w:rsidR="00EA6E61" w:rsidRPr="00C873E7">
          <w:rPr>
            <w:rStyle w:val="af2"/>
            <w:noProof/>
          </w:rPr>
          <w:t>4.</w:t>
        </w:r>
        <w:r w:rsidR="00EA6E61">
          <w:rPr>
            <w:smallCaps w:val="0"/>
            <w:noProof/>
            <w:sz w:val="21"/>
            <w:szCs w:val="22"/>
          </w:rPr>
          <w:tab/>
        </w:r>
        <w:r w:rsidR="00EA6E61" w:rsidRPr="00C873E7">
          <w:rPr>
            <w:rStyle w:val="af2"/>
            <w:rFonts w:hint="eastAsia"/>
            <w:noProof/>
          </w:rPr>
          <w:t>顾客（冒险者）</w:t>
        </w:r>
        <w:r w:rsidR="00EA6E61">
          <w:rPr>
            <w:noProof/>
            <w:webHidden/>
          </w:rPr>
          <w:tab/>
        </w:r>
        <w:r w:rsidR="00EA6E61">
          <w:rPr>
            <w:noProof/>
            <w:webHidden/>
          </w:rPr>
          <w:fldChar w:fldCharType="begin"/>
        </w:r>
        <w:r w:rsidR="00EA6E61">
          <w:rPr>
            <w:noProof/>
            <w:webHidden/>
          </w:rPr>
          <w:instrText xml:space="preserve"> PAGEREF _Toc522535921 \h </w:instrText>
        </w:r>
        <w:r w:rsidR="00EA6E61">
          <w:rPr>
            <w:noProof/>
            <w:webHidden/>
          </w:rPr>
        </w:r>
        <w:r w:rsidR="00EA6E61">
          <w:rPr>
            <w:noProof/>
            <w:webHidden/>
          </w:rPr>
          <w:fldChar w:fldCharType="separate"/>
        </w:r>
        <w:r w:rsidR="00EA6E61">
          <w:rPr>
            <w:noProof/>
            <w:webHidden/>
          </w:rPr>
          <w:t>4</w:t>
        </w:r>
        <w:r w:rsidR="00EA6E61">
          <w:rPr>
            <w:noProof/>
            <w:webHidden/>
          </w:rPr>
          <w:fldChar w:fldCharType="end"/>
        </w:r>
      </w:hyperlink>
    </w:p>
    <w:p w:rsidR="00EA6E61" w:rsidRDefault="002476EB">
      <w:pPr>
        <w:pStyle w:val="21"/>
        <w:tabs>
          <w:tab w:val="left" w:pos="630"/>
          <w:tab w:val="right" w:leader="dot" w:pos="9016"/>
        </w:tabs>
        <w:rPr>
          <w:smallCaps w:val="0"/>
          <w:noProof/>
          <w:sz w:val="21"/>
          <w:szCs w:val="22"/>
        </w:rPr>
      </w:pPr>
      <w:hyperlink w:anchor="_Toc522535922" w:history="1">
        <w:r w:rsidR="00EA6E61" w:rsidRPr="00C873E7">
          <w:rPr>
            <w:rStyle w:val="af2"/>
            <w:noProof/>
          </w:rPr>
          <w:t>5.</w:t>
        </w:r>
        <w:r w:rsidR="00EA6E61">
          <w:rPr>
            <w:smallCaps w:val="0"/>
            <w:noProof/>
            <w:sz w:val="21"/>
            <w:szCs w:val="22"/>
          </w:rPr>
          <w:tab/>
        </w:r>
        <w:r w:rsidR="00EA6E61" w:rsidRPr="00C873E7">
          <w:rPr>
            <w:rStyle w:val="af2"/>
            <w:rFonts w:hint="eastAsia"/>
            <w:noProof/>
          </w:rPr>
          <w:t>工匠</w:t>
        </w:r>
        <w:r w:rsidR="00EA6E61">
          <w:rPr>
            <w:noProof/>
            <w:webHidden/>
          </w:rPr>
          <w:tab/>
        </w:r>
        <w:r w:rsidR="00EA6E61">
          <w:rPr>
            <w:noProof/>
            <w:webHidden/>
          </w:rPr>
          <w:fldChar w:fldCharType="begin"/>
        </w:r>
        <w:r w:rsidR="00EA6E61">
          <w:rPr>
            <w:noProof/>
            <w:webHidden/>
          </w:rPr>
          <w:instrText xml:space="preserve"> PAGEREF _Toc522535922 \h </w:instrText>
        </w:r>
        <w:r w:rsidR="00EA6E61">
          <w:rPr>
            <w:noProof/>
            <w:webHidden/>
          </w:rPr>
        </w:r>
        <w:r w:rsidR="00EA6E61">
          <w:rPr>
            <w:noProof/>
            <w:webHidden/>
          </w:rPr>
          <w:fldChar w:fldCharType="separate"/>
        </w:r>
        <w:r w:rsidR="00EA6E61">
          <w:rPr>
            <w:noProof/>
            <w:webHidden/>
          </w:rPr>
          <w:t>4</w:t>
        </w:r>
        <w:r w:rsidR="00EA6E61">
          <w:rPr>
            <w:noProof/>
            <w:webHidden/>
          </w:rPr>
          <w:fldChar w:fldCharType="end"/>
        </w:r>
      </w:hyperlink>
    </w:p>
    <w:p w:rsidR="00EA6E61" w:rsidRDefault="002476EB">
      <w:pPr>
        <w:pStyle w:val="21"/>
        <w:tabs>
          <w:tab w:val="left" w:pos="630"/>
          <w:tab w:val="right" w:leader="dot" w:pos="9016"/>
        </w:tabs>
        <w:rPr>
          <w:smallCaps w:val="0"/>
          <w:noProof/>
          <w:sz w:val="21"/>
          <w:szCs w:val="22"/>
        </w:rPr>
      </w:pPr>
      <w:hyperlink w:anchor="_Toc522535923" w:history="1">
        <w:r w:rsidR="00EA6E61" w:rsidRPr="00C873E7">
          <w:rPr>
            <w:rStyle w:val="af2"/>
            <w:noProof/>
          </w:rPr>
          <w:t>6.</w:t>
        </w:r>
        <w:r w:rsidR="00EA6E61">
          <w:rPr>
            <w:smallCaps w:val="0"/>
            <w:noProof/>
            <w:sz w:val="21"/>
            <w:szCs w:val="22"/>
          </w:rPr>
          <w:tab/>
        </w:r>
        <w:r w:rsidR="00EA6E61" w:rsidRPr="00C873E7">
          <w:rPr>
            <w:rStyle w:val="af2"/>
            <w:rFonts w:hint="eastAsia"/>
            <w:noProof/>
          </w:rPr>
          <w:t>店员</w:t>
        </w:r>
        <w:r w:rsidR="00EA6E61">
          <w:rPr>
            <w:noProof/>
            <w:webHidden/>
          </w:rPr>
          <w:tab/>
        </w:r>
        <w:r w:rsidR="00EA6E61">
          <w:rPr>
            <w:noProof/>
            <w:webHidden/>
          </w:rPr>
          <w:fldChar w:fldCharType="begin"/>
        </w:r>
        <w:r w:rsidR="00EA6E61">
          <w:rPr>
            <w:noProof/>
            <w:webHidden/>
          </w:rPr>
          <w:instrText xml:space="preserve"> PAGEREF _Toc522535923 \h </w:instrText>
        </w:r>
        <w:r w:rsidR="00EA6E61">
          <w:rPr>
            <w:noProof/>
            <w:webHidden/>
          </w:rPr>
        </w:r>
        <w:r w:rsidR="00EA6E61">
          <w:rPr>
            <w:noProof/>
            <w:webHidden/>
          </w:rPr>
          <w:fldChar w:fldCharType="separate"/>
        </w:r>
        <w:r w:rsidR="00EA6E61">
          <w:rPr>
            <w:noProof/>
            <w:webHidden/>
          </w:rPr>
          <w:t>5</w:t>
        </w:r>
        <w:r w:rsidR="00EA6E61">
          <w:rPr>
            <w:noProof/>
            <w:webHidden/>
          </w:rPr>
          <w:fldChar w:fldCharType="end"/>
        </w:r>
      </w:hyperlink>
    </w:p>
    <w:p w:rsidR="00EA6E61" w:rsidRDefault="002476EB">
      <w:pPr>
        <w:pStyle w:val="11"/>
        <w:tabs>
          <w:tab w:val="left" w:pos="630"/>
          <w:tab w:val="right" w:leader="dot" w:pos="9016"/>
        </w:tabs>
        <w:rPr>
          <w:b w:val="0"/>
          <w:bCs w:val="0"/>
          <w:caps w:val="0"/>
          <w:noProof/>
          <w:sz w:val="21"/>
          <w:szCs w:val="22"/>
        </w:rPr>
      </w:pPr>
      <w:hyperlink w:anchor="_Toc522535924" w:history="1">
        <w:r w:rsidR="00EA6E61" w:rsidRPr="00C873E7">
          <w:rPr>
            <w:rStyle w:val="af2"/>
            <w:rFonts w:hint="eastAsia"/>
            <w:noProof/>
          </w:rPr>
          <w:t>三、</w:t>
        </w:r>
        <w:r w:rsidR="00EA6E61">
          <w:rPr>
            <w:b w:val="0"/>
            <w:bCs w:val="0"/>
            <w:caps w:val="0"/>
            <w:noProof/>
            <w:sz w:val="21"/>
            <w:szCs w:val="22"/>
          </w:rPr>
          <w:tab/>
        </w:r>
        <w:r w:rsidR="00EA6E61" w:rsidRPr="00C873E7">
          <w:rPr>
            <w:rStyle w:val="af2"/>
            <w:rFonts w:hint="eastAsia"/>
            <w:noProof/>
          </w:rPr>
          <w:t>资源设计</w:t>
        </w:r>
        <w:r w:rsidR="00EA6E61">
          <w:rPr>
            <w:noProof/>
            <w:webHidden/>
          </w:rPr>
          <w:tab/>
        </w:r>
        <w:r w:rsidR="00EA6E61">
          <w:rPr>
            <w:noProof/>
            <w:webHidden/>
          </w:rPr>
          <w:fldChar w:fldCharType="begin"/>
        </w:r>
        <w:r w:rsidR="00EA6E61">
          <w:rPr>
            <w:noProof/>
            <w:webHidden/>
          </w:rPr>
          <w:instrText xml:space="preserve"> PAGEREF _Toc522535924 \h </w:instrText>
        </w:r>
        <w:r w:rsidR="00EA6E61">
          <w:rPr>
            <w:noProof/>
            <w:webHidden/>
          </w:rPr>
        </w:r>
        <w:r w:rsidR="00EA6E61">
          <w:rPr>
            <w:noProof/>
            <w:webHidden/>
          </w:rPr>
          <w:fldChar w:fldCharType="separate"/>
        </w:r>
        <w:r w:rsidR="00EA6E61">
          <w:rPr>
            <w:noProof/>
            <w:webHidden/>
          </w:rPr>
          <w:t>6</w:t>
        </w:r>
        <w:r w:rsidR="00EA6E61">
          <w:rPr>
            <w:noProof/>
            <w:webHidden/>
          </w:rPr>
          <w:fldChar w:fldCharType="end"/>
        </w:r>
      </w:hyperlink>
    </w:p>
    <w:p w:rsidR="00181782" w:rsidRDefault="004C3490">
      <w:pPr>
        <w:ind w:left="420" w:hanging="420"/>
        <w:jc w:val="center"/>
        <w:rPr>
          <w:rFonts w:ascii="Arial" w:eastAsia="宋体" w:hAnsi="Arial"/>
          <w:b/>
          <w:bCs/>
          <w:sz w:val="28"/>
          <w:szCs w:val="21"/>
        </w:rPr>
      </w:pPr>
      <w:r>
        <w:fldChar w:fldCharType="end"/>
      </w:r>
    </w:p>
    <w:p w:rsidR="00181782" w:rsidRDefault="0059696F">
      <w:pPr>
        <w:pStyle w:val="1"/>
      </w:pPr>
      <w:bookmarkStart w:id="8" w:name="_Toc522535915"/>
      <w:r>
        <w:rPr>
          <w:rFonts w:hint="eastAsia"/>
        </w:rPr>
        <w:lastRenderedPageBreak/>
        <w:t>界面</w:t>
      </w:r>
      <w:r>
        <w:t>设计</w:t>
      </w:r>
      <w:bookmarkEnd w:id="8"/>
    </w:p>
    <w:p w:rsidR="00181782" w:rsidRDefault="00EA6E61" w:rsidP="0059696F">
      <w:pPr>
        <w:pStyle w:val="2"/>
      </w:pPr>
      <w:r>
        <w:rPr>
          <w:rFonts w:hint="eastAsia"/>
        </w:rPr>
        <w:t>商店</w:t>
      </w:r>
      <w:r>
        <w:t>界面</w:t>
      </w:r>
    </w:p>
    <w:p w:rsidR="0059696F" w:rsidRDefault="0059696F" w:rsidP="0059696F">
      <w:pPr>
        <w:pStyle w:val="1"/>
      </w:pPr>
      <w:bookmarkStart w:id="9" w:name="_Toc522535917"/>
      <w:r>
        <w:rPr>
          <w:rFonts w:hint="eastAsia"/>
        </w:rPr>
        <w:lastRenderedPageBreak/>
        <w:t>系统</w:t>
      </w:r>
      <w:r>
        <w:t>设计</w:t>
      </w:r>
      <w:bookmarkEnd w:id="9"/>
    </w:p>
    <w:p w:rsidR="0059696F" w:rsidRDefault="0059696F" w:rsidP="0059696F">
      <w:pPr>
        <w:pStyle w:val="2"/>
        <w:numPr>
          <w:ilvl w:val="0"/>
          <w:numId w:val="14"/>
        </w:numPr>
      </w:pPr>
      <w:bookmarkStart w:id="10" w:name="_Toc522535918"/>
      <w:r>
        <w:rPr>
          <w:rFonts w:hint="eastAsia"/>
        </w:rPr>
        <w:t>核心</w:t>
      </w:r>
      <w:r>
        <w:t>玩法</w:t>
      </w:r>
      <w:bookmarkEnd w:id="10"/>
    </w:p>
    <w:p w:rsidR="0059696F" w:rsidRDefault="0059696F" w:rsidP="0059696F">
      <w:r>
        <w:rPr>
          <w:rFonts w:hint="eastAsia"/>
        </w:rPr>
        <w:t>玩家</w:t>
      </w:r>
      <w:r>
        <w:t>通过店铺生产资源并</w:t>
      </w:r>
      <w:r>
        <w:rPr>
          <w:rFonts w:hint="eastAsia"/>
        </w:rPr>
        <w:t>通过</w:t>
      </w:r>
      <w:r>
        <w:t>这些</w:t>
      </w:r>
      <w:r>
        <w:rPr>
          <w:rFonts w:hint="eastAsia"/>
        </w:rPr>
        <w:t>资源</w:t>
      </w:r>
      <w:r>
        <w:t>来制作</w:t>
      </w:r>
      <w:r w:rsidR="003F1C3E">
        <w:t>商品</w:t>
      </w:r>
      <w:r>
        <w:t>，通过前来购买的</w:t>
      </w:r>
      <w:r>
        <w:rPr>
          <w:rFonts w:hint="eastAsia"/>
        </w:rPr>
        <w:t>NPC</w:t>
      </w:r>
      <w:r>
        <w:rPr>
          <w:rFonts w:hint="eastAsia"/>
        </w:rPr>
        <w:t>满足</w:t>
      </w:r>
      <w:r>
        <w:t>其喜好</w:t>
      </w:r>
      <w:r>
        <w:rPr>
          <w:rFonts w:hint="eastAsia"/>
        </w:rPr>
        <w:t>和</w:t>
      </w:r>
      <w:r>
        <w:t>需要之后再转换成货币</w:t>
      </w:r>
      <w:r>
        <w:rPr>
          <w:rFonts w:hint="eastAsia"/>
        </w:rPr>
        <w:t>。</w:t>
      </w:r>
    </w:p>
    <w:p w:rsidR="0059696F" w:rsidRDefault="0059696F" w:rsidP="0059696F">
      <w:pPr>
        <w:pStyle w:val="2"/>
      </w:pPr>
      <w:bookmarkStart w:id="11" w:name="_Toc522535919"/>
      <w:r>
        <w:rPr>
          <w:rFonts w:hint="eastAsia"/>
        </w:rPr>
        <w:t>资源</w:t>
      </w:r>
      <w:r>
        <w:t>产生</w:t>
      </w:r>
      <w:bookmarkEnd w:id="11"/>
    </w:p>
    <w:p w:rsidR="0059696F" w:rsidRDefault="005A176B" w:rsidP="0059696F">
      <w:r>
        <w:rPr>
          <w:rFonts w:hint="eastAsia"/>
        </w:rPr>
        <w:t>店铺</w:t>
      </w:r>
      <w:r>
        <w:t>中会有多个资源生产点，这些资源生产点会根据店铺等级的成长</w:t>
      </w:r>
      <w:r>
        <w:rPr>
          <w:rFonts w:hint="eastAsia"/>
        </w:rPr>
        <w:t>（和</w:t>
      </w:r>
      <w:r>
        <w:t>内部资源点、店员</w:t>
      </w:r>
      <w:r>
        <w:rPr>
          <w:rFonts w:hint="eastAsia"/>
        </w:rPr>
        <w:t>的</w:t>
      </w:r>
      <w:r>
        <w:t>升级</w:t>
      </w:r>
      <w:r>
        <w:rPr>
          <w:rFonts w:hint="eastAsia"/>
        </w:rPr>
        <w:t>）来</w:t>
      </w:r>
      <w:r>
        <w:t>提高产出和变更资源产物。</w:t>
      </w:r>
    </w:p>
    <w:p w:rsidR="005A176B" w:rsidRDefault="005A176B" w:rsidP="005A176B">
      <w:pPr>
        <w:pStyle w:val="af7"/>
        <w:numPr>
          <w:ilvl w:val="0"/>
          <w:numId w:val="16"/>
        </w:numPr>
        <w:ind w:firstLineChars="0"/>
      </w:pPr>
      <w:r>
        <w:rPr>
          <w:rFonts w:hint="eastAsia"/>
        </w:rPr>
        <w:t>资源</w:t>
      </w:r>
      <w:r>
        <w:t>生成</w:t>
      </w:r>
    </w:p>
    <w:p w:rsidR="009E1493" w:rsidRDefault="009E1493" w:rsidP="009E1493">
      <w:pPr>
        <w:pStyle w:val="af7"/>
        <w:ind w:left="420" w:firstLineChars="0" w:firstLine="0"/>
      </w:pPr>
      <w:r>
        <w:rPr>
          <w:rFonts w:hint="eastAsia"/>
        </w:rPr>
        <w:t>资源</w:t>
      </w:r>
      <w:r>
        <w:t>都是默认速度成长的，本身资源成长会有倒计时。</w:t>
      </w:r>
      <w:r>
        <w:rPr>
          <w:rFonts w:hint="eastAsia"/>
        </w:rPr>
        <w:t>（以</w:t>
      </w:r>
      <w:r>
        <w:t>虚像的资源慢慢被填满</w:t>
      </w:r>
      <w:r>
        <w:rPr>
          <w:rFonts w:hint="eastAsia"/>
        </w:rPr>
        <w:t>来</w:t>
      </w:r>
      <w:r>
        <w:t>表现</w:t>
      </w:r>
      <w:r>
        <w:rPr>
          <w:rFonts w:hint="eastAsia"/>
        </w:rPr>
        <w:t>）</w:t>
      </w:r>
    </w:p>
    <w:p w:rsidR="009E1493" w:rsidRDefault="009E1493" w:rsidP="009E1493">
      <w:pPr>
        <w:pStyle w:val="af7"/>
        <w:ind w:left="420" w:firstLineChars="0" w:firstLine="0"/>
      </w:pPr>
      <w:r>
        <w:rPr>
          <w:rFonts w:hint="eastAsia"/>
        </w:rPr>
        <w:t>但是</w:t>
      </w:r>
      <w:r>
        <w:t>，资源生成时，会有额外的</w:t>
      </w:r>
      <w:r>
        <w:rPr>
          <w:rFonts w:hint="eastAsia"/>
        </w:rPr>
        <w:t>QTE</w:t>
      </w:r>
      <w:r>
        <w:rPr>
          <w:rFonts w:hint="eastAsia"/>
        </w:rPr>
        <w:t>设置</w:t>
      </w:r>
      <w:r>
        <w:t>，通过简单的</w:t>
      </w:r>
      <w:r>
        <w:rPr>
          <w:rFonts w:hint="eastAsia"/>
        </w:rPr>
        <w:t>QTE</w:t>
      </w:r>
      <w:r>
        <w:rPr>
          <w:rFonts w:hint="eastAsia"/>
        </w:rPr>
        <w:t>功能</w:t>
      </w:r>
      <w:r>
        <w:t>，玩家可以得到更多的资源生成。</w:t>
      </w:r>
    </w:p>
    <w:p w:rsidR="005A176B" w:rsidRDefault="005A176B" w:rsidP="005A176B">
      <w:pPr>
        <w:pStyle w:val="af7"/>
        <w:numPr>
          <w:ilvl w:val="0"/>
          <w:numId w:val="16"/>
        </w:numPr>
        <w:ind w:firstLineChars="0"/>
      </w:pPr>
      <w:r>
        <w:rPr>
          <w:rFonts w:hint="eastAsia"/>
        </w:rPr>
        <w:t>资源</w:t>
      </w:r>
      <w:r>
        <w:t>成长</w:t>
      </w:r>
    </w:p>
    <w:p w:rsidR="009E1493" w:rsidRDefault="009E1493" w:rsidP="009E1493">
      <w:pPr>
        <w:pStyle w:val="af7"/>
        <w:ind w:left="420" w:firstLineChars="0" w:firstLine="0"/>
      </w:pPr>
      <w:r>
        <w:rPr>
          <w:rFonts w:hint="eastAsia"/>
        </w:rPr>
        <w:t>资源</w:t>
      </w:r>
      <w:r>
        <w:t>成长是基于玩家的店铺升级实现的。</w:t>
      </w:r>
    </w:p>
    <w:p w:rsidR="009E1493" w:rsidRPr="009E1493" w:rsidRDefault="009E1493" w:rsidP="009E1493">
      <w:pPr>
        <w:pStyle w:val="af7"/>
        <w:ind w:left="420" w:firstLineChars="0" w:firstLine="0"/>
      </w:pPr>
      <w:r>
        <w:rPr>
          <w:rFonts w:hint="eastAsia"/>
        </w:rPr>
        <w:t>通过</w:t>
      </w:r>
      <w:r>
        <w:t>店铺里的摆设增加，和店员的增加，来提供不同的资源加成。</w:t>
      </w:r>
    </w:p>
    <w:p w:rsidR="009E1493" w:rsidRPr="009E1493" w:rsidRDefault="009E1493" w:rsidP="009E1493">
      <w:pPr>
        <w:pStyle w:val="af7"/>
        <w:ind w:left="420" w:firstLineChars="0" w:firstLine="0"/>
      </w:pPr>
      <w:r>
        <w:rPr>
          <w:rFonts w:hint="eastAsia"/>
        </w:rPr>
        <w:t>不同</w:t>
      </w:r>
      <w:r>
        <w:t>的等级段，所表现出的资源内容是不一样的。更</w:t>
      </w:r>
      <w:r>
        <w:rPr>
          <w:rFonts w:hint="eastAsia"/>
        </w:rPr>
        <w:t>高级</w:t>
      </w:r>
      <w:r>
        <w:t>的资源会向下兼容，但是收到最小资源等级的影响，商品的制作在没有对应的资源产出时，不能被进行。</w:t>
      </w:r>
    </w:p>
    <w:p w:rsidR="009E1493" w:rsidRDefault="009E1493" w:rsidP="005A176B">
      <w:pPr>
        <w:pStyle w:val="af7"/>
        <w:numPr>
          <w:ilvl w:val="0"/>
          <w:numId w:val="16"/>
        </w:numPr>
        <w:ind w:firstLineChars="0"/>
      </w:pPr>
      <w:r>
        <w:rPr>
          <w:rFonts w:hint="eastAsia"/>
        </w:rPr>
        <w:t>资源</w:t>
      </w:r>
      <w:r>
        <w:t>状态</w:t>
      </w:r>
    </w:p>
    <w:p w:rsidR="009E1493" w:rsidRDefault="009E1493" w:rsidP="009E1493">
      <w:pPr>
        <w:pStyle w:val="af7"/>
        <w:numPr>
          <w:ilvl w:val="0"/>
          <w:numId w:val="21"/>
        </w:numPr>
        <w:ind w:firstLineChars="0"/>
      </w:pPr>
      <w:r>
        <w:rPr>
          <w:rFonts w:hint="eastAsia"/>
        </w:rPr>
        <w:t>成长</w:t>
      </w:r>
      <w:r>
        <w:t>中</w:t>
      </w:r>
    </w:p>
    <w:p w:rsidR="009E1493" w:rsidRDefault="009E1493" w:rsidP="009E1493">
      <w:pPr>
        <w:pStyle w:val="af7"/>
        <w:ind w:left="840" w:firstLineChars="0" w:firstLine="0"/>
      </w:pPr>
      <w:r>
        <w:rPr>
          <w:rFonts w:hint="eastAsia"/>
        </w:rPr>
        <w:t>正常</w:t>
      </w:r>
      <w:r>
        <w:t>状态，数值为白色。</w:t>
      </w:r>
    </w:p>
    <w:p w:rsidR="009E1493" w:rsidRDefault="009E1493" w:rsidP="009E1493">
      <w:pPr>
        <w:pStyle w:val="af7"/>
        <w:numPr>
          <w:ilvl w:val="0"/>
          <w:numId w:val="21"/>
        </w:numPr>
        <w:ind w:firstLineChars="0"/>
      </w:pPr>
      <w:r>
        <w:rPr>
          <w:rFonts w:hint="eastAsia"/>
        </w:rPr>
        <w:t>充满</w:t>
      </w:r>
    </w:p>
    <w:p w:rsidR="009E1493" w:rsidRPr="009E1493" w:rsidRDefault="009E1493" w:rsidP="009E1493">
      <w:pPr>
        <w:pStyle w:val="af7"/>
        <w:ind w:left="840" w:firstLineChars="0" w:firstLine="0"/>
      </w:pPr>
      <w:r>
        <w:rPr>
          <w:rFonts w:hint="eastAsia"/>
        </w:rPr>
        <w:t>不</w:t>
      </w:r>
      <w:r>
        <w:t>正常状态，数值为绿色，且</w:t>
      </w:r>
      <w:r>
        <w:rPr>
          <w:rFonts w:hint="eastAsia"/>
        </w:rPr>
        <w:t>资源</w:t>
      </w:r>
      <w:r>
        <w:t>图标本身产生抖动。</w:t>
      </w:r>
    </w:p>
    <w:p w:rsidR="009E1493" w:rsidRDefault="009E1493" w:rsidP="009E1493">
      <w:pPr>
        <w:pStyle w:val="af7"/>
        <w:numPr>
          <w:ilvl w:val="0"/>
          <w:numId w:val="21"/>
        </w:numPr>
        <w:ind w:firstLineChars="0"/>
      </w:pPr>
      <w:r>
        <w:rPr>
          <w:rFonts w:hint="eastAsia"/>
        </w:rPr>
        <w:t>匮乏</w:t>
      </w:r>
    </w:p>
    <w:p w:rsidR="009E1493" w:rsidRDefault="009E1493" w:rsidP="009E1493">
      <w:pPr>
        <w:pStyle w:val="af7"/>
        <w:ind w:left="840" w:firstLineChars="0" w:firstLine="0"/>
      </w:pPr>
      <w:r>
        <w:rPr>
          <w:rFonts w:hint="eastAsia"/>
        </w:rPr>
        <w:t>不</w:t>
      </w:r>
      <w:r>
        <w:t>正常状态，数值为红色，且会有红色感叹号在其头上出现。</w:t>
      </w:r>
    </w:p>
    <w:p w:rsidR="009E1493" w:rsidRDefault="002E122A" w:rsidP="009E1493">
      <w:pPr>
        <w:pStyle w:val="af7"/>
        <w:numPr>
          <w:ilvl w:val="0"/>
          <w:numId w:val="21"/>
        </w:numPr>
        <w:ind w:firstLineChars="0"/>
      </w:pPr>
      <w:r>
        <w:rPr>
          <w:rFonts w:hint="eastAsia"/>
        </w:rPr>
        <w:t>响应</w:t>
      </w:r>
    </w:p>
    <w:p w:rsidR="002E122A" w:rsidRDefault="002E122A" w:rsidP="002E122A">
      <w:pPr>
        <w:pStyle w:val="af7"/>
        <w:ind w:left="840" w:firstLineChars="0" w:firstLine="0"/>
      </w:pPr>
      <w:r>
        <w:rPr>
          <w:rFonts w:hint="eastAsia"/>
        </w:rPr>
        <w:t>QTE</w:t>
      </w:r>
      <w:r>
        <w:rPr>
          <w:rFonts w:hint="eastAsia"/>
        </w:rPr>
        <w:t>事件</w:t>
      </w:r>
      <w:r>
        <w:t>，玩家可对其点击操作</w:t>
      </w:r>
      <w:r>
        <w:rPr>
          <w:rFonts w:hint="eastAsia"/>
        </w:rPr>
        <w:t>。</w:t>
      </w:r>
      <w:r>
        <w:t>完成</w:t>
      </w:r>
      <w:r>
        <w:rPr>
          <w:rFonts w:hint="eastAsia"/>
        </w:rPr>
        <w:t>QTE</w:t>
      </w:r>
      <w:r>
        <w:rPr>
          <w:rFonts w:hint="eastAsia"/>
        </w:rPr>
        <w:t>事件</w:t>
      </w:r>
      <w:r>
        <w:t>后，</w:t>
      </w:r>
      <w:r>
        <w:rPr>
          <w:rFonts w:hint="eastAsia"/>
        </w:rPr>
        <w:t>玩家</w:t>
      </w:r>
      <w:r>
        <w:t>会获得一批额外资源。</w:t>
      </w:r>
    </w:p>
    <w:p w:rsidR="002E122A" w:rsidRPr="002E122A" w:rsidRDefault="002E122A" w:rsidP="002E122A">
      <w:pPr>
        <w:pStyle w:val="af7"/>
        <w:ind w:left="840" w:firstLineChars="0" w:firstLine="0"/>
      </w:pPr>
      <w:r>
        <w:rPr>
          <w:rFonts w:hint="eastAsia"/>
        </w:rPr>
        <w:t>响应</w:t>
      </w:r>
      <w:r>
        <w:t>的发生会在玩家</w:t>
      </w:r>
      <w:r>
        <w:rPr>
          <w:rFonts w:hint="eastAsia"/>
        </w:rPr>
        <w:t>对应</w:t>
      </w:r>
      <w:r>
        <w:t>资源</w:t>
      </w:r>
      <w:r>
        <w:rPr>
          <w:rFonts w:hint="eastAsia"/>
        </w:rPr>
        <w:t>储量</w:t>
      </w:r>
      <w:r>
        <w:t>较低时发生的更频繁，是一种激励机制。</w:t>
      </w:r>
    </w:p>
    <w:p w:rsidR="0059696F" w:rsidRDefault="003F1C3E" w:rsidP="0059696F">
      <w:pPr>
        <w:pStyle w:val="2"/>
      </w:pPr>
      <w:bookmarkStart w:id="12" w:name="_Toc522535920"/>
      <w:r>
        <w:rPr>
          <w:rFonts w:hint="eastAsia"/>
        </w:rPr>
        <w:t>商品</w:t>
      </w:r>
      <w:r w:rsidR="0059696F">
        <w:t>的制作</w:t>
      </w:r>
      <w:bookmarkEnd w:id="12"/>
    </w:p>
    <w:p w:rsidR="005A176B" w:rsidRDefault="003F1C3E" w:rsidP="005A176B">
      <w:r>
        <w:rPr>
          <w:rFonts w:hint="eastAsia"/>
        </w:rPr>
        <w:t>商品</w:t>
      </w:r>
      <w:r w:rsidR="005A176B">
        <w:t>的制作</w:t>
      </w:r>
      <w:r w:rsidR="005A176B">
        <w:rPr>
          <w:rFonts w:hint="eastAsia"/>
        </w:rPr>
        <w:t>是</w:t>
      </w:r>
      <w:r w:rsidR="005A176B">
        <w:t>基于工匠完成的。</w:t>
      </w:r>
    </w:p>
    <w:p w:rsidR="005A176B" w:rsidRDefault="005A176B" w:rsidP="005A176B">
      <w:r>
        <w:rPr>
          <w:rFonts w:hint="eastAsia"/>
        </w:rPr>
        <w:t>不同</w:t>
      </w:r>
      <w:r>
        <w:t>的工匠在不同的等级</w:t>
      </w:r>
      <w:proofErr w:type="gramStart"/>
      <w:r>
        <w:t>段拥有</w:t>
      </w:r>
      <w:proofErr w:type="gramEnd"/>
      <w:r>
        <w:t>不同的</w:t>
      </w:r>
      <w:r>
        <w:rPr>
          <w:rFonts w:hint="eastAsia"/>
        </w:rPr>
        <w:t>制作</w:t>
      </w:r>
      <w:r>
        <w:t>列表，每个</w:t>
      </w:r>
      <w:r>
        <w:rPr>
          <w:rFonts w:hint="eastAsia"/>
        </w:rPr>
        <w:t>工匠的</w:t>
      </w:r>
      <w:r>
        <w:t>列表，同时最多拥有</w:t>
      </w:r>
      <w:r>
        <w:rPr>
          <w:rFonts w:hint="eastAsia"/>
        </w:rPr>
        <w:t>3</w:t>
      </w:r>
      <w:r>
        <w:rPr>
          <w:rFonts w:hint="eastAsia"/>
        </w:rPr>
        <w:t>列</w:t>
      </w:r>
      <w:r>
        <w:t>。</w:t>
      </w:r>
    </w:p>
    <w:p w:rsidR="005A176B" w:rsidRDefault="003F1C3E" w:rsidP="005A176B">
      <w:r>
        <w:rPr>
          <w:rFonts w:hint="eastAsia"/>
        </w:rPr>
        <w:t>商品</w:t>
      </w:r>
      <w:r w:rsidR="005A176B">
        <w:t>制作会需要消耗材料</w:t>
      </w:r>
      <w:r w:rsidR="005A176B">
        <w:rPr>
          <w:rFonts w:hint="eastAsia"/>
        </w:rPr>
        <w:t>和</w:t>
      </w:r>
      <w:r w:rsidR="005A176B">
        <w:t>时间。</w:t>
      </w:r>
    </w:p>
    <w:p w:rsidR="005A176B" w:rsidRDefault="005A176B" w:rsidP="005A176B">
      <w:pPr>
        <w:pStyle w:val="af7"/>
        <w:numPr>
          <w:ilvl w:val="0"/>
          <w:numId w:val="15"/>
        </w:numPr>
        <w:ind w:firstLineChars="0"/>
      </w:pPr>
      <w:r>
        <w:rPr>
          <w:rFonts w:hint="eastAsia"/>
        </w:rPr>
        <w:t>制作流程：</w:t>
      </w:r>
    </w:p>
    <w:p w:rsidR="002E122A" w:rsidRDefault="002E122A" w:rsidP="002E122A">
      <w:pPr>
        <w:pStyle w:val="af7"/>
        <w:numPr>
          <w:ilvl w:val="0"/>
          <w:numId w:val="22"/>
        </w:numPr>
        <w:ind w:firstLineChars="0"/>
      </w:pPr>
      <w:r>
        <w:rPr>
          <w:rFonts w:hint="eastAsia"/>
        </w:rPr>
        <w:t>玩家</w:t>
      </w:r>
      <w:r>
        <w:t>点击工匠</w:t>
      </w:r>
      <w:r>
        <w:rPr>
          <w:rFonts w:hint="eastAsia"/>
        </w:rPr>
        <w:t>，</w:t>
      </w:r>
      <w:r>
        <w:t>工匠弹出制作列表</w:t>
      </w:r>
    </w:p>
    <w:p w:rsidR="002E122A" w:rsidRDefault="002E122A" w:rsidP="002E122A">
      <w:pPr>
        <w:pStyle w:val="af7"/>
        <w:numPr>
          <w:ilvl w:val="0"/>
          <w:numId w:val="22"/>
        </w:numPr>
        <w:ind w:firstLineChars="0"/>
      </w:pPr>
      <w:r>
        <w:rPr>
          <w:rFonts w:hint="eastAsia"/>
        </w:rPr>
        <w:t>玩家</w:t>
      </w:r>
      <w:r>
        <w:t>点击列表中的商品</w:t>
      </w:r>
      <w:r>
        <w:rPr>
          <w:rFonts w:hint="eastAsia"/>
        </w:rPr>
        <w:t>，</w:t>
      </w:r>
      <w:r>
        <w:t>根据商品消耗资源来进行相关提示</w:t>
      </w:r>
    </w:p>
    <w:p w:rsidR="002E122A" w:rsidRDefault="002E122A" w:rsidP="002E122A">
      <w:pPr>
        <w:pStyle w:val="af7"/>
        <w:numPr>
          <w:ilvl w:val="0"/>
          <w:numId w:val="22"/>
        </w:numPr>
        <w:ind w:firstLineChars="0"/>
      </w:pPr>
      <w:r>
        <w:rPr>
          <w:rFonts w:hint="eastAsia"/>
        </w:rPr>
        <w:t>如果</w:t>
      </w:r>
      <w:r>
        <w:t>资源足够，会进入制作流程</w:t>
      </w:r>
      <w:r>
        <w:rPr>
          <w:rFonts w:hint="eastAsia"/>
        </w:rPr>
        <w:t>，</w:t>
      </w:r>
      <w:r>
        <w:t>本身是一个倒计时，同时会引发</w:t>
      </w:r>
      <w:r>
        <w:rPr>
          <w:rFonts w:hint="eastAsia"/>
        </w:rPr>
        <w:t>QTE</w:t>
      </w:r>
      <w:r>
        <w:rPr>
          <w:rFonts w:hint="eastAsia"/>
        </w:rPr>
        <w:t>事件</w:t>
      </w:r>
      <w:r>
        <w:t>，点击后可能会增加制作品质，甚至是升级或暴击。</w:t>
      </w:r>
    </w:p>
    <w:p w:rsidR="002E122A" w:rsidRDefault="002E122A" w:rsidP="002E122A">
      <w:pPr>
        <w:pStyle w:val="af7"/>
        <w:numPr>
          <w:ilvl w:val="0"/>
          <w:numId w:val="22"/>
        </w:numPr>
        <w:ind w:firstLineChars="0"/>
      </w:pPr>
      <w:r>
        <w:rPr>
          <w:rFonts w:hint="eastAsia"/>
        </w:rPr>
        <w:t>制作</w:t>
      </w:r>
      <w:r>
        <w:t>完成，商品会进入待售区。</w:t>
      </w:r>
    </w:p>
    <w:p w:rsidR="005A176B" w:rsidRDefault="005A176B" w:rsidP="005A176B">
      <w:pPr>
        <w:pStyle w:val="af7"/>
        <w:numPr>
          <w:ilvl w:val="0"/>
          <w:numId w:val="15"/>
        </w:numPr>
        <w:ind w:firstLineChars="0"/>
      </w:pPr>
      <w:r>
        <w:rPr>
          <w:rFonts w:hint="eastAsia"/>
        </w:rPr>
        <w:t>过剩消耗：</w:t>
      </w:r>
    </w:p>
    <w:p w:rsidR="002E122A" w:rsidRDefault="002E122A" w:rsidP="002E122A">
      <w:pPr>
        <w:pStyle w:val="af7"/>
        <w:ind w:left="420" w:firstLineChars="0" w:firstLine="0"/>
      </w:pPr>
      <w:r>
        <w:rPr>
          <w:rFonts w:hint="eastAsia"/>
        </w:rPr>
        <w:t>点击</w:t>
      </w:r>
      <w:r>
        <w:t>待售区的商品</w:t>
      </w:r>
      <w:r>
        <w:rPr>
          <w:rFonts w:hint="eastAsia"/>
        </w:rPr>
        <w:t>后</w:t>
      </w:r>
      <w:r>
        <w:t>，</w:t>
      </w:r>
      <w:r>
        <w:rPr>
          <w:rFonts w:hint="eastAsia"/>
        </w:rPr>
        <w:t>会</w:t>
      </w:r>
      <w:r>
        <w:t>出现让史莱姆吃掉的</w:t>
      </w:r>
      <w:r>
        <w:rPr>
          <w:rFonts w:hint="eastAsia"/>
        </w:rPr>
        <w:t>选项</w:t>
      </w:r>
      <w:r>
        <w:t>。</w:t>
      </w:r>
    </w:p>
    <w:p w:rsidR="002E122A" w:rsidRPr="002E122A" w:rsidRDefault="002E122A" w:rsidP="002E122A">
      <w:pPr>
        <w:pStyle w:val="af7"/>
        <w:ind w:left="420" w:firstLineChars="0" w:firstLine="0"/>
      </w:pPr>
      <w:r>
        <w:rPr>
          <w:rFonts w:hint="eastAsia"/>
        </w:rPr>
        <w:t>被</w:t>
      </w:r>
      <w:r>
        <w:t>史莱</w:t>
      </w:r>
      <w:proofErr w:type="gramStart"/>
      <w:r>
        <w:t>姆</w:t>
      </w:r>
      <w:proofErr w:type="gramEnd"/>
      <w:r>
        <w:t>吃掉的</w:t>
      </w:r>
      <w:proofErr w:type="gramStart"/>
      <w:r>
        <w:rPr>
          <w:rFonts w:hint="eastAsia"/>
        </w:rPr>
        <w:t>的</w:t>
      </w:r>
      <w:proofErr w:type="gramEnd"/>
      <w:r>
        <w:t>商品，</w:t>
      </w:r>
      <w:r>
        <w:rPr>
          <w:rFonts w:hint="eastAsia"/>
        </w:rPr>
        <w:t>不会</w:t>
      </w:r>
      <w:r>
        <w:t>变为货币，而是会转化成极</w:t>
      </w:r>
      <w:r>
        <w:rPr>
          <w:rFonts w:hint="eastAsia"/>
        </w:rPr>
        <w:t>小</w:t>
      </w:r>
      <w:r>
        <w:t>量的经验。并</w:t>
      </w:r>
      <w:r>
        <w:rPr>
          <w:rFonts w:hint="eastAsia"/>
        </w:rPr>
        <w:t>一定</w:t>
      </w:r>
      <w:r>
        <w:t>几率产生特殊道</w:t>
      </w:r>
      <w:r>
        <w:lastRenderedPageBreak/>
        <w:t>具。</w:t>
      </w:r>
    </w:p>
    <w:p w:rsidR="0059696F" w:rsidRDefault="008F6292" w:rsidP="0059696F">
      <w:pPr>
        <w:pStyle w:val="2"/>
      </w:pPr>
      <w:bookmarkStart w:id="13" w:name="_Toc522535921"/>
      <w:r>
        <w:rPr>
          <w:rFonts w:hint="eastAsia"/>
        </w:rPr>
        <w:t>顾客</w:t>
      </w:r>
      <w:r>
        <w:t>（</w:t>
      </w:r>
      <w:r w:rsidR="0059696F">
        <w:rPr>
          <w:rFonts w:hint="eastAsia"/>
        </w:rPr>
        <w:t>冒险者</w:t>
      </w:r>
      <w:r>
        <w:rPr>
          <w:rFonts w:hint="eastAsia"/>
        </w:rPr>
        <w:t>）</w:t>
      </w:r>
      <w:bookmarkEnd w:id="13"/>
    </w:p>
    <w:p w:rsidR="005A176B" w:rsidRDefault="005A176B" w:rsidP="005A176B">
      <w:r>
        <w:rPr>
          <w:rFonts w:hint="eastAsia"/>
        </w:rPr>
        <w:t>冒险者的</w:t>
      </w:r>
      <w:r>
        <w:t>主要作用是会进入玩家的店铺购买</w:t>
      </w:r>
      <w:r w:rsidR="003F1C3E">
        <w:t>商品</w:t>
      </w:r>
      <w:r>
        <w:t>，并让玩家获得货币收益。</w:t>
      </w:r>
    </w:p>
    <w:p w:rsidR="005A176B" w:rsidRDefault="005A176B" w:rsidP="005A176B">
      <w:r>
        <w:rPr>
          <w:rFonts w:hint="eastAsia"/>
        </w:rPr>
        <w:t>所有的</w:t>
      </w:r>
      <w:r>
        <w:t>冒险者，会在进店之后经过短暂徘徊（</w:t>
      </w:r>
      <w:r>
        <w:rPr>
          <w:rFonts w:hint="eastAsia"/>
        </w:rPr>
        <w:t>徘徊</w:t>
      </w:r>
      <w:r>
        <w:t>时间可以为</w:t>
      </w:r>
      <w:r>
        <w:rPr>
          <w:rFonts w:hint="eastAsia"/>
        </w:rPr>
        <w:t>0</w:t>
      </w:r>
      <w:r>
        <w:t>）</w:t>
      </w:r>
      <w:r>
        <w:rPr>
          <w:rFonts w:hint="eastAsia"/>
        </w:rPr>
        <w:t>后</w:t>
      </w:r>
      <w:r>
        <w:t>提出购买需求。店员</w:t>
      </w:r>
      <w:r>
        <w:rPr>
          <w:rFonts w:hint="eastAsia"/>
        </w:rPr>
        <w:t>或</w:t>
      </w:r>
      <w:r>
        <w:t>玩家可以自动相应。</w:t>
      </w:r>
    </w:p>
    <w:p w:rsidR="00F311FD" w:rsidRDefault="00F311FD" w:rsidP="005A176B">
      <w:r>
        <w:rPr>
          <w:rFonts w:hint="eastAsia"/>
        </w:rPr>
        <w:t>冒险者</w:t>
      </w:r>
    </w:p>
    <w:p w:rsidR="005A176B" w:rsidRDefault="005A176B" w:rsidP="005A176B">
      <w:r>
        <w:rPr>
          <w:rFonts w:hint="eastAsia"/>
        </w:rPr>
        <w:t>冒险者在消费</w:t>
      </w:r>
      <w:r>
        <w:t>层面分为两种不同的冒险者：</w:t>
      </w:r>
    </w:p>
    <w:p w:rsidR="005A176B" w:rsidRDefault="005A176B" w:rsidP="005A176B">
      <w:pPr>
        <w:pStyle w:val="af7"/>
        <w:numPr>
          <w:ilvl w:val="0"/>
          <w:numId w:val="17"/>
        </w:numPr>
        <w:ind w:firstLineChars="0"/>
      </w:pPr>
      <w:r>
        <w:rPr>
          <w:rFonts w:hint="eastAsia"/>
        </w:rPr>
        <w:t>主动</w:t>
      </w:r>
      <w:r>
        <w:t>目标型</w:t>
      </w:r>
    </w:p>
    <w:p w:rsidR="005A176B" w:rsidRDefault="005A176B" w:rsidP="005A176B">
      <w:pPr>
        <w:pStyle w:val="af7"/>
        <w:ind w:left="420" w:firstLineChars="0" w:firstLine="0"/>
      </w:pPr>
      <w:r>
        <w:rPr>
          <w:rFonts w:hint="eastAsia"/>
        </w:rPr>
        <w:t>主动</w:t>
      </w:r>
      <w:r>
        <w:t>目标的</w:t>
      </w:r>
      <w:r>
        <w:rPr>
          <w:rFonts w:hint="eastAsia"/>
        </w:rPr>
        <w:t>NPC</w:t>
      </w:r>
      <w:r>
        <w:rPr>
          <w:rFonts w:hint="eastAsia"/>
        </w:rPr>
        <w:t>在</w:t>
      </w:r>
      <w:r>
        <w:t>进店之后，会</w:t>
      </w:r>
      <w:r w:rsidR="00814FB6">
        <w:rPr>
          <w:rFonts w:hint="eastAsia"/>
        </w:rPr>
        <w:t>直接</w:t>
      </w:r>
      <w:r w:rsidR="00814FB6">
        <w:t>弹出其需求</w:t>
      </w:r>
      <w:r w:rsidR="008F6292">
        <w:rPr>
          <w:rFonts w:hint="eastAsia"/>
        </w:rPr>
        <w:t>（</w:t>
      </w:r>
      <w:r w:rsidR="0072667A">
        <w:t>ORDER</w:t>
      </w:r>
      <w:r w:rsidR="0072667A">
        <w:rPr>
          <w:rFonts w:hint="eastAsia"/>
        </w:rPr>
        <w:t>，</w:t>
      </w:r>
      <w:r w:rsidR="0072667A">
        <w:t>点单</w:t>
      </w:r>
      <w:r w:rsidR="008F6292">
        <w:rPr>
          <w:rFonts w:hint="eastAsia"/>
        </w:rPr>
        <w:t>）</w:t>
      </w:r>
      <w:r w:rsidR="00814FB6">
        <w:t>内容。</w:t>
      </w:r>
    </w:p>
    <w:p w:rsidR="005A176B" w:rsidRDefault="005A176B" w:rsidP="005A176B">
      <w:pPr>
        <w:pStyle w:val="af7"/>
        <w:numPr>
          <w:ilvl w:val="0"/>
          <w:numId w:val="17"/>
        </w:numPr>
        <w:ind w:firstLineChars="0"/>
      </w:pPr>
      <w:r>
        <w:rPr>
          <w:rFonts w:hint="eastAsia"/>
        </w:rPr>
        <w:t>随机</w:t>
      </w:r>
      <w:r>
        <w:t>目标</w:t>
      </w:r>
      <w:r>
        <w:rPr>
          <w:rFonts w:hint="eastAsia"/>
        </w:rPr>
        <w:t>型</w:t>
      </w:r>
    </w:p>
    <w:p w:rsidR="00814FB6" w:rsidRDefault="00814FB6" w:rsidP="00814FB6">
      <w:pPr>
        <w:pStyle w:val="af7"/>
        <w:ind w:left="420" w:firstLineChars="0" w:firstLine="0"/>
      </w:pPr>
      <w:r>
        <w:rPr>
          <w:rFonts w:hint="eastAsia"/>
        </w:rPr>
        <w:t>随机</w:t>
      </w:r>
      <w:r>
        <w:t>目标型在进店之后会根据玩家当前已经制作的内容来生成需求内容。</w:t>
      </w:r>
      <w:r w:rsidR="008F6292">
        <w:rPr>
          <w:rFonts w:hint="eastAsia"/>
        </w:rPr>
        <w:t>在</w:t>
      </w:r>
      <w:r w:rsidR="008F6292">
        <w:t>发生</w:t>
      </w:r>
      <w:r w:rsidR="008F6292">
        <w:rPr>
          <w:rFonts w:hint="eastAsia"/>
        </w:rPr>
        <w:t>需求事件</w:t>
      </w:r>
      <w:r w:rsidR="008F6292">
        <w:t>之前，</w:t>
      </w:r>
      <w:r w:rsidR="008F6292">
        <w:rPr>
          <w:rFonts w:hint="eastAsia"/>
        </w:rPr>
        <w:t>NPC</w:t>
      </w:r>
      <w:r w:rsidR="008F6292">
        <w:rPr>
          <w:rFonts w:hint="eastAsia"/>
        </w:rPr>
        <w:t>会</w:t>
      </w:r>
      <w:r w:rsidR="008F6292">
        <w:t>进行一个随机事件（</w:t>
      </w:r>
      <w:r w:rsidR="008F6292">
        <w:rPr>
          <w:rFonts w:hint="eastAsia"/>
        </w:rPr>
        <w:t>较短</w:t>
      </w:r>
      <w:r w:rsidR="008F6292">
        <w:t>时间，</w:t>
      </w:r>
      <w:r w:rsidR="008F6292">
        <w:rPr>
          <w:rFonts w:hint="eastAsia"/>
        </w:rPr>
        <w:t>2</w:t>
      </w:r>
      <w:r w:rsidR="008F6292">
        <w:t>-4</w:t>
      </w:r>
      <w:r w:rsidR="008F6292">
        <w:rPr>
          <w:rFonts w:hint="eastAsia"/>
        </w:rPr>
        <w:t>秒</w:t>
      </w:r>
      <w:r w:rsidR="008F6292">
        <w:t>）</w:t>
      </w:r>
      <w:r w:rsidR="008F6292">
        <w:rPr>
          <w:rFonts w:hint="eastAsia"/>
        </w:rPr>
        <w:t>的</w:t>
      </w:r>
      <w:r w:rsidR="008F6292">
        <w:t>店内徘徊。</w:t>
      </w:r>
    </w:p>
    <w:p w:rsidR="00814FB6" w:rsidRDefault="008F6292" w:rsidP="008F6292">
      <w:pPr>
        <w:ind w:leftChars="135" w:left="283"/>
      </w:pPr>
      <w:r>
        <w:rPr>
          <w:rFonts w:hint="eastAsia"/>
        </w:rPr>
        <w:t>（其</w:t>
      </w:r>
      <w:r>
        <w:t>两者之间会有一定的</w:t>
      </w:r>
      <w:r>
        <w:rPr>
          <w:rFonts w:hint="eastAsia"/>
        </w:rPr>
        <w:t>需求</w:t>
      </w:r>
      <w:r>
        <w:t>生成时间差别。</w:t>
      </w:r>
      <w:r>
        <w:rPr>
          <w:rFonts w:hint="eastAsia"/>
        </w:rPr>
        <w:t>）</w:t>
      </w:r>
    </w:p>
    <w:p w:rsidR="008F6292" w:rsidRDefault="008F6292" w:rsidP="008F6292">
      <w:pPr>
        <w:pStyle w:val="af7"/>
        <w:numPr>
          <w:ilvl w:val="0"/>
          <w:numId w:val="18"/>
        </w:numPr>
        <w:ind w:firstLineChars="0"/>
      </w:pPr>
      <w:r>
        <w:rPr>
          <w:rFonts w:hint="eastAsia"/>
        </w:rPr>
        <w:t>需求</w:t>
      </w:r>
      <w:r>
        <w:t>列表的生成</w:t>
      </w:r>
    </w:p>
    <w:p w:rsidR="0072667A" w:rsidRDefault="0072667A" w:rsidP="0072667A">
      <w:pPr>
        <w:pStyle w:val="af7"/>
        <w:ind w:left="420" w:firstLineChars="0" w:firstLine="0"/>
      </w:pPr>
      <w:r>
        <w:rPr>
          <w:rFonts w:hint="eastAsia"/>
        </w:rPr>
        <w:t>需求</w:t>
      </w:r>
      <w:r>
        <w:t>列表都是</w:t>
      </w:r>
      <w:r>
        <w:rPr>
          <w:rFonts w:hint="eastAsia"/>
        </w:rPr>
        <w:t>根据</w:t>
      </w:r>
      <w:r>
        <w:t>玩家当前工匠所能制作的所有</w:t>
      </w:r>
      <w:r w:rsidR="003F1C3E">
        <w:t>商品</w:t>
      </w:r>
      <w:r>
        <w:t>来生成的。</w:t>
      </w:r>
    </w:p>
    <w:p w:rsidR="0072667A" w:rsidRDefault="0072667A" w:rsidP="0072667A">
      <w:pPr>
        <w:pStyle w:val="af7"/>
        <w:ind w:left="420" w:firstLineChars="0" w:firstLine="0"/>
      </w:pPr>
      <w:r>
        <w:rPr>
          <w:rFonts w:hint="eastAsia"/>
        </w:rPr>
        <w:t>每个</w:t>
      </w:r>
      <w:r w:rsidR="00F311FD">
        <w:rPr>
          <w:rFonts w:hint="eastAsia"/>
        </w:rPr>
        <w:t>冒险者</w:t>
      </w:r>
      <w:r>
        <w:rPr>
          <w:rFonts w:hint="eastAsia"/>
        </w:rPr>
        <w:t>对</w:t>
      </w:r>
      <w:r w:rsidR="003F1C3E">
        <w:rPr>
          <w:rFonts w:hint="eastAsia"/>
        </w:rPr>
        <w:t>商品</w:t>
      </w:r>
      <w:r>
        <w:t>类型的喜好权重是不同的。（</w:t>
      </w:r>
      <w:r>
        <w:rPr>
          <w:rFonts w:hint="eastAsia"/>
        </w:rPr>
        <w:t>在</w:t>
      </w:r>
      <w:r>
        <w:t>生成随机</w:t>
      </w:r>
      <w:r>
        <w:rPr>
          <w:rFonts w:hint="eastAsia"/>
        </w:rPr>
        <w:t>NPC</w:t>
      </w:r>
      <w:r>
        <w:rPr>
          <w:rFonts w:hint="eastAsia"/>
        </w:rPr>
        <w:t>时</w:t>
      </w:r>
      <w:r>
        <w:t>同样会有不同的权重分配，需要注意）</w:t>
      </w:r>
    </w:p>
    <w:p w:rsidR="00F311FD" w:rsidRDefault="00F311FD" w:rsidP="00F311FD">
      <w:pPr>
        <w:pStyle w:val="af7"/>
        <w:numPr>
          <w:ilvl w:val="0"/>
          <w:numId w:val="18"/>
        </w:numPr>
        <w:ind w:firstLineChars="0"/>
      </w:pPr>
      <w:r>
        <w:rPr>
          <w:rFonts w:hint="eastAsia"/>
        </w:rPr>
        <w:t>冒险者</w:t>
      </w:r>
      <w:r>
        <w:t>的状态</w:t>
      </w:r>
    </w:p>
    <w:p w:rsidR="00FF0149" w:rsidRDefault="00FF0149" w:rsidP="00FF0149">
      <w:pPr>
        <w:pStyle w:val="af7"/>
        <w:numPr>
          <w:ilvl w:val="0"/>
          <w:numId w:val="20"/>
        </w:numPr>
        <w:ind w:firstLineChars="0"/>
      </w:pPr>
      <w:r>
        <w:rPr>
          <w:rFonts w:hint="eastAsia"/>
        </w:rPr>
        <w:t>需求</w:t>
      </w:r>
      <w:r>
        <w:t>中</w:t>
      </w:r>
    </w:p>
    <w:p w:rsidR="00F311FD" w:rsidRDefault="00F311FD" w:rsidP="00FF0149">
      <w:pPr>
        <w:pStyle w:val="af7"/>
        <w:ind w:left="851" w:firstLineChars="0" w:firstLine="0"/>
      </w:pPr>
      <w:r>
        <w:rPr>
          <w:rFonts w:hint="eastAsia"/>
        </w:rPr>
        <w:t>冒险者</w:t>
      </w:r>
      <w:r>
        <w:t>会拥有多种状态，较为常见的就是普通和</w:t>
      </w:r>
      <w:r>
        <w:rPr>
          <w:rFonts w:hint="eastAsia"/>
        </w:rPr>
        <w:t>紧急</w:t>
      </w:r>
      <w:r>
        <w:t>两种状态。</w:t>
      </w:r>
    </w:p>
    <w:p w:rsidR="00F311FD" w:rsidRDefault="00F311FD" w:rsidP="00FF0149">
      <w:pPr>
        <w:pStyle w:val="af7"/>
        <w:ind w:left="851" w:firstLineChars="0" w:firstLine="0"/>
      </w:pPr>
      <w:r>
        <w:rPr>
          <w:rFonts w:hint="eastAsia"/>
        </w:rPr>
        <w:t>这两种</w:t>
      </w:r>
      <w:r>
        <w:t>状态仅仅是画面表现上的区别而已。</w:t>
      </w:r>
    </w:p>
    <w:p w:rsidR="00F311FD" w:rsidRDefault="00F311FD" w:rsidP="00FF0149">
      <w:pPr>
        <w:pStyle w:val="af7"/>
        <w:ind w:left="851" w:firstLineChars="0" w:firstLine="0"/>
      </w:pPr>
      <w:r>
        <w:rPr>
          <w:rFonts w:hint="eastAsia"/>
        </w:rPr>
        <w:t>所有</w:t>
      </w:r>
      <w:r>
        <w:t>需求产生之后都会进入倒计时，当倒计时</w:t>
      </w:r>
      <w:r>
        <w:rPr>
          <w:rFonts w:hint="eastAsia"/>
        </w:rPr>
        <w:t>剩余</w:t>
      </w:r>
      <w:r>
        <w:t>在</w:t>
      </w:r>
      <w:r>
        <w:rPr>
          <w:rFonts w:hint="eastAsia"/>
        </w:rPr>
        <w:t>65</w:t>
      </w:r>
      <w:r>
        <w:t>%</w:t>
      </w:r>
      <w:r>
        <w:rPr>
          <w:rFonts w:hint="eastAsia"/>
        </w:rPr>
        <w:t>以上</w:t>
      </w:r>
      <w:r>
        <w:t>时，</w:t>
      </w:r>
      <w:r>
        <w:rPr>
          <w:rFonts w:hint="eastAsia"/>
        </w:rPr>
        <w:t>冒险者</w:t>
      </w:r>
      <w:r>
        <w:t>的状态表现为普通状态。当</w:t>
      </w:r>
      <w:r>
        <w:rPr>
          <w:rFonts w:hint="eastAsia"/>
        </w:rPr>
        <w:t>在</w:t>
      </w:r>
      <w:r>
        <w:rPr>
          <w:rFonts w:hint="eastAsia"/>
        </w:rPr>
        <w:t>35</w:t>
      </w:r>
      <w:r>
        <w:t>%</w:t>
      </w:r>
      <w:r>
        <w:rPr>
          <w:rFonts w:hint="eastAsia"/>
        </w:rPr>
        <w:t>以下</w:t>
      </w:r>
      <w:r>
        <w:t>时，就会成为紧急状态。</w:t>
      </w:r>
    </w:p>
    <w:p w:rsidR="00F311FD" w:rsidRDefault="00F311FD" w:rsidP="00FF0149">
      <w:pPr>
        <w:pStyle w:val="af7"/>
        <w:ind w:left="851" w:firstLineChars="0" w:firstLine="0"/>
      </w:pPr>
      <w:r>
        <w:rPr>
          <w:rFonts w:hint="eastAsia"/>
        </w:rPr>
        <w:t>紧急</w:t>
      </w:r>
      <w:r>
        <w:t>状态下的</w:t>
      </w:r>
      <w:r>
        <w:rPr>
          <w:rFonts w:hint="eastAsia"/>
        </w:rPr>
        <w:t>NPC</w:t>
      </w:r>
      <w:r>
        <w:rPr>
          <w:rFonts w:hint="eastAsia"/>
        </w:rPr>
        <w:t>其</w:t>
      </w:r>
      <w:r>
        <w:t>动画播放速度会加快，并且头上会有</w:t>
      </w:r>
      <w:r>
        <w:rPr>
          <w:rFonts w:hint="eastAsia"/>
        </w:rPr>
        <w:t>“青筋”</w:t>
      </w:r>
      <w:r>
        <w:t>标记。</w:t>
      </w:r>
    </w:p>
    <w:p w:rsidR="00FF0149" w:rsidRDefault="00FF0149" w:rsidP="00FF0149">
      <w:pPr>
        <w:pStyle w:val="af7"/>
        <w:numPr>
          <w:ilvl w:val="0"/>
          <w:numId w:val="20"/>
        </w:numPr>
        <w:ind w:firstLineChars="0"/>
      </w:pPr>
      <w:r>
        <w:rPr>
          <w:rFonts w:hint="eastAsia"/>
        </w:rPr>
        <w:t>商议</w:t>
      </w:r>
      <w:r>
        <w:t>中</w:t>
      </w:r>
    </w:p>
    <w:p w:rsidR="00FF0149" w:rsidRDefault="00FF0149" w:rsidP="00FF0149">
      <w:pPr>
        <w:pStyle w:val="af7"/>
        <w:ind w:left="840" w:firstLineChars="0" w:firstLine="0"/>
      </w:pPr>
      <w:r>
        <w:rPr>
          <w:rFonts w:hint="eastAsia"/>
        </w:rPr>
        <w:t>店员</w:t>
      </w:r>
      <w:r>
        <w:t>会与</w:t>
      </w:r>
      <w:r>
        <w:rPr>
          <w:rFonts w:hint="eastAsia"/>
        </w:rPr>
        <w:t>冒险者</w:t>
      </w:r>
      <w:r>
        <w:t>进行商议</w:t>
      </w:r>
      <w:r>
        <w:rPr>
          <w:rFonts w:hint="eastAsia"/>
        </w:rPr>
        <w:t>。</w:t>
      </w:r>
    </w:p>
    <w:p w:rsidR="00FF0149" w:rsidRDefault="00FF0149" w:rsidP="00FF0149">
      <w:pPr>
        <w:pStyle w:val="af7"/>
        <w:ind w:left="840" w:firstLineChars="0" w:firstLine="0"/>
      </w:pPr>
      <w:r>
        <w:rPr>
          <w:rFonts w:hint="eastAsia"/>
        </w:rPr>
        <w:t>商议</w:t>
      </w:r>
      <w:r>
        <w:t>可能是用其他商品来替换冒险者的需</w:t>
      </w:r>
      <w:r>
        <w:rPr>
          <w:rFonts w:hint="eastAsia"/>
        </w:rPr>
        <w:t>求物</w:t>
      </w:r>
      <w:r>
        <w:t>，也可能是</w:t>
      </w:r>
      <w:r w:rsidR="00636C1B">
        <w:rPr>
          <w:rFonts w:hint="eastAsia"/>
        </w:rPr>
        <w:t>通过</w:t>
      </w:r>
      <w:r w:rsidR="00636C1B">
        <w:t>商议来获得更高的额外收入。</w:t>
      </w:r>
    </w:p>
    <w:p w:rsidR="00636C1B" w:rsidRDefault="00636C1B" w:rsidP="00FF0149">
      <w:pPr>
        <w:pStyle w:val="af7"/>
        <w:ind w:left="840" w:firstLineChars="0" w:firstLine="0"/>
      </w:pPr>
      <w:r>
        <w:rPr>
          <w:rFonts w:hint="eastAsia"/>
        </w:rPr>
        <w:t>在</w:t>
      </w:r>
      <w:r>
        <w:t>该状态中，始终会有店员站在其面前。</w:t>
      </w:r>
    </w:p>
    <w:p w:rsidR="00636C1B" w:rsidRDefault="00636C1B" w:rsidP="00FF0149">
      <w:pPr>
        <w:pStyle w:val="af7"/>
        <w:ind w:left="840" w:firstLineChars="0" w:firstLine="0"/>
      </w:pPr>
      <w:r>
        <w:rPr>
          <w:rFonts w:hint="eastAsia"/>
        </w:rPr>
        <w:t>两个人</w:t>
      </w:r>
      <w:r>
        <w:t>都会有</w:t>
      </w:r>
      <w:r>
        <w:rPr>
          <w:rFonts w:hint="eastAsia"/>
        </w:rPr>
        <w:t>“大汗”标记</w:t>
      </w:r>
      <w:r>
        <w:t>。</w:t>
      </w:r>
    </w:p>
    <w:p w:rsidR="00636C1B" w:rsidRDefault="00636C1B" w:rsidP="00636C1B">
      <w:pPr>
        <w:pStyle w:val="af7"/>
        <w:numPr>
          <w:ilvl w:val="0"/>
          <w:numId w:val="20"/>
        </w:numPr>
        <w:ind w:firstLineChars="0"/>
      </w:pPr>
      <w:r>
        <w:rPr>
          <w:rFonts w:hint="eastAsia"/>
        </w:rPr>
        <w:t>结算</w:t>
      </w:r>
    </w:p>
    <w:p w:rsidR="00636C1B" w:rsidRDefault="00636C1B" w:rsidP="00636C1B">
      <w:pPr>
        <w:pStyle w:val="af7"/>
        <w:ind w:left="840" w:firstLineChars="0" w:firstLine="0"/>
      </w:pPr>
      <w:r>
        <w:rPr>
          <w:rFonts w:hint="eastAsia"/>
        </w:rPr>
        <w:t>交易</w:t>
      </w:r>
      <w:r>
        <w:t>成功后，会有一个结算环节，</w:t>
      </w:r>
      <w:r>
        <w:rPr>
          <w:rFonts w:hint="eastAsia"/>
        </w:rPr>
        <w:t>冒险者</w:t>
      </w:r>
      <w:r>
        <w:t>头上会飘对应的货币。</w:t>
      </w:r>
    </w:p>
    <w:p w:rsidR="00636C1B" w:rsidRPr="00636C1B" w:rsidRDefault="00636C1B" w:rsidP="00636C1B">
      <w:pPr>
        <w:pStyle w:val="af7"/>
        <w:ind w:left="840" w:firstLineChars="0" w:firstLine="0"/>
      </w:pPr>
      <w:r>
        <w:rPr>
          <w:rFonts w:hint="eastAsia"/>
        </w:rPr>
        <w:t>如果</w:t>
      </w:r>
      <w:r>
        <w:t>交易含多种货币，则会按照货币数量弹多个货币出来。</w:t>
      </w:r>
    </w:p>
    <w:p w:rsidR="00FF0149" w:rsidRDefault="00FF0149" w:rsidP="00FF0149">
      <w:pPr>
        <w:pStyle w:val="af7"/>
        <w:numPr>
          <w:ilvl w:val="0"/>
          <w:numId w:val="20"/>
        </w:numPr>
        <w:ind w:firstLineChars="0"/>
      </w:pPr>
      <w:r>
        <w:rPr>
          <w:rFonts w:hint="eastAsia"/>
        </w:rPr>
        <w:t>离开</w:t>
      </w:r>
    </w:p>
    <w:p w:rsidR="00636C1B" w:rsidRDefault="00636C1B" w:rsidP="00636C1B">
      <w:pPr>
        <w:pStyle w:val="af7"/>
        <w:ind w:left="840" w:firstLineChars="0" w:firstLine="0"/>
      </w:pPr>
      <w:r>
        <w:rPr>
          <w:rFonts w:hint="eastAsia"/>
        </w:rPr>
        <w:t>成功</w:t>
      </w:r>
      <w:r>
        <w:t>的交易</w:t>
      </w:r>
      <w:r>
        <w:rPr>
          <w:rFonts w:hint="eastAsia"/>
        </w:rPr>
        <w:t>、</w:t>
      </w:r>
      <w:r>
        <w:t>失败的交易和未能完成交易，</w:t>
      </w:r>
      <w:r>
        <w:rPr>
          <w:rFonts w:hint="eastAsia"/>
        </w:rPr>
        <w:t>NPC</w:t>
      </w:r>
      <w:r>
        <w:rPr>
          <w:rFonts w:hint="eastAsia"/>
        </w:rPr>
        <w:t>都会</w:t>
      </w:r>
      <w:r>
        <w:t>离开商店。</w:t>
      </w:r>
    </w:p>
    <w:p w:rsidR="00636C1B" w:rsidRDefault="00636C1B" w:rsidP="00636C1B">
      <w:pPr>
        <w:pStyle w:val="af7"/>
        <w:ind w:left="840" w:firstLineChars="0" w:firstLine="0"/>
      </w:pPr>
      <w:r>
        <w:rPr>
          <w:rFonts w:hint="eastAsia"/>
        </w:rPr>
        <w:t>成功的</w:t>
      </w:r>
      <w:r>
        <w:t>交易</w:t>
      </w:r>
      <w:r>
        <w:rPr>
          <w:rFonts w:hint="eastAsia"/>
        </w:rPr>
        <w:t>后</w:t>
      </w:r>
      <w:r>
        <w:t>，</w:t>
      </w:r>
      <w:r>
        <w:rPr>
          <w:rFonts w:hint="eastAsia"/>
        </w:rPr>
        <w:t>冒险者会</w:t>
      </w:r>
      <w:r>
        <w:t>给出货币回馈，并带着</w:t>
      </w:r>
      <w:r>
        <w:t>“</w:t>
      </w:r>
      <w:r>
        <w:rPr>
          <w:rFonts w:hint="eastAsia"/>
        </w:rPr>
        <w:t>爱心</w:t>
      </w:r>
      <w:r>
        <w:t>”</w:t>
      </w:r>
      <w:r>
        <w:rPr>
          <w:rFonts w:hint="eastAsia"/>
        </w:rPr>
        <w:t>标记</w:t>
      </w:r>
      <w:r>
        <w:t>离开。</w:t>
      </w:r>
    </w:p>
    <w:p w:rsidR="00636C1B" w:rsidRPr="00636C1B" w:rsidRDefault="00636C1B" w:rsidP="00636C1B">
      <w:pPr>
        <w:pStyle w:val="af7"/>
        <w:ind w:left="840" w:firstLineChars="0" w:firstLine="0"/>
      </w:pPr>
      <w:r>
        <w:rPr>
          <w:rFonts w:hint="eastAsia"/>
        </w:rPr>
        <w:t>失败</w:t>
      </w:r>
      <w:r>
        <w:t>的交易和未能完成的交易，都会</w:t>
      </w:r>
      <w:r>
        <w:rPr>
          <w:rFonts w:hint="eastAsia"/>
        </w:rPr>
        <w:t>带着</w:t>
      </w:r>
      <w:r>
        <w:t>“</w:t>
      </w:r>
      <w:r>
        <w:rPr>
          <w:rFonts w:hint="eastAsia"/>
        </w:rPr>
        <w:t>心碎</w:t>
      </w:r>
      <w:r>
        <w:t>”</w:t>
      </w:r>
      <w:r>
        <w:rPr>
          <w:rFonts w:hint="eastAsia"/>
        </w:rPr>
        <w:t>标记</w:t>
      </w:r>
      <w:r>
        <w:t>离开。</w:t>
      </w:r>
    </w:p>
    <w:p w:rsidR="0059696F" w:rsidRDefault="0059696F" w:rsidP="0059696F">
      <w:pPr>
        <w:pStyle w:val="2"/>
      </w:pPr>
      <w:bookmarkStart w:id="14" w:name="_Toc522535922"/>
      <w:r>
        <w:rPr>
          <w:rFonts w:hint="eastAsia"/>
        </w:rPr>
        <w:t>工匠</w:t>
      </w:r>
      <w:bookmarkEnd w:id="14"/>
    </w:p>
    <w:p w:rsidR="00636C1B" w:rsidRDefault="00636C1B" w:rsidP="00636C1B">
      <w:r>
        <w:rPr>
          <w:rFonts w:hint="eastAsia"/>
        </w:rPr>
        <w:t>工匠</w:t>
      </w:r>
      <w:r>
        <w:t>是</w:t>
      </w:r>
      <w:r w:rsidR="003F1C3E">
        <w:rPr>
          <w:rFonts w:hint="eastAsia"/>
        </w:rPr>
        <w:t>制作</w:t>
      </w:r>
      <w:r w:rsidR="003F1C3E">
        <w:t>商品的唯一产出位置。</w:t>
      </w:r>
      <w:r w:rsidR="003F1C3E">
        <w:rPr>
          <w:rFonts w:hint="eastAsia"/>
        </w:rPr>
        <w:t>玩家</w:t>
      </w:r>
      <w:r w:rsidR="003F1C3E">
        <w:t>需要根据每个工匠的制作列表，来进行生产，才可以获得商品。</w:t>
      </w:r>
    </w:p>
    <w:p w:rsidR="003F1C3E" w:rsidRDefault="009E1493" w:rsidP="00636C1B">
      <w:r>
        <w:rPr>
          <w:rFonts w:hint="eastAsia"/>
        </w:rPr>
        <w:t>点击</w:t>
      </w:r>
      <w:r>
        <w:t>工匠</w:t>
      </w:r>
      <w:r>
        <w:rPr>
          <w:rFonts w:hint="eastAsia"/>
        </w:rPr>
        <w:t>会出现可生产</w:t>
      </w:r>
      <w:r>
        <w:t>的商品列表</w:t>
      </w:r>
      <w:r w:rsidR="000B52E3">
        <w:rPr>
          <w:rFonts w:hint="eastAsia"/>
        </w:rPr>
        <w:t>。</w:t>
      </w:r>
    </w:p>
    <w:p w:rsidR="000B52E3" w:rsidRDefault="000B52E3" w:rsidP="000B52E3">
      <w:pPr>
        <w:pStyle w:val="af7"/>
        <w:numPr>
          <w:ilvl w:val="0"/>
          <w:numId w:val="18"/>
        </w:numPr>
        <w:ind w:firstLineChars="0"/>
      </w:pPr>
      <w:r>
        <w:rPr>
          <w:rFonts w:hint="eastAsia"/>
        </w:rPr>
        <w:t>可生</w:t>
      </w:r>
      <w:r>
        <w:t>产</w:t>
      </w:r>
      <w:r>
        <w:rPr>
          <w:rFonts w:hint="eastAsia"/>
        </w:rPr>
        <w:t>商品</w:t>
      </w:r>
      <w:r>
        <w:t>列表的生成</w:t>
      </w:r>
    </w:p>
    <w:p w:rsidR="000B52E3" w:rsidRDefault="000B52E3" w:rsidP="000B52E3">
      <w:pPr>
        <w:pStyle w:val="af7"/>
        <w:ind w:left="420" w:firstLineChars="0" w:firstLine="0"/>
      </w:pPr>
      <w:r>
        <w:rPr>
          <w:rFonts w:hint="eastAsia"/>
        </w:rPr>
        <w:lastRenderedPageBreak/>
        <w:t>所有工匠</w:t>
      </w:r>
      <w:r>
        <w:t>根据其等级和店铺中的资源生成等级来决定其可生产</w:t>
      </w:r>
      <w:r>
        <w:rPr>
          <w:rFonts w:hint="eastAsia"/>
        </w:rPr>
        <w:t>商品</w:t>
      </w:r>
      <w:r>
        <w:t>。</w:t>
      </w:r>
    </w:p>
    <w:p w:rsidR="00E702DD" w:rsidRDefault="00E702DD" w:rsidP="000B52E3">
      <w:pPr>
        <w:pStyle w:val="af7"/>
        <w:numPr>
          <w:ilvl w:val="0"/>
          <w:numId w:val="18"/>
        </w:numPr>
        <w:ind w:firstLineChars="0"/>
      </w:pPr>
      <w:r>
        <w:rPr>
          <w:rFonts w:hint="eastAsia"/>
        </w:rPr>
        <w:t>工匠</w:t>
      </w:r>
      <w:r>
        <w:t>的成长</w:t>
      </w:r>
    </w:p>
    <w:p w:rsidR="000B52E3" w:rsidRDefault="000B52E3" w:rsidP="00E702DD">
      <w:pPr>
        <w:pStyle w:val="af7"/>
        <w:ind w:left="420" w:firstLineChars="0" w:firstLine="0"/>
      </w:pPr>
      <w:r>
        <w:rPr>
          <w:rFonts w:hint="eastAsia"/>
        </w:rPr>
        <w:t>每个</w:t>
      </w:r>
      <w:r>
        <w:t>工匠拥有经验值</w:t>
      </w:r>
      <w:r w:rsidR="00E702DD">
        <w:rPr>
          <w:rFonts w:hint="eastAsia"/>
        </w:rPr>
        <w:t>，</w:t>
      </w:r>
      <w:r w:rsidR="00E702DD">
        <w:t>通过下列活动，工匠可获得经验值：</w:t>
      </w:r>
    </w:p>
    <w:p w:rsidR="000B52E3" w:rsidRDefault="000B52E3" w:rsidP="000B52E3">
      <w:pPr>
        <w:pStyle w:val="af7"/>
        <w:ind w:left="420" w:firstLineChars="0" w:firstLine="0"/>
      </w:pPr>
      <w:r>
        <w:rPr>
          <w:rFonts w:hint="eastAsia"/>
        </w:rPr>
        <w:t>成功</w:t>
      </w:r>
      <w:r>
        <w:t>制作商品会增加经验值</w:t>
      </w:r>
      <w:r>
        <w:rPr>
          <w:rFonts w:hint="eastAsia"/>
        </w:rPr>
        <w:t>；</w:t>
      </w:r>
      <w:r w:rsidR="00E702DD">
        <w:rPr>
          <w:rFonts w:hint="eastAsia"/>
        </w:rPr>
        <w:t>任务</w:t>
      </w:r>
      <w:r w:rsidR="00E702DD">
        <w:t>的完成</w:t>
      </w:r>
      <w:r w:rsidR="00E702DD">
        <w:rPr>
          <w:rFonts w:hint="eastAsia"/>
        </w:rPr>
        <w:t>；</w:t>
      </w:r>
      <w:r w:rsidR="00E702DD">
        <w:t>新</w:t>
      </w:r>
      <w:r w:rsidR="00E702DD">
        <w:rPr>
          <w:rFonts w:hint="eastAsia"/>
        </w:rPr>
        <w:t>地城</w:t>
      </w:r>
      <w:r w:rsidR="00E702DD">
        <w:t>的探索</w:t>
      </w:r>
      <w:r w:rsidR="00E702DD">
        <w:rPr>
          <w:rFonts w:hint="eastAsia"/>
        </w:rPr>
        <w:t>。</w:t>
      </w:r>
    </w:p>
    <w:p w:rsidR="00E702DD" w:rsidRDefault="00E702DD" w:rsidP="000B52E3">
      <w:pPr>
        <w:pStyle w:val="af7"/>
        <w:ind w:left="420" w:firstLineChars="0" w:firstLine="0"/>
      </w:pPr>
      <w:r>
        <w:rPr>
          <w:rFonts w:hint="eastAsia"/>
        </w:rPr>
        <w:t>当</w:t>
      </w:r>
      <w:r>
        <w:t>经验值累积完成之后，工匠升级。</w:t>
      </w:r>
    </w:p>
    <w:p w:rsidR="00E702DD" w:rsidRDefault="00E702DD" w:rsidP="00E702DD">
      <w:pPr>
        <w:pStyle w:val="af7"/>
        <w:numPr>
          <w:ilvl w:val="0"/>
          <w:numId w:val="18"/>
        </w:numPr>
        <w:ind w:firstLineChars="0"/>
      </w:pPr>
      <w:r>
        <w:rPr>
          <w:rFonts w:hint="eastAsia"/>
        </w:rPr>
        <w:t>新商品解锁</w:t>
      </w:r>
    </w:p>
    <w:p w:rsidR="00E702DD" w:rsidRDefault="00E702DD" w:rsidP="00E702DD">
      <w:pPr>
        <w:pStyle w:val="af7"/>
        <w:ind w:left="420" w:firstLineChars="0" w:firstLine="0"/>
      </w:pPr>
      <w:r>
        <w:rPr>
          <w:rFonts w:hint="eastAsia"/>
        </w:rPr>
        <w:t>新商品的解锁，会根据</w:t>
      </w:r>
      <w:r>
        <w:t>工匠等级的提升而解锁。</w:t>
      </w:r>
    </w:p>
    <w:p w:rsidR="00E702DD" w:rsidRPr="00E702DD" w:rsidRDefault="00E702DD" w:rsidP="00E702DD">
      <w:pPr>
        <w:pStyle w:val="af7"/>
        <w:ind w:left="420" w:firstLineChars="0" w:firstLine="0"/>
      </w:pPr>
      <w:r>
        <w:rPr>
          <w:rFonts w:hint="eastAsia"/>
        </w:rPr>
        <w:t>但是</w:t>
      </w:r>
      <w:r>
        <w:t>同样，新商品可能会需要完成任务</w:t>
      </w:r>
      <w:r>
        <w:rPr>
          <w:rFonts w:hint="eastAsia"/>
        </w:rPr>
        <w:t>，</w:t>
      </w:r>
      <w:r>
        <w:t>来获得。</w:t>
      </w:r>
    </w:p>
    <w:p w:rsidR="0059696F" w:rsidRDefault="0059696F" w:rsidP="0059696F">
      <w:pPr>
        <w:pStyle w:val="2"/>
      </w:pPr>
      <w:bookmarkStart w:id="15" w:name="_Toc522535923"/>
      <w:r>
        <w:rPr>
          <w:rFonts w:hint="eastAsia"/>
        </w:rPr>
        <w:t>店员</w:t>
      </w:r>
      <w:bookmarkEnd w:id="15"/>
    </w:p>
    <w:p w:rsidR="00E702DD" w:rsidRDefault="00E702DD" w:rsidP="00E702DD">
      <w:r>
        <w:rPr>
          <w:rFonts w:hint="eastAsia"/>
        </w:rPr>
        <w:t>店铺</w:t>
      </w:r>
      <w:r>
        <w:t>中的店员分为两类</w:t>
      </w:r>
      <w:r>
        <w:rPr>
          <w:rFonts w:hint="eastAsia"/>
        </w:rPr>
        <w:t>：</w:t>
      </w:r>
      <w:r>
        <w:t>店员和史莱</w:t>
      </w:r>
      <w:proofErr w:type="gramStart"/>
      <w:r>
        <w:t>姆</w:t>
      </w:r>
      <w:proofErr w:type="gramEnd"/>
      <w:r>
        <w:t>。</w:t>
      </w:r>
    </w:p>
    <w:p w:rsidR="00F47921" w:rsidRDefault="00F47921" w:rsidP="00E702DD">
      <w:r>
        <w:rPr>
          <w:rFonts w:hint="eastAsia"/>
        </w:rPr>
        <w:t>这</w:t>
      </w:r>
      <w:r>
        <w:t>两种店员</w:t>
      </w:r>
      <w:r>
        <w:rPr>
          <w:rFonts w:hint="eastAsia"/>
        </w:rPr>
        <w:t>的</w:t>
      </w:r>
      <w:r>
        <w:t>作用基本都相同，但是店铺中没有史莱</w:t>
      </w:r>
      <w:proofErr w:type="gramStart"/>
      <w:r>
        <w:t>姆</w:t>
      </w:r>
      <w:proofErr w:type="gramEnd"/>
      <w:r>
        <w:t>，则无法分解过剩</w:t>
      </w:r>
      <w:r>
        <w:rPr>
          <w:rFonts w:hint="eastAsia"/>
        </w:rPr>
        <w:t>商品</w:t>
      </w:r>
      <w:r>
        <w:t>。</w:t>
      </w:r>
    </w:p>
    <w:p w:rsidR="00F47921" w:rsidRDefault="00F47921" w:rsidP="00F47921">
      <w:pPr>
        <w:pStyle w:val="af7"/>
        <w:numPr>
          <w:ilvl w:val="0"/>
          <w:numId w:val="18"/>
        </w:numPr>
        <w:ind w:firstLineChars="0"/>
      </w:pPr>
      <w:r>
        <w:rPr>
          <w:rFonts w:hint="eastAsia"/>
        </w:rPr>
        <w:t>店员</w:t>
      </w:r>
    </w:p>
    <w:p w:rsidR="00F47921" w:rsidRDefault="00847B5F" w:rsidP="00F47921">
      <w:pPr>
        <w:pStyle w:val="af7"/>
        <w:ind w:left="420" w:firstLineChars="0" w:firstLine="0"/>
      </w:pPr>
      <w:r>
        <w:rPr>
          <w:rFonts w:hint="eastAsia"/>
        </w:rPr>
        <w:t>店员</w:t>
      </w:r>
      <w:r>
        <w:t>与工匠一样，拥有等级。</w:t>
      </w:r>
      <w:r>
        <w:rPr>
          <w:rFonts w:hint="eastAsia"/>
        </w:rPr>
        <w:t>但是</w:t>
      </w:r>
      <w:r>
        <w:t>店员不拥有生产功能。</w:t>
      </w:r>
    </w:p>
    <w:p w:rsidR="00847B5F" w:rsidRDefault="00847B5F" w:rsidP="00F47921">
      <w:pPr>
        <w:pStyle w:val="af7"/>
        <w:ind w:left="420" w:firstLineChars="0" w:firstLine="0"/>
      </w:pPr>
      <w:r>
        <w:rPr>
          <w:rFonts w:hint="eastAsia"/>
        </w:rPr>
        <w:t>店员</w:t>
      </w:r>
      <w:r>
        <w:t>会触发</w:t>
      </w:r>
      <w:r>
        <w:rPr>
          <w:rFonts w:hint="eastAsia"/>
        </w:rPr>
        <w:t>QTE</w:t>
      </w:r>
      <w:r>
        <w:rPr>
          <w:rFonts w:hint="eastAsia"/>
        </w:rPr>
        <w:t>事件</w:t>
      </w:r>
      <w:r>
        <w:t>，根据不同的</w:t>
      </w:r>
      <w:r>
        <w:rPr>
          <w:rFonts w:hint="eastAsia"/>
        </w:rPr>
        <w:t>QTE</w:t>
      </w:r>
      <w:r>
        <w:rPr>
          <w:rFonts w:hint="eastAsia"/>
        </w:rPr>
        <w:t>事件，</w:t>
      </w:r>
      <w:r>
        <w:t>来获得不同</w:t>
      </w:r>
      <w:r>
        <w:rPr>
          <w:rFonts w:hint="eastAsia"/>
        </w:rPr>
        <w:t>的事件</w:t>
      </w:r>
      <w:r>
        <w:t>奖励。</w:t>
      </w:r>
    </w:p>
    <w:p w:rsidR="00847B5F" w:rsidRDefault="00847B5F" w:rsidP="00847B5F">
      <w:pPr>
        <w:pStyle w:val="af7"/>
        <w:numPr>
          <w:ilvl w:val="0"/>
          <w:numId w:val="20"/>
        </w:numPr>
        <w:ind w:firstLineChars="0"/>
      </w:pPr>
      <w:r>
        <w:rPr>
          <w:rFonts w:hint="eastAsia"/>
        </w:rPr>
        <w:t>事件</w:t>
      </w:r>
    </w:p>
    <w:p w:rsidR="00847B5F" w:rsidRDefault="00847B5F" w:rsidP="00847B5F">
      <w:pPr>
        <w:pStyle w:val="af7"/>
        <w:ind w:left="840" w:firstLineChars="0" w:firstLine="0"/>
      </w:pPr>
      <w:r>
        <w:rPr>
          <w:rFonts w:hint="eastAsia"/>
        </w:rPr>
        <w:t>事件</w:t>
      </w:r>
      <w:r>
        <w:t>是店员的</w:t>
      </w:r>
      <w:r>
        <w:rPr>
          <w:rFonts w:hint="eastAsia"/>
        </w:rPr>
        <w:t>主要</w:t>
      </w:r>
      <w:r>
        <w:t>被动。</w:t>
      </w:r>
    </w:p>
    <w:p w:rsidR="00847B5F" w:rsidRPr="00847B5F" w:rsidRDefault="00847B5F" w:rsidP="00847B5F">
      <w:pPr>
        <w:pStyle w:val="af7"/>
        <w:ind w:left="840" w:firstLineChars="0" w:firstLine="0"/>
      </w:pPr>
      <w:r>
        <w:rPr>
          <w:rFonts w:hint="eastAsia"/>
        </w:rPr>
        <w:t>事件</w:t>
      </w:r>
      <w:r>
        <w:t>会一定几率触发。</w:t>
      </w:r>
    </w:p>
    <w:p w:rsidR="00847B5F" w:rsidRDefault="00847B5F" w:rsidP="00847B5F">
      <w:pPr>
        <w:pStyle w:val="af7"/>
        <w:numPr>
          <w:ilvl w:val="0"/>
          <w:numId w:val="20"/>
        </w:numPr>
        <w:ind w:firstLineChars="0"/>
      </w:pPr>
      <w:r>
        <w:rPr>
          <w:rFonts w:hint="eastAsia"/>
        </w:rPr>
        <w:t>特性</w:t>
      </w:r>
    </w:p>
    <w:p w:rsidR="00847B5F" w:rsidRDefault="00847B5F" w:rsidP="00847B5F">
      <w:pPr>
        <w:pStyle w:val="af7"/>
        <w:ind w:left="840" w:firstLineChars="0" w:firstLine="0"/>
      </w:pPr>
      <w:r>
        <w:rPr>
          <w:rFonts w:hint="eastAsia"/>
        </w:rPr>
        <w:t>店员</w:t>
      </w:r>
      <w:r>
        <w:t>拥有不同的特性。</w:t>
      </w:r>
    </w:p>
    <w:p w:rsidR="00847B5F" w:rsidRPr="00847B5F" w:rsidRDefault="00847B5F" w:rsidP="00847B5F">
      <w:pPr>
        <w:pStyle w:val="af7"/>
        <w:ind w:left="840" w:firstLineChars="0" w:firstLine="0"/>
      </w:pPr>
      <w:r>
        <w:rPr>
          <w:rFonts w:hint="eastAsia"/>
        </w:rPr>
        <w:t>这些</w:t>
      </w:r>
      <w:r>
        <w:t>特性对制作</w:t>
      </w:r>
      <w:r>
        <w:rPr>
          <w:rFonts w:hint="eastAsia"/>
        </w:rPr>
        <w:t>、</w:t>
      </w:r>
      <w:r>
        <w:t>其他店员和</w:t>
      </w:r>
      <w:r>
        <w:rPr>
          <w:rFonts w:hint="eastAsia"/>
        </w:rPr>
        <w:t>奖励</w:t>
      </w:r>
      <w:r>
        <w:t>发生影响。</w:t>
      </w:r>
    </w:p>
    <w:p w:rsidR="00F47921" w:rsidRDefault="00F47921" w:rsidP="00F47921">
      <w:pPr>
        <w:pStyle w:val="af7"/>
        <w:numPr>
          <w:ilvl w:val="0"/>
          <w:numId w:val="18"/>
        </w:numPr>
        <w:ind w:firstLineChars="0"/>
      </w:pPr>
      <w:r>
        <w:rPr>
          <w:rFonts w:hint="eastAsia"/>
        </w:rPr>
        <w:t>史莱</w:t>
      </w:r>
      <w:proofErr w:type="gramStart"/>
      <w:r>
        <w:rPr>
          <w:rFonts w:hint="eastAsia"/>
        </w:rPr>
        <w:t>姆</w:t>
      </w:r>
      <w:proofErr w:type="gramEnd"/>
    </w:p>
    <w:p w:rsidR="00847B5F" w:rsidRDefault="00847B5F" w:rsidP="00847B5F">
      <w:pPr>
        <w:pStyle w:val="af7"/>
        <w:ind w:left="420" w:firstLineChars="0" w:firstLine="0"/>
      </w:pPr>
      <w:r>
        <w:rPr>
          <w:rFonts w:hint="eastAsia"/>
        </w:rPr>
        <w:t>史莱</w:t>
      </w:r>
      <w:proofErr w:type="gramStart"/>
      <w:r>
        <w:rPr>
          <w:rFonts w:hint="eastAsia"/>
        </w:rPr>
        <w:t>姆</w:t>
      </w:r>
      <w:proofErr w:type="gramEnd"/>
      <w:r>
        <w:rPr>
          <w:rFonts w:hint="eastAsia"/>
        </w:rPr>
        <w:t>是</w:t>
      </w:r>
      <w:r>
        <w:t>一种特殊的店员。</w:t>
      </w:r>
    </w:p>
    <w:p w:rsidR="00847B5F" w:rsidRDefault="00847B5F" w:rsidP="00847B5F">
      <w:pPr>
        <w:pStyle w:val="af7"/>
        <w:ind w:left="420" w:firstLineChars="0" w:firstLine="0"/>
      </w:pPr>
      <w:r>
        <w:rPr>
          <w:rFonts w:hint="eastAsia"/>
        </w:rPr>
        <w:t>史莱</w:t>
      </w:r>
      <w:proofErr w:type="gramStart"/>
      <w:r>
        <w:rPr>
          <w:rFonts w:hint="eastAsia"/>
        </w:rPr>
        <w:t>姆</w:t>
      </w:r>
      <w:proofErr w:type="gramEnd"/>
      <w:r>
        <w:t>可以分解商品来获得额外的经验值及特殊道具。</w:t>
      </w:r>
      <w:r>
        <w:rPr>
          <w:rFonts w:hint="eastAsia"/>
        </w:rPr>
        <w:t>（这些</w:t>
      </w:r>
      <w:r>
        <w:t>道具会用在地下</w:t>
      </w:r>
      <w:proofErr w:type="gramStart"/>
      <w:r>
        <w:t>城探索</w:t>
      </w:r>
      <w:proofErr w:type="gramEnd"/>
      <w:r>
        <w:t>和任务</w:t>
      </w:r>
      <w:r>
        <w:rPr>
          <w:rFonts w:hint="eastAsia"/>
        </w:rPr>
        <w:t>系统</w:t>
      </w:r>
      <w:r>
        <w:t>中</w:t>
      </w:r>
      <w:r>
        <w:rPr>
          <w:rFonts w:hint="eastAsia"/>
        </w:rPr>
        <w:t>）</w:t>
      </w:r>
    </w:p>
    <w:p w:rsidR="00847B5F" w:rsidRDefault="00847B5F" w:rsidP="00847B5F">
      <w:pPr>
        <w:pStyle w:val="af7"/>
        <w:ind w:left="420" w:firstLineChars="0" w:firstLine="0"/>
      </w:pPr>
      <w:r>
        <w:rPr>
          <w:rFonts w:hint="eastAsia"/>
        </w:rPr>
        <w:t>史莱</w:t>
      </w:r>
      <w:proofErr w:type="gramStart"/>
      <w:r>
        <w:rPr>
          <w:rFonts w:hint="eastAsia"/>
        </w:rPr>
        <w:t>姆</w:t>
      </w:r>
      <w:proofErr w:type="gramEnd"/>
      <w:r>
        <w:t>不会</w:t>
      </w:r>
      <w:r>
        <w:rPr>
          <w:rFonts w:hint="eastAsia"/>
        </w:rPr>
        <w:t>带有</w:t>
      </w:r>
      <w:r>
        <w:t>事件</w:t>
      </w:r>
      <w:r>
        <w:rPr>
          <w:rFonts w:hint="eastAsia"/>
        </w:rPr>
        <w:t>，</w:t>
      </w:r>
      <w:r>
        <w:t>但史莱</w:t>
      </w:r>
      <w:proofErr w:type="gramStart"/>
      <w:r>
        <w:t>姆</w:t>
      </w:r>
      <w:proofErr w:type="gramEnd"/>
      <w:r>
        <w:t>仍然具有特性。</w:t>
      </w:r>
    </w:p>
    <w:p w:rsidR="00847B5F" w:rsidRDefault="00847B5F" w:rsidP="00847B5F">
      <w:pPr>
        <w:pStyle w:val="af7"/>
        <w:numPr>
          <w:ilvl w:val="0"/>
          <w:numId w:val="20"/>
        </w:numPr>
        <w:ind w:firstLineChars="0"/>
      </w:pPr>
      <w:r>
        <w:rPr>
          <w:rFonts w:hint="eastAsia"/>
        </w:rPr>
        <w:t>分解</w:t>
      </w:r>
    </w:p>
    <w:p w:rsidR="00847B5F" w:rsidRDefault="00847B5F" w:rsidP="00847B5F">
      <w:pPr>
        <w:pStyle w:val="af7"/>
        <w:ind w:left="840" w:firstLineChars="0" w:firstLine="0"/>
      </w:pPr>
      <w:r>
        <w:rPr>
          <w:rFonts w:hint="eastAsia"/>
        </w:rPr>
        <w:t>将</w:t>
      </w:r>
      <w:r>
        <w:t>已经制作完成的商品进行分解，可获得</w:t>
      </w:r>
      <w:r>
        <w:rPr>
          <w:rFonts w:hint="eastAsia"/>
        </w:rPr>
        <w:t>经验</w:t>
      </w:r>
      <w:r>
        <w:t>和</w:t>
      </w:r>
      <w:r>
        <w:rPr>
          <w:rFonts w:hint="eastAsia"/>
        </w:rPr>
        <w:t>特殊</w:t>
      </w:r>
      <w:r>
        <w:t>道具。</w:t>
      </w:r>
    </w:p>
    <w:p w:rsidR="00847B5F" w:rsidRDefault="00847B5F" w:rsidP="00847B5F">
      <w:pPr>
        <w:pStyle w:val="af7"/>
        <w:ind w:left="840" w:firstLineChars="0" w:firstLine="0"/>
      </w:pPr>
      <w:r>
        <w:rPr>
          <w:rFonts w:hint="eastAsia"/>
        </w:rPr>
        <w:t>不同</w:t>
      </w:r>
      <w:r>
        <w:t>的史莱</w:t>
      </w:r>
      <w:proofErr w:type="gramStart"/>
      <w:r>
        <w:t>姆</w:t>
      </w:r>
      <w:proofErr w:type="gramEnd"/>
      <w:r>
        <w:t>可分解的结果会</w:t>
      </w:r>
      <w:r>
        <w:rPr>
          <w:rFonts w:hint="eastAsia"/>
        </w:rPr>
        <w:t>有所</w:t>
      </w:r>
      <w:r>
        <w:t>不同。</w:t>
      </w:r>
    </w:p>
    <w:p w:rsidR="00847B5F" w:rsidRPr="00847B5F" w:rsidRDefault="00847B5F" w:rsidP="00847B5F">
      <w:pPr>
        <w:pStyle w:val="af7"/>
        <w:ind w:left="840" w:firstLineChars="0" w:firstLine="0"/>
      </w:pPr>
      <w:r>
        <w:rPr>
          <w:rFonts w:hint="eastAsia"/>
        </w:rPr>
        <w:t>如果</w:t>
      </w:r>
      <w:r>
        <w:t>配置多</w:t>
      </w:r>
      <w:r>
        <w:rPr>
          <w:rFonts w:hint="eastAsia"/>
        </w:rPr>
        <w:t>只</w:t>
      </w:r>
      <w:r>
        <w:t>史莱</w:t>
      </w:r>
      <w:proofErr w:type="gramStart"/>
      <w:r>
        <w:t>姆</w:t>
      </w:r>
      <w:proofErr w:type="gramEnd"/>
      <w:r>
        <w:t>，其分解操作</w:t>
      </w:r>
      <w:r>
        <w:rPr>
          <w:rFonts w:hint="eastAsia"/>
        </w:rPr>
        <w:t>是</w:t>
      </w:r>
      <w:r>
        <w:t>随机指派的。</w:t>
      </w:r>
    </w:p>
    <w:p w:rsidR="006F4CF4" w:rsidRDefault="006F4CF4" w:rsidP="00636C1B">
      <w:pPr>
        <w:pStyle w:val="1"/>
      </w:pPr>
      <w:bookmarkStart w:id="16" w:name="_Toc522535924"/>
      <w:r>
        <w:rPr>
          <w:rFonts w:hint="eastAsia"/>
        </w:rPr>
        <w:lastRenderedPageBreak/>
        <w:t>行为设计</w:t>
      </w:r>
    </w:p>
    <w:p w:rsidR="006F4CF4" w:rsidRDefault="006F4CF4" w:rsidP="006F4CF4">
      <w:pPr>
        <w:pStyle w:val="2"/>
        <w:numPr>
          <w:ilvl w:val="0"/>
          <w:numId w:val="23"/>
        </w:numPr>
      </w:pPr>
      <w:r>
        <w:rPr>
          <w:rFonts w:hint="eastAsia"/>
        </w:rPr>
        <w:t>冒险</w:t>
      </w:r>
      <w:r>
        <w:t>者</w:t>
      </w:r>
    </w:p>
    <w:p w:rsidR="00C2441D" w:rsidRPr="00C2441D" w:rsidRDefault="00C2441D" w:rsidP="00C2441D">
      <w:pPr>
        <w:pStyle w:val="af7"/>
        <w:numPr>
          <w:ilvl w:val="0"/>
          <w:numId w:val="18"/>
        </w:numPr>
        <w:ind w:firstLineChars="0"/>
      </w:pPr>
      <w:r>
        <w:rPr>
          <w:rFonts w:hint="eastAsia"/>
        </w:rPr>
        <w:t>冒险</w:t>
      </w:r>
      <w:r>
        <w:t>者工作逻辑</w:t>
      </w:r>
    </w:p>
    <w:p w:rsidR="006F4CF4" w:rsidRDefault="00C2441D" w:rsidP="006F4CF4">
      <w:pPr>
        <w:jc w:val="center"/>
      </w:pPr>
      <w:r>
        <w:object w:dxaOrig="8671" w:dyaOrig="10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19.75pt" o:ole="">
            <v:imagedata r:id="rId9" o:title=""/>
          </v:shape>
          <o:OLEObject Type="Embed" ProgID="Visio.Drawing.15" ShapeID="_x0000_i1025" DrawAspect="Content" ObjectID="_1597491678" r:id="rId10"/>
        </w:object>
      </w:r>
    </w:p>
    <w:p w:rsidR="006F4CF4" w:rsidRDefault="006F4CF4" w:rsidP="006F4CF4">
      <w:pPr>
        <w:jc w:val="left"/>
      </w:pPr>
      <w:r>
        <w:rPr>
          <w:rFonts w:hint="eastAsia"/>
        </w:rPr>
        <w:t>所有</w:t>
      </w:r>
      <w:r>
        <w:t>的冒险者进店之</w:t>
      </w:r>
      <w:r>
        <w:rPr>
          <w:rFonts w:hint="eastAsia"/>
        </w:rPr>
        <w:t>后</w:t>
      </w:r>
      <w:r>
        <w:t>都会</w:t>
      </w:r>
      <w:r>
        <w:rPr>
          <w:rFonts w:hint="eastAsia"/>
        </w:rPr>
        <w:t>根据</w:t>
      </w:r>
      <w:r>
        <w:t>以上逻辑</w:t>
      </w:r>
      <w:r>
        <w:rPr>
          <w:rFonts w:hint="eastAsia"/>
        </w:rPr>
        <w:t>发生</w:t>
      </w:r>
      <w:r>
        <w:t>交互行为。</w:t>
      </w:r>
    </w:p>
    <w:p w:rsidR="006F4CF4" w:rsidRDefault="006F4CF4" w:rsidP="006F4CF4">
      <w:pPr>
        <w:jc w:val="left"/>
      </w:pPr>
      <w:r>
        <w:rPr>
          <w:rFonts w:hint="eastAsia"/>
        </w:rPr>
        <w:t>在</w:t>
      </w:r>
      <w:r>
        <w:t>该行为中主要发生的行为是</w:t>
      </w:r>
      <w:r>
        <w:rPr>
          <w:rFonts w:hint="eastAsia"/>
        </w:rPr>
        <w:t>1</w:t>
      </w:r>
      <w:r>
        <w:rPr>
          <w:rFonts w:hint="eastAsia"/>
        </w:rPr>
        <w:t>·</w:t>
      </w:r>
      <w:r>
        <w:t>ORDER</w:t>
      </w:r>
      <w:r>
        <w:rPr>
          <w:rFonts w:hint="eastAsia"/>
        </w:rPr>
        <w:t>（也就是</w:t>
      </w:r>
      <w:r>
        <w:t>流程图中的货品需求</w:t>
      </w:r>
      <w:r>
        <w:rPr>
          <w:rFonts w:hint="eastAsia"/>
        </w:rPr>
        <w:t>流程</w:t>
      </w:r>
      <w:r>
        <w:t>）</w:t>
      </w:r>
      <w:r>
        <w:rPr>
          <w:rFonts w:hint="eastAsia"/>
        </w:rPr>
        <w:t>，</w:t>
      </w:r>
      <w:r>
        <w:t>以及</w:t>
      </w:r>
      <w:r>
        <w:rPr>
          <w:rFonts w:hint="eastAsia"/>
        </w:rPr>
        <w:t>2</w:t>
      </w:r>
      <w:r>
        <w:rPr>
          <w:rFonts w:hint="eastAsia"/>
        </w:rPr>
        <w:t>·</w:t>
      </w:r>
      <w:r>
        <w:t>商谈</w:t>
      </w:r>
      <w:r>
        <w:rPr>
          <w:rFonts w:hint="eastAsia"/>
        </w:rPr>
        <w:t>（图中</w:t>
      </w:r>
      <w:r>
        <w:t>的</w:t>
      </w:r>
      <w:r>
        <w:t>#2</w:t>
      </w:r>
      <w:r>
        <w:rPr>
          <w:rFonts w:hint="eastAsia"/>
        </w:rPr>
        <w:t>流程）</w:t>
      </w:r>
    </w:p>
    <w:p w:rsidR="006F4CF4" w:rsidRPr="00EE0A61" w:rsidRDefault="006F4CF4" w:rsidP="006F4CF4">
      <w:pPr>
        <w:pStyle w:val="af7"/>
        <w:numPr>
          <w:ilvl w:val="0"/>
          <w:numId w:val="18"/>
        </w:numPr>
        <w:ind w:firstLineChars="0"/>
        <w:jc w:val="left"/>
        <w:rPr>
          <w:b/>
        </w:rPr>
      </w:pPr>
      <w:r w:rsidRPr="00EE0A61">
        <w:rPr>
          <w:b/>
        </w:rPr>
        <w:t>ORDER</w:t>
      </w:r>
      <w:r w:rsidRPr="00EE0A61">
        <w:rPr>
          <w:rFonts w:hint="eastAsia"/>
          <w:b/>
        </w:rPr>
        <w:t>（货品需求）</w:t>
      </w:r>
    </w:p>
    <w:p w:rsidR="006F4CF4" w:rsidRDefault="006F4CF4" w:rsidP="006F4CF4">
      <w:pPr>
        <w:pStyle w:val="af7"/>
        <w:ind w:left="420" w:firstLineChars="0" w:firstLine="0"/>
        <w:jc w:val="left"/>
      </w:pPr>
      <w:r>
        <w:rPr>
          <w:rFonts w:hint="eastAsia"/>
        </w:rPr>
        <w:t>所有的</w:t>
      </w:r>
      <w:r w:rsidR="00EE0A61">
        <w:t>冒险者</w:t>
      </w:r>
      <w:r>
        <w:rPr>
          <w:rFonts w:hint="eastAsia"/>
        </w:rPr>
        <w:t>都会产生</w:t>
      </w:r>
      <w:r>
        <w:t>一个货品需求。</w:t>
      </w:r>
    </w:p>
    <w:p w:rsidR="006F4CF4" w:rsidRDefault="006F4CF4" w:rsidP="006F4CF4">
      <w:pPr>
        <w:pStyle w:val="af7"/>
        <w:ind w:left="420" w:firstLineChars="0" w:firstLine="0"/>
        <w:jc w:val="left"/>
      </w:pPr>
      <w:r>
        <w:rPr>
          <w:rFonts w:hint="eastAsia"/>
        </w:rPr>
        <w:lastRenderedPageBreak/>
        <w:t>该</w:t>
      </w:r>
      <w:r>
        <w:t>货品需求会从当前玩家</w:t>
      </w:r>
      <w:r>
        <w:rPr>
          <w:rFonts w:hint="eastAsia"/>
        </w:rPr>
        <w:t>工匠</w:t>
      </w:r>
      <w:r>
        <w:t>可生产的货品</w:t>
      </w:r>
      <w:r>
        <w:rPr>
          <w:rFonts w:hint="eastAsia"/>
        </w:rPr>
        <w:t>组合</w:t>
      </w:r>
      <w:r>
        <w:t>而成。</w:t>
      </w:r>
    </w:p>
    <w:p w:rsidR="006F4CF4" w:rsidRDefault="006F4CF4" w:rsidP="006F4CF4">
      <w:pPr>
        <w:pStyle w:val="af7"/>
        <w:ind w:left="420" w:firstLineChars="0" w:firstLine="0"/>
        <w:jc w:val="left"/>
      </w:pPr>
      <w:r>
        <w:rPr>
          <w:rFonts w:hint="eastAsia"/>
        </w:rPr>
        <w:t>所有</w:t>
      </w:r>
      <w:r>
        <w:t>的</w:t>
      </w:r>
      <w:r>
        <w:rPr>
          <w:rFonts w:hint="eastAsia"/>
        </w:rPr>
        <w:t>NPC</w:t>
      </w:r>
      <w:r>
        <w:rPr>
          <w:rFonts w:hint="eastAsia"/>
        </w:rPr>
        <w:t>货品</w:t>
      </w:r>
      <w:r>
        <w:t>需求会在每一次营业时间！中</w:t>
      </w:r>
      <w:r>
        <w:rPr>
          <w:rFonts w:hint="eastAsia"/>
        </w:rPr>
        <w:t>记录</w:t>
      </w:r>
      <w:r>
        <w:t>并进行权重分配。尽量</w:t>
      </w:r>
      <w:r>
        <w:rPr>
          <w:rFonts w:hint="eastAsia"/>
        </w:rPr>
        <w:t>确保</w:t>
      </w:r>
      <w:r>
        <w:t>所有的需求</w:t>
      </w:r>
      <w:r>
        <w:rPr>
          <w:rFonts w:hint="eastAsia"/>
        </w:rPr>
        <w:t>针对于</w:t>
      </w:r>
      <w:r>
        <w:t>总体</w:t>
      </w:r>
      <w:r>
        <w:rPr>
          <w:rFonts w:hint="eastAsia"/>
        </w:rPr>
        <w:t>制造</w:t>
      </w:r>
      <w:r>
        <w:t>量来说是相对均衡</w:t>
      </w:r>
      <w:r>
        <w:rPr>
          <w:rFonts w:hint="eastAsia"/>
        </w:rPr>
        <w:t>的</w:t>
      </w:r>
      <w:r>
        <w:t>。</w:t>
      </w:r>
    </w:p>
    <w:p w:rsidR="006F4CF4" w:rsidRDefault="006F4CF4" w:rsidP="006F4CF4">
      <w:pPr>
        <w:pStyle w:val="af7"/>
        <w:numPr>
          <w:ilvl w:val="0"/>
          <w:numId w:val="20"/>
        </w:numPr>
        <w:ind w:firstLineChars="0"/>
        <w:jc w:val="left"/>
      </w:pPr>
      <w:r>
        <w:rPr>
          <w:rFonts w:hint="eastAsia"/>
        </w:rPr>
        <w:t>冒险者</w:t>
      </w:r>
      <w:r>
        <w:t>的</w:t>
      </w:r>
      <w:r>
        <w:rPr>
          <w:rFonts w:hint="eastAsia"/>
        </w:rPr>
        <w:t>ORDER</w:t>
      </w:r>
      <w:r>
        <w:rPr>
          <w:rFonts w:hint="eastAsia"/>
        </w:rPr>
        <w:t>会</w:t>
      </w:r>
      <w:r w:rsidR="00BB49FF">
        <w:rPr>
          <w:rFonts w:hint="eastAsia"/>
        </w:rPr>
        <w:t>根据这一局</w:t>
      </w:r>
      <w:r w:rsidR="00BB49FF">
        <w:t>游戏</w:t>
      </w:r>
      <w:r w:rsidR="00BB49FF">
        <w:rPr>
          <w:rFonts w:hint="eastAsia"/>
        </w:rPr>
        <w:t>所</w:t>
      </w:r>
      <w:r w:rsidR="00BB49FF">
        <w:t>生成的</w:t>
      </w:r>
      <w:r w:rsidR="00BB49FF">
        <w:rPr>
          <w:rFonts w:hint="eastAsia"/>
        </w:rPr>
        <w:t>总</w:t>
      </w:r>
      <w:r w:rsidR="00BB49FF">
        <w:t>需求列表来进行选择</w:t>
      </w:r>
      <w:r>
        <w:t>。</w:t>
      </w:r>
    </w:p>
    <w:p w:rsidR="00BB49FF" w:rsidRDefault="00BB49FF" w:rsidP="00BB49FF">
      <w:pPr>
        <w:pStyle w:val="af7"/>
        <w:numPr>
          <w:ilvl w:val="0"/>
          <w:numId w:val="20"/>
        </w:numPr>
        <w:ind w:firstLineChars="0"/>
        <w:jc w:val="left"/>
      </w:pPr>
      <w:r>
        <w:rPr>
          <w:rFonts w:hint="eastAsia"/>
        </w:rPr>
        <w:t>所有的</w:t>
      </w:r>
      <w:r>
        <w:rPr>
          <w:rFonts w:hint="eastAsia"/>
        </w:rPr>
        <w:t>ORDER</w:t>
      </w:r>
      <w:r>
        <w:rPr>
          <w:rFonts w:hint="eastAsia"/>
        </w:rPr>
        <w:t>会</w:t>
      </w:r>
      <w:r>
        <w:t>需要雇员响应</w:t>
      </w:r>
      <w:r w:rsidR="006F4CF4">
        <w:t>。</w:t>
      </w:r>
      <w:r>
        <w:rPr>
          <w:rFonts w:hint="eastAsia"/>
        </w:rPr>
        <w:t>且</w:t>
      </w:r>
      <w:r>
        <w:t>冒险者产生</w:t>
      </w:r>
      <w:r>
        <w:rPr>
          <w:rFonts w:hint="eastAsia"/>
        </w:rPr>
        <w:t>ORDER</w:t>
      </w:r>
      <w:r>
        <w:rPr>
          <w:rFonts w:hint="eastAsia"/>
        </w:rPr>
        <w:t>之后</w:t>
      </w:r>
      <w:r>
        <w:t>，至整个响应结束之前，不会发生位移。</w:t>
      </w:r>
    </w:p>
    <w:p w:rsidR="006F4CF4" w:rsidRDefault="006F4CF4" w:rsidP="006F4CF4">
      <w:pPr>
        <w:pStyle w:val="af7"/>
        <w:numPr>
          <w:ilvl w:val="0"/>
          <w:numId w:val="20"/>
        </w:numPr>
        <w:ind w:firstLineChars="0"/>
        <w:jc w:val="left"/>
      </w:pPr>
      <w:r>
        <w:rPr>
          <w:rFonts w:hint="eastAsia"/>
        </w:rPr>
        <w:t>同时</w:t>
      </w:r>
      <w:r>
        <w:t>存在多个</w:t>
      </w:r>
      <w:r>
        <w:rPr>
          <w:rFonts w:hint="eastAsia"/>
        </w:rPr>
        <w:t>ORDER</w:t>
      </w:r>
      <w:r>
        <w:rPr>
          <w:rFonts w:hint="eastAsia"/>
        </w:rPr>
        <w:t>时</w:t>
      </w:r>
      <w:r>
        <w:t>，</w:t>
      </w:r>
      <w:r>
        <w:rPr>
          <w:rFonts w:hint="eastAsia"/>
        </w:rPr>
        <w:t>会</w:t>
      </w:r>
      <w:r>
        <w:t>根据雇员本身的技能来判断优先级。</w:t>
      </w:r>
    </w:p>
    <w:p w:rsidR="006F4CF4" w:rsidRDefault="006F4CF4" w:rsidP="006F4CF4">
      <w:pPr>
        <w:pStyle w:val="af7"/>
        <w:numPr>
          <w:ilvl w:val="0"/>
          <w:numId w:val="20"/>
        </w:numPr>
        <w:ind w:firstLineChars="0"/>
        <w:jc w:val="left"/>
      </w:pPr>
      <w:r>
        <w:t>ORDER</w:t>
      </w:r>
      <w:r>
        <w:rPr>
          <w:rFonts w:hint="eastAsia"/>
        </w:rPr>
        <w:t>会</w:t>
      </w:r>
      <w:r>
        <w:t>被推销所顶替。当该行为发生时，不会再</w:t>
      </w:r>
      <w:r>
        <w:rPr>
          <w:rFonts w:hint="eastAsia"/>
        </w:rPr>
        <w:t>向玩家</w:t>
      </w:r>
      <w:r>
        <w:t>显示</w:t>
      </w:r>
      <w:r>
        <w:rPr>
          <w:rFonts w:hint="eastAsia"/>
        </w:rPr>
        <w:t>ORDER</w:t>
      </w:r>
      <w:r>
        <w:rPr>
          <w:rFonts w:hint="eastAsia"/>
        </w:rPr>
        <w:t>，</w:t>
      </w:r>
      <w:r>
        <w:t>而是直接进行结果判断。是</w:t>
      </w:r>
      <w:r>
        <w:rPr>
          <w:rFonts w:hint="eastAsia"/>
        </w:rPr>
        <w:t>一个</w:t>
      </w:r>
      <w:r>
        <w:t>独立流程。</w:t>
      </w:r>
    </w:p>
    <w:p w:rsidR="006F4CF4" w:rsidRPr="006F4CF4" w:rsidRDefault="006F4CF4" w:rsidP="006F4CF4">
      <w:pPr>
        <w:pStyle w:val="af7"/>
        <w:ind w:left="840" w:firstLineChars="0" w:firstLine="0"/>
        <w:jc w:val="left"/>
      </w:pPr>
      <w:r>
        <w:rPr>
          <w:rFonts w:hint="eastAsia"/>
        </w:rPr>
        <w:t>并不是说</w:t>
      </w:r>
      <w:r>
        <w:rPr>
          <w:rFonts w:hint="eastAsia"/>
        </w:rPr>
        <w:t>ORDER</w:t>
      </w:r>
      <w:r>
        <w:rPr>
          <w:rFonts w:hint="eastAsia"/>
        </w:rPr>
        <w:t>不会</w:t>
      </w:r>
      <w:r>
        <w:t>发生</w:t>
      </w:r>
      <w:r w:rsidR="00EE0A61">
        <w:rPr>
          <w:rFonts w:hint="eastAsia"/>
        </w:rPr>
        <w:t>，</w:t>
      </w:r>
      <w:r w:rsidR="00EE0A61">
        <w:t>而是从</w:t>
      </w:r>
      <w:r w:rsidR="00EE0A61">
        <w:rPr>
          <w:rFonts w:hint="eastAsia"/>
        </w:rPr>
        <w:t>显示</w:t>
      </w:r>
      <w:r w:rsidR="00EE0A61">
        <w:t>逻辑上跳过而已。但是</w:t>
      </w:r>
      <w:r w:rsidR="00EE0A61">
        <w:rPr>
          <w:rFonts w:hint="eastAsia"/>
        </w:rPr>
        <w:t>商谈</w:t>
      </w:r>
      <w:r w:rsidR="00EE0A61">
        <w:t>所需要进行的显示逻辑仍然会进行。</w:t>
      </w:r>
    </w:p>
    <w:p w:rsidR="006F4CF4" w:rsidRDefault="006F4CF4" w:rsidP="006F4CF4">
      <w:pPr>
        <w:pStyle w:val="af7"/>
        <w:numPr>
          <w:ilvl w:val="0"/>
          <w:numId w:val="18"/>
        </w:numPr>
        <w:ind w:firstLineChars="0"/>
        <w:jc w:val="left"/>
      </w:pPr>
      <w:r>
        <w:t>#1</w:t>
      </w:r>
      <w:r>
        <w:rPr>
          <w:rFonts w:hint="eastAsia"/>
        </w:rPr>
        <w:t>自由</w:t>
      </w:r>
      <w:r>
        <w:t>徘徊</w:t>
      </w:r>
    </w:p>
    <w:p w:rsidR="00EE0A61" w:rsidRDefault="00EE0A61" w:rsidP="00EE0A61">
      <w:pPr>
        <w:pStyle w:val="af7"/>
        <w:ind w:left="420" w:firstLineChars="0" w:firstLine="0"/>
        <w:jc w:val="left"/>
      </w:pPr>
      <w:r>
        <w:t>所有的冒险者进入店铺之后都会进入一个自由徘徊的阶段。</w:t>
      </w:r>
    </w:p>
    <w:p w:rsidR="00EE0A61" w:rsidRDefault="00EE0A61" w:rsidP="00EE0A61">
      <w:pPr>
        <w:pStyle w:val="af7"/>
        <w:ind w:left="420" w:firstLineChars="0" w:firstLine="0"/>
        <w:jc w:val="left"/>
      </w:pPr>
      <w:r>
        <w:t>该自由徘徊会持续</w:t>
      </w:r>
      <w:r>
        <w:rPr>
          <w:rFonts w:hint="eastAsia"/>
        </w:rPr>
        <w:t>0</w:t>
      </w:r>
      <w:r>
        <w:t>-7</w:t>
      </w:r>
      <w:r>
        <w:t>秒时间，视冒险者本身技能而定。</w:t>
      </w:r>
    </w:p>
    <w:p w:rsidR="006529FF" w:rsidRDefault="00EE0A61" w:rsidP="006529FF">
      <w:pPr>
        <w:pStyle w:val="af7"/>
        <w:ind w:left="420" w:firstLineChars="0" w:firstLine="0"/>
        <w:jc w:val="left"/>
      </w:pPr>
      <w:r>
        <w:t>推销只会在一个冒险者尚处于自由徘徊时发生。</w:t>
      </w:r>
    </w:p>
    <w:p w:rsidR="006F4CF4" w:rsidRDefault="006F4CF4" w:rsidP="006F4CF4">
      <w:pPr>
        <w:pStyle w:val="af7"/>
        <w:numPr>
          <w:ilvl w:val="0"/>
          <w:numId w:val="18"/>
        </w:numPr>
        <w:ind w:firstLineChars="0"/>
        <w:jc w:val="left"/>
      </w:pPr>
      <w:r>
        <w:rPr>
          <w:rFonts w:hint="eastAsia"/>
        </w:rPr>
        <w:t>#</w:t>
      </w:r>
      <w:r>
        <w:t>2</w:t>
      </w:r>
      <w:r>
        <w:rPr>
          <w:rFonts w:hint="eastAsia"/>
        </w:rPr>
        <w:t>商谈</w:t>
      </w:r>
    </w:p>
    <w:p w:rsidR="00DE1515" w:rsidRDefault="00DE1515" w:rsidP="00DE1515">
      <w:pPr>
        <w:pStyle w:val="af7"/>
        <w:ind w:left="420" w:firstLineChars="0" w:firstLine="0"/>
        <w:jc w:val="left"/>
      </w:pPr>
      <w:r>
        <w:rPr>
          <w:rFonts w:hint="eastAsia"/>
        </w:rPr>
        <w:t>商谈</w:t>
      </w:r>
      <w:r>
        <w:t>是一个通过雇员发生的主动行为。</w:t>
      </w:r>
    </w:p>
    <w:p w:rsidR="00DE1515" w:rsidRDefault="00DE1515" w:rsidP="00DE1515">
      <w:pPr>
        <w:pStyle w:val="af7"/>
        <w:ind w:left="420" w:firstLineChars="0" w:firstLine="0"/>
        <w:jc w:val="left"/>
      </w:pPr>
      <w:r>
        <w:rPr>
          <w:rFonts w:hint="eastAsia"/>
        </w:rPr>
        <w:t>商谈</w:t>
      </w:r>
      <w:r>
        <w:t>在设计上分为以下几种形式。</w:t>
      </w:r>
    </w:p>
    <w:p w:rsidR="00DE1515" w:rsidRDefault="006F28B9" w:rsidP="006F28B9">
      <w:pPr>
        <w:pStyle w:val="af7"/>
        <w:numPr>
          <w:ilvl w:val="0"/>
          <w:numId w:val="25"/>
        </w:numPr>
        <w:ind w:firstLineChars="0"/>
        <w:jc w:val="left"/>
      </w:pPr>
      <w:r>
        <w:rPr>
          <w:rFonts w:hint="eastAsia"/>
        </w:rPr>
        <w:t>砍价</w:t>
      </w:r>
    </w:p>
    <w:p w:rsidR="006F28B9" w:rsidRDefault="006F28B9" w:rsidP="006F28B9">
      <w:pPr>
        <w:pStyle w:val="af7"/>
        <w:ind w:left="840" w:firstLineChars="0" w:firstLine="0"/>
        <w:jc w:val="left"/>
      </w:pPr>
      <w:r>
        <w:rPr>
          <w:rFonts w:hint="eastAsia"/>
        </w:rPr>
        <w:t>在</w:t>
      </w:r>
      <w:r>
        <w:t>提供冒险者</w:t>
      </w:r>
      <w:r>
        <w:rPr>
          <w:rFonts w:hint="eastAsia"/>
        </w:rPr>
        <w:t>ORDER</w:t>
      </w:r>
      <w:r>
        <w:rPr>
          <w:rFonts w:hint="eastAsia"/>
        </w:rPr>
        <w:t>目标</w:t>
      </w:r>
      <w:r>
        <w:t>商品时，通过砍价来获得额外收益。</w:t>
      </w:r>
    </w:p>
    <w:p w:rsidR="006F28B9" w:rsidRDefault="006F28B9" w:rsidP="006F28B9">
      <w:pPr>
        <w:pStyle w:val="af7"/>
        <w:ind w:left="840" w:firstLineChars="0" w:firstLine="0"/>
        <w:jc w:val="left"/>
      </w:pPr>
      <w:r>
        <w:rPr>
          <w:rFonts w:hint="eastAsia"/>
        </w:rPr>
        <w:t>通常</w:t>
      </w:r>
      <w:r>
        <w:t>情况下，砍价是一个左右相互对比的进度条，</w:t>
      </w:r>
      <w:r>
        <w:rPr>
          <w:rFonts w:hint="eastAsia"/>
        </w:rPr>
        <w:t>冒险者</w:t>
      </w:r>
      <w:r>
        <w:t>会</w:t>
      </w:r>
      <w:r>
        <w:rPr>
          <w:rFonts w:hint="eastAsia"/>
        </w:rPr>
        <w:t>有</w:t>
      </w:r>
      <w:r>
        <w:t>一个基础的</w:t>
      </w:r>
      <w:r>
        <w:rPr>
          <w:rFonts w:hint="eastAsia"/>
        </w:rPr>
        <w:t>砍价加</w:t>
      </w:r>
      <w:r>
        <w:t>值</w:t>
      </w:r>
      <w:r>
        <w:rPr>
          <w:rFonts w:hint="eastAsia"/>
        </w:rPr>
        <w:t>，</w:t>
      </w:r>
      <w:r>
        <w:t>会在短时间内迅速上升，玩家则需要通过手动点击来增加</w:t>
      </w:r>
      <w:r>
        <w:rPr>
          <w:rFonts w:hint="eastAsia"/>
        </w:rPr>
        <w:t>雇员</w:t>
      </w:r>
      <w:r>
        <w:t>的砍价加值。</w:t>
      </w:r>
    </w:p>
    <w:p w:rsidR="00B028F5" w:rsidRPr="006F28B9" w:rsidRDefault="00B028F5" w:rsidP="006F28B9">
      <w:pPr>
        <w:pStyle w:val="af7"/>
        <w:ind w:left="840" w:firstLineChars="0" w:firstLine="0"/>
        <w:jc w:val="left"/>
      </w:pPr>
      <w:r>
        <w:rPr>
          <w:rFonts w:hint="eastAsia"/>
        </w:rPr>
        <w:t>强卖</w:t>
      </w:r>
      <w:r>
        <w:t>会获得额外的交易经验。</w:t>
      </w:r>
    </w:p>
    <w:p w:rsidR="006F28B9" w:rsidRDefault="006F28B9" w:rsidP="006F28B9">
      <w:pPr>
        <w:pStyle w:val="af7"/>
        <w:numPr>
          <w:ilvl w:val="0"/>
          <w:numId w:val="25"/>
        </w:numPr>
        <w:ind w:firstLineChars="0"/>
        <w:jc w:val="left"/>
      </w:pPr>
      <w:r>
        <w:rPr>
          <w:rFonts w:hint="eastAsia"/>
        </w:rPr>
        <w:t>强卖</w:t>
      </w:r>
    </w:p>
    <w:p w:rsidR="006F28B9" w:rsidRDefault="006F28B9" w:rsidP="006F28B9">
      <w:pPr>
        <w:pStyle w:val="af7"/>
        <w:ind w:left="840" w:firstLineChars="0" w:firstLine="0"/>
        <w:jc w:val="left"/>
      </w:pPr>
      <w:r>
        <w:rPr>
          <w:rFonts w:hint="eastAsia"/>
        </w:rPr>
        <w:t>冒险者</w:t>
      </w:r>
      <w:r>
        <w:t>会给出一个</w:t>
      </w:r>
      <w:r>
        <w:rPr>
          <w:rFonts w:hint="eastAsia"/>
        </w:rPr>
        <w:t>ORDER</w:t>
      </w:r>
      <w:r>
        <w:rPr>
          <w:rFonts w:hint="eastAsia"/>
        </w:rPr>
        <w:t>，</w:t>
      </w:r>
      <w:r>
        <w:t>发生</w:t>
      </w:r>
      <w:r>
        <w:rPr>
          <w:rFonts w:hint="eastAsia"/>
        </w:rPr>
        <w:t>强卖</w:t>
      </w:r>
      <w:r>
        <w:t>之后，雇员会无视冒险者的</w:t>
      </w:r>
      <w:r>
        <w:rPr>
          <w:rFonts w:hint="eastAsia"/>
        </w:rPr>
        <w:t>ORDER</w:t>
      </w:r>
      <w:r>
        <w:rPr>
          <w:rFonts w:hint="eastAsia"/>
        </w:rPr>
        <w:t>，</w:t>
      </w:r>
      <w:r>
        <w:t>以新商品来进行交易。</w:t>
      </w:r>
    </w:p>
    <w:p w:rsidR="006F28B9" w:rsidRDefault="006F28B9" w:rsidP="006F28B9">
      <w:pPr>
        <w:pStyle w:val="af7"/>
        <w:ind w:left="840" w:firstLineChars="0" w:firstLine="0"/>
        <w:jc w:val="left"/>
      </w:pPr>
      <w:r>
        <w:rPr>
          <w:rFonts w:hint="eastAsia"/>
        </w:rPr>
        <w:t>该</w:t>
      </w:r>
      <w:r>
        <w:t>交易的新商品</w:t>
      </w:r>
      <w:r>
        <w:rPr>
          <w:rFonts w:hint="eastAsia"/>
        </w:rPr>
        <w:t>会</w:t>
      </w:r>
      <w:r w:rsidR="00B028F5">
        <w:rPr>
          <w:rFonts w:hint="eastAsia"/>
        </w:rPr>
        <w:t>降低</w:t>
      </w:r>
      <w:r w:rsidR="00B028F5">
        <w:t>商谈成功率，</w:t>
      </w:r>
      <w:r w:rsidR="00B028F5">
        <w:rPr>
          <w:rFonts w:hint="eastAsia"/>
        </w:rPr>
        <w:t>且</w:t>
      </w:r>
      <w:r w:rsidR="00B028F5">
        <w:t>交易本身的收益浮动范围会变大。</w:t>
      </w:r>
    </w:p>
    <w:p w:rsidR="00B028F5" w:rsidRPr="00B028F5" w:rsidRDefault="00B028F5" w:rsidP="006F28B9">
      <w:pPr>
        <w:pStyle w:val="af7"/>
        <w:ind w:left="840" w:firstLineChars="0" w:firstLine="0"/>
        <w:jc w:val="left"/>
      </w:pPr>
      <w:r>
        <w:rPr>
          <w:rFonts w:hint="eastAsia"/>
        </w:rPr>
        <w:t>强卖</w:t>
      </w:r>
      <w:r>
        <w:t>会获得额外的交易经验。</w:t>
      </w:r>
    </w:p>
    <w:p w:rsidR="006F4CF4" w:rsidRDefault="006F4CF4" w:rsidP="006F4CF4">
      <w:pPr>
        <w:pStyle w:val="af7"/>
        <w:numPr>
          <w:ilvl w:val="0"/>
          <w:numId w:val="18"/>
        </w:numPr>
        <w:ind w:firstLineChars="0"/>
        <w:jc w:val="left"/>
      </w:pPr>
      <w:r>
        <w:t>#3</w:t>
      </w:r>
      <w:r>
        <w:rPr>
          <w:rFonts w:hint="eastAsia"/>
        </w:rPr>
        <w:t>推销</w:t>
      </w:r>
    </w:p>
    <w:p w:rsidR="00B028F5" w:rsidRDefault="00B028F5" w:rsidP="00B028F5">
      <w:pPr>
        <w:pStyle w:val="af7"/>
        <w:ind w:left="420" w:firstLineChars="0" w:firstLine="0"/>
        <w:jc w:val="left"/>
      </w:pPr>
      <w:r>
        <w:rPr>
          <w:rFonts w:hint="eastAsia"/>
        </w:rPr>
        <w:t>推销本质</w:t>
      </w:r>
      <w:r>
        <w:t>就是强卖。在冒险者</w:t>
      </w:r>
      <w:r>
        <w:rPr>
          <w:rFonts w:hint="eastAsia"/>
        </w:rPr>
        <w:t>处于</w:t>
      </w:r>
      <w:r>
        <w:t>徘徊阶段，并未产生</w:t>
      </w:r>
      <w:r>
        <w:rPr>
          <w:rFonts w:hint="eastAsia"/>
        </w:rPr>
        <w:t>ORDER</w:t>
      </w:r>
      <w:r>
        <w:rPr>
          <w:rFonts w:hint="eastAsia"/>
        </w:rPr>
        <w:t>时</w:t>
      </w:r>
      <w:r>
        <w:t>，如雇员空闲（</w:t>
      </w:r>
      <w:r>
        <w:rPr>
          <w:rFonts w:hint="eastAsia"/>
        </w:rPr>
        <w:t>未</w:t>
      </w:r>
      <w:r>
        <w:t>处于交易状态中，具体查看文档中的雇员</w:t>
      </w:r>
      <w:r>
        <w:rPr>
          <w:rFonts w:hint="eastAsia"/>
        </w:rPr>
        <w:t>，</w:t>
      </w:r>
      <w:r>
        <w:t>有对雇员状态有</w:t>
      </w:r>
      <w:r>
        <w:rPr>
          <w:rFonts w:hint="eastAsia"/>
        </w:rPr>
        <w:t>更</w:t>
      </w:r>
      <w:r>
        <w:t>明确的说明）</w:t>
      </w:r>
      <w:r>
        <w:rPr>
          <w:rFonts w:hint="eastAsia"/>
        </w:rPr>
        <w:t>，</w:t>
      </w:r>
      <w:r>
        <w:t>则会主动发生</w:t>
      </w:r>
      <w:r>
        <w:rPr>
          <w:rFonts w:hint="eastAsia"/>
        </w:rPr>
        <w:t>推销</w:t>
      </w:r>
      <w:r>
        <w:t>。</w:t>
      </w:r>
    </w:p>
    <w:p w:rsidR="00B028F5" w:rsidRPr="00B028F5" w:rsidRDefault="00B028F5" w:rsidP="00B028F5">
      <w:pPr>
        <w:pStyle w:val="af7"/>
        <w:ind w:left="420" w:firstLineChars="0" w:firstLine="0"/>
        <w:jc w:val="left"/>
      </w:pPr>
      <w:r>
        <w:rPr>
          <w:rFonts w:hint="eastAsia"/>
        </w:rPr>
        <w:t>发生</w:t>
      </w:r>
      <w:r>
        <w:t>推销之后，被推销的冒险者不再产生</w:t>
      </w:r>
      <w:r>
        <w:rPr>
          <w:rFonts w:hint="eastAsia"/>
        </w:rPr>
        <w:t>ORDER</w:t>
      </w:r>
      <w:r>
        <w:rPr>
          <w:rFonts w:hint="eastAsia"/>
        </w:rPr>
        <w:t>，</w:t>
      </w:r>
      <w:r>
        <w:t>而是以强卖规则进行事件。</w:t>
      </w:r>
    </w:p>
    <w:p w:rsidR="006F4CF4" w:rsidRDefault="006F4CF4" w:rsidP="006F4CF4">
      <w:pPr>
        <w:pStyle w:val="af7"/>
        <w:numPr>
          <w:ilvl w:val="0"/>
          <w:numId w:val="18"/>
        </w:numPr>
        <w:ind w:firstLineChars="0"/>
        <w:jc w:val="left"/>
      </w:pPr>
      <w:r>
        <w:rPr>
          <w:rFonts w:hint="eastAsia"/>
        </w:rPr>
        <w:t>#</w:t>
      </w:r>
      <w:r>
        <w:t>4</w:t>
      </w:r>
      <w:r>
        <w:rPr>
          <w:rFonts w:hint="eastAsia"/>
        </w:rPr>
        <w:t>偷盗</w:t>
      </w:r>
    </w:p>
    <w:p w:rsidR="00EE0A61" w:rsidRDefault="00EE0A61" w:rsidP="00EE0A61">
      <w:pPr>
        <w:pStyle w:val="af7"/>
        <w:ind w:left="420" w:firstLineChars="0" w:firstLine="0"/>
        <w:jc w:val="left"/>
      </w:pPr>
      <w:r>
        <w:t>推销是一个</w:t>
      </w:r>
      <w:proofErr w:type="gramStart"/>
      <w:r>
        <w:t>特殊响应</w:t>
      </w:r>
      <w:proofErr w:type="gramEnd"/>
      <w:r>
        <w:t>事件。只有在冒险者完成徘徊之后进行是否发生</w:t>
      </w:r>
      <w:proofErr w:type="gramStart"/>
      <w:r>
        <w:t>特殊响应</w:t>
      </w:r>
      <w:proofErr w:type="gramEnd"/>
      <w:r>
        <w:t>事件的判断。并在判断偷盗时，发生偷盗事件。</w:t>
      </w:r>
    </w:p>
    <w:p w:rsidR="00EE0A61" w:rsidRDefault="00EE0A61" w:rsidP="00EE0A61">
      <w:pPr>
        <w:pStyle w:val="af7"/>
        <w:ind w:left="420" w:firstLineChars="0" w:firstLine="0"/>
        <w:jc w:val="left"/>
      </w:pPr>
      <w:r>
        <w:t>偷盗是与冒险者本身所携带的技能相关的，只有拥有偷盗相关技能的冒险者进店，并且在徘徊结束之后进行</w:t>
      </w:r>
      <w:proofErr w:type="gramStart"/>
      <w:r>
        <w:t>特殊响应</w:t>
      </w:r>
      <w:proofErr w:type="gramEnd"/>
      <w:r>
        <w:t>判断时，才会发生偷盗事件。</w:t>
      </w:r>
    </w:p>
    <w:p w:rsidR="008913C4" w:rsidRDefault="00EE0A61" w:rsidP="008913C4">
      <w:pPr>
        <w:pStyle w:val="af7"/>
        <w:numPr>
          <w:ilvl w:val="0"/>
          <w:numId w:val="24"/>
        </w:numPr>
        <w:ind w:firstLineChars="0"/>
        <w:jc w:val="left"/>
      </w:pPr>
      <w:r>
        <w:t>偷盗发生后</w:t>
      </w:r>
      <w:r w:rsidR="008913C4">
        <w:rPr>
          <w:rFonts w:hint="eastAsia"/>
        </w:rPr>
        <w:t>会</w:t>
      </w:r>
      <w:r w:rsidR="008913C4">
        <w:t>进入相关的偷盗</w:t>
      </w:r>
      <w:r w:rsidR="008913C4">
        <w:rPr>
          <w:rFonts w:hint="eastAsia"/>
        </w:rPr>
        <w:t>QTE</w:t>
      </w:r>
      <w:r w:rsidR="008913C4">
        <w:rPr>
          <w:rFonts w:hint="eastAsia"/>
        </w:rPr>
        <w:t>流程</w:t>
      </w:r>
      <w:r w:rsidR="008913C4">
        <w:t>。通过</w:t>
      </w:r>
      <w:r w:rsidR="008913C4">
        <w:rPr>
          <w:rFonts w:hint="eastAsia"/>
        </w:rPr>
        <w:t>QTE</w:t>
      </w:r>
      <w:r w:rsidR="008913C4">
        <w:rPr>
          <w:rFonts w:hint="eastAsia"/>
        </w:rPr>
        <w:t>的</w:t>
      </w:r>
      <w:r w:rsidR="008913C4">
        <w:t>点击可以</w:t>
      </w:r>
      <w:r w:rsidR="008913C4">
        <w:rPr>
          <w:rFonts w:hint="eastAsia"/>
        </w:rPr>
        <w:t>阻止</w:t>
      </w:r>
      <w:r w:rsidR="008913C4">
        <w:t>偷盗。</w:t>
      </w:r>
    </w:p>
    <w:p w:rsidR="00F31AEF" w:rsidRDefault="00F31AEF" w:rsidP="008913C4">
      <w:pPr>
        <w:pStyle w:val="af7"/>
        <w:numPr>
          <w:ilvl w:val="0"/>
          <w:numId w:val="24"/>
        </w:numPr>
        <w:ind w:firstLineChars="0"/>
        <w:jc w:val="left"/>
      </w:pPr>
      <w:r>
        <w:rPr>
          <w:rFonts w:hint="eastAsia"/>
        </w:rPr>
        <w:t>阻止</w:t>
      </w:r>
      <w:r>
        <w:t>偷盗失败，会损失被偷盗的商品。</w:t>
      </w:r>
    </w:p>
    <w:p w:rsidR="00F31AEF" w:rsidRDefault="00F31AEF" w:rsidP="00F31AEF">
      <w:pPr>
        <w:pStyle w:val="af7"/>
        <w:ind w:left="840" w:firstLineChars="0" w:firstLine="0"/>
        <w:jc w:val="left"/>
      </w:pPr>
      <w:r>
        <w:rPr>
          <w:rFonts w:hint="eastAsia"/>
        </w:rPr>
        <w:t>一个</w:t>
      </w:r>
      <w:r>
        <w:t>冒险者只会偷盗一件商品。</w:t>
      </w:r>
    </w:p>
    <w:p w:rsidR="00F31AEF" w:rsidRDefault="00F31AEF" w:rsidP="008913C4">
      <w:pPr>
        <w:pStyle w:val="af7"/>
        <w:numPr>
          <w:ilvl w:val="0"/>
          <w:numId w:val="24"/>
        </w:numPr>
        <w:ind w:firstLineChars="0"/>
        <w:jc w:val="left"/>
      </w:pPr>
      <w:r>
        <w:rPr>
          <w:rFonts w:hint="eastAsia"/>
        </w:rPr>
        <w:t>阻止</w:t>
      </w:r>
      <w:r>
        <w:t>偷盗者成功，一定几率损失该商品。但是</w:t>
      </w:r>
      <w:r>
        <w:rPr>
          <w:rFonts w:hint="eastAsia"/>
        </w:rPr>
        <w:t>必定</w:t>
      </w:r>
      <w:r>
        <w:t>会获得偷盗阻止的奖励。</w:t>
      </w:r>
    </w:p>
    <w:p w:rsidR="00075F4D" w:rsidRDefault="00075F4D" w:rsidP="00075F4D">
      <w:pPr>
        <w:pStyle w:val="2"/>
      </w:pPr>
      <w:r>
        <w:rPr>
          <w:rFonts w:hint="eastAsia"/>
        </w:rPr>
        <w:t>雇员</w:t>
      </w:r>
    </w:p>
    <w:p w:rsidR="00B97EB3" w:rsidRDefault="00B97EB3" w:rsidP="00B97EB3">
      <w:r>
        <w:rPr>
          <w:rFonts w:hint="eastAsia"/>
        </w:rPr>
        <w:t>雇员是</w:t>
      </w:r>
      <w:r>
        <w:t>联系玩家所生产（</w:t>
      </w:r>
      <w:r>
        <w:rPr>
          <w:rFonts w:hint="eastAsia"/>
        </w:rPr>
        <w:t>工匠</w:t>
      </w:r>
      <w:r>
        <w:t>生产）</w:t>
      </w:r>
      <w:r>
        <w:rPr>
          <w:rFonts w:hint="eastAsia"/>
        </w:rPr>
        <w:t>的</w:t>
      </w:r>
      <w:r>
        <w:t>产品与</w:t>
      </w:r>
      <w:r>
        <w:rPr>
          <w:rFonts w:hint="eastAsia"/>
        </w:rPr>
        <w:t>冒险者</w:t>
      </w:r>
      <w:r>
        <w:t>求购之间的</w:t>
      </w:r>
      <w:r>
        <w:rPr>
          <w:rFonts w:hint="eastAsia"/>
        </w:rPr>
        <w:t>主要</w:t>
      </w:r>
      <w:r>
        <w:t>方式。</w:t>
      </w:r>
    </w:p>
    <w:p w:rsidR="00B97EB3" w:rsidRDefault="00B97EB3" w:rsidP="00B97EB3">
      <w:r>
        <w:rPr>
          <w:rFonts w:hint="eastAsia"/>
        </w:rPr>
        <w:lastRenderedPageBreak/>
        <w:t>冒险</w:t>
      </w:r>
      <w:r>
        <w:t>者的</w:t>
      </w:r>
      <w:r>
        <w:rPr>
          <w:rFonts w:hint="eastAsia"/>
        </w:rPr>
        <w:t>ORDER</w:t>
      </w:r>
      <w:r>
        <w:rPr>
          <w:rFonts w:hint="eastAsia"/>
        </w:rPr>
        <w:t>，</w:t>
      </w:r>
      <w:r>
        <w:t>都是需要雇员才能完成的。</w:t>
      </w:r>
    </w:p>
    <w:p w:rsidR="00C2441D" w:rsidRDefault="00C2441D" w:rsidP="00C2441D">
      <w:pPr>
        <w:pStyle w:val="af7"/>
        <w:numPr>
          <w:ilvl w:val="0"/>
          <w:numId w:val="26"/>
        </w:numPr>
        <w:ind w:firstLineChars="0"/>
      </w:pPr>
      <w:r>
        <w:rPr>
          <w:rFonts w:hint="eastAsia"/>
        </w:rPr>
        <w:t>雇员</w:t>
      </w:r>
      <w:r>
        <w:t>工作</w:t>
      </w:r>
      <w:r>
        <w:rPr>
          <w:rFonts w:hint="eastAsia"/>
        </w:rPr>
        <w:t>逻辑</w:t>
      </w:r>
      <w:r>
        <w:t>：</w:t>
      </w:r>
    </w:p>
    <w:p w:rsidR="004E4773" w:rsidRDefault="00D416F0" w:rsidP="00C2441D">
      <w:pPr>
        <w:pStyle w:val="af7"/>
        <w:ind w:left="420" w:firstLineChars="0" w:firstLine="0"/>
        <w:jc w:val="center"/>
      </w:pPr>
      <w:r>
        <w:object w:dxaOrig="9810" w:dyaOrig="14776">
          <v:shape id="_x0000_i1026" type="#_x0000_t75" style="width:432.75pt;height:651.75pt" o:ole="">
            <v:imagedata r:id="rId11" o:title=""/>
          </v:shape>
          <o:OLEObject Type="Embed" ProgID="Visio.Drawing.15" ShapeID="_x0000_i1026" DrawAspect="Content" ObjectID="_1597491679" r:id="rId12"/>
        </w:object>
      </w:r>
    </w:p>
    <w:p w:rsidR="00873615" w:rsidRDefault="00420802" w:rsidP="00B97EB3">
      <w:r>
        <w:rPr>
          <w:rFonts w:hint="eastAsia"/>
        </w:rPr>
        <w:t>所有</w:t>
      </w:r>
      <w:r>
        <w:t>的</w:t>
      </w:r>
      <w:r>
        <w:rPr>
          <w:rFonts w:hint="eastAsia"/>
        </w:rPr>
        <w:t>雇员</w:t>
      </w:r>
      <w:r>
        <w:t>分为两个大类，</w:t>
      </w:r>
      <w:r>
        <w:rPr>
          <w:rFonts w:hint="eastAsia"/>
        </w:rPr>
        <w:t>基础雇员和</w:t>
      </w:r>
      <w:r>
        <w:t>史莱</w:t>
      </w:r>
      <w:proofErr w:type="gramStart"/>
      <w:r>
        <w:t>姆</w:t>
      </w:r>
      <w:proofErr w:type="gramEnd"/>
      <w:r>
        <w:t>。</w:t>
      </w:r>
    </w:p>
    <w:p w:rsidR="00420802" w:rsidRDefault="00420802" w:rsidP="00420802">
      <w:pPr>
        <w:pStyle w:val="af7"/>
        <w:numPr>
          <w:ilvl w:val="0"/>
          <w:numId w:val="18"/>
        </w:numPr>
        <w:ind w:firstLineChars="0"/>
      </w:pPr>
      <w:r>
        <w:rPr>
          <w:rFonts w:hint="eastAsia"/>
        </w:rPr>
        <w:t>基础</w:t>
      </w:r>
      <w:r>
        <w:t>雇员</w:t>
      </w:r>
    </w:p>
    <w:p w:rsidR="00BB49FF" w:rsidRDefault="00BB49FF" w:rsidP="00BB49FF">
      <w:pPr>
        <w:pStyle w:val="af7"/>
        <w:ind w:left="420" w:firstLineChars="0" w:firstLine="0"/>
      </w:pPr>
      <w:r>
        <w:rPr>
          <w:rFonts w:hint="eastAsia"/>
        </w:rPr>
        <w:t>雇员</w:t>
      </w:r>
      <w:r>
        <w:t>在开店之后，总是</w:t>
      </w:r>
      <w:r>
        <w:rPr>
          <w:rFonts w:hint="eastAsia"/>
        </w:rPr>
        <w:t>处于</w:t>
      </w:r>
      <w:r>
        <w:t>待机状态的。只有</w:t>
      </w:r>
      <w:r>
        <w:rPr>
          <w:rFonts w:hint="eastAsia"/>
        </w:rPr>
        <w:t>冒险者入店</w:t>
      </w:r>
      <w:r>
        <w:t>之后，才会进行相关的相应和状态变化。</w:t>
      </w:r>
      <w:r>
        <w:rPr>
          <w:rFonts w:hint="eastAsia"/>
        </w:rPr>
        <w:t>且</w:t>
      </w:r>
      <w:r>
        <w:t>，一个雇员同</w:t>
      </w:r>
      <w:r>
        <w:rPr>
          <w:rFonts w:hint="eastAsia"/>
        </w:rPr>
        <w:t>时</w:t>
      </w:r>
      <w:r>
        <w:t>只会针对一个冒险者进行</w:t>
      </w:r>
      <w:r>
        <w:rPr>
          <w:rFonts w:hint="eastAsia"/>
        </w:rPr>
        <w:t>推销或</w:t>
      </w:r>
      <w:r>
        <w:t>交易。</w:t>
      </w:r>
    </w:p>
    <w:p w:rsidR="00BB49FF" w:rsidRDefault="00BB49FF" w:rsidP="00BB49FF">
      <w:pPr>
        <w:pStyle w:val="af7"/>
        <w:numPr>
          <w:ilvl w:val="0"/>
          <w:numId w:val="24"/>
        </w:numPr>
        <w:ind w:firstLineChars="0"/>
      </w:pPr>
      <w:r>
        <w:rPr>
          <w:rFonts w:hint="eastAsia"/>
        </w:rPr>
        <w:t>拥有推销技能</w:t>
      </w:r>
      <w:r>
        <w:t>的雇员，</w:t>
      </w:r>
      <w:r>
        <w:rPr>
          <w:rFonts w:hint="eastAsia"/>
        </w:rPr>
        <w:t>在</w:t>
      </w:r>
      <w:r>
        <w:t>冒险者进入店铺后</w:t>
      </w:r>
      <w:r>
        <w:rPr>
          <w:rFonts w:hint="eastAsia"/>
        </w:rPr>
        <w:t>只会</w:t>
      </w:r>
      <w:r>
        <w:t>对其进行一次推销判定，如果发生推销，则执行，若无，则不再对该冒险者进行推销判定。</w:t>
      </w:r>
    </w:p>
    <w:p w:rsidR="00BB49FF" w:rsidRDefault="00A3594C" w:rsidP="00BB49FF">
      <w:pPr>
        <w:pStyle w:val="af7"/>
        <w:numPr>
          <w:ilvl w:val="0"/>
          <w:numId w:val="24"/>
        </w:numPr>
        <w:ind w:firstLineChars="0"/>
      </w:pPr>
      <w:r>
        <w:rPr>
          <w:rFonts w:hint="eastAsia"/>
        </w:rPr>
        <w:t>在冒险者</w:t>
      </w:r>
      <w:r>
        <w:t>生成</w:t>
      </w:r>
      <w:r>
        <w:rPr>
          <w:rFonts w:hint="eastAsia"/>
        </w:rPr>
        <w:t>ORDER</w:t>
      </w:r>
      <w:r>
        <w:rPr>
          <w:rFonts w:hint="eastAsia"/>
        </w:rPr>
        <w:t>之后</w:t>
      </w:r>
      <w:r>
        <w:t>，雇员才会开始进入响应流程。响应流程主要由取货、送货、交易</w:t>
      </w:r>
      <w:r>
        <w:rPr>
          <w:rFonts w:hint="eastAsia"/>
        </w:rPr>
        <w:t>三个</w:t>
      </w:r>
      <w:r>
        <w:t>步骤完成。</w:t>
      </w:r>
    </w:p>
    <w:p w:rsidR="00D416F0" w:rsidRDefault="00D416F0" w:rsidP="00BB49FF">
      <w:pPr>
        <w:pStyle w:val="af7"/>
        <w:numPr>
          <w:ilvl w:val="0"/>
          <w:numId w:val="24"/>
        </w:numPr>
        <w:ind w:firstLineChars="0"/>
      </w:pPr>
      <w:r>
        <w:rPr>
          <w:rFonts w:hint="eastAsia"/>
        </w:rPr>
        <w:t>一个冒险者</w:t>
      </w:r>
      <w:r>
        <w:t>的</w:t>
      </w:r>
      <w:r>
        <w:rPr>
          <w:rFonts w:hint="eastAsia"/>
        </w:rPr>
        <w:t>ORDER</w:t>
      </w:r>
      <w:r>
        <w:rPr>
          <w:rFonts w:hint="eastAsia"/>
        </w:rPr>
        <w:t>同时</w:t>
      </w:r>
      <w:r>
        <w:t>只会被一个雇员响应。</w:t>
      </w:r>
    </w:p>
    <w:p w:rsidR="00A3594C" w:rsidRDefault="00A3594C" w:rsidP="00BB49FF">
      <w:pPr>
        <w:pStyle w:val="af7"/>
        <w:numPr>
          <w:ilvl w:val="0"/>
          <w:numId w:val="24"/>
        </w:numPr>
        <w:ind w:firstLineChars="0"/>
      </w:pPr>
      <w:r>
        <w:rPr>
          <w:rFonts w:hint="eastAsia"/>
        </w:rPr>
        <w:t>普通</w:t>
      </w:r>
      <w:r>
        <w:t>的交易仅为</w:t>
      </w:r>
      <w:r>
        <w:rPr>
          <w:rFonts w:hint="eastAsia"/>
        </w:rPr>
        <w:t>货物</w:t>
      </w:r>
      <w:r>
        <w:t>向货币的转化和消耗过程</w:t>
      </w:r>
      <w:r>
        <w:rPr>
          <w:rFonts w:hint="eastAsia"/>
        </w:rPr>
        <w:t>。</w:t>
      </w:r>
      <w:r>
        <w:t>但是</w:t>
      </w:r>
      <w:r>
        <w:rPr>
          <w:rFonts w:hint="eastAsia"/>
        </w:rPr>
        <w:t>拥有</w:t>
      </w:r>
      <w:r>
        <w:t>商谈技巧的雇员，会在交易开始之后进行商谈判定。</w:t>
      </w:r>
    </w:p>
    <w:p w:rsidR="00C2441D" w:rsidRDefault="00C2441D" w:rsidP="00BB49FF">
      <w:pPr>
        <w:pStyle w:val="af7"/>
        <w:numPr>
          <w:ilvl w:val="0"/>
          <w:numId w:val="24"/>
        </w:numPr>
        <w:ind w:firstLineChars="0"/>
      </w:pPr>
      <w:r>
        <w:rPr>
          <w:rFonts w:hint="eastAsia"/>
        </w:rPr>
        <w:t>取货</w:t>
      </w:r>
      <w:r>
        <w:t>和送货是</w:t>
      </w:r>
      <w:r>
        <w:rPr>
          <w:rFonts w:hint="eastAsia"/>
        </w:rPr>
        <w:t>一套</w:t>
      </w:r>
      <w:r>
        <w:t>流程。</w:t>
      </w:r>
    </w:p>
    <w:p w:rsidR="00C2441D" w:rsidRPr="00C2441D" w:rsidRDefault="00C2441D" w:rsidP="00C2441D">
      <w:pPr>
        <w:pStyle w:val="af7"/>
        <w:ind w:left="840" w:firstLineChars="0" w:firstLine="0"/>
      </w:pPr>
      <w:r>
        <w:rPr>
          <w:rFonts w:hint="eastAsia"/>
        </w:rPr>
        <w:t>取货</w:t>
      </w:r>
      <w:r>
        <w:t>在</w:t>
      </w:r>
    </w:p>
    <w:p w:rsidR="00420802" w:rsidRDefault="00420802" w:rsidP="00420802">
      <w:pPr>
        <w:pStyle w:val="af7"/>
        <w:numPr>
          <w:ilvl w:val="0"/>
          <w:numId w:val="18"/>
        </w:numPr>
        <w:ind w:firstLineChars="0"/>
      </w:pPr>
      <w:r>
        <w:rPr>
          <w:rFonts w:hint="eastAsia"/>
        </w:rPr>
        <w:t>史莱</w:t>
      </w:r>
      <w:proofErr w:type="gramStart"/>
      <w:r>
        <w:rPr>
          <w:rFonts w:hint="eastAsia"/>
        </w:rPr>
        <w:t>姆</w:t>
      </w:r>
      <w:proofErr w:type="gramEnd"/>
    </w:p>
    <w:p w:rsidR="00420802" w:rsidRDefault="00420802" w:rsidP="00420802">
      <w:pPr>
        <w:pStyle w:val="af7"/>
        <w:ind w:left="420" w:firstLineChars="0" w:firstLine="0"/>
      </w:pPr>
      <w:r>
        <w:rPr>
          <w:rFonts w:hint="eastAsia"/>
        </w:rPr>
        <w:t>史莱</w:t>
      </w:r>
      <w:proofErr w:type="gramStart"/>
      <w:r>
        <w:rPr>
          <w:rFonts w:hint="eastAsia"/>
        </w:rPr>
        <w:t>姆</w:t>
      </w:r>
      <w:proofErr w:type="gramEnd"/>
      <w:r>
        <w:t>作为一个特殊的雇员分类，本身不带有商谈相关的功能及技能。</w:t>
      </w:r>
    </w:p>
    <w:p w:rsidR="00420802" w:rsidRDefault="00420802" w:rsidP="00420802">
      <w:pPr>
        <w:pStyle w:val="af7"/>
        <w:ind w:left="420" w:firstLineChars="0" w:firstLine="0"/>
      </w:pPr>
      <w:r>
        <w:rPr>
          <w:rFonts w:hint="eastAsia"/>
        </w:rPr>
        <w:t>而</w:t>
      </w:r>
      <w:r>
        <w:t>史莱</w:t>
      </w:r>
      <w:proofErr w:type="gramStart"/>
      <w:r>
        <w:t>姆</w:t>
      </w:r>
      <w:proofErr w:type="gramEnd"/>
      <w:r>
        <w:t>则可以通过点击</w:t>
      </w:r>
      <w:proofErr w:type="gramStart"/>
      <w:r>
        <w:t>交互对</w:t>
      </w:r>
      <w:proofErr w:type="gramEnd"/>
      <w:r>
        <w:t>当前已经储存在店铺内的商品，进行消耗</w:t>
      </w:r>
      <w:r>
        <w:rPr>
          <w:rFonts w:hint="eastAsia"/>
        </w:rPr>
        <w:t>，</w:t>
      </w:r>
      <w:r>
        <w:t>并通过消耗转化为经验。</w:t>
      </w:r>
    </w:p>
    <w:p w:rsidR="00420802" w:rsidRDefault="00420802" w:rsidP="00420802">
      <w:pPr>
        <w:pStyle w:val="af7"/>
        <w:numPr>
          <w:ilvl w:val="0"/>
          <w:numId w:val="24"/>
        </w:numPr>
        <w:ind w:firstLineChars="0"/>
      </w:pPr>
      <w:r>
        <w:rPr>
          <w:rFonts w:hint="eastAsia"/>
        </w:rPr>
        <w:t>不同</w:t>
      </w:r>
      <w:r>
        <w:t>的史莱</w:t>
      </w:r>
      <w:proofErr w:type="gramStart"/>
      <w:r>
        <w:t>姆</w:t>
      </w:r>
      <w:proofErr w:type="gramEnd"/>
      <w:r>
        <w:t>所拥有的基础消耗</w:t>
      </w:r>
      <w:r>
        <w:rPr>
          <w:rFonts w:hint="eastAsia"/>
        </w:rPr>
        <w:t>收益</w:t>
      </w:r>
      <w:r>
        <w:t>是相同的。</w:t>
      </w:r>
    </w:p>
    <w:p w:rsidR="00420802" w:rsidRDefault="00420802" w:rsidP="00420802">
      <w:pPr>
        <w:pStyle w:val="af7"/>
        <w:numPr>
          <w:ilvl w:val="0"/>
          <w:numId w:val="24"/>
        </w:numPr>
        <w:ind w:firstLineChars="0"/>
      </w:pPr>
      <w:r>
        <w:rPr>
          <w:rFonts w:hint="eastAsia"/>
        </w:rPr>
        <w:t>消耗</w:t>
      </w:r>
      <w:r>
        <w:t>收益的计算，只会针对消耗时的</w:t>
      </w:r>
      <w:r>
        <w:rPr>
          <w:rFonts w:hint="eastAsia"/>
        </w:rPr>
        <w:t>店铺</w:t>
      </w:r>
      <w:r>
        <w:t>中所有内容的加成属性决定。</w:t>
      </w:r>
    </w:p>
    <w:p w:rsidR="00BB49FF" w:rsidRDefault="00BB49FF" w:rsidP="00420802">
      <w:pPr>
        <w:pStyle w:val="af7"/>
        <w:numPr>
          <w:ilvl w:val="0"/>
          <w:numId w:val="24"/>
        </w:numPr>
        <w:ind w:firstLineChars="0"/>
      </w:pPr>
      <w:r>
        <w:rPr>
          <w:rFonts w:hint="eastAsia"/>
        </w:rPr>
        <w:t>史莱</w:t>
      </w:r>
      <w:proofErr w:type="gramStart"/>
      <w:r>
        <w:rPr>
          <w:rFonts w:hint="eastAsia"/>
        </w:rPr>
        <w:t>姆</w:t>
      </w:r>
      <w:proofErr w:type="gramEnd"/>
      <w:r>
        <w:t>只会进行基础的交易。关于</w:t>
      </w:r>
      <w:r>
        <w:rPr>
          <w:rFonts w:hint="eastAsia"/>
        </w:rPr>
        <w:t>推销</w:t>
      </w:r>
      <w:r>
        <w:t>、商谈的技能不会被配置在设定为</w:t>
      </w:r>
      <w:r>
        <w:rPr>
          <w:rFonts w:hint="eastAsia"/>
        </w:rPr>
        <w:t>史莱</w:t>
      </w:r>
      <w:proofErr w:type="gramStart"/>
      <w:r>
        <w:rPr>
          <w:rFonts w:hint="eastAsia"/>
        </w:rPr>
        <w:t>姆</w:t>
      </w:r>
      <w:proofErr w:type="gramEnd"/>
      <w:r>
        <w:t>的雇员身上。且</w:t>
      </w:r>
      <w:r>
        <w:rPr>
          <w:rFonts w:hint="eastAsia"/>
        </w:rPr>
        <w:t>，也</w:t>
      </w:r>
      <w:r>
        <w:t>不会被其他的雇员所附带的针对推销、商谈的技能所影响。</w:t>
      </w:r>
    </w:p>
    <w:p w:rsidR="00CC0721" w:rsidRDefault="00CC0721" w:rsidP="00420802">
      <w:pPr>
        <w:pStyle w:val="af7"/>
        <w:numPr>
          <w:ilvl w:val="0"/>
          <w:numId w:val="24"/>
        </w:numPr>
        <w:ind w:firstLineChars="0"/>
      </w:pPr>
      <w:r>
        <w:rPr>
          <w:rFonts w:hint="eastAsia"/>
        </w:rPr>
        <w:t>史莱</w:t>
      </w:r>
      <w:proofErr w:type="gramStart"/>
      <w:r>
        <w:rPr>
          <w:rFonts w:hint="eastAsia"/>
        </w:rPr>
        <w:t>姆</w:t>
      </w:r>
      <w:proofErr w:type="gramEnd"/>
      <w:r>
        <w:t>可以分解商品，根据史莱</w:t>
      </w:r>
      <w:proofErr w:type="gramStart"/>
      <w:r>
        <w:t>姆</w:t>
      </w:r>
      <w:proofErr w:type="gramEnd"/>
      <w:r>
        <w:t>自身的技能构成拥有不同的时间</w:t>
      </w:r>
      <w:r>
        <w:rPr>
          <w:rFonts w:hint="eastAsia"/>
        </w:rPr>
        <w:t>消耗和</w:t>
      </w:r>
      <w:r>
        <w:t>产出获得。</w:t>
      </w:r>
    </w:p>
    <w:p w:rsidR="003F52FA" w:rsidRDefault="003F52FA" w:rsidP="00420802">
      <w:pPr>
        <w:pStyle w:val="af7"/>
        <w:numPr>
          <w:ilvl w:val="0"/>
          <w:numId w:val="24"/>
        </w:numPr>
        <w:ind w:firstLineChars="0"/>
      </w:pPr>
    </w:p>
    <w:p w:rsidR="00B32C98" w:rsidRDefault="00B32C98" w:rsidP="00B32C98">
      <w:pPr>
        <w:pStyle w:val="af7"/>
        <w:numPr>
          <w:ilvl w:val="0"/>
          <w:numId w:val="18"/>
        </w:numPr>
        <w:ind w:firstLineChars="0"/>
      </w:pPr>
      <w:r>
        <w:rPr>
          <w:rFonts w:hint="eastAsia"/>
        </w:rPr>
        <w:t>#</w:t>
      </w:r>
      <w:r>
        <w:t>6</w:t>
      </w:r>
      <w:r>
        <w:rPr>
          <w:rFonts w:hint="eastAsia"/>
        </w:rPr>
        <w:t>取</w:t>
      </w:r>
      <w:r>
        <w:t>、送货机制</w:t>
      </w:r>
    </w:p>
    <w:p w:rsidR="00F20627" w:rsidRDefault="005C2543" w:rsidP="005C2543">
      <w:pPr>
        <w:pStyle w:val="af7"/>
        <w:numPr>
          <w:ilvl w:val="0"/>
          <w:numId w:val="27"/>
        </w:numPr>
        <w:ind w:firstLineChars="0"/>
      </w:pPr>
      <w:r>
        <w:rPr>
          <w:rFonts w:hint="eastAsia"/>
        </w:rPr>
        <w:t>取货</w:t>
      </w:r>
    </w:p>
    <w:p w:rsidR="005C2543" w:rsidRDefault="005C2543" w:rsidP="005C2543">
      <w:pPr>
        <w:pStyle w:val="af7"/>
        <w:numPr>
          <w:ilvl w:val="0"/>
          <w:numId w:val="28"/>
        </w:numPr>
        <w:ind w:firstLineChars="0"/>
      </w:pPr>
      <w:r>
        <w:rPr>
          <w:rFonts w:hint="eastAsia"/>
        </w:rPr>
        <w:t>取货</w:t>
      </w:r>
      <w:r>
        <w:t>行为发生时，</w:t>
      </w:r>
      <w:r>
        <w:rPr>
          <w:rFonts w:hint="eastAsia"/>
        </w:rPr>
        <w:t>不</w:t>
      </w:r>
      <w:r>
        <w:t>需要检查是否有送货目标，因为此</w:t>
      </w:r>
      <w:r>
        <w:rPr>
          <w:rFonts w:hint="eastAsia"/>
        </w:rPr>
        <w:t>需求</w:t>
      </w:r>
      <w:r>
        <w:t>时因为需求</w:t>
      </w:r>
      <w:r>
        <w:rPr>
          <w:rFonts w:hint="eastAsia"/>
        </w:rPr>
        <w:t>方</w:t>
      </w:r>
      <w:r>
        <w:t>的</w:t>
      </w:r>
      <w:r>
        <w:rPr>
          <w:rFonts w:hint="eastAsia"/>
        </w:rPr>
        <w:t>ORDER</w:t>
      </w:r>
      <w:r>
        <w:rPr>
          <w:rFonts w:hint="eastAsia"/>
        </w:rPr>
        <w:t>生成并</w:t>
      </w:r>
      <w:r>
        <w:t>被系统接收所致。</w:t>
      </w:r>
    </w:p>
    <w:p w:rsidR="005C2543" w:rsidRDefault="005C2543" w:rsidP="005C2543">
      <w:pPr>
        <w:pStyle w:val="af7"/>
        <w:ind w:left="1260" w:firstLineChars="0" w:firstLine="0"/>
      </w:pPr>
      <w:r>
        <w:rPr>
          <w:rFonts w:hint="eastAsia"/>
        </w:rPr>
        <w:t>如果</w:t>
      </w:r>
      <w:r>
        <w:rPr>
          <w:rFonts w:hint="eastAsia"/>
        </w:rPr>
        <w:t>ORDER</w:t>
      </w:r>
      <w:r>
        <w:rPr>
          <w:rFonts w:hint="eastAsia"/>
        </w:rPr>
        <w:t>存在</w:t>
      </w:r>
      <w:r>
        <w:t>时间过久，在消失的一瞬间</w:t>
      </w:r>
      <w:r>
        <w:rPr>
          <w:rFonts w:hint="eastAsia"/>
        </w:rPr>
        <w:t>ORDER</w:t>
      </w:r>
      <w:r>
        <w:rPr>
          <w:rFonts w:hint="eastAsia"/>
        </w:rPr>
        <w:t>取消</w:t>
      </w:r>
      <w:r>
        <w:t>，则此时，取货行为依旧发生，在取货完成之后，开始送货的行为</w:t>
      </w:r>
      <w:r>
        <w:rPr>
          <w:rFonts w:hint="eastAsia"/>
        </w:rPr>
        <w:t>起始</w:t>
      </w:r>
      <w:r>
        <w:t>点，进行目标判断</w:t>
      </w:r>
      <w:r>
        <w:rPr>
          <w:rFonts w:hint="eastAsia"/>
        </w:rPr>
        <w:t>时</w:t>
      </w:r>
      <w:r>
        <w:t>进行行为取消。</w:t>
      </w:r>
    </w:p>
    <w:p w:rsidR="005C2543" w:rsidRDefault="004D069F" w:rsidP="005C2543">
      <w:pPr>
        <w:pStyle w:val="af7"/>
        <w:numPr>
          <w:ilvl w:val="0"/>
          <w:numId w:val="28"/>
        </w:numPr>
        <w:ind w:firstLineChars="0"/>
      </w:pPr>
      <w:r>
        <w:rPr>
          <w:rFonts w:hint="eastAsia"/>
        </w:rPr>
        <w:t>取货</w:t>
      </w:r>
      <w:r>
        <w:t>会需要</w:t>
      </w:r>
      <w:proofErr w:type="gramStart"/>
      <w:r>
        <w:t>计算</w:t>
      </w:r>
      <w:r>
        <w:rPr>
          <w:rFonts w:hint="eastAsia"/>
        </w:rPr>
        <w:t>受</w:t>
      </w:r>
      <w:proofErr w:type="gramEnd"/>
      <w:r>
        <w:t>相应雇员与货物之间的最短移动路径，并移动之。</w:t>
      </w:r>
      <w:r>
        <w:rPr>
          <w:rFonts w:hint="eastAsia"/>
        </w:rPr>
        <w:t>此时</w:t>
      </w:r>
      <w:r>
        <w:t>，会对当前已经被列为运送</w:t>
      </w:r>
      <w:r>
        <w:rPr>
          <w:rFonts w:hint="eastAsia"/>
        </w:rPr>
        <w:t>货物</w:t>
      </w:r>
      <w:r>
        <w:t>的商品进行锁定，以防止其他路径更近的雇员将此目标</w:t>
      </w:r>
      <w:r>
        <w:rPr>
          <w:rFonts w:hint="eastAsia"/>
        </w:rPr>
        <w:t>取走</w:t>
      </w:r>
      <w:r>
        <w:t>。</w:t>
      </w:r>
    </w:p>
    <w:p w:rsidR="004D069F" w:rsidRDefault="004D069F" w:rsidP="005C2543">
      <w:pPr>
        <w:pStyle w:val="af7"/>
        <w:numPr>
          <w:ilvl w:val="0"/>
          <w:numId w:val="28"/>
        </w:numPr>
        <w:ind w:firstLineChars="0"/>
      </w:pPr>
      <w:r>
        <w:rPr>
          <w:rFonts w:hint="eastAsia"/>
        </w:rPr>
        <w:t>取货</w:t>
      </w:r>
      <w:r>
        <w:t>完成时，原本所</w:t>
      </w:r>
      <w:r>
        <w:rPr>
          <w:rFonts w:hint="eastAsia"/>
        </w:rPr>
        <w:t>在橱窗</w:t>
      </w:r>
      <w:r>
        <w:t>单元</w:t>
      </w:r>
      <w:r>
        <w:rPr>
          <w:rFonts w:hint="eastAsia"/>
        </w:rPr>
        <w:t>中</w:t>
      </w:r>
      <w:r>
        <w:t>的道具，会直接移动到雇员头顶，并随之移动</w:t>
      </w:r>
      <w:r>
        <w:rPr>
          <w:rFonts w:hint="eastAsia"/>
        </w:rPr>
        <w:t>而</w:t>
      </w:r>
      <w:r>
        <w:t>移动。原本</w:t>
      </w:r>
      <w:r>
        <w:rPr>
          <w:rFonts w:hint="eastAsia"/>
        </w:rPr>
        <w:t>货物</w:t>
      </w:r>
      <w:r>
        <w:t>所在的橱窗格解放，可以填入新的商品。</w:t>
      </w:r>
    </w:p>
    <w:p w:rsidR="005C2543" w:rsidRDefault="005C2543" w:rsidP="005C2543">
      <w:pPr>
        <w:pStyle w:val="af7"/>
        <w:numPr>
          <w:ilvl w:val="0"/>
          <w:numId w:val="27"/>
        </w:numPr>
        <w:ind w:firstLineChars="0"/>
      </w:pPr>
      <w:r>
        <w:rPr>
          <w:rFonts w:hint="eastAsia"/>
        </w:rPr>
        <w:t>送货</w:t>
      </w:r>
    </w:p>
    <w:p w:rsidR="004D069F" w:rsidRDefault="004D069F" w:rsidP="004D069F">
      <w:pPr>
        <w:pStyle w:val="af7"/>
        <w:numPr>
          <w:ilvl w:val="0"/>
          <w:numId w:val="29"/>
        </w:numPr>
        <w:ind w:firstLineChars="0"/>
      </w:pPr>
      <w:r>
        <w:rPr>
          <w:rFonts w:hint="eastAsia"/>
        </w:rPr>
        <w:t>当</w:t>
      </w:r>
      <w:r>
        <w:t>雇员取到</w:t>
      </w:r>
      <w:r>
        <w:rPr>
          <w:rFonts w:hint="eastAsia"/>
        </w:rPr>
        <w:t>商品</w:t>
      </w:r>
      <w:r>
        <w:t>之后，就开始进入送货流程。</w:t>
      </w:r>
    </w:p>
    <w:p w:rsidR="004D069F" w:rsidRDefault="004D069F" w:rsidP="004D069F">
      <w:pPr>
        <w:pStyle w:val="af7"/>
        <w:numPr>
          <w:ilvl w:val="0"/>
          <w:numId w:val="29"/>
        </w:numPr>
        <w:ind w:firstLineChars="0"/>
      </w:pPr>
      <w:r>
        <w:rPr>
          <w:rFonts w:hint="eastAsia"/>
        </w:rPr>
        <w:t>进入</w:t>
      </w:r>
      <w:r>
        <w:t>送货流程时，会额外判断一次</w:t>
      </w:r>
      <w:r>
        <w:rPr>
          <w:rFonts w:hint="eastAsia"/>
        </w:rPr>
        <w:t>制定</w:t>
      </w:r>
      <w:r>
        <w:t>该</w:t>
      </w:r>
      <w:r>
        <w:rPr>
          <w:rFonts w:hint="eastAsia"/>
        </w:rPr>
        <w:t>ORDER</w:t>
      </w:r>
      <w:r>
        <w:rPr>
          <w:rFonts w:hint="eastAsia"/>
        </w:rPr>
        <w:t>的</w:t>
      </w:r>
      <w:r>
        <w:t>冒险者是否还存在，如果是，则锁定之，并开始</w:t>
      </w:r>
      <w:r>
        <w:rPr>
          <w:rFonts w:hint="eastAsia"/>
        </w:rPr>
        <w:t>送货</w:t>
      </w:r>
      <w:r>
        <w:t>。如果</w:t>
      </w:r>
      <w:r>
        <w:rPr>
          <w:rFonts w:hint="eastAsia"/>
        </w:rPr>
        <w:t>否</w:t>
      </w:r>
      <w:r>
        <w:t>，则根据流程，进行</w:t>
      </w:r>
      <w:r>
        <w:rPr>
          <w:rFonts w:hint="eastAsia"/>
        </w:rPr>
        <w:t>其他</w:t>
      </w:r>
      <w:r>
        <w:t>可交易对象的判断。</w:t>
      </w:r>
    </w:p>
    <w:p w:rsidR="00D416F0" w:rsidRDefault="00D416F0" w:rsidP="00D416F0">
      <w:pPr>
        <w:pStyle w:val="af7"/>
        <w:ind w:left="1260" w:firstLineChars="0" w:firstLine="0"/>
      </w:pPr>
      <w:r>
        <w:rPr>
          <w:rFonts w:hint="eastAsia"/>
        </w:rPr>
        <w:t>首先会</w:t>
      </w:r>
      <w:r>
        <w:t>进行同商品的其他</w:t>
      </w:r>
      <w:r>
        <w:rPr>
          <w:rFonts w:hint="eastAsia"/>
        </w:rPr>
        <w:t>ORDER</w:t>
      </w:r>
      <w:r>
        <w:rPr>
          <w:rFonts w:hint="eastAsia"/>
        </w:rPr>
        <w:t>检测</w:t>
      </w:r>
      <w:r>
        <w:t>，如果有，则</w:t>
      </w:r>
      <w:r>
        <w:rPr>
          <w:rFonts w:hint="eastAsia"/>
        </w:rPr>
        <w:t>转移</w:t>
      </w:r>
      <w:r>
        <w:t>回应。前提</w:t>
      </w:r>
      <w:r>
        <w:rPr>
          <w:rFonts w:hint="eastAsia"/>
        </w:rPr>
        <w:t>是</w:t>
      </w:r>
      <w:r>
        <w:t>，该</w:t>
      </w:r>
      <w:r>
        <w:rPr>
          <w:rFonts w:hint="eastAsia"/>
        </w:rPr>
        <w:t>ORDER</w:t>
      </w:r>
      <w:r>
        <w:rPr>
          <w:rFonts w:hint="eastAsia"/>
        </w:rPr>
        <w:t>并没有</w:t>
      </w:r>
      <w:r>
        <w:t>被其他雇员锁定。</w:t>
      </w:r>
    </w:p>
    <w:p w:rsidR="006F78B2" w:rsidRDefault="006F78B2" w:rsidP="00D416F0">
      <w:pPr>
        <w:pStyle w:val="af7"/>
        <w:ind w:left="1260" w:firstLineChars="0" w:firstLine="0"/>
      </w:pPr>
      <w:r>
        <w:rPr>
          <w:rFonts w:hint="eastAsia"/>
        </w:rPr>
        <w:t>当没有同</w:t>
      </w:r>
      <w:r>
        <w:t>商品的其他未锁定</w:t>
      </w:r>
      <w:r>
        <w:rPr>
          <w:rFonts w:hint="eastAsia"/>
        </w:rPr>
        <w:t>ORDER</w:t>
      </w:r>
      <w:r>
        <w:rPr>
          <w:rFonts w:hint="eastAsia"/>
        </w:rPr>
        <w:t>存在</w:t>
      </w:r>
      <w:r>
        <w:t>时，则会判断雇员当前</w:t>
      </w:r>
      <w:r>
        <w:rPr>
          <w:rFonts w:hint="eastAsia"/>
        </w:rPr>
        <w:t>技能</w:t>
      </w:r>
      <w:r w:rsidR="00A5504C">
        <w:rPr>
          <w:rFonts w:hint="eastAsia"/>
        </w:rPr>
        <w:t>和</w:t>
      </w:r>
      <w:r w:rsidR="00A5504C">
        <w:t>当时</w:t>
      </w:r>
      <w:r w:rsidR="00A5504C">
        <w:rPr>
          <w:rFonts w:hint="eastAsia"/>
        </w:rPr>
        <w:t>的</w:t>
      </w:r>
      <w:r w:rsidR="00A5504C">
        <w:t>其他</w:t>
      </w:r>
      <w:r w:rsidR="00A5504C">
        <w:rPr>
          <w:rFonts w:hint="eastAsia"/>
        </w:rPr>
        <w:t>ORDER</w:t>
      </w:r>
      <w:r w:rsidR="00A5504C">
        <w:rPr>
          <w:rFonts w:hint="eastAsia"/>
        </w:rPr>
        <w:t>，</w:t>
      </w:r>
      <w:r w:rsidR="00A5504C">
        <w:t>来进行是否进行商谈</w:t>
      </w:r>
      <w:r w:rsidR="00A5504C">
        <w:rPr>
          <w:rFonts w:hint="eastAsia"/>
        </w:rPr>
        <w:t>的</w:t>
      </w:r>
      <w:r w:rsidR="00A5504C">
        <w:t>系统判断。如</w:t>
      </w:r>
      <w:r w:rsidR="00A5504C">
        <w:rPr>
          <w:rFonts w:hint="eastAsia"/>
        </w:rPr>
        <w:t>是</w:t>
      </w:r>
      <w:r w:rsidR="00A5504C">
        <w:t>，则进行商谈，如否，则送还商品。流程关闭。</w:t>
      </w:r>
    </w:p>
    <w:p w:rsidR="004D069F" w:rsidRDefault="004D069F" w:rsidP="004D069F">
      <w:pPr>
        <w:pStyle w:val="af7"/>
        <w:numPr>
          <w:ilvl w:val="0"/>
          <w:numId w:val="29"/>
        </w:numPr>
        <w:ind w:firstLineChars="0"/>
      </w:pPr>
      <w:r>
        <w:rPr>
          <w:rFonts w:hint="eastAsia"/>
        </w:rPr>
        <w:t>当新</w:t>
      </w:r>
      <w:r>
        <w:t>目标决定后，</w:t>
      </w:r>
      <w:r>
        <w:rPr>
          <w:rFonts w:hint="eastAsia"/>
        </w:rPr>
        <w:t>该</w:t>
      </w:r>
      <w:r>
        <w:t>雇员开始送货。若</w:t>
      </w:r>
      <w:r>
        <w:rPr>
          <w:rFonts w:hint="eastAsia"/>
        </w:rPr>
        <w:t>在</w:t>
      </w:r>
      <w:r>
        <w:t>一个逻辑循环中无法确定新的送货目标，则</w:t>
      </w:r>
      <w:r>
        <w:lastRenderedPageBreak/>
        <w:t>该雇员会将货品送回</w:t>
      </w:r>
      <w:r>
        <w:rPr>
          <w:rFonts w:hint="eastAsia"/>
        </w:rPr>
        <w:t>橱窗</w:t>
      </w:r>
      <w:r>
        <w:t>，如果没有空</w:t>
      </w:r>
      <w:r>
        <w:rPr>
          <w:rFonts w:hint="eastAsia"/>
        </w:rPr>
        <w:t>橱窗</w:t>
      </w:r>
      <w:r>
        <w:t>，则该雇员会保持徘徊状态，直到出现新橱窗并送入该退换商品</w:t>
      </w:r>
      <w:r>
        <w:rPr>
          <w:rFonts w:hint="eastAsia"/>
        </w:rPr>
        <w:t>为止</w:t>
      </w:r>
      <w:r>
        <w:t>。</w:t>
      </w:r>
    </w:p>
    <w:p w:rsidR="00581E9D" w:rsidRPr="00581E9D" w:rsidRDefault="004D069F" w:rsidP="00A5504C">
      <w:pPr>
        <w:pStyle w:val="af7"/>
        <w:ind w:left="1260" w:firstLineChars="0" w:firstLine="0"/>
      </w:pPr>
      <w:r>
        <w:rPr>
          <w:rFonts w:hint="eastAsia"/>
        </w:rPr>
        <w:t>在</w:t>
      </w:r>
      <w:r>
        <w:t>一局游戏结束时，如果一个雇员身上仍然存在商品，</w:t>
      </w:r>
      <w:r>
        <w:rPr>
          <w:rFonts w:hint="eastAsia"/>
        </w:rPr>
        <w:t>该</w:t>
      </w:r>
      <w:r>
        <w:t>商品也不会提供额外的奖励内容。</w:t>
      </w:r>
    </w:p>
    <w:p w:rsidR="00B97EB3" w:rsidRDefault="00B97EB3" w:rsidP="00B97EB3">
      <w:pPr>
        <w:pStyle w:val="2"/>
      </w:pPr>
      <w:r>
        <w:rPr>
          <w:rFonts w:hint="eastAsia"/>
        </w:rPr>
        <w:t>工匠</w:t>
      </w:r>
    </w:p>
    <w:p w:rsidR="001827BA" w:rsidRDefault="00CE4223" w:rsidP="001827BA">
      <w:r>
        <w:rPr>
          <w:rFonts w:hint="eastAsia"/>
        </w:rPr>
        <w:t>玩家商品</w:t>
      </w:r>
      <w:r>
        <w:t>制作都需要通过工匠来完成。</w:t>
      </w:r>
    </w:p>
    <w:p w:rsidR="00CE4223" w:rsidRDefault="00CE4223" w:rsidP="001827BA">
      <w:r>
        <w:rPr>
          <w:rFonts w:hint="eastAsia"/>
        </w:rPr>
        <w:t>所有</w:t>
      </w:r>
      <w:r>
        <w:t>工匠的商品都会需要消耗对应的</w:t>
      </w:r>
      <w:r>
        <w:rPr>
          <w:rFonts w:hint="eastAsia"/>
        </w:rPr>
        <w:t>物资</w:t>
      </w:r>
      <w:r>
        <w:t>，如果物资不足，则不能进行制作。</w:t>
      </w:r>
    </w:p>
    <w:p w:rsidR="00CE4223" w:rsidRDefault="00CE4223" w:rsidP="001827BA">
      <w:r>
        <w:rPr>
          <w:rFonts w:hint="eastAsia"/>
        </w:rPr>
        <w:t>制作</w:t>
      </w:r>
      <w:r>
        <w:t>完之后的商品，都会被丢入橱窗中，且，只有</w:t>
      </w:r>
      <w:r>
        <w:rPr>
          <w:rFonts w:hint="eastAsia"/>
        </w:rPr>
        <w:t>丢入</w:t>
      </w:r>
      <w:r>
        <w:t>橱窗中的商品才能够被雇员选用</w:t>
      </w:r>
      <w:r>
        <w:rPr>
          <w:rFonts w:hint="eastAsia"/>
        </w:rPr>
        <w:t>于</w:t>
      </w:r>
      <w:r>
        <w:t>交易。</w:t>
      </w:r>
    </w:p>
    <w:p w:rsidR="00F91864" w:rsidRDefault="00F91864" w:rsidP="00F91864">
      <w:pPr>
        <w:pStyle w:val="af7"/>
        <w:numPr>
          <w:ilvl w:val="0"/>
          <w:numId w:val="30"/>
        </w:numPr>
        <w:ind w:firstLineChars="0"/>
      </w:pPr>
      <w:r>
        <w:rPr>
          <w:rFonts w:hint="eastAsia"/>
        </w:rPr>
        <w:t>工匠的</w:t>
      </w:r>
      <w:r>
        <w:t>工作</w:t>
      </w:r>
    </w:p>
    <w:p w:rsidR="00F91864" w:rsidRDefault="00F91864" w:rsidP="00F91864">
      <w:pPr>
        <w:pStyle w:val="af7"/>
        <w:ind w:left="420" w:firstLineChars="0" w:firstLine="0"/>
      </w:pPr>
      <w:r>
        <w:rPr>
          <w:rFonts w:hint="eastAsia"/>
        </w:rPr>
        <w:t>每个</w:t>
      </w:r>
      <w:r>
        <w:t>工匠拥有自己的</w:t>
      </w:r>
      <w:r>
        <w:rPr>
          <w:rFonts w:hint="eastAsia"/>
        </w:rPr>
        <w:t>3</w:t>
      </w:r>
      <w:r>
        <w:rPr>
          <w:rFonts w:hint="eastAsia"/>
        </w:rPr>
        <w:t>个</w:t>
      </w:r>
      <w:r>
        <w:t>制作商品列表，且每个工匠对应一种工作台。</w:t>
      </w:r>
      <w:r>
        <w:rPr>
          <w:rFonts w:hint="eastAsia"/>
        </w:rPr>
        <w:t>虽然</w:t>
      </w:r>
      <w:r>
        <w:t>一个工匠可以对应对</w:t>
      </w:r>
      <w:r>
        <w:rPr>
          <w:rFonts w:hint="eastAsia"/>
        </w:rPr>
        <w:t>种</w:t>
      </w:r>
      <w:r>
        <w:t>工作台，但是一旦</w:t>
      </w:r>
      <w:r>
        <w:rPr>
          <w:rFonts w:hint="eastAsia"/>
        </w:rPr>
        <w:t>店铺</w:t>
      </w:r>
      <w:r>
        <w:t>编辑中被确定了</w:t>
      </w:r>
      <w:r>
        <w:rPr>
          <w:rFonts w:hint="eastAsia"/>
        </w:rPr>
        <w:t>位置</w:t>
      </w:r>
      <w:r>
        <w:t>之后，</w:t>
      </w:r>
      <w:r>
        <w:rPr>
          <w:rFonts w:hint="eastAsia"/>
        </w:rPr>
        <w:t>只有</w:t>
      </w:r>
      <w:r>
        <w:t>点击对应工作台才会呼出其可制作商品的列表。</w:t>
      </w:r>
    </w:p>
    <w:p w:rsidR="00F91864" w:rsidRDefault="00F91864" w:rsidP="00F91864">
      <w:pPr>
        <w:pStyle w:val="af7"/>
        <w:numPr>
          <w:ilvl w:val="0"/>
          <w:numId w:val="30"/>
        </w:numPr>
        <w:ind w:firstLineChars="0"/>
      </w:pPr>
      <w:r>
        <w:rPr>
          <w:rFonts w:hint="eastAsia"/>
        </w:rPr>
        <w:t>制作</w:t>
      </w:r>
      <w:r>
        <w:t>列表和工匠升级</w:t>
      </w:r>
    </w:p>
    <w:p w:rsidR="00F91864" w:rsidRDefault="00F91864" w:rsidP="00F91864">
      <w:pPr>
        <w:pStyle w:val="af7"/>
        <w:ind w:left="420" w:firstLineChars="0" w:firstLine="0"/>
      </w:pPr>
      <w:r>
        <w:rPr>
          <w:rFonts w:hint="eastAsia"/>
        </w:rPr>
        <w:t>工匠</w:t>
      </w:r>
      <w:r>
        <w:t>的升级同样是按照经验次数来算的，这一部分在之后的经验值和等级换算中会再次详细说明。</w:t>
      </w:r>
    </w:p>
    <w:p w:rsidR="00F91864" w:rsidRDefault="00F91864" w:rsidP="00F91864">
      <w:pPr>
        <w:pStyle w:val="af7"/>
        <w:ind w:left="420" w:firstLineChars="0" w:firstLine="0"/>
      </w:pPr>
      <w:r>
        <w:rPr>
          <w:rFonts w:hint="eastAsia"/>
        </w:rPr>
        <w:t>每个</w:t>
      </w:r>
      <w:r>
        <w:t>不同的</w:t>
      </w:r>
      <w:proofErr w:type="gramStart"/>
      <w:r>
        <w:t>等级段会对应</w:t>
      </w:r>
      <w:proofErr w:type="gramEnd"/>
      <w:r>
        <w:t>不同的</w:t>
      </w:r>
      <w:r>
        <w:rPr>
          <w:rFonts w:hint="eastAsia"/>
        </w:rPr>
        <w:t>制造</w:t>
      </w:r>
      <w:r>
        <w:t>列表。</w:t>
      </w:r>
    </w:p>
    <w:p w:rsidR="00B97EB3" w:rsidRDefault="00B97EB3" w:rsidP="00B97EB3">
      <w:pPr>
        <w:pStyle w:val="2"/>
      </w:pPr>
      <w:r>
        <w:rPr>
          <w:rFonts w:hint="eastAsia"/>
        </w:rPr>
        <w:t>资源</w:t>
      </w:r>
    </w:p>
    <w:p w:rsidR="001827BA" w:rsidRDefault="00F91864" w:rsidP="001827BA">
      <w:r>
        <w:rPr>
          <w:rFonts w:hint="eastAsia"/>
        </w:rPr>
        <w:t>资源只</w:t>
      </w:r>
      <w:r>
        <w:t>有两种，基础资源和高级资源。</w:t>
      </w:r>
    </w:p>
    <w:p w:rsidR="00F91864" w:rsidRDefault="00F91864" w:rsidP="001827BA">
      <w:r>
        <w:rPr>
          <w:rFonts w:hint="eastAsia"/>
        </w:rPr>
        <w:t>基础</w:t>
      </w:r>
      <w:r>
        <w:t>资源是固定时间产出的，而高级资源则是随机产生的。</w:t>
      </w:r>
    </w:p>
    <w:p w:rsidR="00F91864" w:rsidRDefault="00F91864" w:rsidP="00F91864">
      <w:pPr>
        <w:pStyle w:val="af7"/>
        <w:numPr>
          <w:ilvl w:val="0"/>
          <w:numId w:val="30"/>
        </w:numPr>
        <w:ind w:firstLineChars="0"/>
      </w:pPr>
      <w:r>
        <w:rPr>
          <w:rFonts w:hint="eastAsia"/>
        </w:rPr>
        <w:t>特殊的资源获得方式</w:t>
      </w:r>
    </w:p>
    <w:p w:rsidR="00F91864" w:rsidRDefault="00F91864" w:rsidP="00F91864">
      <w:pPr>
        <w:pStyle w:val="af7"/>
        <w:numPr>
          <w:ilvl w:val="0"/>
          <w:numId w:val="27"/>
        </w:numPr>
        <w:ind w:firstLineChars="0"/>
      </w:pPr>
      <w:r>
        <w:rPr>
          <w:rFonts w:hint="eastAsia"/>
        </w:rPr>
        <w:t>贸易活跃</w:t>
      </w:r>
    </w:p>
    <w:p w:rsidR="00F91864" w:rsidRDefault="00F91864" w:rsidP="00F91864">
      <w:pPr>
        <w:pStyle w:val="af7"/>
        <w:ind w:left="840" w:firstLineChars="0" w:firstLine="0"/>
      </w:pPr>
      <w:r>
        <w:rPr>
          <w:rFonts w:hint="eastAsia"/>
        </w:rPr>
        <w:t>随着</w:t>
      </w:r>
      <w:r>
        <w:t>等级</w:t>
      </w:r>
      <w:r>
        <w:rPr>
          <w:rFonts w:hint="eastAsia"/>
        </w:rPr>
        <w:t>和</w:t>
      </w:r>
      <w:r>
        <w:t>贸易活跃之间的</w:t>
      </w:r>
      <w:r>
        <w:rPr>
          <w:rFonts w:hint="eastAsia"/>
        </w:rPr>
        <w:t>公式</w:t>
      </w:r>
      <w:r>
        <w:t>，</w:t>
      </w:r>
      <w:r>
        <w:rPr>
          <w:rFonts w:hint="eastAsia"/>
        </w:rPr>
        <w:t>有</w:t>
      </w:r>
      <w:r>
        <w:t>概率会有其他店铺的商人来到店铺中的对应资源点进行卸货。</w:t>
      </w:r>
    </w:p>
    <w:p w:rsidR="00F91864" w:rsidRPr="00F91864" w:rsidRDefault="00F91864" w:rsidP="00F91864">
      <w:pPr>
        <w:pStyle w:val="af7"/>
        <w:ind w:left="840" w:firstLineChars="0" w:firstLine="0"/>
      </w:pPr>
      <w:r>
        <w:rPr>
          <w:rFonts w:hint="eastAsia"/>
        </w:rPr>
        <w:t>卸货</w:t>
      </w:r>
      <w:r>
        <w:t>会</w:t>
      </w:r>
      <w:r>
        <w:rPr>
          <w:rFonts w:hint="eastAsia"/>
        </w:rPr>
        <w:t>按照</w:t>
      </w:r>
      <w:r>
        <w:t>玩家当前店铺中资源点的产出情况给与一个</w:t>
      </w:r>
      <w:r>
        <w:rPr>
          <w:rFonts w:hint="eastAsia"/>
        </w:rPr>
        <w:t>随机</w:t>
      </w:r>
      <w:r>
        <w:t>事件</w:t>
      </w:r>
      <w:r>
        <w:rPr>
          <w:rFonts w:hint="eastAsia"/>
        </w:rPr>
        <w:t>（</w:t>
      </w:r>
      <w:r>
        <w:rPr>
          <w:rFonts w:hint="eastAsia"/>
        </w:rPr>
        <w:t>5</w:t>
      </w:r>
      <w:r>
        <w:t>-20</w:t>
      </w:r>
      <w:r>
        <w:rPr>
          <w:rFonts w:hint="eastAsia"/>
        </w:rPr>
        <w:t>秒）的</w:t>
      </w:r>
      <w:r>
        <w:t>资源产出情况，并且同样，会</w:t>
      </w:r>
      <w:r w:rsidR="00921981">
        <w:rPr>
          <w:rFonts w:hint="eastAsia"/>
        </w:rPr>
        <w:t>进行高级</w:t>
      </w:r>
      <w:r w:rsidR="00921981">
        <w:t>资源的产出。</w:t>
      </w:r>
    </w:p>
    <w:p w:rsidR="00F91864" w:rsidRDefault="00921981" w:rsidP="00F91864">
      <w:pPr>
        <w:pStyle w:val="af7"/>
        <w:numPr>
          <w:ilvl w:val="0"/>
          <w:numId w:val="27"/>
        </w:numPr>
        <w:ind w:firstLineChars="0"/>
      </w:pPr>
      <w:r>
        <w:rPr>
          <w:rFonts w:hint="eastAsia"/>
        </w:rPr>
        <w:t>资源产出类</w:t>
      </w:r>
      <w:r>
        <w:t>技能</w:t>
      </w:r>
    </w:p>
    <w:p w:rsidR="00921981" w:rsidRDefault="00921981" w:rsidP="00921981">
      <w:pPr>
        <w:pStyle w:val="af7"/>
        <w:ind w:left="840" w:firstLineChars="0" w:firstLine="0"/>
      </w:pPr>
      <w:r>
        <w:rPr>
          <w:rFonts w:hint="eastAsia"/>
        </w:rPr>
        <w:t>部分</w:t>
      </w:r>
      <w:r>
        <w:t>雇员会带有资源产出</w:t>
      </w:r>
      <w:r>
        <w:rPr>
          <w:rFonts w:hint="eastAsia"/>
        </w:rPr>
        <w:t>类</w:t>
      </w:r>
      <w:r>
        <w:t>的技能，当其发动该技能时，玩家可以通过点击事件来让其进行资源产出。</w:t>
      </w:r>
    </w:p>
    <w:p w:rsidR="00921981" w:rsidRPr="00921981" w:rsidRDefault="00921981" w:rsidP="00921981">
      <w:pPr>
        <w:pStyle w:val="af7"/>
        <w:ind w:left="840" w:firstLineChars="0" w:firstLine="0"/>
      </w:pPr>
      <w:r>
        <w:rPr>
          <w:rFonts w:hint="eastAsia"/>
        </w:rPr>
        <w:t>在</w:t>
      </w:r>
      <w:r>
        <w:t>该技能生效（</w:t>
      </w:r>
      <w:r>
        <w:rPr>
          <w:rFonts w:hint="eastAsia"/>
        </w:rPr>
        <w:t>进行</w:t>
      </w:r>
      <w:r>
        <w:t>）</w:t>
      </w:r>
      <w:r>
        <w:rPr>
          <w:rFonts w:hint="eastAsia"/>
        </w:rPr>
        <w:t>过程</w:t>
      </w:r>
      <w:r>
        <w:t>中，雇员不会重新加入</w:t>
      </w:r>
      <w:r>
        <w:rPr>
          <w:rFonts w:hint="eastAsia"/>
        </w:rPr>
        <w:t>回到</w:t>
      </w:r>
      <w:r>
        <w:t>服务状态中。</w:t>
      </w:r>
    </w:p>
    <w:p w:rsidR="00636C1B" w:rsidRDefault="00C2441D" w:rsidP="00636C1B">
      <w:pPr>
        <w:pStyle w:val="1"/>
      </w:pPr>
      <w:r>
        <w:rPr>
          <w:rFonts w:hint="eastAsia"/>
        </w:rPr>
        <w:lastRenderedPageBreak/>
        <w:t>数值</w:t>
      </w:r>
      <w:r w:rsidR="00636C1B">
        <w:t>设计</w:t>
      </w:r>
      <w:bookmarkEnd w:id="16"/>
    </w:p>
    <w:p w:rsidR="00636C1B" w:rsidRDefault="00921981" w:rsidP="00921981">
      <w:pPr>
        <w:pStyle w:val="2"/>
        <w:numPr>
          <w:ilvl w:val="0"/>
          <w:numId w:val="31"/>
        </w:numPr>
      </w:pPr>
      <w:r>
        <w:rPr>
          <w:rFonts w:hint="eastAsia"/>
        </w:rPr>
        <w:t>资源</w:t>
      </w:r>
      <w:r>
        <w:t>内容</w:t>
      </w:r>
    </w:p>
    <w:p w:rsidR="00921981" w:rsidRDefault="00921981" w:rsidP="00921981">
      <w:r>
        <w:rPr>
          <w:rFonts w:hint="eastAsia"/>
        </w:rPr>
        <w:t>一共分为</w:t>
      </w:r>
      <w:r>
        <w:t>矿产、魔石、木料、</w:t>
      </w:r>
      <w:proofErr w:type="gramStart"/>
      <w:r>
        <w:t>食</w:t>
      </w:r>
      <w:r>
        <w:rPr>
          <w:rFonts w:hint="eastAsia"/>
        </w:rPr>
        <w:t>材和</w:t>
      </w:r>
      <w:proofErr w:type="gramEnd"/>
      <w:r>
        <w:rPr>
          <w:rFonts w:hint="eastAsia"/>
        </w:rPr>
        <w:t>杂物</w:t>
      </w:r>
      <w:r>
        <w:t>。</w:t>
      </w:r>
    </w:p>
    <w:p w:rsidR="00921981" w:rsidRDefault="00921981" w:rsidP="00921981">
      <w:r>
        <w:rPr>
          <w:rFonts w:hint="eastAsia"/>
        </w:rPr>
        <w:t>所以</w:t>
      </w:r>
      <w:r>
        <w:t>店铺中会拥有</w:t>
      </w:r>
      <w:r>
        <w:rPr>
          <w:rFonts w:hint="eastAsia"/>
        </w:rPr>
        <w:t>5</w:t>
      </w:r>
      <w:r>
        <w:rPr>
          <w:rFonts w:hint="eastAsia"/>
        </w:rPr>
        <w:t>个</w:t>
      </w:r>
      <w:r>
        <w:t>对应的资源点</w:t>
      </w:r>
      <w:r>
        <w:rPr>
          <w:rFonts w:hint="eastAsia"/>
        </w:rPr>
        <w:t>，</w:t>
      </w:r>
      <w:r>
        <w:t>会升级，产出速度和数量会变多，随等级曲线变化。</w:t>
      </w:r>
    </w:p>
    <w:p w:rsidR="00921981" w:rsidRDefault="00921981" w:rsidP="00921981">
      <w:r>
        <w:rPr>
          <w:rFonts w:hint="eastAsia"/>
        </w:rPr>
        <w:t>拥有</w:t>
      </w:r>
      <w:r>
        <w:t>三个成长方向，产出数量、</w:t>
      </w:r>
      <w:proofErr w:type="gramStart"/>
      <w:r>
        <w:t>暴击率</w:t>
      </w:r>
      <w:proofErr w:type="gramEnd"/>
      <w:r>
        <w:t>、产出速率、</w:t>
      </w:r>
      <w:r>
        <w:rPr>
          <w:rFonts w:hint="eastAsia"/>
        </w:rPr>
        <w:t>高级</w:t>
      </w:r>
      <w:r>
        <w:t>材料产出率。</w:t>
      </w:r>
    </w:p>
    <w:p w:rsidR="00921981" w:rsidRDefault="00921981" w:rsidP="00921981">
      <w:pPr>
        <w:pStyle w:val="2"/>
      </w:pPr>
      <w:r>
        <w:rPr>
          <w:rFonts w:hint="eastAsia"/>
        </w:rPr>
        <w:t>冒险者</w:t>
      </w:r>
    </w:p>
    <w:p w:rsidR="00921981" w:rsidRDefault="00921981" w:rsidP="00921981">
      <w:pPr>
        <w:rPr>
          <w:rFonts w:hint="eastAsia"/>
        </w:rPr>
      </w:pPr>
      <w:r>
        <w:rPr>
          <w:rFonts w:hint="eastAsia"/>
        </w:rPr>
        <w:t>拥有</w:t>
      </w:r>
      <w:r>
        <w:t>名称（</w:t>
      </w:r>
      <w:r>
        <w:rPr>
          <w:rFonts w:hint="eastAsia"/>
        </w:rPr>
        <w:t>随机</w:t>
      </w:r>
      <w:r>
        <w:t>）</w:t>
      </w:r>
      <w:r>
        <w:rPr>
          <w:rFonts w:hint="eastAsia"/>
        </w:rPr>
        <w:t>、</w:t>
      </w:r>
      <w:r>
        <w:t>职业（</w:t>
      </w:r>
      <w:r>
        <w:rPr>
          <w:rFonts w:hint="eastAsia"/>
        </w:rPr>
        <w:t>随机</w:t>
      </w:r>
      <w:r>
        <w:t>）</w:t>
      </w:r>
      <w:r>
        <w:rPr>
          <w:rFonts w:hint="eastAsia"/>
        </w:rPr>
        <w:t>、</w:t>
      </w:r>
      <w:r>
        <w:t>属性（</w:t>
      </w:r>
      <w:r>
        <w:rPr>
          <w:rFonts w:hint="eastAsia"/>
        </w:rPr>
        <w:t>随机</w:t>
      </w:r>
      <w:r>
        <w:t>）</w:t>
      </w:r>
      <w:r w:rsidR="008B1D54">
        <w:t>：智力、敏捷</w:t>
      </w:r>
      <w:r w:rsidR="008B1D54">
        <w:rPr>
          <w:rFonts w:hint="eastAsia"/>
        </w:rPr>
        <w:t>、力量</w:t>
      </w:r>
      <w:r w:rsidR="008B1D54">
        <w:t>、体力，以及</w:t>
      </w:r>
      <w:r w:rsidR="008B1D54">
        <w:rPr>
          <w:rFonts w:hint="eastAsia"/>
        </w:rPr>
        <w:t>外貌、</w:t>
      </w:r>
      <w:r w:rsidR="008B1D54">
        <w:t>性别。</w:t>
      </w:r>
    </w:p>
    <w:p w:rsidR="00921981" w:rsidRDefault="006A08CC" w:rsidP="00921981">
      <w:r>
        <w:t>其中，职业、属性等都是对现版本不重要的设计项，仅需要存在一个可随机的规则即可。</w:t>
      </w:r>
    </w:p>
    <w:p w:rsidR="006A08CC" w:rsidRDefault="006A08CC" w:rsidP="00921981">
      <w:r>
        <w:t>其中，职业决定基础素质点和等级成长的随机数浮动区间。</w:t>
      </w:r>
    </w:p>
    <w:p w:rsidR="008B1D54" w:rsidRPr="00921981" w:rsidRDefault="008B1D54" w:rsidP="00921981">
      <w:pPr>
        <w:rPr>
          <w:rFonts w:hint="eastAsia"/>
        </w:rPr>
      </w:pPr>
      <w:r>
        <w:rPr>
          <w:rFonts w:hint="eastAsia"/>
        </w:rPr>
        <w:t>其中</w:t>
      </w:r>
      <w:r>
        <w:t>冒险者是拥有等级设定的，是通过</w:t>
      </w:r>
      <w:r>
        <w:rPr>
          <w:rFonts w:hint="eastAsia"/>
        </w:rPr>
        <w:t>随机</w:t>
      </w:r>
      <w:r>
        <w:t>基础属性然后算上职业的等级加成决定的。</w:t>
      </w:r>
    </w:p>
    <w:p w:rsidR="00921981" w:rsidRDefault="008B1D54" w:rsidP="00921981">
      <w:pPr>
        <w:pStyle w:val="2"/>
      </w:pPr>
      <w:r>
        <w:rPr>
          <w:rFonts w:hint="eastAsia"/>
        </w:rPr>
        <w:t>工匠</w:t>
      </w:r>
    </w:p>
    <w:p w:rsidR="008B1D54" w:rsidRDefault="008B1D54" w:rsidP="008B1D54">
      <w:r>
        <w:rPr>
          <w:rFonts w:hint="eastAsia"/>
        </w:rPr>
        <w:t>工匠</w:t>
      </w:r>
      <w:r>
        <w:t>都是已经设定好的角色。</w:t>
      </w:r>
    </w:p>
    <w:p w:rsidR="008B1D54" w:rsidRDefault="008B1D54" w:rsidP="008B1D54">
      <w:r>
        <w:rPr>
          <w:rFonts w:hint="eastAsia"/>
        </w:rPr>
        <w:t>拥有</w:t>
      </w:r>
      <w:r>
        <w:t>名称、职业</w:t>
      </w:r>
      <w:r>
        <w:rPr>
          <w:rFonts w:hint="eastAsia"/>
        </w:rPr>
        <w:t>、</w:t>
      </w:r>
      <w:r>
        <w:t>适用工作台和</w:t>
      </w:r>
      <w:r>
        <w:rPr>
          <w:rFonts w:hint="eastAsia"/>
        </w:rPr>
        <w:t>携带</w:t>
      </w:r>
      <w:r>
        <w:t>技能。</w:t>
      </w:r>
    </w:p>
    <w:p w:rsidR="008B1D54" w:rsidRDefault="008B1D54" w:rsidP="008B1D54">
      <w:r>
        <w:rPr>
          <w:rFonts w:hint="eastAsia"/>
        </w:rPr>
        <w:t>其中</w:t>
      </w:r>
      <w:r>
        <w:t>名称和职业仅仅为填表内容，并不具有实际的功能。</w:t>
      </w:r>
    </w:p>
    <w:p w:rsidR="008B1D54" w:rsidRDefault="008B1D54" w:rsidP="008B1D54">
      <w:pPr>
        <w:pStyle w:val="af7"/>
        <w:numPr>
          <w:ilvl w:val="0"/>
          <w:numId w:val="30"/>
        </w:numPr>
        <w:ind w:firstLineChars="0"/>
      </w:pPr>
      <w:r>
        <w:rPr>
          <w:rFonts w:hint="eastAsia"/>
        </w:rPr>
        <w:t>适用</w:t>
      </w:r>
      <w:r>
        <w:t>工作台</w:t>
      </w:r>
    </w:p>
    <w:p w:rsidR="008B1D54" w:rsidRDefault="008B1D54" w:rsidP="008B1D54">
      <w:pPr>
        <w:pStyle w:val="af7"/>
        <w:ind w:left="420" w:firstLineChars="0" w:firstLine="0"/>
      </w:pPr>
      <w:r>
        <w:rPr>
          <w:rFonts w:hint="eastAsia"/>
        </w:rPr>
        <w:t>一个</w:t>
      </w:r>
      <w:r>
        <w:t>工匠可以</w:t>
      </w:r>
      <w:r>
        <w:rPr>
          <w:rFonts w:hint="eastAsia"/>
        </w:rPr>
        <w:t>适用</w:t>
      </w:r>
      <w:r>
        <w:t>多种工作台，工作台本身并不影响产出列表。</w:t>
      </w:r>
    </w:p>
    <w:p w:rsidR="008B1D54" w:rsidRDefault="008B1D54" w:rsidP="008B1D54">
      <w:pPr>
        <w:pStyle w:val="af7"/>
        <w:numPr>
          <w:ilvl w:val="0"/>
          <w:numId w:val="30"/>
        </w:numPr>
        <w:ind w:firstLineChars="0"/>
      </w:pPr>
      <w:r>
        <w:rPr>
          <w:rFonts w:hint="eastAsia"/>
        </w:rPr>
        <w:t>技能</w:t>
      </w:r>
    </w:p>
    <w:p w:rsidR="008B1D54" w:rsidRDefault="008B1D54" w:rsidP="008B1D54">
      <w:pPr>
        <w:pStyle w:val="af7"/>
        <w:ind w:left="420" w:firstLineChars="0" w:firstLine="0"/>
      </w:pPr>
      <w:r>
        <w:rPr>
          <w:rFonts w:hint="eastAsia"/>
        </w:rPr>
        <w:t>一个</w:t>
      </w:r>
      <w:r>
        <w:t>工匠最多携带</w:t>
      </w:r>
      <w:r>
        <w:rPr>
          <w:rFonts w:hint="eastAsia"/>
        </w:rPr>
        <w:t>3</w:t>
      </w:r>
      <w:r>
        <w:rPr>
          <w:rFonts w:hint="eastAsia"/>
        </w:rPr>
        <w:t>个技能</w:t>
      </w:r>
      <w:r>
        <w:t>，这些技能会有不同的设定功能，在对应的时段可起效。</w:t>
      </w:r>
    </w:p>
    <w:p w:rsidR="008B1D54" w:rsidRDefault="008B1D54" w:rsidP="008B1D54">
      <w:pPr>
        <w:pStyle w:val="af7"/>
        <w:ind w:left="420" w:firstLineChars="0" w:firstLine="0"/>
      </w:pPr>
      <w:r>
        <w:rPr>
          <w:rFonts w:hint="eastAsia"/>
        </w:rPr>
        <w:t>工匠的</w:t>
      </w:r>
      <w:r>
        <w:t>技能会随着等级提升解锁。</w:t>
      </w:r>
    </w:p>
    <w:p w:rsidR="008B1D54" w:rsidRDefault="008B1D54" w:rsidP="008B1D54">
      <w:pPr>
        <w:pStyle w:val="af7"/>
        <w:ind w:left="420" w:firstLineChars="0" w:firstLine="0"/>
        <w:rPr>
          <w:rFonts w:hint="eastAsia"/>
        </w:rPr>
      </w:pPr>
      <w:r>
        <w:rPr>
          <w:rFonts w:hint="eastAsia"/>
        </w:rPr>
        <w:t>工匠</w:t>
      </w:r>
      <w:r>
        <w:t>等级的解锁时一个隐藏等级的内容。并且</w:t>
      </w:r>
      <w:r>
        <w:rPr>
          <w:rFonts w:hint="eastAsia"/>
        </w:rPr>
        <w:t>，工匠</w:t>
      </w:r>
      <w:r>
        <w:t>每次提升等级，都有可能解锁技能，</w:t>
      </w:r>
      <w:r>
        <w:rPr>
          <w:rFonts w:hint="eastAsia"/>
        </w:rPr>
        <w:t>只是</w:t>
      </w:r>
      <w:r>
        <w:t>在每个等级提升是的随机数是按照离设定的隐藏解锁等级越接近其百分比越高来做处理的。</w:t>
      </w:r>
    </w:p>
    <w:p w:rsidR="008B1D54" w:rsidRDefault="008B1D54" w:rsidP="008B1D54">
      <w:pPr>
        <w:pStyle w:val="af7"/>
        <w:numPr>
          <w:ilvl w:val="0"/>
          <w:numId w:val="30"/>
        </w:numPr>
        <w:ind w:firstLineChars="0"/>
      </w:pPr>
      <w:r>
        <w:rPr>
          <w:rFonts w:hint="eastAsia"/>
        </w:rPr>
        <w:t>工匠等级</w:t>
      </w:r>
    </w:p>
    <w:p w:rsidR="008B1D54" w:rsidRDefault="008B1D54" w:rsidP="008B1D54">
      <w:pPr>
        <w:pStyle w:val="af7"/>
        <w:ind w:left="420" w:firstLineChars="0" w:firstLine="0"/>
      </w:pPr>
      <w:r>
        <w:rPr>
          <w:rFonts w:hint="eastAsia"/>
        </w:rPr>
        <w:t>玩家</w:t>
      </w:r>
      <w:r>
        <w:t>的所有工匠等级都是需要系统记录的，并且工匠会根据交易等结果独立成长。</w:t>
      </w:r>
    </w:p>
    <w:p w:rsidR="008B1D54" w:rsidRDefault="008B1D54" w:rsidP="008B1D54">
      <w:pPr>
        <w:pStyle w:val="af7"/>
        <w:ind w:left="420" w:firstLineChars="0" w:firstLine="0"/>
      </w:pPr>
      <w:r>
        <w:rPr>
          <w:rFonts w:hint="eastAsia"/>
        </w:rPr>
        <w:t>工匠</w:t>
      </w:r>
      <w:r>
        <w:t>等级越高，其列表可制作内容</w:t>
      </w:r>
      <w:r>
        <w:rPr>
          <w:rFonts w:hint="eastAsia"/>
        </w:rPr>
        <w:t>越</w:t>
      </w:r>
      <w:r>
        <w:t>强力。并且</w:t>
      </w:r>
      <w:r>
        <w:rPr>
          <w:rFonts w:hint="eastAsia"/>
        </w:rPr>
        <w:t>等级</w:t>
      </w:r>
      <w:r>
        <w:t>会成为解锁工匠技能的</w:t>
      </w:r>
      <w:r>
        <w:rPr>
          <w:rFonts w:hint="eastAsia"/>
        </w:rPr>
        <w:t>唯一</w:t>
      </w:r>
      <w:r>
        <w:t>条件。</w:t>
      </w:r>
    </w:p>
    <w:p w:rsidR="008B1D54" w:rsidRDefault="008B1D54" w:rsidP="008B1D54">
      <w:pPr>
        <w:pStyle w:val="af7"/>
        <w:ind w:left="420" w:firstLineChars="0" w:firstLine="0"/>
      </w:pPr>
      <w:r>
        <w:rPr>
          <w:rFonts w:hint="eastAsia"/>
        </w:rPr>
        <w:t>在</w:t>
      </w:r>
      <w:r>
        <w:t>招募到工匠时，</w:t>
      </w:r>
      <w:r>
        <w:rPr>
          <w:rFonts w:hint="eastAsia"/>
        </w:rPr>
        <w:t>该</w:t>
      </w:r>
      <w:r>
        <w:t>工匠的等级取值为</w:t>
      </w:r>
      <w:r>
        <w:rPr>
          <w:rFonts w:hint="eastAsia"/>
        </w:rPr>
        <w:t>玩家</w:t>
      </w:r>
      <w:r>
        <w:t>当前</w:t>
      </w:r>
      <w:proofErr w:type="gramStart"/>
      <w:r>
        <w:t>前</w:t>
      </w:r>
      <w:proofErr w:type="gramEnd"/>
      <w:r>
        <w:rPr>
          <w:rFonts w:hint="eastAsia"/>
        </w:rPr>
        <w:t>10</w:t>
      </w:r>
      <w:r>
        <w:rPr>
          <w:rFonts w:hint="eastAsia"/>
        </w:rPr>
        <w:t>名</w:t>
      </w:r>
      <w:r>
        <w:t>工匠的平均等级，如不足</w:t>
      </w:r>
      <w:r>
        <w:rPr>
          <w:rFonts w:hint="eastAsia"/>
        </w:rPr>
        <w:t>10</w:t>
      </w:r>
      <w:r>
        <w:rPr>
          <w:rFonts w:hint="eastAsia"/>
        </w:rPr>
        <w:t>名</w:t>
      </w:r>
      <w:r>
        <w:t>，则取</w:t>
      </w:r>
      <w:r>
        <w:rPr>
          <w:rFonts w:hint="eastAsia"/>
        </w:rPr>
        <w:t>仅有</w:t>
      </w:r>
      <w:r>
        <w:t>的工匠等级。</w:t>
      </w:r>
    </w:p>
    <w:p w:rsidR="008B1D54" w:rsidRPr="008B1D54" w:rsidRDefault="008B1D54" w:rsidP="008B1D54">
      <w:pPr>
        <w:pStyle w:val="af7"/>
        <w:ind w:left="420" w:firstLineChars="0" w:firstLine="0"/>
        <w:rPr>
          <w:rFonts w:hint="eastAsia"/>
        </w:rPr>
      </w:pPr>
      <w:r>
        <w:rPr>
          <w:rFonts w:hint="eastAsia"/>
        </w:rPr>
        <w:t>技能</w:t>
      </w:r>
      <w:r>
        <w:t>中会有取值工匠等级的字段，</w:t>
      </w:r>
      <w:r>
        <w:rPr>
          <w:rFonts w:hint="eastAsia"/>
        </w:rPr>
        <w:t>会</w:t>
      </w:r>
      <w:r>
        <w:t>有</w:t>
      </w:r>
      <w:r w:rsidR="006C7B22">
        <w:rPr>
          <w:rFonts w:hint="eastAsia"/>
        </w:rPr>
        <w:t>工匠</w:t>
      </w:r>
      <w:r w:rsidR="006C7B22">
        <w:t>等级越高，其发挥能力越强的</w:t>
      </w:r>
      <w:r w:rsidR="006C7B22">
        <w:rPr>
          <w:rFonts w:hint="eastAsia"/>
        </w:rPr>
        <w:t>技能</w:t>
      </w:r>
      <w:r w:rsidR="006C7B22">
        <w:t>。</w:t>
      </w:r>
    </w:p>
    <w:p w:rsidR="00921981" w:rsidRDefault="008B1D54" w:rsidP="00921981">
      <w:pPr>
        <w:pStyle w:val="2"/>
      </w:pPr>
      <w:r>
        <w:rPr>
          <w:rFonts w:hint="eastAsia"/>
        </w:rPr>
        <w:t>雇员</w:t>
      </w:r>
    </w:p>
    <w:p w:rsidR="00921981" w:rsidRDefault="008B1D54" w:rsidP="00921981">
      <w:r>
        <w:rPr>
          <w:rFonts w:hint="eastAsia"/>
        </w:rPr>
        <w:t>雇员都</w:t>
      </w:r>
      <w:r>
        <w:t>是已经设定好的角色。</w:t>
      </w:r>
    </w:p>
    <w:p w:rsidR="008B1D54" w:rsidRDefault="008B1D54" w:rsidP="00921981">
      <w:r>
        <w:rPr>
          <w:rFonts w:hint="eastAsia"/>
        </w:rPr>
        <w:t>拥有</w:t>
      </w:r>
      <w:r>
        <w:t>名称、</w:t>
      </w:r>
      <w:r>
        <w:rPr>
          <w:rFonts w:hint="eastAsia"/>
        </w:rPr>
        <w:t>职业</w:t>
      </w:r>
      <w:r>
        <w:t>和技能</w:t>
      </w:r>
      <w:r w:rsidR="006C7B22">
        <w:rPr>
          <w:rFonts w:hint="eastAsia"/>
        </w:rPr>
        <w:t>和</w:t>
      </w:r>
      <w:r w:rsidR="006C7B22">
        <w:t>属性</w:t>
      </w:r>
      <w:r>
        <w:t>。</w:t>
      </w:r>
    </w:p>
    <w:p w:rsidR="008B1D54" w:rsidRDefault="008B1D54" w:rsidP="008B1D54">
      <w:pPr>
        <w:pStyle w:val="af7"/>
        <w:numPr>
          <w:ilvl w:val="0"/>
          <w:numId w:val="30"/>
        </w:numPr>
        <w:ind w:firstLineChars="0"/>
      </w:pPr>
      <w:r>
        <w:rPr>
          <w:rFonts w:hint="eastAsia"/>
        </w:rPr>
        <w:t>职业</w:t>
      </w:r>
    </w:p>
    <w:p w:rsidR="008B1D54" w:rsidRDefault="008B1D54" w:rsidP="008B1D54">
      <w:pPr>
        <w:pStyle w:val="af7"/>
        <w:ind w:left="420" w:firstLineChars="0" w:firstLine="0"/>
      </w:pPr>
      <w:r>
        <w:rPr>
          <w:rFonts w:hint="eastAsia"/>
        </w:rPr>
        <w:t>但是</w:t>
      </w:r>
      <w:r>
        <w:t>在职业上拥有一个字段来区别一个工匠是史莱姆还是普通工匠。表格</w:t>
      </w:r>
      <w:r>
        <w:rPr>
          <w:rFonts w:hint="eastAsia"/>
        </w:rPr>
        <w:t>中建议</w:t>
      </w:r>
      <w:r>
        <w:t>以</w:t>
      </w:r>
      <w:r>
        <w:rPr>
          <w:rFonts w:hint="eastAsia"/>
        </w:rPr>
        <w:t>1</w:t>
      </w:r>
      <w:r>
        <w:rPr>
          <w:rFonts w:hint="eastAsia"/>
        </w:rPr>
        <w:t>、</w:t>
      </w:r>
      <w:r>
        <w:rPr>
          <w:rFonts w:hint="eastAsia"/>
        </w:rPr>
        <w:t>2</w:t>
      </w:r>
      <w:r>
        <w:rPr>
          <w:rFonts w:hint="eastAsia"/>
        </w:rPr>
        <w:t>来</w:t>
      </w:r>
      <w:r>
        <w:t>区分，并且格式为</w:t>
      </w:r>
      <w:r>
        <w:rPr>
          <w:rFonts w:hint="eastAsia"/>
        </w:rPr>
        <w:t>：</w:t>
      </w:r>
      <w:r>
        <w:rPr>
          <w:rFonts w:hint="eastAsia"/>
        </w:rPr>
        <w:t>1</w:t>
      </w:r>
      <w:r>
        <w:t>|</w:t>
      </w:r>
      <w:r>
        <w:t>大王史莱姆，或</w:t>
      </w:r>
      <w:r>
        <w:rPr>
          <w:rFonts w:hint="eastAsia"/>
        </w:rPr>
        <w:t>2</w:t>
      </w:r>
      <w:r>
        <w:t>|</w:t>
      </w:r>
      <w:r>
        <w:t>清朝厨子。其中</w:t>
      </w:r>
      <w:r>
        <w:rPr>
          <w:rFonts w:hint="eastAsia"/>
        </w:rPr>
        <w:t>分隔符</w:t>
      </w:r>
      <w:proofErr w:type="gramStart"/>
      <w:r>
        <w:t>前判断</w:t>
      </w:r>
      <w:proofErr w:type="gramEnd"/>
      <w:r>
        <w:t>是史莱姆还是普通工匠，分隔符后作为</w:t>
      </w:r>
      <w:r>
        <w:rPr>
          <w:rFonts w:hint="eastAsia"/>
        </w:rPr>
        <w:t>职业</w:t>
      </w:r>
      <w:r>
        <w:t>名称的可读取字段。</w:t>
      </w:r>
    </w:p>
    <w:p w:rsidR="008B1D54" w:rsidRDefault="008B1D54" w:rsidP="008B1D54">
      <w:pPr>
        <w:pStyle w:val="af7"/>
        <w:numPr>
          <w:ilvl w:val="0"/>
          <w:numId w:val="30"/>
        </w:numPr>
        <w:ind w:firstLineChars="0"/>
      </w:pPr>
      <w:r>
        <w:rPr>
          <w:rFonts w:hint="eastAsia"/>
        </w:rPr>
        <w:t>技能</w:t>
      </w:r>
    </w:p>
    <w:p w:rsidR="006C7B22" w:rsidRDefault="006C7B22" w:rsidP="006C7B22">
      <w:pPr>
        <w:pStyle w:val="af7"/>
        <w:ind w:left="420" w:firstLineChars="0" w:firstLine="0"/>
        <w:rPr>
          <w:rFonts w:hint="eastAsia"/>
        </w:rPr>
      </w:pPr>
      <w:r>
        <w:rPr>
          <w:rFonts w:hint="eastAsia"/>
        </w:rPr>
        <w:t>与</w:t>
      </w:r>
      <w:r>
        <w:t>工匠技能</w:t>
      </w:r>
      <w:r>
        <w:rPr>
          <w:rFonts w:hint="eastAsia"/>
        </w:rPr>
        <w:t>逻辑</w:t>
      </w:r>
      <w:r>
        <w:t>基本相同。</w:t>
      </w:r>
    </w:p>
    <w:p w:rsidR="008B1D54" w:rsidRDefault="006C7B22" w:rsidP="008B1D54">
      <w:pPr>
        <w:pStyle w:val="af7"/>
        <w:numPr>
          <w:ilvl w:val="0"/>
          <w:numId w:val="30"/>
        </w:numPr>
        <w:ind w:firstLineChars="0"/>
      </w:pPr>
      <w:r>
        <w:rPr>
          <w:rFonts w:hint="eastAsia"/>
        </w:rPr>
        <w:t>雇员</w:t>
      </w:r>
      <w:r w:rsidR="008B1D54">
        <w:rPr>
          <w:rFonts w:hint="eastAsia"/>
        </w:rPr>
        <w:t>等级</w:t>
      </w:r>
    </w:p>
    <w:p w:rsidR="006C7B22" w:rsidRDefault="006C7B22" w:rsidP="006C7B22">
      <w:pPr>
        <w:pStyle w:val="af7"/>
        <w:ind w:left="420" w:firstLineChars="0" w:firstLine="0"/>
        <w:rPr>
          <w:rFonts w:hint="eastAsia"/>
        </w:rPr>
      </w:pPr>
      <w:r>
        <w:rPr>
          <w:rFonts w:hint="eastAsia"/>
        </w:rPr>
        <w:lastRenderedPageBreak/>
        <w:t>与</w:t>
      </w:r>
      <w:r>
        <w:t>工匠等级基本相同。</w:t>
      </w:r>
    </w:p>
    <w:p w:rsidR="006C7B22" w:rsidRDefault="006C7B22" w:rsidP="006C7B22">
      <w:pPr>
        <w:pStyle w:val="af7"/>
        <w:numPr>
          <w:ilvl w:val="0"/>
          <w:numId w:val="30"/>
        </w:numPr>
        <w:ind w:firstLineChars="0"/>
      </w:pPr>
      <w:r>
        <w:rPr>
          <w:rFonts w:hint="eastAsia"/>
        </w:rPr>
        <w:t>属性</w:t>
      </w:r>
    </w:p>
    <w:p w:rsidR="006C7B22" w:rsidRDefault="006C7B22" w:rsidP="006C7B22">
      <w:pPr>
        <w:pStyle w:val="af7"/>
        <w:ind w:left="420" w:firstLineChars="0" w:firstLine="0"/>
        <w:rPr>
          <w:rFonts w:hint="eastAsia"/>
        </w:rPr>
      </w:pPr>
      <w:r>
        <w:rPr>
          <w:rFonts w:hint="eastAsia"/>
        </w:rPr>
        <w:t>雇员</w:t>
      </w:r>
      <w:r>
        <w:t>的属性是基本属性，</w:t>
      </w:r>
      <w:r>
        <w:rPr>
          <w:rFonts w:hint="eastAsia"/>
        </w:rPr>
        <w:t>与</w:t>
      </w:r>
      <w:r>
        <w:t>冒险者的属性不一样。</w:t>
      </w:r>
    </w:p>
    <w:p w:rsidR="006C7B22" w:rsidRDefault="006C7B22" w:rsidP="006C7B22">
      <w:pPr>
        <w:pStyle w:val="af7"/>
        <w:ind w:left="420" w:firstLineChars="0" w:firstLine="0"/>
      </w:pPr>
      <w:r>
        <w:rPr>
          <w:rFonts w:hint="eastAsia"/>
        </w:rPr>
        <w:t>雇员</w:t>
      </w:r>
      <w:r>
        <w:t>属性主要是</w:t>
      </w:r>
      <w:r>
        <w:rPr>
          <w:rFonts w:hint="eastAsia"/>
        </w:rPr>
        <w:t>：</w:t>
      </w:r>
    </w:p>
    <w:p w:rsidR="006C7B22" w:rsidRDefault="006C7B22" w:rsidP="006C7B22">
      <w:pPr>
        <w:pStyle w:val="af7"/>
        <w:numPr>
          <w:ilvl w:val="0"/>
          <w:numId w:val="27"/>
        </w:numPr>
        <w:ind w:firstLineChars="0"/>
      </w:pPr>
      <w:r>
        <w:rPr>
          <w:rFonts w:hint="eastAsia"/>
        </w:rPr>
        <w:t>知名度</w:t>
      </w:r>
    </w:p>
    <w:p w:rsidR="006C7B22" w:rsidRDefault="006C7B22" w:rsidP="006C7B22">
      <w:pPr>
        <w:pStyle w:val="af7"/>
        <w:ind w:left="840" w:firstLineChars="0" w:firstLine="0"/>
        <w:rPr>
          <w:rFonts w:hint="eastAsia"/>
        </w:rPr>
      </w:pPr>
      <w:r>
        <w:rPr>
          <w:rFonts w:hint="eastAsia"/>
        </w:rPr>
        <w:t>随着</w:t>
      </w:r>
      <w:r>
        <w:t>交易提升而提升，</w:t>
      </w:r>
      <w:r>
        <w:rPr>
          <w:rFonts w:hint="eastAsia"/>
        </w:rPr>
        <w:t>展示性数值</w:t>
      </w:r>
      <w:r>
        <w:t>。</w:t>
      </w:r>
    </w:p>
    <w:p w:rsidR="006C7B22" w:rsidRDefault="006C7B22" w:rsidP="006C7B22">
      <w:pPr>
        <w:pStyle w:val="af7"/>
        <w:numPr>
          <w:ilvl w:val="0"/>
          <w:numId w:val="27"/>
        </w:numPr>
        <w:ind w:firstLineChars="0"/>
      </w:pPr>
      <w:r>
        <w:rPr>
          <w:rFonts w:hint="eastAsia"/>
        </w:rPr>
        <w:t>敏捷</w:t>
      </w:r>
    </w:p>
    <w:p w:rsidR="006C7B22" w:rsidRPr="006C7B22" w:rsidRDefault="006C7B22" w:rsidP="006C7B22">
      <w:pPr>
        <w:pStyle w:val="af7"/>
        <w:ind w:left="840" w:firstLineChars="0" w:firstLine="0"/>
        <w:rPr>
          <w:rFonts w:hint="eastAsia"/>
        </w:rPr>
      </w:pPr>
      <w:r>
        <w:rPr>
          <w:rFonts w:hint="eastAsia"/>
        </w:rPr>
        <w:t>隐藏属性</w:t>
      </w:r>
      <w:r>
        <w:t>，</w:t>
      </w:r>
      <w:r>
        <w:rPr>
          <w:rFonts w:hint="eastAsia"/>
        </w:rPr>
        <w:t>影响这个</w:t>
      </w:r>
      <w:r>
        <w:t>雇员在店铺中的移动速度和商品</w:t>
      </w:r>
      <w:r>
        <w:rPr>
          <w:rFonts w:hint="eastAsia"/>
        </w:rPr>
        <w:t>响应</w:t>
      </w:r>
      <w:r>
        <w:t>速度。</w:t>
      </w:r>
    </w:p>
    <w:p w:rsidR="006C7B22" w:rsidRDefault="006C7B22" w:rsidP="006C7B22">
      <w:pPr>
        <w:pStyle w:val="af7"/>
        <w:numPr>
          <w:ilvl w:val="0"/>
          <w:numId w:val="30"/>
        </w:numPr>
        <w:ind w:firstLineChars="0"/>
      </w:pPr>
      <w:r>
        <w:rPr>
          <w:rFonts w:hint="eastAsia"/>
        </w:rPr>
        <w:t>史莱</w:t>
      </w:r>
      <w:proofErr w:type="gramStart"/>
      <w:r>
        <w:rPr>
          <w:rFonts w:hint="eastAsia"/>
        </w:rPr>
        <w:t>姆</w:t>
      </w:r>
      <w:proofErr w:type="gramEnd"/>
    </w:p>
    <w:p w:rsidR="006C7B22" w:rsidRDefault="006C7B22" w:rsidP="006C7B22">
      <w:pPr>
        <w:pStyle w:val="af7"/>
        <w:ind w:left="420" w:firstLineChars="0" w:firstLine="0"/>
      </w:pPr>
      <w:r>
        <w:rPr>
          <w:rFonts w:hint="eastAsia"/>
        </w:rPr>
        <w:t>史莱姆</w:t>
      </w:r>
      <w:r>
        <w:t>是一个特殊的种类，</w:t>
      </w:r>
      <w:r>
        <w:rPr>
          <w:rFonts w:hint="eastAsia"/>
        </w:rPr>
        <w:t>史莱姆</w:t>
      </w:r>
      <w:r>
        <w:t>会需要可以吞噬商品来变为额外的经验值。</w:t>
      </w:r>
    </w:p>
    <w:p w:rsidR="006C7B22" w:rsidRPr="006C7B22" w:rsidRDefault="006C7B22" w:rsidP="006C7B22">
      <w:pPr>
        <w:pStyle w:val="af7"/>
        <w:ind w:left="420" w:firstLineChars="0" w:firstLine="0"/>
        <w:rPr>
          <w:rFonts w:hint="eastAsia"/>
        </w:rPr>
      </w:pPr>
      <w:r>
        <w:rPr>
          <w:rFonts w:hint="eastAsia"/>
        </w:rPr>
        <w:t>在</w:t>
      </w:r>
      <w:r>
        <w:t>配置上，史莱姆和普通雇员本身</w:t>
      </w:r>
      <w:r>
        <w:rPr>
          <w:rFonts w:hint="eastAsia"/>
        </w:rPr>
        <w:t>是</w:t>
      </w:r>
      <w:r>
        <w:t>拥有非常不同偏向的。</w:t>
      </w:r>
    </w:p>
    <w:p w:rsidR="008B1D54" w:rsidRPr="008B1D54" w:rsidRDefault="008B1D54" w:rsidP="00921981">
      <w:pPr>
        <w:rPr>
          <w:rFonts w:hint="eastAsia"/>
        </w:rPr>
      </w:pPr>
      <w:bookmarkStart w:id="17" w:name="_GoBack"/>
      <w:bookmarkEnd w:id="17"/>
    </w:p>
    <w:sectPr w:rsidR="008B1D54" w:rsidRPr="008B1D54">
      <w:headerReference w:type="default" r:id="rId13"/>
      <w:footerReference w:type="default" r:id="rId14"/>
      <w:pgSz w:w="11906" w:h="16838"/>
      <w:pgMar w:top="1440" w:right="1440" w:bottom="1440" w:left="1440" w:header="1021" w:footer="22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6EB" w:rsidRDefault="002476EB">
      <w:r>
        <w:separator/>
      </w:r>
    </w:p>
  </w:endnote>
  <w:endnote w:type="continuationSeparator" w:id="0">
    <w:p w:rsidR="002476EB" w:rsidRDefault="00247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82" w:rsidRDefault="004C3490">
    <w:pPr>
      <w:pStyle w:val="a9"/>
    </w:pPr>
    <w:r>
      <w:rPr>
        <w:noProof/>
      </w:rPr>
      <w:drawing>
        <wp:anchor distT="0" distB="0" distL="114300" distR="114300" simplePos="0" relativeHeight="251661312" behindDoc="1" locked="0" layoutInCell="1" allowOverlap="1">
          <wp:simplePos x="0" y="0"/>
          <wp:positionH relativeFrom="column">
            <wp:posOffset>4892675</wp:posOffset>
          </wp:positionH>
          <wp:positionV relativeFrom="paragraph">
            <wp:posOffset>-359410</wp:posOffset>
          </wp:positionV>
          <wp:extent cx="1721485" cy="658495"/>
          <wp:effectExtent l="0" t="0" r="0" b="0"/>
          <wp:wrapNone/>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1796" cy="658586"/>
                  </a:xfrm>
                  <a:prstGeom prst="rect">
                    <a:avLst/>
                  </a:prstGeom>
                </pic:spPr>
              </pic:pic>
            </a:graphicData>
          </a:graphic>
        </wp:anchor>
      </w:drawing>
    </w:r>
    <w:r>
      <w:rPr>
        <w:noProof/>
      </w:rPr>
      <w:drawing>
        <wp:anchor distT="0" distB="0" distL="114300" distR="114300" simplePos="0" relativeHeight="251659264" behindDoc="1" locked="0" layoutInCell="1" allowOverlap="1">
          <wp:simplePos x="0" y="0"/>
          <wp:positionH relativeFrom="column">
            <wp:posOffset>7864475</wp:posOffset>
          </wp:positionH>
          <wp:positionV relativeFrom="paragraph">
            <wp:posOffset>-359410</wp:posOffset>
          </wp:positionV>
          <wp:extent cx="1721485" cy="658495"/>
          <wp:effectExtent l="0" t="0" r="0" b="0"/>
          <wp:wrapNone/>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1796" cy="658586"/>
                  </a:xfrm>
                  <a:prstGeom prst="rect">
                    <a:avLst/>
                  </a:prstGeom>
                </pic:spPr>
              </pic:pic>
            </a:graphicData>
          </a:graphic>
        </wp:anchor>
      </w:drawing>
    </w:r>
  </w:p>
  <w:p w:rsidR="00181782" w:rsidRDefault="00181782">
    <w:pPr>
      <w:pStyle w:val="a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6EB" w:rsidRDefault="002476EB">
      <w:r>
        <w:separator/>
      </w:r>
    </w:p>
  </w:footnote>
  <w:footnote w:type="continuationSeparator" w:id="0">
    <w:p w:rsidR="002476EB" w:rsidRDefault="002476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96F" w:rsidRDefault="0059696F">
    <w:pPr>
      <w:pStyle w:val="aa"/>
      <w:jc w:val="left"/>
      <w:rPr>
        <w:rFonts w:asciiTheme="minorEastAsia" w:hAnsiTheme="minorEastAsia" w:cs="Arial Unicode MS"/>
        <w:b/>
      </w:rPr>
    </w:pPr>
    <w:r>
      <w:rPr>
        <w:rFonts w:asciiTheme="minorEastAsia" w:hAnsiTheme="minorEastAsia" w:cs="Arial Unicode MS" w:hint="eastAsia"/>
        <w:b/>
      </w:rPr>
      <w:t>深渊镇</w:t>
    </w:r>
    <w:r w:rsidR="004C3490">
      <w:rPr>
        <w:rFonts w:asciiTheme="minorEastAsia" w:hAnsiTheme="minorEastAsia" w:cs="Arial Unicode MS"/>
        <w:b/>
      </w:rPr>
      <w:ptab w:relativeTo="margin" w:alignment="center" w:leader="none"/>
    </w:r>
    <w:r w:rsidR="004C3490">
      <w:rPr>
        <w:rFonts w:asciiTheme="minorEastAsia" w:hAnsiTheme="minorEastAsia" w:cs="Arial Unicode MS"/>
        <w:b/>
      </w:rPr>
      <w:ptab w:relativeTo="margin" w:alignment="right" w:leader="none"/>
    </w:r>
    <w:r>
      <w:rPr>
        <w:rFonts w:asciiTheme="minorEastAsia" w:hAnsiTheme="minorEastAsia" w:cs="Arial Unicode MS" w:hint="eastAsia"/>
        <w:b/>
      </w:rPr>
      <w:t>Ver</w:t>
    </w:r>
    <w:r w:rsidR="000F66A8">
      <w:rPr>
        <w:rFonts w:asciiTheme="minorEastAsia" w:hAnsiTheme="minorEastAsia" w:cs="Arial Unicode MS"/>
        <w:b/>
      </w:rPr>
      <w:t>.</w:t>
    </w:r>
    <w:r>
      <w:rPr>
        <w:rFonts w:asciiTheme="minorEastAsia" w:hAnsiTheme="minorEastAsia" w:cs="Arial Unicode MS" w:hint="eastAsia"/>
        <w:b/>
      </w:rP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35AA4"/>
    <w:multiLevelType w:val="hybridMultilevel"/>
    <w:tmpl w:val="25DCDC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8D6503"/>
    <w:multiLevelType w:val="hybridMultilevel"/>
    <w:tmpl w:val="38BAA6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2B7DC8"/>
    <w:multiLevelType w:val="hybridMultilevel"/>
    <w:tmpl w:val="B9581C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5FC2559"/>
    <w:multiLevelType w:val="hybridMultilevel"/>
    <w:tmpl w:val="F5B6D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62112FE"/>
    <w:multiLevelType w:val="hybridMultilevel"/>
    <w:tmpl w:val="8E7EE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462B11"/>
    <w:multiLevelType w:val="hybridMultilevel"/>
    <w:tmpl w:val="A94655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7D12947"/>
    <w:multiLevelType w:val="hybridMultilevel"/>
    <w:tmpl w:val="7D0A8A5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2BAD3426"/>
    <w:multiLevelType w:val="hybridMultilevel"/>
    <w:tmpl w:val="7C565A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6D97357"/>
    <w:multiLevelType w:val="hybridMultilevel"/>
    <w:tmpl w:val="584CD2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87803CA"/>
    <w:multiLevelType w:val="hybridMultilevel"/>
    <w:tmpl w:val="FCEA3B6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1D30C54"/>
    <w:multiLevelType w:val="hybridMultilevel"/>
    <w:tmpl w:val="301603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121386"/>
    <w:multiLevelType w:val="hybridMultilevel"/>
    <w:tmpl w:val="FDD0B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4CE2F4E"/>
    <w:multiLevelType w:val="hybridMultilevel"/>
    <w:tmpl w:val="86C0D7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8A15796"/>
    <w:multiLevelType w:val="singleLevel"/>
    <w:tmpl w:val="58A15796"/>
    <w:lvl w:ilvl="0">
      <w:start w:val="1"/>
      <w:numFmt w:val="bullet"/>
      <w:lvlText w:val=""/>
      <w:lvlJc w:val="left"/>
      <w:pPr>
        <w:ind w:left="420" w:hanging="420"/>
      </w:pPr>
      <w:rPr>
        <w:rFonts w:ascii="Wingdings" w:hAnsi="Wingdings" w:hint="default"/>
      </w:rPr>
    </w:lvl>
  </w:abstractNum>
  <w:abstractNum w:abstractNumId="14">
    <w:nsid w:val="58A3BA48"/>
    <w:multiLevelType w:val="multilevel"/>
    <w:tmpl w:val="58A3BA4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5">
    <w:nsid w:val="58A40841"/>
    <w:multiLevelType w:val="singleLevel"/>
    <w:tmpl w:val="58A40841"/>
    <w:lvl w:ilvl="0">
      <w:start w:val="1"/>
      <w:numFmt w:val="bullet"/>
      <w:lvlText w:val=""/>
      <w:lvlJc w:val="left"/>
      <w:pPr>
        <w:ind w:left="420" w:hanging="420"/>
      </w:pPr>
      <w:rPr>
        <w:rFonts w:ascii="Wingdings" w:hAnsi="Wingdings" w:hint="default"/>
      </w:rPr>
    </w:lvl>
  </w:abstractNum>
  <w:abstractNum w:abstractNumId="16">
    <w:nsid w:val="58A40C61"/>
    <w:multiLevelType w:val="singleLevel"/>
    <w:tmpl w:val="58A40C61"/>
    <w:lvl w:ilvl="0">
      <w:start w:val="1"/>
      <w:numFmt w:val="bullet"/>
      <w:lvlText w:val=""/>
      <w:lvlJc w:val="left"/>
      <w:pPr>
        <w:ind w:left="420" w:hanging="420"/>
      </w:pPr>
      <w:rPr>
        <w:rFonts w:ascii="Wingdings" w:hAnsi="Wingdings" w:hint="default"/>
      </w:rPr>
    </w:lvl>
  </w:abstractNum>
  <w:abstractNum w:abstractNumId="17">
    <w:nsid w:val="58A40E6B"/>
    <w:multiLevelType w:val="singleLevel"/>
    <w:tmpl w:val="58A40E6B"/>
    <w:lvl w:ilvl="0">
      <w:start w:val="1"/>
      <w:numFmt w:val="decimal"/>
      <w:lvlText w:val="%1)"/>
      <w:lvlJc w:val="left"/>
      <w:pPr>
        <w:ind w:left="425" w:hanging="425"/>
      </w:pPr>
      <w:rPr>
        <w:rFonts w:hint="default"/>
      </w:rPr>
    </w:lvl>
  </w:abstractNum>
  <w:abstractNum w:abstractNumId="18">
    <w:nsid w:val="58A41147"/>
    <w:multiLevelType w:val="singleLevel"/>
    <w:tmpl w:val="58A41147"/>
    <w:lvl w:ilvl="0">
      <w:start w:val="1"/>
      <w:numFmt w:val="bullet"/>
      <w:lvlText w:val=""/>
      <w:lvlJc w:val="left"/>
      <w:pPr>
        <w:ind w:left="420" w:hanging="420"/>
      </w:pPr>
      <w:rPr>
        <w:rFonts w:ascii="Wingdings" w:hAnsi="Wingdings" w:hint="default"/>
      </w:rPr>
    </w:lvl>
  </w:abstractNum>
  <w:abstractNum w:abstractNumId="19">
    <w:nsid w:val="58A41CB0"/>
    <w:multiLevelType w:val="singleLevel"/>
    <w:tmpl w:val="58A41CB0"/>
    <w:lvl w:ilvl="0">
      <w:start w:val="1"/>
      <w:numFmt w:val="decimal"/>
      <w:lvlText w:val="%1)"/>
      <w:lvlJc w:val="left"/>
      <w:pPr>
        <w:ind w:left="425" w:hanging="425"/>
      </w:pPr>
      <w:rPr>
        <w:rFonts w:hint="default"/>
      </w:rPr>
    </w:lvl>
  </w:abstractNum>
  <w:abstractNum w:abstractNumId="20">
    <w:nsid w:val="5A4374B7"/>
    <w:multiLevelType w:val="hybridMultilevel"/>
    <w:tmpl w:val="E870970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5E035E46"/>
    <w:multiLevelType w:val="hybridMultilevel"/>
    <w:tmpl w:val="CB88DD8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4363EA1"/>
    <w:multiLevelType w:val="multilevel"/>
    <w:tmpl w:val="64363EA1"/>
    <w:lvl w:ilvl="0">
      <w:start w:val="1"/>
      <w:numFmt w:val="upperRoman"/>
      <w:pStyle w:val="a"/>
      <w:lvlText w:val="%1."/>
      <w:lvlJc w:val="left"/>
      <w:pPr>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nsid w:val="6B6C4A92"/>
    <w:multiLevelType w:val="multilevel"/>
    <w:tmpl w:val="6B6C4A9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6BA73824"/>
    <w:multiLevelType w:val="multilevel"/>
    <w:tmpl w:val="6BA73824"/>
    <w:lvl w:ilvl="0">
      <w:start w:val="1"/>
      <w:numFmt w:val="chineseCountingThousand"/>
      <w:pStyle w:val="1"/>
      <w:lvlText w:val="%1、"/>
      <w:lvlJc w:val="left"/>
      <w:pPr>
        <w:ind w:left="420" w:hanging="420"/>
      </w:pPr>
      <w:rPr>
        <w:b w:val="0"/>
        <w:bCs w:val="0"/>
        <w:i w:val="0"/>
        <w:iCs w:val="0"/>
        <w:caps w:val="0"/>
        <w:smallCaps w:val="0"/>
        <w:strike w:val="0"/>
        <w:dstrike w:val="0"/>
        <w:vanish w:val="0"/>
        <w:color w:val="000000"/>
        <w:spacing w:val="0"/>
        <w:position w:val="0"/>
        <w:u w:val="none"/>
        <w:vertAlign w:val="baseline"/>
      </w:rPr>
    </w:lvl>
    <w:lvl w:ilvl="1">
      <w:start w:val="3"/>
      <w:numFmt w:val="decimal"/>
      <w:isLgl/>
      <w:lvlText w:val="%1.%2"/>
      <w:lvlJc w:val="left"/>
      <w:pPr>
        <w:ind w:left="360" w:hanging="360"/>
      </w:pPr>
      <w:rPr>
        <w:b w:val="0"/>
        <w:bCs w:val="0"/>
        <w:i w:val="0"/>
        <w:iCs w:val="0"/>
        <w:caps w:val="0"/>
        <w:smallCaps w:val="0"/>
        <w:strike w:val="0"/>
        <w:dstrike w:val="0"/>
        <w:vanish w:val="0"/>
        <w:color w:val="000000"/>
        <w:spacing w:val="0"/>
        <w:position w:val="0"/>
        <w:u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6C7F1C20"/>
    <w:multiLevelType w:val="hybridMultilevel"/>
    <w:tmpl w:val="8116A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24"/>
  </w:num>
  <w:num w:numId="3">
    <w:abstractNumId w:val="23"/>
  </w:num>
  <w:num w:numId="4">
    <w:abstractNumId w:val="15"/>
  </w:num>
  <w:num w:numId="5">
    <w:abstractNumId w:val="16"/>
  </w:num>
  <w:num w:numId="6">
    <w:abstractNumId w:val="19"/>
  </w:num>
  <w:num w:numId="7">
    <w:abstractNumId w:val="17"/>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4"/>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5"/>
  </w:num>
  <w:num w:numId="17">
    <w:abstractNumId w:val="10"/>
  </w:num>
  <w:num w:numId="18">
    <w:abstractNumId w:val="11"/>
  </w:num>
  <w:num w:numId="19">
    <w:abstractNumId w:val="8"/>
  </w:num>
  <w:num w:numId="20">
    <w:abstractNumId w:val="12"/>
  </w:num>
  <w:num w:numId="21">
    <w:abstractNumId w:val="5"/>
  </w:num>
  <w:num w:numId="22">
    <w:abstractNumId w:val="9"/>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0"/>
  </w:num>
  <w:num w:numId="26">
    <w:abstractNumId w:val="4"/>
  </w:num>
  <w:num w:numId="27">
    <w:abstractNumId w:val="2"/>
  </w:num>
  <w:num w:numId="28">
    <w:abstractNumId w:val="20"/>
  </w:num>
  <w:num w:numId="29">
    <w:abstractNumId w:val="6"/>
  </w:num>
  <w:num w:numId="30">
    <w:abstractNumId w:val="7"/>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D9"/>
    <w:rsid w:val="0000003D"/>
    <w:rsid w:val="00000105"/>
    <w:rsid w:val="00000240"/>
    <w:rsid w:val="0000088B"/>
    <w:rsid w:val="00002343"/>
    <w:rsid w:val="000028D1"/>
    <w:rsid w:val="00002D86"/>
    <w:rsid w:val="000033E7"/>
    <w:rsid w:val="000035D6"/>
    <w:rsid w:val="00003EAE"/>
    <w:rsid w:val="000048B1"/>
    <w:rsid w:val="00004D04"/>
    <w:rsid w:val="00004FA5"/>
    <w:rsid w:val="00005731"/>
    <w:rsid w:val="0000594F"/>
    <w:rsid w:val="00005E5C"/>
    <w:rsid w:val="00005ECA"/>
    <w:rsid w:val="00005EE9"/>
    <w:rsid w:val="00005F89"/>
    <w:rsid w:val="000063F6"/>
    <w:rsid w:val="000067A8"/>
    <w:rsid w:val="00006CB9"/>
    <w:rsid w:val="00006D25"/>
    <w:rsid w:val="0000706B"/>
    <w:rsid w:val="0000789F"/>
    <w:rsid w:val="00010093"/>
    <w:rsid w:val="00010A7B"/>
    <w:rsid w:val="00010C08"/>
    <w:rsid w:val="0001150A"/>
    <w:rsid w:val="00011AB7"/>
    <w:rsid w:val="00011CC7"/>
    <w:rsid w:val="00012339"/>
    <w:rsid w:val="000124F1"/>
    <w:rsid w:val="00012534"/>
    <w:rsid w:val="00012729"/>
    <w:rsid w:val="0001298A"/>
    <w:rsid w:val="00013263"/>
    <w:rsid w:val="0001398C"/>
    <w:rsid w:val="00013991"/>
    <w:rsid w:val="00013D94"/>
    <w:rsid w:val="000140CC"/>
    <w:rsid w:val="00014186"/>
    <w:rsid w:val="00014463"/>
    <w:rsid w:val="000148D0"/>
    <w:rsid w:val="00014994"/>
    <w:rsid w:val="00015192"/>
    <w:rsid w:val="0001634E"/>
    <w:rsid w:val="00016593"/>
    <w:rsid w:val="00016975"/>
    <w:rsid w:val="00017679"/>
    <w:rsid w:val="000178E7"/>
    <w:rsid w:val="00020018"/>
    <w:rsid w:val="000202A9"/>
    <w:rsid w:val="000203A2"/>
    <w:rsid w:val="00020541"/>
    <w:rsid w:val="00020E68"/>
    <w:rsid w:val="00020F66"/>
    <w:rsid w:val="000214A5"/>
    <w:rsid w:val="00021B2B"/>
    <w:rsid w:val="00021EE5"/>
    <w:rsid w:val="0002247C"/>
    <w:rsid w:val="0002273D"/>
    <w:rsid w:val="0002372B"/>
    <w:rsid w:val="00023878"/>
    <w:rsid w:val="000249BB"/>
    <w:rsid w:val="00024A32"/>
    <w:rsid w:val="00024EAE"/>
    <w:rsid w:val="000252FA"/>
    <w:rsid w:val="00026952"/>
    <w:rsid w:val="000269E9"/>
    <w:rsid w:val="00026C57"/>
    <w:rsid w:val="00026D87"/>
    <w:rsid w:val="00027644"/>
    <w:rsid w:val="00027B0E"/>
    <w:rsid w:val="00030F9E"/>
    <w:rsid w:val="00031177"/>
    <w:rsid w:val="000312A0"/>
    <w:rsid w:val="000315E0"/>
    <w:rsid w:val="00031E19"/>
    <w:rsid w:val="000320BF"/>
    <w:rsid w:val="000326F2"/>
    <w:rsid w:val="00032982"/>
    <w:rsid w:val="00032DDC"/>
    <w:rsid w:val="000337FA"/>
    <w:rsid w:val="00033D2F"/>
    <w:rsid w:val="0003521D"/>
    <w:rsid w:val="00035924"/>
    <w:rsid w:val="00035A34"/>
    <w:rsid w:val="00035AFE"/>
    <w:rsid w:val="00035E45"/>
    <w:rsid w:val="00036643"/>
    <w:rsid w:val="00036C7D"/>
    <w:rsid w:val="00036D26"/>
    <w:rsid w:val="000370F7"/>
    <w:rsid w:val="000377E1"/>
    <w:rsid w:val="00037833"/>
    <w:rsid w:val="00037944"/>
    <w:rsid w:val="000379A5"/>
    <w:rsid w:val="00040107"/>
    <w:rsid w:val="00040C03"/>
    <w:rsid w:val="0004115C"/>
    <w:rsid w:val="0004122C"/>
    <w:rsid w:val="0004178A"/>
    <w:rsid w:val="00042511"/>
    <w:rsid w:val="00042B1D"/>
    <w:rsid w:val="000431D0"/>
    <w:rsid w:val="0004375F"/>
    <w:rsid w:val="000438B0"/>
    <w:rsid w:val="00043B9E"/>
    <w:rsid w:val="00043D8A"/>
    <w:rsid w:val="000447FE"/>
    <w:rsid w:val="0004494B"/>
    <w:rsid w:val="00044AC3"/>
    <w:rsid w:val="00045C35"/>
    <w:rsid w:val="00046671"/>
    <w:rsid w:val="00046DB9"/>
    <w:rsid w:val="00046F05"/>
    <w:rsid w:val="00047592"/>
    <w:rsid w:val="0004762E"/>
    <w:rsid w:val="00047914"/>
    <w:rsid w:val="00047BAA"/>
    <w:rsid w:val="00047C3A"/>
    <w:rsid w:val="00050377"/>
    <w:rsid w:val="00050A47"/>
    <w:rsid w:val="00050DA8"/>
    <w:rsid w:val="0005156C"/>
    <w:rsid w:val="00051BE4"/>
    <w:rsid w:val="00051D03"/>
    <w:rsid w:val="0005220D"/>
    <w:rsid w:val="00052ACB"/>
    <w:rsid w:val="00052E32"/>
    <w:rsid w:val="000533DD"/>
    <w:rsid w:val="0005389C"/>
    <w:rsid w:val="00053DBD"/>
    <w:rsid w:val="0005448B"/>
    <w:rsid w:val="00054874"/>
    <w:rsid w:val="00054F18"/>
    <w:rsid w:val="00055067"/>
    <w:rsid w:val="000554D9"/>
    <w:rsid w:val="00055EF9"/>
    <w:rsid w:val="00055F1C"/>
    <w:rsid w:val="000566B0"/>
    <w:rsid w:val="00056E92"/>
    <w:rsid w:val="00056FAE"/>
    <w:rsid w:val="0005730B"/>
    <w:rsid w:val="000573C9"/>
    <w:rsid w:val="000574C8"/>
    <w:rsid w:val="00057737"/>
    <w:rsid w:val="00057E80"/>
    <w:rsid w:val="00060422"/>
    <w:rsid w:val="00060433"/>
    <w:rsid w:val="00060769"/>
    <w:rsid w:val="00061693"/>
    <w:rsid w:val="00061AC0"/>
    <w:rsid w:val="00061F85"/>
    <w:rsid w:val="0006209A"/>
    <w:rsid w:val="000620E8"/>
    <w:rsid w:val="00062448"/>
    <w:rsid w:val="000635FB"/>
    <w:rsid w:val="00063AF0"/>
    <w:rsid w:val="00063CAB"/>
    <w:rsid w:val="00063FA6"/>
    <w:rsid w:val="00064715"/>
    <w:rsid w:val="00065246"/>
    <w:rsid w:val="00065A41"/>
    <w:rsid w:val="0006608F"/>
    <w:rsid w:val="000665CA"/>
    <w:rsid w:val="0006677F"/>
    <w:rsid w:val="00066A48"/>
    <w:rsid w:val="00067417"/>
    <w:rsid w:val="000678D6"/>
    <w:rsid w:val="00067965"/>
    <w:rsid w:val="00067D7E"/>
    <w:rsid w:val="00071174"/>
    <w:rsid w:val="0007120C"/>
    <w:rsid w:val="000717B6"/>
    <w:rsid w:val="00071B39"/>
    <w:rsid w:val="000720B1"/>
    <w:rsid w:val="00072807"/>
    <w:rsid w:val="00072F13"/>
    <w:rsid w:val="000731A0"/>
    <w:rsid w:val="0007331F"/>
    <w:rsid w:val="00073D80"/>
    <w:rsid w:val="00073F15"/>
    <w:rsid w:val="000741A3"/>
    <w:rsid w:val="000745D8"/>
    <w:rsid w:val="0007472D"/>
    <w:rsid w:val="00074B83"/>
    <w:rsid w:val="00075441"/>
    <w:rsid w:val="00075720"/>
    <w:rsid w:val="00075AD4"/>
    <w:rsid w:val="00075F4D"/>
    <w:rsid w:val="000760F2"/>
    <w:rsid w:val="00076508"/>
    <w:rsid w:val="00076952"/>
    <w:rsid w:val="000778E5"/>
    <w:rsid w:val="00077FA0"/>
    <w:rsid w:val="00081163"/>
    <w:rsid w:val="00082476"/>
    <w:rsid w:val="00082741"/>
    <w:rsid w:val="00082D89"/>
    <w:rsid w:val="0008300F"/>
    <w:rsid w:val="000831DE"/>
    <w:rsid w:val="000835D2"/>
    <w:rsid w:val="00083C38"/>
    <w:rsid w:val="00083DDF"/>
    <w:rsid w:val="000847D5"/>
    <w:rsid w:val="00084FC6"/>
    <w:rsid w:val="00085748"/>
    <w:rsid w:val="0008599A"/>
    <w:rsid w:val="00085DC0"/>
    <w:rsid w:val="00086A06"/>
    <w:rsid w:val="00086A99"/>
    <w:rsid w:val="00086D75"/>
    <w:rsid w:val="00090376"/>
    <w:rsid w:val="0009062B"/>
    <w:rsid w:val="00090DE0"/>
    <w:rsid w:val="00090FEA"/>
    <w:rsid w:val="0009149D"/>
    <w:rsid w:val="00092301"/>
    <w:rsid w:val="000925DD"/>
    <w:rsid w:val="00092676"/>
    <w:rsid w:val="00092FCE"/>
    <w:rsid w:val="000933B8"/>
    <w:rsid w:val="0009351E"/>
    <w:rsid w:val="00093A44"/>
    <w:rsid w:val="00093ACB"/>
    <w:rsid w:val="00093CDC"/>
    <w:rsid w:val="000941D7"/>
    <w:rsid w:val="00094704"/>
    <w:rsid w:val="00094D0D"/>
    <w:rsid w:val="00094E1D"/>
    <w:rsid w:val="00094E98"/>
    <w:rsid w:val="00094F08"/>
    <w:rsid w:val="0009508E"/>
    <w:rsid w:val="00095D0C"/>
    <w:rsid w:val="0009688E"/>
    <w:rsid w:val="00097336"/>
    <w:rsid w:val="000975B5"/>
    <w:rsid w:val="00097D1C"/>
    <w:rsid w:val="000A0471"/>
    <w:rsid w:val="000A0A5E"/>
    <w:rsid w:val="000A24A2"/>
    <w:rsid w:val="000A25C9"/>
    <w:rsid w:val="000A2A31"/>
    <w:rsid w:val="000A2C49"/>
    <w:rsid w:val="000A3A6F"/>
    <w:rsid w:val="000A3D9E"/>
    <w:rsid w:val="000A4011"/>
    <w:rsid w:val="000A41DE"/>
    <w:rsid w:val="000A48DA"/>
    <w:rsid w:val="000A4FBF"/>
    <w:rsid w:val="000A5A76"/>
    <w:rsid w:val="000A5B35"/>
    <w:rsid w:val="000A619A"/>
    <w:rsid w:val="000A6496"/>
    <w:rsid w:val="000A6A90"/>
    <w:rsid w:val="000A78A1"/>
    <w:rsid w:val="000A7CCE"/>
    <w:rsid w:val="000A7DD2"/>
    <w:rsid w:val="000A7EF5"/>
    <w:rsid w:val="000B0BC2"/>
    <w:rsid w:val="000B0F50"/>
    <w:rsid w:val="000B0F9A"/>
    <w:rsid w:val="000B1514"/>
    <w:rsid w:val="000B15F5"/>
    <w:rsid w:val="000B1AB0"/>
    <w:rsid w:val="000B1EA3"/>
    <w:rsid w:val="000B230F"/>
    <w:rsid w:val="000B2642"/>
    <w:rsid w:val="000B272F"/>
    <w:rsid w:val="000B27D1"/>
    <w:rsid w:val="000B2A6E"/>
    <w:rsid w:val="000B3427"/>
    <w:rsid w:val="000B3624"/>
    <w:rsid w:val="000B3A84"/>
    <w:rsid w:val="000B3BAF"/>
    <w:rsid w:val="000B3BB5"/>
    <w:rsid w:val="000B4430"/>
    <w:rsid w:val="000B4C7B"/>
    <w:rsid w:val="000B52E3"/>
    <w:rsid w:val="000B53E2"/>
    <w:rsid w:val="000B56CF"/>
    <w:rsid w:val="000B59E5"/>
    <w:rsid w:val="000B602D"/>
    <w:rsid w:val="000B6521"/>
    <w:rsid w:val="000B6D8C"/>
    <w:rsid w:val="000B7E24"/>
    <w:rsid w:val="000C00C5"/>
    <w:rsid w:val="000C0DBF"/>
    <w:rsid w:val="000C0F2E"/>
    <w:rsid w:val="000C1114"/>
    <w:rsid w:val="000C1299"/>
    <w:rsid w:val="000C1E6C"/>
    <w:rsid w:val="000C1FB6"/>
    <w:rsid w:val="000C2571"/>
    <w:rsid w:val="000C26F4"/>
    <w:rsid w:val="000C2989"/>
    <w:rsid w:val="000C2AE1"/>
    <w:rsid w:val="000C2BD4"/>
    <w:rsid w:val="000C3406"/>
    <w:rsid w:val="000C3A55"/>
    <w:rsid w:val="000C4259"/>
    <w:rsid w:val="000C4711"/>
    <w:rsid w:val="000C4847"/>
    <w:rsid w:val="000C4BCD"/>
    <w:rsid w:val="000C4F36"/>
    <w:rsid w:val="000C4FBA"/>
    <w:rsid w:val="000C4FDE"/>
    <w:rsid w:val="000C5112"/>
    <w:rsid w:val="000C52AC"/>
    <w:rsid w:val="000C53AA"/>
    <w:rsid w:val="000C56A5"/>
    <w:rsid w:val="000C59FE"/>
    <w:rsid w:val="000C622E"/>
    <w:rsid w:val="000C752A"/>
    <w:rsid w:val="000C7827"/>
    <w:rsid w:val="000C78C0"/>
    <w:rsid w:val="000D00B5"/>
    <w:rsid w:val="000D0659"/>
    <w:rsid w:val="000D0B8E"/>
    <w:rsid w:val="000D0E2A"/>
    <w:rsid w:val="000D0E9B"/>
    <w:rsid w:val="000D176E"/>
    <w:rsid w:val="000D2445"/>
    <w:rsid w:val="000D245D"/>
    <w:rsid w:val="000D293D"/>
    <w:rsid w:val="000D2D6E"/>
    <w:rsid w:val="000D2FEA"/>
    <w:rsid w:val="000D3914"/>
    <w:rsid w:val="000D3C9D"/>
    <w:rsid w:val="000D3CA9"/>
    <w:rsid w:val="000D3F76"/>
    <w:rsid w:val="000D4014"/>
    <w:rsid w:val="000D451B"/>
    <w:rsid w:val="000D5E43"/>
    <w:rsid w:val="000D5E72"/>
    <w:rsid w:val="000D6FFF"/>
    <w:rsid w:val="000D78C5"/>
    <w:rsid w:val="000D79CC"/>
    <w:rsid w:val="000D7E4A"/>
    <w:rsid w:val="000E0001"/>
    <w:rsid w:val="000E02D1"/>
    <w:rsid w:val="000E03FC"/>
    <w:rsid w:val="000E05DE"/>
    <w:rsid w:val="000E0692"/>
    <w:rsid w:val="000E147B"/>
    <w:rsid w:val="000E2359"/>
    <w:rsid w:val="000E3C19"/>
    <w:rsid w:val="000E3D5E"/>
    <w:rsid w:val="000E3E4A"/>
    <w:rsid w:val="000E444F"/>
    <w:rsid w:val="000E4876"/>
    <w:rsid w:val="000E5606"/>
    <w:rsid w:val="000E570D"/>
    <w:rsid w:val="000E5710"/>
    <w:rsid w:val="000E5B75"/>
    <w:rsid w:val="000E5BC0"/>
    <w:rsid w:val="000E61D2"/>
    <w:rsid w:val="000E61FC"/>
    <w:rsid w:val="000E62FC"/>
    <w:rsid w:val="000E68B6"/>
    <w:rsid w:val="000E6966"/>
    <w:rsid w:val="000E7170"/>
    <w:rsid w:val="000F071B"/>
    <w:rsid w:val="000F1372"/>
    <w:rsid w:val="000F15D0"/>
    <w:rsid w:val="000F2CDF"/>
    <w:rsid w:val="000F3971"/>
    <w:rsid w:val="000F3B1F"/>
    <w:rsid w:val="000F3C75"/>
    <w:rsid w:val="000F4535"/>
    <w:rsid w:val="000F47EC"/>
    <w:rsid w:val="000F4838"/>
    <w:rsid w:val="000F4C34"/>
    <w:rsid w:val="000F4E46"/>
    <w:rsid w:val="000F6175"/>
    <w:rsid w:val="000F6374"/>
    <w:rsid w:val="000F66A8"/>
    <w:rsid w:val="000F6711"/>
    <w:rsid w:val="000F71D8"/>
    <w:rsid w:val="000F73A3"/>
    <w:rsid w:val="000F7525"/>
    <w:rsid w:val="000F78BF"/>
    <w:rsid w:val="000F78CB"/>
    <w:rsid w:val="00100C31"/>
    <w:rsid w:val="00100DE6"/>
    <w:rsid w:val="00100FE8"/>
    <w:rsid w:val="001015E7"/>
    <w:rsid w:val="0010176C"/>
    <w:rsid w:val="001018E3"/>
    <w:rsid w:val="00101A6A"/>
    <w:rsid w:val="00101BBA"/>
    <w:rsid w:val="00102E51"/>
    <w:rsid w:val="001031E4"/>
    <w:rsid w:val="00103EE6"/>
    <w:rsid w:val="00103FFF"/>
    <w:rsid w:val="001044A7"/>
    <w:rsid w:val="001046E8"/>
    <w:rsid w:val="00104729"/>
    <w:rsid w:val="001049EC"/>
    <w:rsid w:val="001052A4"/>
    <w:rsid w:val="001055DB"/>
    <w:rsid w:val="00106680"/>
    <w:rsid w:val="0010677B"/>
    <w:rsid w:val="00106AE0"/>
    <w:rsid w:val="00106F42"/>
    <w:rsid w:val="001078C0"/>
    <w:rsid w:val="001100BC"/>
    <w:rsid w:val="001108B0"/>
    <w:rsid w:val="00111795"/>
    <w:rsid w:val="00111E50"/>
    <w:rsid w:val="00112E85"/>
    <w:rsid w:val="00113138"/>
    <w:rsid w:val="0011334F"/>
    <w:rsid w:val="00113F08"/>
    <w:rsid w:val="00114094"/>
    <w:rsid w:val="001144DE"/>
    <w:rsid w:val="00114EA0"/>
    <w:rsid w:val="0011514E"/>
    <w:rsid w:val="001153FE"/>
    <w:rsid w:val="00115F1E"/>
    <w:rsid w:val="0011611E"/>
    <w:rsid w:val="00116537"/>
    <w:rsid w:val="00117B03"/>
    <w:rsid w:val="00117B3A"/>
    <w:rsid w:val="00117C9A"/>
    <w:rsid w:val="00120048"/>
    <w:rsid w:val="001201D9"/>
    <w:rsid w:val="0012072C"/>
    <w:rsid w:val="00120E02"/>
    <w:rsid w:val="001211FB"/>
    <w:rsid w:val="00121963"/>
    <w:rsid w:val="00121CD6"/>
    <w:rsid w:val="00121D05"/>
    <w:rsid w:val="00121D4E"/>
    <w:rsid w:val="00122016"/>
    <w:rsid w:val="00122568"/>
    <w:rsid w:val="0012256C"/>
    <w:rsid w:val="00122D18"/>
    <w:rsid w:val="00123740"/>
    <w:rsid w:val="00123B02"/>
    <w:rsid w:val="00124943"/>
    <w:rsid w:val="00124A69"/>
    <w:rsid w:val="00124DE9"/>
    <w:rsid w:val="001251CE"/>
    <w:rsid w:val="001252B1"/>
    <w:rsid w:val="00125856"/>
    <w:rsid w:val="00126209"/>
    <w:rsid w:val="001262C7"/>
    <w:rsid w:val="001273BC"/>
    <w:rsid w:val="001278E2"/>
    <w:rsid w:val="00127AE2"/>
    <w:rsid w:val="00127D12"/>
    <w:rsid w:val="001300C9"/>
    <w:rsid w:val="001300F4"/>
    <w:rsid w:val="00131FD8"/>
    <w:rsid w:val="00132333"/>
    <w:rsid w:val="001325B7"/>
    <w:rsid w:val="0013265B"/>
    <w:rsid w:val="00132786"/>
    <w:rsid w:val="00132C35"/>
    <w:rsid w:val="00132D37"/>
    <w:rsid w:val="00133169"/>
    <w:rsid w:val="001338CB"/>
    <w:rsid w:val="00133CFE"/>
    <w:rsid w:val="001342DD"/>
    <w:rsid w:val="0013444B"/>
    <w:rsid w:val="00134FCD"/>
    <w:rsid w:val="001356C9"/>
    <w:rsid w:val="00136289"/>
    <w:rsid w:val="0013638D"/>
    <w:rsid w:val="00136614"/>
    <w:rsid w:val="0013684D"/>
    <w:rsid w:val="00137153"/>
    <w:rsid w:val="001374C4"/>
    <w:rsid w:val="00137A7E"/>
    <w:rsid w:val="00137BDA"/>
    <w:rsid w:val="00137C55"/>
    <w:rsid w:val="0014027B"/>
    <w:rsid w:val="00140321"/>
    <w:rsid w:val="00140433"/>
    <w:rsid w:val="001404D3"/>
    <w:rsid w:val="00140A11"/>
    <w:rsid w:val="00140CA0"/>
    <w:rsid w:val="00141337"/>
    <w:rsid w:val="001423EB"/>
    <w:rsid w:val="001434B5"/>
    <w:rsid w:val="001438D0"/>
    <w:rsid w:val="00143C1F"/>
    <w:rsid w:val="001440C0"/>
    <w:rsid w:val="001441CD"/>
    <w:rsid w:val="00144288"/>
    <w:rsid w:val="00144A49"/>
    <w:rsid w:val="00144A6A"/>
    <w:rsid w:val="001452DC"/>
    <w:rsid w:val="001456B7"/>
    <w:rsid w:val="00145F17"/>
    <w:rsid w:val="00146AC2"/>
    <w:rsid w:val="00147498"/>
    <w:rsid w:val="001478FD"/>
    <w:rsid w:val="00150E7B"/>
    <w:rsid w:val="0015122B"/>
    <w:rsid w:val="001514DF"/>
    <w:rsid w:val="00151906"/>
    <w:rsid w:val="00151AA6"/>
    <w:rsid w:val="00151B2A"/>
    <w:rsid w:val="001529BC"/>
    <w:rsid w:val="0015316A"/>
    <w:rsid w:val="001537F7"/>
    <w:rsid w:val="00154361"/>
    <w:rsid w:val="001547D4"/>
    <w:rsid w:val="00154C40"/>
    <w:rsid w:val="0015542D"/>
    <w:rsid w:val="001554CA"/>
    <w:rsid w:val="00155A1F"/>
    <w:rsid w:val="00155E4C"/>
    <w:rsid w:val="001560E7"/>
    <w:rsid w:val="001562AC"/>
    <w:rsid w:val="001568D6"/>
    <w:rsid w:val="00156E9D"/>
    <w:rsid w:val="00157394"/>
    <w:rsid w:val="00157640"/>
    <w:rsid w:val="00157BDF"/>
    <w:rsid w:val="00157C40"/>
    <w:rsid w:val="00160020"/>
    <w:rsid w:val="0016066A"/>
    <w:rsid w:val="00160D5A"/>
    <w:rsid w:val="00160E86"/>
    <w:rsid w:val="00161DCC"/>
    <w:rsid w:val="00162279"/>
    <w:rsid w:val="0016309F"/>
    <w:rsid w:val="001630F2"/>
    <w:rsid w:val="001638F3"/>
    <w:rsid w:val="00163D71"/>
    <w:rsid w:val="001641D2"/>
    <w:rsid w:val="00164BC2"/>
    <w:rsid w:val="00164C4F"/>
    <w:rsid w:val="00165066"/>
    <w:rsid w:val="00165910"/>
    <w:rsid w:val="00165A0C"/>
    <w:rsid w:val="00165DE0"/>
    <w:rsid w:val="00166461"/>
    <w:rsid w:val="0016691A"/>
    <w:rsid w:val="00166A12"/>
    <w:rsid w:val="00167713"/>
    <w:rsid w:val="00167B9A"/>
    <w:rsid w:val="00167E84"/>
    <w:rsid w:val="001702CA"/>
    <w:rsid w:val="001705CD"/>
    <w:rsid w:val="00170620"/>
    <w:rsid w:val="001709FA"/>
    <w:rsid w:val="00170A3B"/>
    <w:rsid w:val="00170EED"/>
    <w:rsid w:val="00171101"/>
    <w:rsid w:val="00171282"/>
    <w:rsid w:val="00171D02"/>
    <w:rsid w:val="001724A1"/>
    <w:rsid w:val="00172501"/>
    <w:rsid w:val="00172743"/>
    <w:rsid w:val="0017288B"/>
    <w:rsid w:val="00172980"/>
    <w:rsid w:val="001731D0"/>
    <w:rsid w:val="00174116"/>
    <w:rsid w:val="00174F7E"/>
    <w:rsid w:val="00175967"/>
    <w:rsid w:val="001759B0"/>
    <w:rsid w:val="001765EB"/>
    <w:rsid w:val="00177354"/>
    <w:rsid w:val="00177AFF"/>
    <w:rsid w:val="0018088A"/>
    <w:rsid w:val="00180A7A"/>
    <w:rsid w:val="001813D2"/>
    <w:rsid w:val="00181782"/>
    <w:rsid w:val="001819D2"/>
    <w:rsid w:val="001827BA"/>
    <w:rsid w:val="00182824"/>
    <w:rsid w:val="00182CD8"/>
    <w:rsid w:val="00182E04"/>
    <w:rsid w:val="00182F72"/>
    <w:rsid w:val="00183012"/>
    <w:rsid w:val="00183175"/>
    <w:rsid w:val="001837F8"/>
    <w:rsid w:val="00184027"/>
    <w:rsid w:val="001842B9"/>
    <w:rsid w:val="00184A73"/>
    <w:rsid w:val="00184BA2"/>
    <w:rsid w:val="00185238"/>
    <w:rsid w:val="0018560B"/>
    <w:rsid w:val="00185DAA"/>
    <w:rsid w:val="00185E1A"/>
    <w:rsid w:val="0018609F"/>
    <w:rsid w:val="001866AF"/>
    <w:rsid w:val="00186C8B"/>
    <w:rsid w:val="00186F37"/>
    <w:rsid w:val="00187442"/>
    <w:rsid w:val="00187773"/>
    <w:rsid w:val="001901BA"/>
    <w:rsid w:val="00190732"/>
    <w:rsid w:val="00190B1E"/>
    <w:rsid w:val="00190B8C"/>
    <w:rsid w:val="0019117B"/>
    <w:rsid w:val="0019273F"/>
    <w:rsid w:val="00192B2F"/>
    <w:rsid w:val="00194BD3"/>
    <w:rsid w:val="00194D7C"/>
    <w:rsid w:val="00194E59"/>
    <w:rsid w:val="001953A1"/>
    <w:rsid w:val="001958B6"/>
    <w:rsid w:val="001967FE"/>
    <w:rsid w:val="00196C08"/>
    <w:rsid w:val="00197216"/>
    <w:rsid w:val="00197347"/>
    <w:rsid w:val="001976B4"/>
    <w:rsid w:val="001976BB"/>
    <w:rsid w:val="001976FB"/>
    <w:rsid w:val="00197A37"/>
    <w:rsid w:val="001A03E3"/>
    <w:rsid w:val="001A05B2"/>
    <w:rsid w:val="001A0BE4"/>
    <w:rsid w:val="001A0C5C"/>
    <w:rsid w:val="001A0C88"/>
    <w:rsid w:val="001A0F0A"/>
    <w:rsid w:val="001A0F38"/>
    <w:rsid w:val="001A1A5D"/>
    <w:rsid w:val="001A26E1"/>
    <w:rsid w:val="001A3224"/>
    <w:rsid w:val="001A35EB"/>
    <w:rsid w:val="001A3709"/>
    <w:rsid w:val="001A391F"/>
    <w:rsid w:val="001A395E"/>
    <w:rsid w:val="001A5129"/>
    <w:rsid w:val="001A51B0"/>
    <w:rsid w:val="001A560E"/>
    <w:rsid w:val="001A5B77"/>
    <w:rsid w:val="001A5C52"/>
    <w:rsid w:val="001A5F7A"/>
    <w:rsid w:val="001A6D50"/>
    <w:rsid w:val="001A7513"/>
    <w:rsid w:val="001A7982"/>
    <w:rsid w:val="001A7CE3"/>
    <w:rsid w:val="001A7CF0"/>
    <w:rsid w:val="001A7D87"/>
    <w:rsid w:val="001B07D8"/>
    <w:rsid w:val="001B0C4E"/>
    <w:rsid w:val="001B1232"/>
    <w:rsid w:val="001B144D"/>
    <w:rsid w:val="001B1536"/>
    <w:rsid w:val="001B1D3D"/>
    <w:rsid w:val="001B2848"/>
    <w:rsid w:val="001B2939"/>
    <w:rsid w:val="001B3300"/>
    <w:rsid w:val="001B34A3"/>
    <w:rsid w:val="001B39B6"/>
    <w:rsid w:val="001B4397"/>
    <w:rsid w:val="001B43C2"/>
    <w:rsid w:val="001B48EA"/>
    <w:rsid w:val="001B4BAF"/>
    <w:rsid w:val="001B5758"/>
    <w:rsid w:val="001B5A03"/>
    <w:rsid w:val="001B5CA9"/>
    <w:rsid w:val="001B5DD5"/>
    <w:rsid w:val="001B62CF"/>
    <w:rsid w:val="001B671F"/>
    <w:rsid w:val="001B6A75"/>
    <w:rsid w:val="001B6E64"/>
    <w:rsid w:val="001B70C4"/>
    <w:rsid w:val="001B746E"/>
    <w:rsid w:val="001B7C12"/>
    <w:rsid w:val="001C0649"/>
    <w:rsid w:val="001C0672"/>
    <w:rsid w:val="001C0932"/>
    <w:rsid w:val="001C0C12"/>
    <w:rsid w:val="001C0CE0"/>
    <w:rsid w:val="001C1104"/>
    <w:rsid w:val="001C118E"/>
    <w:rsid w:val="001C1880"/>
    <w:rsid w:val="001C18C7"/>
    <w:rsid w:val="001C1D62"/>
    <w:rsid w:val="001C1EF4"/>
    <w:rsid w:val="001C205C"/>
    <w:rsid w:val="001C2FB4"/>
    <w:rsid w:val="001C3248"/>
    <w:rsid w:val="001C46CE"/>
    <w:rsid w:val="001C5C64"/>
    <w:rsid w:val="001C5D09"/>
    <w:rsid w:val="001C6142"/>
    <w:rsid w:val="001C6246"/>
    <w:rsid w:val="001C62C2"/>
    <w:rsid w:val="001C6555"/>
    <w:rsid w:val="001C6E92"/>
    <w:rsid w:val="001C7011"/>
    <w:rsid w:val="001C74C3"/>
    <w:rsid w:val="001D01C0"/>
    <w:rsid w:val="001D0366"/>
    <w:rsid w:val="001D09FA"/>
    <w:rsid w:val="001D0E68"/>
    <w:rsid w:val="001D12D7"/>
    <w:rsid w:val="001D1604"/>
    <w:rsid w:val="001D2FA0"/>
    <w:rsid w:val="001D3171"/>
    <w:rsid w:val="001D3A42"/>
    <w:rsid w:val="001D3DD1"/>
    <w:rsid w:val="001D457C"/>
    <w:rsid w:val="001D4967"/>
    <w:rsid w:val="001D4AC8"/>
    <w:rsid w:val="001D4DCE"/>
    <w:rsid w:val="001D55BA"/>
    <w:rsid w:val="001D5A40"/>
    <w:rsid w:val="001D6CAD"/>
    <w:rsid w:val="001D6F30"/>
    <w:rsid w:val="001D7293"/>
    <w:rsid w:val="001E01CC"/>
    <w:rsid w:val="001E1399"/>
    <w:rsid w:val="001E21EE"/>
    <w:rsid w:val="001E255D"/>
    <w:rsid w:val="001E2B75"/>
    <w:rsid w:val="001E2FDB"/>
    <w:rsid w:val="001E3C61"/>
    <w:rsid w:val="001E3C9E"/>
    <w:rsid w:val="001E423E"/>
    <w:rsid w:val="001E42BD"/>
    <w:rsid w:val="001E4991"/>
    <w:rsid w:val="001E4B1D"/>
    <w:rsid w:val="001E5A0D"/>
    <w:rsid w:val="001E5B67"/>
    <w:rsid w:val="001E5F4B"/>
    <w:rsid w:val="001E6940"/>
    <w:rsid w:val="001E6A76"/>
    <w:rsid w:val="001E7030"/>
    <w:rsid w:val="001E737C"/>
    <w:rsid w:val="001E7775"/>
    <w:rsid w:val="001E7870"/>
    <w:rsid w:val="001E78A8"/>
    <w:rsid w:val="001E7BAE"/>
    <w:rsid w:val="001F00F0"/>
    <w:rsid w:val="001F0141"/>
    <w:rsid w:val="001F05E9"/>
    <w:rsid w:val="001F060F"/>
    <w:rsid w:val="001F1295"/>
    <w:rsid w:val="001F1879"/>
    <w:rsid w:val="001F19FD"/>
    <w:rsid w:val="001F1D19"/>
    <w:rsid w:val="001F1DF1"/>
    <w:rsid w:val="001F2004"/>
    <w:rsid w:val="001F267B"/>
    <w:rsid w:val="001F2BCE"/>
    <w:rsid w:val="001F2BD0"/>
    <w:rsid w:val="001F2F40"/>
    <w:rsid w:val="001F2F47"/>
    <w:rsid w:val="001F35A6"/>
    <w:rsid w:val="001F40E5"/>
    <w:rsid w:val="001F4649"/>
    <w:rsid w:val="001F47A4"/>
    <w:rsid w:val="001F4B3C"/>
    <w:rsid w:val="001F4E74"/>
    <w:rsid w:val="001F4F22"/>
    <w:rsid w:val="001F5673"/>
    <w:rsid w:val="001F59EB"/>
    <w:rsid w:val="001F5E2A"/>
    <w:rsid w:val="001F619D"/>
    <w:rsid w:val="001F70C9"/>
    <w:rsid w:val="00200A50"/>
    <w:rsid w:val="00200D26"/>
    <w:rsid w:val="00201002"/>
    <w:rsid w:val="00201DE1"/>
    <w:rsid w:val="002021D8"/>
    <w:rsid w:val="002023D2"/>
    <w:rsid w:val="00202846"/>
    <w:rsid w:val="00202A68"/>
    <w:rsid w:val="00203593"/>
    <w:rsid w:val="0020374B"/>
    <w:rsid w:val="0020483C"/>
    <w:rsid w:val="00205188"/>
    <w:rsid w:val="002057D6"/>
    <w:rsid w:val="002057F5"/>
    <w:rsid w:val="00205952"/>
    <w:rsid w:val="00205A77"/>
    <w:rsid w:val="00205FA1"/>
    <w:rsid w:val="0020608C"/>
    <w:rsid w:val="002062E3"/>
    <w:rsid w:val="00206354"/>
    <w:rsid w:val="00206FCF"/>
    <w:rsid w:val="002074CD"/>
    <w:rsid w:val="00207695"/>
    <w:rsid w:val="00207AC0"/>
    <w:rsid w:val="00207BE0"/>
    <w:rsid w:val="00210AA0"/>
    <w:rsid w:val="00210FDF"/>
    <w:rsid w:val="00211000"/>
    <w:rsid w:val="002112C7"/>
    <w:rsid w:val="0021130B"/>
    <w:rsid w:val="0021139C"/>
    <w:rsid w:val="0021173D"/>
    <w:rsid w:val="002117F8"/>
    <w:rsid w:val="00211C21"/>
    <w:rsid w:val="002124F7"/>
    <w:rsid w:val="002134EA"/>
    <w:rsid w:val="00213616"/>
    <w:rsid w:val="0021373D"/>
    <w:rsid w:val="00213806"/>
    <w:rsid w:val="00213DA2"/>
    <w:rsid w:val="00214318"/>
    <w:rsid w:val="002143CC"/>
    <w:rsid w:val="00214829"/>
    <w:rsid w:val="00214E0F"/>
    <w:rsid w:val="0021556F"/>
    <w:rsid w:val="002156B3"/>
    <w:rsid w:val="00215B82"/>
    <w:rsid w:val="00215BDF"/>
    <w:rsid w:val="00217007"/>
    <w:rsid w:val="00217C42"/>
    <w:rsid w:val="0022001B"/>
    <w:rsid w:val="002209F2"/>
    <w:rsid w:val="00220A00"/>
    <w:rsid w:val="00221530"/>
    <w:rsid w:val="002215A6"/>
    <w:rsid w:val="0022160C"/>
    <w:rsid w:val="0022219E"/>
    <w:rsid w:val="00222453"/>
    <w:rsid w:val="002224A9"/>
    <w:rsid w:val="00222555"/>
    <w:rsid w:val="002228CF"/>
    <w:rsid w:val="002229FE"/>
    <w:rsid w:val="00222EC4"/>
    <w:rsid w:val="002234A2"/>
    <w:rsid w:val="00223785"/>
    <w:rsid w:val="00223952"/>
    <w:rsid w:val="0022398F"/>
    <w:rsid w:val="00223E67"/>
    <w:rsid w:val="002242D0"/>
    <w:rsid w:val="0022461A"/>
    <w:rsid w:val="00224626"/>
    <w:rsid w:val="00225165"/>
    <w:rsid w:val="00225963"/>
    <w:rsid w:val="00225996"/>
    <w:rsid w:val="002260BC"/>
    <w:rsid w:val="002261D0"/>
    <w:rsid w:val="002266F1"/>
    <w:rsid w:val="002272FA"/>
    <w:rsid w:val="00227B29"/>
    <w:rsid w:val="00227CA1"/>
    <w:rsid w:val="0023002C"/>
    <w:rsid w:val="002300DD"/>
    <w:rsid w:val="002303B2"/>
    <w:rsid w:val="00231114"/>
    <w:rsid w:val="00231380"/>
    <w:rsid w:val="0023146B"/>
    <w:rsid w:val="002314AF"/>
    <w:rsid w:val="00231577"/>
    <w:rsid w:val="002320A8"/>
    <w:rsid w:val="002321D3"/>
    <w:rsid w:val="002325DC"/>
    <w:rsid w:val="0023265C"/>
    <w:rsid w:val="002328CA"/>
    <w:rsid w:val="00232C3D"/>
    <w:rsid w:val="00232D37"/>
    <w:rsid w:val="00232D85"/>
    <w:rsid w:val="00233262"/>
    <w:rsid w:val="0023351C"/>
    <w:rsid w:val="00233A99"/>
    <w:rsid w:val="00233C13"/>
    <w:rsid w:val="00233E6E"/>
    <w:rsid w:val="002349E2"/>
    <w:rsid w:val="00235016"/>
    <w:rsid w:val="0023516C"/>
    <w:rsid w:val="002362E9"/>
    <w:rsid w:val="00236EC7"/>
    <w:rsid w:val="0023710B"/>
    <w:rsid w:val="00237124"/>
    <w:rsid w:val="0023756C"/>
    <w:rsid w:val="00237CE3"/>
    <w:rsid w:val="00240AE0"/>
    <w:rsid w:val="00240D61"/>
    <w:rsid w:val="00240E75"/>
    <w:rsid w:val="00241082"/>
    <w:rsid w:val="0024138D"/>
    <w:rsid w:val="0024174B"/>
    <w:rsid w:val="0024196A"/>
    <w:rsid w:val="00241A25"/>
    <w:rsid w:val="00241C8A"/>
    <w:rsid w:val="00241F0D"/>
    <w:rsid w:val="0024218D"/>
    <w:rsid w:val="00242403"/>
    <w:rsid w:val="002429C9"/>
    <w:rsid w:val="0024360E"/>
    <w:rsid w:val="002436AB"/>
    <w:rsid w:val="00244DC4"/>
    <w:rsid w:val="00244DC9"/>
    <w:rsid w:val="0024561B"/>
    <w:rsid w:val="00245A29"/>
    <w:rsid w:val="002466EB"/>
    <w:rsid w:val="00246CA4"/>
    <w:rsid w:val="0024708A"/>
    <w:rsid w:val="00247443"/>
    <w:rsid w:val="002476EB"/>
    <w:rsid w:val="0024799F"/>
    <w:rsid w:val="00250A89"/>
    <w:rsid w:val="0025172B"/>
    <w:rsid w:val="002525B3"/>
    <w:rsid w:val="00252B53"/>
    <w:rsid w:val="00253963"/>
    <w:rsid w:val="00254219"/>
    <w:rsid w:val="002544CE"/>
    <w:rsid w:val="0025489E"/>
    <w:rsid w:val="0025520B"/>
    <w:rsid w:val="0025532E"/>
    <w:rsid w:val="002558D0"/>
    <w:rsid w:val="00255969"/>
    <w:rsid w:val="002559D0"/>
    <w:rsid w:val="002561D8"/>
    <w:rsid w:val="00256384"/>
    <w:rsid w:val="00256C8E"/>
    <w:rsid w:val="00256E16"/>
    <w:rsid w:val="00257D68"/>
    <w:rsid w:val="00260793"/>
    <w:rsid w:val="00261A54"/>
    <w:rsid w:val="00261C99"/>
    <w:rsid w:val="00261F19"/>
    <w:rsid w:val="0026277E"/>
    <w:rsid w:val="00262B41"/>
    <w:rsid w:val="00262CFC"/>
    <w:rsid w:val="00263333"/>
    <w:rsid w:val="00263489"/>
    <w:rsid w:val="00263906"/>
    <w:rsid w:val="00263B06"/>
    <w:rsid w:val="00263E40"/>
    <w:rsid w:val="00265278"/>
    <w:rsid w:val="00265292"/>
    <w:rsid w:val="00265519"/>
    <w:rsid w:val="00265595"/>
    <w:rsid w:val="002655CA"/>
    <w:rsid w:val="00265B1D"/>
    <w:rsid w:val="00265CCE"/>
    <w:rsid w:val="00265E9F"/>
    <w:rsid w:val="00266431"/>
    <w:rsid w:val="00267199"/>
    <w:rsid w:val="00267887"/>
    <w:rsid w:val="00267C0F"/>
    <w:rsid w:val="00270703"/>
    <w:rsid w:val="0027079D"/>
    <w:rsid w:val="002708C5"/>
    <w:rsid w:val="0027140E"/>
    <w:rsid w:val="0027191D"/>
    <w:rsid w:val="0027195E"/>
    <w:rsid w:val="00272843"/>
    <w:rsid w:val="00272C51"/>
    <w:rsid w:val="0027378A"/>
    <w:rsid w:val="00273AA7"/>
    <w:rsid w:val="00273CD5"/>
    <w:rsid w:val="00274057"/>
    <w:rsid w:val="00274399"/>
    <w:rsid w:val="00274768"/>
    <w:rsid w:val="00274BA8"/>
    <w:rsid w:val="00274D61"/>
    <w:rsid w:val="002756E5"/>
    <w:rsid w:val="00275BB7"/>
    <w:rsid w:val="00275E73"/>
    <w:rsid w:val="0027615D"/>
    <w:rsid w:val="0027677C"/>
    <w:rsid w:val="00276E4B"/>
    <w:rsid w:val="00276F0C"/>
    <w:rsid w:val="00277208"/>
    <w:rsid w:val="0027735B"/>
    <w:rsid w:val="0027738A"/>
    <w:rsid w:val="00277550"/>
    <w:rsid w:val="002777B5"/>
    <w:rsid w:val="00280946"/>
    <w:rsid w:val="00280C14"/>
    <w:rsid w:val="0028127A"/>
    <w:rsid w:val="002813F0"/>
    <w:rsid w:val="00281A28"/>
    <w:rsid w:val="00281A7B"/>
    <w:rsid w:val="00281AAA"/>
    <w:rsid w:val="00282304"/>
    <w:rsid w:val="002825EF"/>
    <w:rsid w:val="00282A06"/>
    <w:rsid w:val="002836B3"/>
    <w:rsid w:val="00284BD5"/>
    <w:rsid w:val="00284D44"/>
    <w:rsid w:val="00284F86"/>
    <w:rsid w:val="00285726"/>
    <w:rsid w:val="002859A5"/>
    <w:rsid w:val="002862CA"/>
    <w:rsid w:val="00286530"/>
    <w:rsid w:val="00286798"/>
    <w:rsid w:val="00286AD7"/>
    <w:rsid w:val="00286D39"/>
    <w:rsid w:val="00286D80"/>
    <w:rsid w:val="00286DE8"/>
    <w:rsid w:val="00286E71"/>
    <w:rsid w:val="00287093"/>
    <w:rsid w:val="002870D7"/>
    <w:rsid w:val="002871F4"/>
    <w:rsid w:val="00287911"/>
    <w:rsid w:val="00287F22"/>
    <w:rsid w:val="00287FE1"/>
    <w:rsid w:val="0029036D"/>
    <w:rsid w:val="002906BA"/>
    <w:rsid w:val="002915D7"/>
    <w:rsid w:val="0029191F"/>
    <w:rsid w:val="00291AAB"/>
    <w:rsid w:val="0029214B"/>
    <w:rsid w:val="00292167"/>
    <w:rsid w:val="00292194"/>
    <w:rsid w:val="00292949"/>
    <w:rsid w:val="00293439"/>
    <w:rsid w:val="002937B7"/>
    <w:rsid w:val="00293ED2"/>
    <w:rsid w:val="00294219"/>
    <w:rsid w:val="00294748"/>
    <w:rsid w:val="00294879"/>
    <w:rsid w:val="00295175"/>
    <w:rsid w:val="00295301"/>
    <w:rsid w:val="002953E0"/>
    <w:rsid w:val="002953E1"/>
    <w:rsid w:val="002962D2"/>
    <w:rsid w:val="00296445"/>
    <w:rsid w:val="00296686"/>
    <w:rsid w:val="00296E07"/>
    <w:rsid w:val="00297386"/>
    <w:rsid w:val="0029783E"/>
    <w:rsid w:val="00297972"/>
    <w:rsid w:val="00297B18"/>
    <w:rsid w:val="00297F6D"/>
    <w:rsid w:val="002A03F2"/>
    <w:rsid w:val="002A05D5"/>
    <w:rsid w:val="002A09FC"/>
    <w:rsid w:val="002A1092"/>
    <w:rsid w:val="002A234A"/>
    <w:rsid w:val="002A24F2"/>
    <w:rsid w:val="002A2AF4"/>
    <w:rsid w:val="002A2C7E"/>
    <w:rsid w:val="002A2DEC"/>
    <w:rsid w:val="002A2E3F"/>
    <w:rsid w:val="002A3641"/>
    <w:rsid w:val="002A3FCC"/>
    <w:rsid w:val="002A4B72"/>
    <w:rsid w:val="002A4B8D"/>
    <w:rsid w:val="002A5D47"/>
    <w:rsid w:val="002A5D63"/>
    <w:rsid w:val="002A630D"/>
    <w:rsid w:val="002A68AA"/>
    <w:rsid w:val="002A6A11"/>
    <w:rsid w:val="002A6CF7"/>
    <w:rsid w:val="002A786D"/>
    <w:rsid w:val="002A79AB"/>
    <w:rsid w:val="002A7A30"/>
    <w:rsid w:val="002B0286"/>
    <w:rsid w:val="002B074E"/>
    <w:rsid w:val="002B07FD"/>
    <w:rsid w:val="002B111F"/>
    <w:rsid w:val="002B19CE"/>
    <w:rsid w:val="002B1DE3"/>
    <w:rsid w:val="002B2B10"/>
    <w:rsid w:val="002B302C"/>
    <w:rsid w:val="002B32E6"/>
    <w:rsid w:val="002B38B8"/>
    <w:rsid w:val="002B3C17"/>
    <w:rsid w:val="002B40C0"/>
    <w:rsid w:val="002B4B80"/>
    <w:rsid w:val="002B5357"/>
    <w:rsid w:val="002B5F3C"/>
    <w:rsid w:val="002B60AA"/>
    <w:rsid w:val="002B61E0"/>
    <w:rsid w:val="002B64D5"/>
    <w:rsid w:val="002B6801"/>
    <w:rsid w:val="002B6BB7"/>
    <w:rsid w:val="002B6C4B"/>
    <w:rsid w:val="002B6DD6"/>
    <w:rsid w:val="002B79C5"/>
    <w:rsid w:val="002C0C3C"/>
    <w:rsid w:val="002C0CAC"/>
    <w:rsid w:val="002C113C"/>
    <w:rsid w:val="002C1B86"/>
    <w:rsid w:val="002C1FED"/>
    <w:rsid w:val="002C2175"/>
    <w:rsid w:val="002C248C"/>
    <w:rsid w:val="002C2663"/>
    <w:rsid w:val="002C2949"/>
    <w:rsid w:val="002C2E04"/>
    <w:rsid w:val="002C2F07"/>
    <w:rsid w:val="002C3837"/>
    <w:rsid w:val="002C44D3"/>
    <w:rsid w:val="002C4D71"/>
    <w:rsid w:val="002C5163"/>
    <w:rsid w:val="002C5186"/>
    <w:rsid w:val="002C55B2"/>
    <w:rsid w:val="002C55DD"/>
    <w:rsid w:val="002C620A"/>
    <w:rsid w:val="002C62E7"/>
    <w:rsid w:val="002C6317"/>
    <w:rsid w:val="002C6656"/>
    <w:rsid w:val="002C6B1C"/>
    <w:rsid w:val="002C6B94"/>
    <w:rsid w:val="002C7419"/>
    <w:rsid w:val="002C7AB3"/>
    <w:rsid w:val="002D0699"/>
    <w:rsid w:val="002D0E86"/>
    <w:rsid w:val="002D1203"/>
    <w:rsid w:val="002D18F4"/>
    <w:rsid w:val="002D1B0A"/>
    <w:rsid w:val="002D24D2"/>
    <w:rsid w:val="002D30A7"/>
    <w:rsid w:val="002D32E3"/>
    <w:rsid w:val="002D3C39"/>
    <w:rsid w:val="002D3FA4"/>
    <w:rsid w:val="002D40ED"/>
    <w:rsid w:val="002D4D09"/>
    <w:rsid w:val="002D55EA"/>
    <w:rsid w:val="002D5A27"/>
    <w:rsid w:val="002D5C55"/>
    <w:rsid w:val="002D604D"/>
    <w:rsid w:val="002D75DA"/>
    <w:rsid w:val="002D7DDB"/>
    <w:rsid w:val="002E079A"/>
    <w:rsid w:val="002E07A8"/>
    <w:rsid w:val="002E0CA6"/>
    <w:rsid w:val="002E0F14"/>
    <w:rsid w:val="002E122A"/>
    <w:rsid w:val="002E23A0"/>
    <w:rsid w:val="002E2B20"/>
    <w:rsid w:val="002E31A0"/>
    <w:rsid w:val="002E345A"/>
    <w:rsid w:val="002E3714"/>
    <w:rsid w:val="002E3793"/>
    <w:rsid w:val="002E38FC"/>
    <w:rsid w:val="002E3A77"/>
    <w:rsid w:val="002E3CD0"/>
    <w:rsid w:val="002E4065"/>
    <w:rsid w:val="002E42C2"/>
    <w:rsid w:val="002E4A03"/>
    <w:rsid w:val="002E4C42"/>
    <w:rsid w:val="002E52A7"/>
    <w:rsid w:val="002E5B45"/>
    <w:rsid w:val="002E664F"/>
    <w:rsid w:val="002E678A"/>
    <w:rsid w:val="002E6D02"/>
    <w:rsid w:val="002E73A9"/>
    <w:rsid w:val="002E7448"/>
    <w:rsid w:val="002E7741"/>
    <w:rsid w:val="002E7D61"/>
    <w:rsid w:val="002E7E1E"/>
    <w:rsid w:val="002F02D3"/>
    <w:rsid w:val="002F0D37"/>
    <w:rsid w:val="002F0F5B"/>
    <w:rsid w:val="002F11F4"/>
    <w:rsid w:val="002F13D9"/>
    <w:rsid w:val="002F1604"/>
    <w:rsid w:val="002F24C1"/>
    <w:rsid w:val="002F350D"/>
    <w:rsid w:val="002F374E"/>
    <w:rsid w:val="002F38D5"/>
    <w:rsid w:val="002F417C"/>
    <w:rsid w:val="002F469C"/>
    <w:rsid w:val="002F4A61"/>
    <w:rsid w:val="002F4C45"/>
    <w:rsid w:val="002F5110"/>
    <w:rsid w:val="002F5999"/>
    <w:rsid w:val="002F5AD8"/>
    <w:rsid w:val="002F60B4"/>
    <w:rsid w:val="002F6239"/>
    <w:rsid w:val="002F6CC8"/>
    <w:rsid w:val="002F7040"/>
    <w:rsid w:val="002F704C"/>
    <w:rsid w:val="002F710E"/>
    <w:rsid w:val="002F71BB"/>
    <w:rsid w:val="002F7300"/>
    <w:rsid w:val="002F73B7"/>
    <w:rsid w:val="002F7971"/>
    <w:rsid w:val="002F7ED0"/>
    <w:rsid w:val="00300DD5"/>
    <w:rsid w:val="0030140A"/>
    <w:rsid w:val="00301AA9"/>
    <w:rsid w:val="003021D9"/>
    <w:rsid w:val="003023E9"/>
    <w:rsid w:val="00302623"/>
    <w:rsid w:val="003036A5"/>
    <w:rsid w:val="003039E6"/>
    <w:rsid w:val="003042EB"/>
    <w:rsid w:val="003044F1"/>
    <w:rsid w:val="0030458E"/>
    <w:rsid w:val="0030458F"/>
    <w:rsid w:val="00304689"/>
    <w:rsid w:val="00304760"/>
    <w:rsid w:val="00304853"/>
    <w:rsid w:val="00304E20"/>
    <w:rsid w:val="00304EB9"/>
    <w:rsid w:val="003052ED"/>
    <w:rsid w:val="0030567A"/>
    <w:rsid w:val="00306400"/>
    <w:rsid w:val="003074DE"/>
    <w:rsid w:val="00307D08"/>
    <w:rsid w:val="0031002A"/>
    <w:rsid w:val="0031027E"/>
    <w:rsid w:val="00310C28"/>
    <w:rsid w:val="00311A21"/>
    <w:rsid w:val="00311D1B"/>
    <w:rsid w:val="003126E7"/>
    <w:rsid w:val="00312A9E"/>
    <w:rsid w:val="00313154"/>
    <w:rsid w:val="003133A2"/>
    <w:rsid w:val="003133D1"/>
    <w:rsid w:val="003135BD"/>
    <w:rsid w:val="00313E55"/>
    <w:rsid w:val="00314BA6"/>
    <w:rsid w:val="00314E93"/>
    <w:rsid w:val="00314F7C"/>
    <w:rsid w:val="0031528E"/>
    <w:rsid w:val="0031549A"/>
    <w:rsid w:val="00315B7E"/>
    <w:rsid w:val="00315DD0"/>
    <w:rsid w:val="003160F2"/>
    <w:rsid w:val="003168B4"/>
    <w:rsid w:val="003169BD"/>
    <w:rsid w:val="00320F58"/>
    <w:rsid w:val="00321B54"/>
    <w:rsid w:val="00321D3F"/>
    <w:rsid w:val="00321F0C"/>
    <w:rsid w:val="003227A7"/>
    <w:rsid w:val="003237E1"/>
    <w:rsid w:val="00323E4D"/>
    <w:rsid w:val="003240D9"/>
    <w:rsid w:val="00324598"/>
    <w:rsid w:val="003256CF"/>
    <w:rsid w:val="00325F4F"/>
    <w:rsid w:val="00326181"/>
    <w:rsid w:val="0032669C"/>
    <w:rsid w:val="00326BE0"/>
    <w:rsid w:val="00326D2C"/>
    <w:rsid w:val="00326DC8"/>
    <w:rsid w:val="0032704C"/>
    <w:rsid w:val="0032737F"/>
    <w:rsid w:val="00327BB7"/>
    <w:rsid w:val="003300BE"/>
    <w:rsid w:val="00330AE4"/>
    <w:rsid w:val="00330CBE"/>
    <w:rsid w:val="00330F65"/>
    <w:rsid w:val="003320F4"/>
    <w:rsid w:val="003323C9"/>
    <w:rsid w:val="00332F4D"/>
    <w:rsid w:val="0033350C"/>
    <w:rsid w:val="00333C79"/>
    <w:rsid w:val="00334091"/>
    <w:rsid w:val="00334521"/>
    <w:rsid w:val="00334694"/>
    <w:rsid w:val="00334BB7"/>
    <w:rsid w:val="00334F82"/>
    <w:rsid w:val="00335271"/>
    <w:rsid w:val="00335642"/>
    <w:rsid w:val="00335A97"/>
    <w:rsid w:val="00335D43"/>
    <w:rsid w:val="003363A5"/>
    <w:rsid w:val="003363D7"/>
    <w:rsid w:val="00336877"/>
    <w:rsid w:val="0033687E"/>
    <w:rsid w:val="00336E6C"/>
    <w:rsid w:val="003374B2"/>
    <w:rsid w:val="00337CA2"/>
    <w:rsid w:val="00337F30"/>
    <w:rsid w:val="003401E2"/>
    <w:rsid w:val="003414E2"/>
    <w:rsid w:val="003415D0"/>
    <w:rsid w:val="00341AD0"/>
    <w:rsid w:val="0034223E"/>
    <w:rsid w:val="003428B2"/>
    <w:rsid w:val="00342C53"/>
    <w:rsid w:val="00342D8B"/>
    <w:rsid w:val="00342DCA"/>
    <w:rsid w:val="003430AD"/>
    <w:rsid w:val="003438BD"/>
    <w:rsid w:val="00343B59"/>
    <w:rsid w:val="00344A0E"/>
    <w:rsid w:val="00344CDE"/>
    <w:rsid w:val="00344D02"/>
    <w:rsid w:val="0034548E"/>
    <w:rsid w:val="00346547"/>
    <w:rsid w:val="00347451"/>
    <w:rsid w:val="0034768D"/>
    <w:rsid w:val="00347874"/>
    <w:rsid w:val="00350AD1"/>
    <w:rsid w:val="00350D0A"/>
    <w:rsid w:val="003516ED"/>
    <w:rsid w:val="00351ABC"/>
    <w:rsid w:val="00351B8F"/>
    <w:rsid w:val="00352738"/>
    <w:rsid w:val="0035299A"/>
    <w:rsid w:val="00352D04"/>
    <w:rsid w:val="00354093"/>
    <w:rsid w:val="00354167"/>
    <w:rsid w:val="003543D7"/>
    <w:rsid w:val="00354688"/>
    <w:rsid w:val="00354E2E"/>
    <w:rsid w:val="00355228"/>
    <w:rsid w:val="0035562C"/>
    <w:rsid w:val="00355F70"/>
    <w:rsid w:val="00356532"/>
    <w:rsid w:val="00356A28"/>
    <w:rsid w:val="003574CB"/>
    <w:rsid w:val="00357BA5"/>
    <w:rsid w:val="00357BB0"/>
    <w:rsid w:val="00360C57"/>
    <w:rsid w:val="00360F6A"/>
    <w:rsid w:val="00360FFB"/>
    <w:rsid w:val="0036186C"/>
    <w:rsid w:val="00361A79"/>
    <w:rsid w:val="00361DBD"/>
    <w:rsid w:val="00361F47"/>
    <w:rsid w:val="00362734"/>
    <w:rsid w:val="003628B9"/>
    <w:rsid w:val="0036298C"/>
    <w:rsid w:val="00362BC7"/>
    <w:rsid w:val="0036312B"/>
    <w:rsid w:val="00363962"/>
    <w:rsid w:val="00363D39"/>
    <w:rsid w:val="00363D88"/>
    <w:rsid w:val="00365629"/>
    <w:rsid w:val="00365F64"/>
    <w:rsid w:val="00366414"/>
    <w:rsid w:val="00367047"/>
    <w:rsid w:val="00367F03"/>
    <w:rsid w:val="0037018A"/>
    <w:rsid w:val="003702C6"/>
    <w:rsid w:val="00370A50"/>
    <w:rsid w:val="00371142"/>
    <w:rsid w:val="0037251E"/>
    <w:rsid w:val="00372BFF"/>
    <w:rsid w:val="003737A8"/>
    <w:rsid w:val="00374202"/>
    <w:rsid w:val="00374765"/>
    <w:rsid w:val="003752E0"/>
    <w:rsid w:val="00375D30"/>
    <w:rsid w:val="00375D53"/>
    <w:rsid w:val="00375FBD"/>
    <w:rsid w:val="00376168"/>
    <w:rsid w:val="00376B34"/>
    <w:rsid w:val="00376D66"/>
    <w:rsid w:val="00377057"/>
    <w:rsid w:val="003773F8"/>
    <w:rsid w:val="003775BA"/>
    <w:rsid w:val="00380027"/>
    <w:rsid w:val="003802C4"/>
    <w:rsid w:val="0038046C"/>
    <w:rsid w:val="00380497"/>
    <w:rsid w:val="003807D2"/>
    <w:rsid w:val="00380F5D"/>
    <w:rsid w:val="00380FBB"/>
    <w:rsid w:val="003810A7"/>
    <w:rsid w:val="00381131"/>
    <w:rsid w:val="0038142E"/>
    <w:rsid w:val="00381C28"/>
    <w:rsid w:val="00382240"/>
    <w:rsid w:val="00382DF9"/>
    <w:rsid w:val="00382FEC"/>
    <w:rsid w:val="00383D1C"/>
    <w:rsid w:val="00384450"/>
    <w:rsid w:val="00384B00"/>
    <w:rsid w:val="00384D0E"/>
    <w:rsid w:val="00385B01"/>
    <w:rsid w:val="00385CFF"/>
    <w:rsid w:val="00386456"/>
    <w:rsid w:val="00386A0C"/>
    <w:rsid w:val="00386C66"/>
    <w:rsid w:val="00387411"/>
    <w:rsid w:val="00387762"/>
    <w:rsid w:val="00387EB9"/>
    <w:rsid w:val="00390254"/>
    <w:rsid w:val="00390C7A"/>
    <w:rsid w:val="003910B2"/>
    <w:rsid w:val="00391737"/>
    <w:rsid w:val="00391C43"/>
    <w:rsid w:val="00392382"/>
    <w:rsid w:val="00393477"/>
    <w:rsid w:val="0039388E"/>
    <w:rsid w:val="00394B27"/>
    <w:rsid w:val="00394DBB"/>
    <w:rsid w:val="00394EFD"/>
    <w:rsid w:val="00395609"/>
    <w:rsid w:val="00396179"/>
    <w:rsid w:val="003971D2"/>
    <w:rsid w:val="00397CE0"/>
    <w:rsid w:val="003A0859"/>
    <w:rsid w:val="003A1172"/>
    <w:rsid w:val="003A1324"/>
    <w:rsid w:val="003A13CC"/>
    <w:rsid w:val="003A1D16"/>
    <w:rsid w:val="003A29E9"/>
    <w:rsid w:val="003A2A99"/>
    <w:rsid w:val="003A2B98"/>
    <w:rsid w:val="003A2D31"/>
    <w:rsid w:val="003A2DF2"/>
    <w:rsid w:val="003A2E10"/>
    <w:rsid w:val="003A30C5"/>
    <w:rsid w:val="003A46AC"/>
    <w:rsid w:val="003A4CD5"/>
    <w:rsid w:val="003A4EEC"/>
    <w:rsid w:val="003A571C"/>
    <w:rsid w:val="003A57F7"/>
    <w:rsid w:val="003A5CA1"/>
    <w:rsid w:val="003A5CD2"/>
    <w:rsid w:val="003A61F0"/>
    <w:rsid w:val="003A6323"/>
    <w:rsid w:val="003A6E1F"/>
    <w:rsid w:val="003A7297"/>
    <w:rsid w:val="003A73F2"/>
    <w:rsid w:val="003B0084"/>
    <w:rsid w:val="003B0168"/>
    <w:rsid w:val="003B0567"/>
    <w:rsid w:val="003B09BE"/>
    <w:rsid w:val="003B0B79"/>
    <w:rsid w:val="003B1799"/>
    <w:rsid w:val="003B198A"/>
    <w:rsid w:val="003B1C63"/>
    <w:rsid w:val="003B23B7"/>
    <w:rsid w:val="003B26CC"/>
    <w:rsid w:val="003B2946"/>
    <w:rsid w:val="003B4BDD"/>
    <w:rsid w:val="003B4FA6"/>
    <w:rsid w:val="003B510D"/>
    <w:rsid w:val="003B5194"/>
    <w:rsid w:val="003B51BA"/>
    <w:rsid w:val="003B54F0"/>
    <w:rsid w:val="003B5546"/>
    <w:rsid w:val="003B5755"/>
    <w:rsid w:val="003B6263"/>
    <w:rsid w:val="003B6707"/>
    <w:rsid w:val="003B7410"/>
    <w:rsid w:val="003B7557"/>
    <w:rsid w:val="003B7753"/>
    <w:rsid w:val="003B7784"/>
    <w:rsid w:val="003B7A16"/>
    <w:rsid w:val="003B7C1E"/>
    <w:rsid w:val="003C01A5"/>
    <w:rsid w:val="003C01B5"/>
    <w:rsid w:val="003C0BA9"/>
    <w:rsid w:val="003C1FB0"/>
    <w:rsid w:val="003C1FFF"/>
    <w:rsid w:val="003C2144"/>
    <w:rsid w:val="003C2334"/>
    <w:rsid w:val="003C278C"/>
    <w:rsid w:val="003C2DED"/>
    <w:rsid w:val="003C2E27"/>
    <w:rsid w:val="003C3643"/>
    <w:rsid w:val="003C3A86"/>
    <w:rsid w:val="003C4C17"/>
    <w:rsid w:val="003C4F26"/>
    <w:rsid w:val="003C4FBD"/>
    <w:rsid w:val="003C53A8"/>
    <w:rsid w:val="003C5A1C"/>
    <w:rsid w:val="003C62D9"/>
    <w:rsid w:val="003C63AA"/>
    <w:rsid w:val="003C6620"/>
    <w:rsid w:val="003C6658"/>
    <w:rsid w:val="003C70D3"/>
    <w:rsid w:val="003C791D"/>
    <w:rsid w:val="003D000E"/>
    <w:rsid w:val="003D0126"/>
    <w:rsid w:val="003D1A6D"/>
    <w:rsid w:val="003D227D"/>
    <w:rsid w:val="003D23AF"/>
    <w:rsid w:val="003D260B"/>
    <w:rsid w:val="003D2E0A"/>
    <w:rsid w:val="003D2F5E"/>
    <w:rsid w:val="003D3146"/>
    <w:rsid w:val="003D3161"/>
    <w:rsid w:val="003D325C"/>
    <w:rsid w:val="003D32F7"/>
    <w:rsid w:val="003D3356"/>
    <w:rsid w:val="003D35E2"/>
    <w:rsid w:val="003D389F"/>
    <w:rsid w:val="003D3C42"/>
    <w:rsid w:val="003D4CBC"/>
    <w:rsid w:val="003D4FAB"/>
    <w:rsid w:val="003D5452"/>
    <w:rsid w:val="003D5B0E"/>
    <w:rsid w:val="003D5B17"/>
    <w:rsid w:val="003D602A"/>
    <w:rsid w:val="003D6408"/>
    <w:rsid w:val="003D64A6"/>
    <w:rsid w:val="003D6ABD"/>
    <w:rsid w:val="003D6CAC"/>
    <w:rsid w:val="003D6E82"/>
    <w:rsid w:val="003D746A"/>
    <w:rsid w:val="003D7478"/>
    <w:rsid w:val="003D748B"/>
    <w:rsid w:val="003D7A9E"/>
    <w:rsid w:val="003D7BE1"/>
    <w:rsid w:val="003D7E47"/>
    <w:rsid w:val="003E082B"/>
    <w:rsid w:val="003E0914"/>
    <w:rsid w:val="003E0E55"/>
    <w:rsid w:val="003E15A1"/>
    <w:rsid w:val="003E19DE"/>
    <w:rsid w:val="003E1AA6"/>
    <w:rsid w:val="003E1F2B"/>
    <w:rsid w:val="003E36EC"/>
    <w:rsid w:val="003E37DC"/>
    <w:rsid w:val="003E3DD5"/>
    <w:rsid w:val="003E4085"/>
    <w:rsid w:val="003E4686"/>
    <w:rsid w:val="003E4765"/>
    <w:rsid w:val="003E4EB5"/>
    <w:rsid w:val="003E5731"/>
    <w:rsid w:val="003E58EE"/>
    <w:rsid w:val="003E5FFB"/>
    <w:rsid w:val="003E6C00"/>
    <w:rsid w:val="003E730B"/>
    <w:rsid w:val="003E7337"/>
    <w:rsid w:val="003E78F6"/>
    <w:rsid w:val="003E7F25"/>
    <w:rsid w:val="003F02CD"/>
    <w:rsid w:val="003F02E4"/>
    <w:rsid w:val="003F082D"/>
    <w:rsid w:val="003F0954"/>
    <w:rsid w:val="003F09BF"/>
    <w:rsid w:val="003F0F96"/>
    <w:rsid w:val="003F10CA"/>
    <w:rsid w:val="003F1129"/>
    <w:rsid w:val="003F179A"/>
    <w:rsid w:val="003F1AC5"/>
    <w:rsid w:val="003F1C3E"/>
    <w:rsid w:val="003F1C5A"/>
    <w:rsid w:val="003F1E68"/>
    <w:rsid w:val="003F202B"/>
    <w:rsid w:val="003F20C9"/>
    <w:rsid w:val="003F26C4"/>
    <w:rsid w:val="003F2CCA"/>
    <w:rsid w:val="003F2DDB"/>
    <w:rsid w:val="003F2DE8"/>
    <w:rsid w:val="003F355B"/>
    <w:rsid w:val="003F390B"/>
    <w:rsid w:val="003F4225"/>
    <w:rsid w:val="003F44BB"/>
    <w:rsid w:val="003F4546"/>
    <w:rsid w:val="003F48F8"/>
    <w:rsid w:val="003F4E4D"/>
    <w:rsid w:val="003F4F44"/>
    <w:rsid w:val="003F52FA"/>
    <w:rsid w:val="003F5585"/>
    <w:rsid w:val="003F5E28"/>
    <w:rsid w:val="003F662B"/>
    <w:rsid w:val="003F699A"/>
    <w:rsid w:val="003F736A"/>
    <w:rsid w:val="003F7759"/>
    <w:rsid w:val="003F7A09"/>
    <w:rsid w:val="003F7D71"/>
    <w:rsid w:val="0040055A"/>
    <w:rsid w:val="00400F3A"/>
    <w:rsid w:val="00401482"/>
    <w:rsid w:val="00401609"/>
    <w:rsid w:val="0040170B"/>
    <w:rsid w:val="004024CD"/>
    <w:rsid w:val="00402B6D"/>
    <w:rsid w:val="0040317D"/>
    <w:rsid w:val="00403345"/>
    <w:rsid w:val="00403BB9"/>
    <w:rsid w:val="0040448C"/>
    <w:rsid w:val="004052FC"/>
    <w:rsid w:val="00405483"/>
    <w:rsid w:val="00405634"/>
    <w:rsid w:val="00405CC9"/>
    <w:rsid w:val="00406342"/>
    <w:rsid w:val="00406437"/>
    <w:rsid w:val="00406501"/>
    <w:rsid w:val="00406814"/>
    <w:rsid w:val="00406935"/>
    <w:rsid w:val="00406EFD"/>
    <w:rsid w:val="00407976"/>
    <w:rsid w:val="00407A06"/>
    <w:rsid w:val="00407D70"/>
    <w:rsid w:val="004111F7"/>
    <w:rsid w:val="00411908"/>
    <w:rsid w:val="00411DCB"/>
    <w:rsid w:val="0041233B"/>
    <w:rsid w:val="004126AE"/>
    <w:rsid w:val="00412B68"/>
    <w:rsid w:val="0041314F"/>
    <w:rsid w:val="00413401"/>
    <w:rsid w:val="00413631"/>
    <w:rsid w:val="00413973"/>
    <w:rsid w:val="00413F94"/>
    <w:rsid w:val="004140D1"/>
    <w:rsid w:val="004140D6"/>
    <w:rsid w:val="00414209"/>
    <w:rsid w:val="00414544"/>
    <w:rsid w:val="004145BC"/>
    <w:rsid w:val="004147CE"/>
    <w:rsid w:val="00415263"/>
    <w:rsid w:val="0041703A"/>
    <w:rsid w:val="004171BC"/>
    <w:rsid w:val="004175F3"/>
    <w:rsid w:val="00417870"/>
    <w:rsid w:val="00420802"/>
    <w:rsid w:val="00420D66"/>
    <w:rsid w:val="00420F7C"/>
    <w:rsid w:val="004212AB"/>
    <w:rsid w:val="00421333"/>
    <w:rsid w:val="00422AD2"/>
    <w:rsid w:val="00423A58"/>
    <w:rsid w:val="00424134"/>
    <w:rsid w:val="00424922"/>
    <w:rsid w:val="00424BA1"/>
    <w:rsid w:val="004257BF"/>
    <w:rsid w:val="00425AC4"/>
    <w:rsid w:val="00425C88"/>
    <w:rsid w:val="00425CEC"/>
    <w:rsid w:val="00425D7D"/>
    <w:rsid w:val="00426007"/>
    <w:rsid w:val="0042659A"/>
    <w:rsid w:val="00426835"/>
    <w:rsid w:val="00426967"/>
    <w:rsid w:val="00426BFE"/>
    <w:rsid w:val="00426E61"/>
    <w:rsid w:val="00426E88"/>
    <w:rsid w:val="0042779F"/>
    <w:rsid w:val="00427834"/>
    <w:rsid w:val="00427870"/>
    <w:rsid w:val="00427B7A"/>
    <w:rsid w:val="00427DDF"/>
    <w:rsid w:val="00427DE3"/>
    <w:rsid w:val="00427FA2"/>
    <w:rsid w:val="004302CF"/>
    <w:rsid w:val="00430C91"/>
    <w:rsid w:val="00430D5E"/>
    <w:rsid w:val="00431C36"/>
    <w:rsid w:val="00431DB8"/>
    <w:rsid w:val="004321F1"/>
    <w:rsid w:val="00432AEB"/>
    <w:rsid w:val="00432D99"/>
    <w:rsid w:val="00432F95"/>
    <w:rsid w:val="004337C2"/>
    <w:rsid w:val="00433ECF"/>
    <w:rsid w:val="004343F8"/>
    <w:rsid w:val="00436408"/>
    <w:rsid w:val="00436A2B"/>
    <w:rsid w:val="00436D30"/>
    <w:rsid w:val="004370F5"/>
    <w:rsid w:val="0043735B"/>
    <w:rsid w:val="0043767C"/>
    <w:rsid w:val="00437739"/>
    <w:rsid w:val="004377F0"/>
    <w:rsid w:val="004379AB"/>
    <w:rsid w:val="00437F54"/>
    <w:rsid w:val="004406B5"/>
    <w:rsid w:val="0044180B"/>
    <w:rsid w:val="004418ED"/>
    <w:rsid w:val="00441D99"/>
    <w:rsid w:val="0044278E"/>
    <w:rsid w:val="004428A5"/>
    <w:rsid w:val="00442E9C"/>
    <w:rsid w:val="00443814"/>
    <w:rsid w:val="00443BF5"/>
    <w:rsid w:val="00443F0E"/>
    <w:rsid w:val="004447B0"/>
    <w:rsid w:val="00444F34"/>
    <w:rsid w:val="00445629"/>
    <w:rsid w:val="00446910"/>
    <w:rsid w:val="004476A4"/>
    <w:rsid w:val="00447FCD"/>
    <w:rsid w:val="0045020E"/>
    <w:rsid w:val="0045024F"/>
    <w:rsid w:val="004504E9"/>
    <w:rsid w:val="004510CC"/>
    <w:rsid w:val="00451239"/>
    <w:rsid w:val="00451449"/>
    <w:rsid w:val="00451544"/>
    <w:rsid w:val="00453D8C"/>
    <w:rsid w:val="00453E4A"/>
    <w:rsid w:val="00453EEF"/>
    <w:rsid w:val="00453FC5"/>
    <w:rsid w:val="0045492F"/>
    <w:rsid w:val="00454B74"/>
    <w:rsid w:val="00454F65"/>
    <w:rsid w:val="00455981"/>
    <w:rsid w:val="00455FEE"/>
    <w:rsid w:val="00456285"/>
    <w:rsid w:val="00456463"/>
    <w:rsid w:val="0045674D"/>
    <w:rsid w:val="00456951"/>
    <w:rsid w:val="004570C5"/>
    <w:rsid w:val="0045748B"/>
    <w:rsid w:val="004575B4"/>
    <w:rsid w:val="004577D5"/>
    <w:rsid w:val="0045781B"/>
    <w:rsid w:val="00457859"/>
    <w:rsid w:val="004579D9"/>
    <w:rsid w:val="00460766"/>
    <w:rsid w:val="0046106A"/>
    <w:rsid w:val="004611FB"/>
    <w:rsid w:val="004613C1"/>
    <w:rsid w:val="00461846"/>
    <w:rsid w:val="004619F6"/>
    <w:rsid w:val="00461BD0"/>
    <w:rsid w:val="00462435"/>
    <w:rsid w:val="00462804"/>
    <w:rsid w:val="0046313E"/>
    <w:rsid w:val="00463164"/>
    <w:rsid w:val="0046355B"/>
    <w:rsid w:val="004638A5"/>
    <w:rsid w:val="00463B8A"/>
    <w:rsid w:val="00464009"/>
    <w:rsid w:val="00464D4A"/>
    <w:rsid w:val="00464FFC"/>
    <w:rsid w:val="00465173"/>
    <w:rsid w:val="00465241"/>
    <w:rsid w:val="0046596B"/>
    <w:rsid w:val="0046612F"/>
    <w:rsid w:val="004661ED"/>
    <w:rsid w:val="004664F4"/>
    <w:rsid w:val="00466706"/>
    <w:rsid w:val="00466E3E"/>
    <w:rsid w:val="0046749E"/>
    <w:rsid w:val="00467ED6"/>
    <w:rsid w:val="00470B56"/>
    <w:rsid w:val="004722E2"/>
    <w:rsid w:val="004724BE"/>
    <w:rsid w:val="0047311B"/>
    <w:rsid w:val="00473231"/>
    <w:rsid w:val="0047378B"/>
    <w:rsid w:val="0047394D"/>
    <w:rsid w:val="004739DC"/>
    <w:rsid w:val="00473C05"/>
    <w:rsid w:val="00473DEB"/>
    <w:rsid w:val="0047402E"/>
    <w:rsid w:val="004742DB"/>
    <w:rsid w:val="0047447F"/>
    <w:rsid w:val="00474686"/>
    <w:rsid w:val="00475335"/>
    <w:rsid w:val="00475B6B"/>
    <w:rsid w:val="00476CCE"/>
    <w:rsid w:val="0047704C"/>
    <w:rsid w:val="00477290"/>
    <w:rsid w:val="00477477"/>
    <w:rsid w:val="004775BB"/>
    <w:rsid w:val="00480191"/>
    <w:rsid w:val="00480234"/>
    <w:rsid w:val="004802CA"/>
    <w:rsid w:val="00480C33"/>
    <w:rsid w:val="00480FD4"/>
    <w:rsid w:val="00481352"/>
    <w:rsid w:val="004822BC"/>
    <w:rsid w:val="004832FF"/>
    <w:rsid w:val="004836D8"/>
    <w:rsid w:val="00483CB2"/>
    <w:rsid w:val="00484745"/>
    <w:rsid w:val="0048478F"/>
    <w:rsid w:val="00484FC2"/>
    <w:rsid w:val="00485059"/>
    <w:rsid w:val="00485946"/>
    <w:rsid w:val="00485C19"/>
    <w:rsid w:val="004862C9"/>
    <w:rsid w:val="004869C7"/>
    <w:rsid w:val="00486DE4"/>
    <w:rsid w:val="00487423"/>
    <w:rsid w:val="004876BD"/>
    <w:rsid w:val="004877DC"/>
    <w:rsid w:val="00487EC5"/>
    <w:rsid w:val="00490158"/>
    <w:rsid w:val="0049113F"/>
    <w:rsid w:val="00492060"/>
    <w:rsid w:val="0049249C"/>
    <w:rsid w:val="00492522"/>
    <w:rsid w:val="00492874"/>
    <w:rsid w:val="00492A39"/>
    <w:rsid w:val="00493814"/>
    <w:rsid w:val="00493DDD"/>
    <w:rsid w:val="00494710"/>
    <w:rsid w:val="00494979"/>
    <w:rsid w:val="00494E9D"/>
    <w:rsid w:val="0049574C"/>
    <w:rsid w:val="00495AE3"/>
    <w:rsid w:val="00495D6F"/>
    <w:rsid w:val="00495EF4"/>
    <w:rsid w:val="00496414"/>
    <w:rsid w:val="00496A24"/>
    <w:rsid w:val="00496BA6"/>
    <w:rsid w:val="00496C83"/>
    <w:rsid w:val="0049731E"/>
    <w:rsid w:val="004979A4"/>
    <w:rsid w:val="00497FA8"/>
    <w:rsid w:val="004A0604"/>
    <w:rsid w:val="004A1093"/>
    <w:rsid w:val="004A1A11"/>
    <w:rsid w:val="004A1A21"/>
    <w:rsid w:val="004A1EA0"/>
    <w:rsid w:val="004A28DD"/>
    <w:rsid w:val="004A2E2B"/>
    <w:rsid w:val="004A300F"/>
    <w:rsid w:val="004A3311"/>
    <w:rsid w:val="004A39C5"/>
    <w:rsid w:val="004A3AE4"/>
    <w:rsid w:val="004A3FD1"/>
    <w:rsid w:val="004A4CF1"/>
    <w:rsid w:val="004A4F38"/>
    <w:rsid w:val="004A6249"/>
    <w:rsid w:val="004A6DD8"/>
    <w:rsid w:val="004A6DDA"/>
    <w:rsid w:val="004A7265"/>
    <w:rsid w:val="004B0210"/>
    <w:rsid w:val="004B080E"/>
    <w:rsid w:val="004B1876"/>
    <w:rsid w:val="004B2089"/>
    <w:rsid w:val="004B28F7"/>
    <w:rsid w:val="004B3CB7"/>
    <w:rsid w:val="004B41B1"/>
    <w:rsid w:val="004B4633"/>
    <w:rsid w:val="004B47FF"/>
    <w:rsid w:val="004B4B35"/>
    <w:rsid w:val="004B51A7"/>
    <w:rsid w:val="004B5AAF"/>
    <w:rsid w:val="004B5E2B"/>
    <w:rsid w:val="004B6470"/>
    <w:rsid w:val="004B64DE"/>
    <w:rsid w:val="004B6561"/>
    <w:rsid w:val="004B65C7"/>
    <w:rsid w:val="004B663A"/>
    <w:rsid w:val="004B670E"/>
    <w:rsid w:val="004B68CA"/>
    <w:rsid w:val="004B6D7D"/>
    <w:rsid w:val="004B6F1A"/>
    <w:rsid w:val="004B6F1C"/>
    <w:rsid w:val="004B6F36"/>
    <w:rsid w:val="004B7811"/>
    <w:rsid w:val="004B7AA6"/>
    <w:rsid w:val="004C07DF"/>
    <w:rsid w:val="004C093C"/>
    <w:rsid w:val="004C0A18"/>
    <w:rsid w:val="004C0C0A"/>
    <w:rsid w:val="004C0F17"/>
    <w:rsid w:val="004C14AE"/>
    <w:rsid w:val="004C2254"/>
    <w:rsid w:val="004C22D0"/>
    <w:rsid w:val="004C2499"/>
    <w:rsid w:val="004C260F"/>
    <w:rsid w:val="004C3055"/>
    <w:rsid w:val="004C3073"/>
    <w:rsid w:val="004C30C5"/>
    <w:rsid w:val="004C30ED"/>
    <w:rsid w:val="004C3490"/>
    <w:rsid w:val="004C380A"/>
    <w:rsid w:val="004C3985"/>
    <w:rsid w:val="004C3A1C"/>
    <w:rsid w:val="004C3A42"/>
    <w:rsid w:val="004C3B51"/>
    <w:rsid w:val="004C3BA6"/>
    <w:rsid w:val="004C3EAA"/>
    <w:rsid w:val="004C4BEB"/>
    <w:rsid w:val="004C4CFE"/>
    <w:rsid w:val="004C4EC4"/>
    <w:rsid w:val="004C5929"/>
    <w:rsid w:val="004C5B0B"/>
    <w:rsid w:val="004C6750"/>
    <w:rsid w:val="004C6B7E"/>
    <w:rsid w:val="004C6EA4"/>
    <w:rsid w:val="004C73AB"/>
    <w:rsid w:val="004D0216"/>
    <w:rsid w:val="004D0679"/>
    <w:rsid w:val="004D069F"/>
    <w:rsid w:val="004D08F6"/>
    <w:rsid w:val="004D09F9"/>
    <w:rsid w:val="004D0D1C"/>
    <w:rsid w:val="004D1B7F"/>
    <w:rsid w:val="004D1EDF"/>
    <w:rsid w:val="004D232B"/>
    <w:rsid w:val="004D29BD"/>
    <w:rsid w:val="004D2A4C"/>
    <w:rsid w:val="004D314D"/>
    <w:rsid w:val="004D3332"/>
    <w:rsid w:val="004D3478"/>
    <w:rsid w:val="004D488A"/>
    <w:rsid w:val="004D4B7C"/>
    <w:rsid w:val="004D578F"/>
    <w:rsid w:val="004D5BF6"/>
    <w:rsid w:val="004D6014"/>
    <w:rsid w:val="004D62DD"/>
    <w:rsid w:val="004D66DA"/>
    <w:rsid w:val="004D6AF9"/>
    <w:rsid w:val="004D6F5D"/>
    <w:rsid w:val="004D70DD"/>
    <w:rsid w:val="004D76BE"/>
    <w:rsid w:val="004D78F4"/>
    <w:rsid w:val="004D7A6D"/>
    <w:rsid w:val="004D7FC0"/>
    <w:rsid w:val="004E0150"/>
    <w:rsid w:val="004E04FE"/>
    <w:rsid w:val="004E1B8F"/>
    <w:rsid w:val="004E1D7F"/>
    <w:rsid w:val="004E26F2"/>
    <w:rsid w:val="004E289D"/>
    <w:rsid w:val="004E2B66"/>
    <w:rsid w:val="004E3069"/>
    <w:rsid w:val="004E3511"/>
    <w:rsid w:val="004E361E"/>
    <w:rsid w:val="004E3B37"/>
    <w:rsid w:val="004E4773"/>
    <w:rsid w:val="004E4CA0"/>
    <w:rsid w:val="004E4F87"/>
    <w:rsid w:val="004E5E10"/>
    <w:rsid w:val="004E72E3"/>
    <w:rsid w:val="004E74AE"/>
    <w:rsid w:val="004E7581"/>
    <w:rsid w:val="004E763A"/>
    <w:rsid w:val="004F0855"/>
    <w:rsid w:val="004F1330"/>
    <w:rsid w:val="004F138E"/>
    <w:rsid w:val="004F1465"/>
    <w:rsid w:val="004F1A6F"/>
    <w:rsid w:val="004F20D8"/>
    <w:rsid w:val="004F224D"/>
    <w:rsid w:val="004F256D"/>
    <w:rsid w:val="004F25C5"/>
    <w:rsid w:val="004F2EE6"/>
    <w:rsid w:val="004F35FE"/>
    <w:rsid w:val="004F3771"/>
    <w:rsid w:val="004F394C"/>
    <w:rsid w:val="004F39BC"/>
    <w:rsid w:val="004F3EFD"/>
    <w:rsid w:val="004F4197"/>
    <w:rsid w:val="004F4242"/>
    <w:rsid w:val="004F4390"/>
    <w:rsid w:val="004F461C"/>
    <w:rsid w:val="004F48B4"/>
    <w:rsid w:val="004F4AF7"/>
    <w:rsid w:val="004F4D67"/>
    <w:rsid w:val="004F4DD8"/>
    <w:rsid w:val="004F5082"/>
    <w:rsid w:val="004F566D"/>
    <w:rsid w:val="004F57B9"/>
    <w:rsid w:val="004F58F1"/>
    <w:rsid w:val="004F6C57"/>
    <w:rsid w:val="004F7244"/>
    <w:rsid w:val="004F7642"/>
    <w:rsid w:val="004F7B49"/>
    <w:rsid w:val="004F7E33"/>
    <w:rsid w:val="005002ED"/>
    <w:rsid w:val="005005DF"/>
    <w:rsid w:val="0050060A"/>
    <w:rsid w:val="005006B5"/>
    <w:rsid w:val="00500928"/>
    <w:rsid w:val="00500932"/>
    <w:rsid w:val="00500BF8"/>
    <w:rsid w:val="0050128D"/>
    <w:rsid w:val="00501739"/>
    <w:rsid w:val="00501863"/>
    <w:rsid w:val="005018E7"/>
    <w:rsid w:val="00501A84"/>
    <w:rsid w:val="00502030"/>
    <w:rsid w:val="0050225C"/>
    <w:rsid w:val="00504208"/>
    <w:rsid w:val="005044FE"/>
    <w:rsid w:val="00504910"/>
    <w:rsid w:val="00504C26"/>
    <w:rsid w:val="00504CAE"/>
    <w:rsid w:val="005053A1"/>
    <w:rsid w:val="00505629"/>
    <w:rsid w:val="00505C75"/>
    <w:rsid w:val="00505E8C"/>
    <w:rsid w:val="00506351"/>
    <w:rsid w:val="00506779"/>
    <w:rsid w:val="00506C04"/>
    <w:rsid w:val="00506FBF"/>
    <w:rsid w:val="00511133"/>
    <w:rsid w:val="005111FF"/>
    <w:rsid w:val="00511523"/>
    <w:rsid w:val="0051164F"/>
    <w:rsid w:val="00511761"/>
    <w:rsid w:val="00511806"/>
    <w:rsid w:val="00511A42"/>
    <w:rsid w:val="00511CA8"/>
    <w:rsid w:val="00511CE0"/>
    <w:rsid w:val="00511CF1"/>
    <w:rsid w:val="005127D5"/>
    <w:rsid w:val="00512D58"/>
    <w:rsid w:val="00512F3F"/>
    <w:rsid w:val="005137F7"/>
    <w:rsid w:val="00513A7F"/>
    <w:rsid w:val="00514339"/>
    <w:rsid w:val="0051445A"/>
    <w:rsid w:val="005145E9"/>
    <w:rsid w:val="00514786"/>
    <w:rsid w:val="005147BE"/>
    <w:rsid w:val="00514B2F"/>
    <w:rsid w:val="0051525A"/>
    <w:rsid w:val="00515C58"/>
    <w:rsid w:val="00515D66"/>
    <w:rsid w:val="0051645B"/>
    <w:rsid w:val="0051684B"/>
    <w:rsid w:val="005171AA"/>
    <w:rsid w:val="005175DF"/>
    <w:rsid w:val="00517E53"/>
    <w:rsid w:val="00517FD9"/>
    <w:rsid w:val="005202C3"/>
    <w:rsid w:val="00520641"/>
    <w:rsid w:val="00520B49"/>
    <w:rsid w:val="00520BC6"/>
    <w:rsid w:val="00521988"/>
    <w:rsid w:val="00521CCC"/>
    <w:rsid w:val="0052222D"/>
    <w:rsid w:val="005222EF"/>
    <w:rsid w:val="005223D7"/>
    <w:rsid w:val="00522D69"/>
    <w:rsid w:val="00522EA3"/>
    <w:rsid w:val="00523500"/>
    <w:rsid w:val="0052368D"/>
    <w:rsid w:val="00523D56"/>
    <w:rsid w:val="00524212"/>
    <w:rsid w:val="00524279"/>
    <w:rsid w:val="00524709"/>
    <w:rsid w:val="0052480E"/>
    <w:rsid w:val="00524F6A"/>
    <w:rsid w:val="00525131"/>
    <w:rsid w:val="005251F7"/>
    <w:rsid w:val="00525435"/>
    <w:rsid w:val="00525A26"/>
    <w:rsid w:val="00525A32"/>
    <w:rsid w:val="00525B81"/>
    <w:rsid w:val="00525C0D"/>
    <w:rsid w:val="0052603E"/>
    <w:rsid w:val="00526962"/>
    <w:rsid w:val="00526C52"/>
    <w:rsid w:val="005270C5"/>
    <w:rsid w:val="0052791F"/>
    <w:rsid w:val="00530155"/>
    <w:rsid w:val="00530663"/>
    <w:rsid w:val="0053093F"/>
    <w:rsid w:val="00530F91"/>
    <w:rsid w:val="0053182E"/>
    <w:rsid w:val="00531876"/>
    <w:rsid w:val="005319ED"/>
    <w:rsid w:val="00532420"/>
    <w:rsid w:val="005324BD"/>
    <w:rsid w:val="00532D06"/>
    <w:rsid w:val="005333E6"/>
    <w:rsid w:val="005338F0"/>
    <w:rsid w:val="00533F2F"/>
    <w:rsid w:val="0053425D"/>
    <w:rsid w:val="005344E8"/>
    <w:rsid w:val="00534BEF"/>
    <w:rsid w:val="00535132"/>
    <w:rsid w:val="00536158"/>
    <w:rsid w:val="00536273"/>
    <w:rsid w:val="00536AD0"/>
    <w:rsid w:val="00536DF1"/>
    <w:rsid w:val="00537121"/>
    <w:rsid w:val="00537699"/>
    <w:rsid w:val="00537B82"/>
    <w:rsid w:val="00537C17"/>
    <w:rsid w:val="00537C64"/>
    <w:rsid w:val="005402B6"/>
    <w:rsid w:val="0054036A"/>
    <w:rsid w:val="005409AE"/>
    <w:rsid w:val="00540DAB"/>
    <w:rsid w:val="005412E9"/>
    <w:rsid w:val="005419C4"/>
    <w:rsid w:val="00541B77"/>
    <w:rsid w:val="005422A3"/>
    <w:rsid w:val="005425D6"/>
    <w:rsid w:val="005425DF"/>
    <w:rsid w:val="00542656"/>
    <w:rsid w:val="00542B24"/>
    <w:rsid w:val="00542E59"/>
    <w:rsid w:val="00542E9D"/>
    <w:rsid w:val="00543553"/>
    <w:rsid w:val="00543660"/>
    <w:rsid w:val="005439C5"/>
    <w:rsid w:val="00543CEC"/>
    <w:rsid w:val="00543DEE"/>
    <w:rsid w:val="005440F2"/>
    <w:rsid w:val="00544466"/>
    <w:rsid w:val="005445D0"/>
    <w:rsid w:val="005447D9"/>
    <w:rsid w:val="00545139"/>
    <w:rsid w:val="00545183"/>
    <w:rsid w:val="0054559C"/>
    <w:rsid w:val="0054567A"/>
    <w:rsid w:val="00545729"/>
    <w:rsid w:val="0054629F"/>
    <w:rsid w:val="0054660E"/>
    <w:rsid w:val="00546953"/>
    <w:rsid w:val="00546CEA"/>
    <w:rsid w:val="00546EEB"/>
    <w:rsid w:val="005472CE"/>
    <w:rsid w:val="00547EC4"/>
    <w:rsid w:val="00547F02"/>
    <w:rsid w:val="00547F69"/>
    <w:rsid w:val="0055091B"/>
    <w:rsid w:val="00550B9E"/>
    <w:rsid w:val="00550E73"/>
    <w:rsid w:val="005511EA"/>
    <w:rsid w:val="005513E9"/>
    <w:rsid w:val="00551817"/>
    <w:rsid w:val="00551AC7"/>
    <w:rsid w:val="00551ED0"/>
    <w:rsid w:val="00552DEC"/>
    <w:rsid w:val="005534DF"/>
    <w:rsid w:val="00553729"/>
    <w:rsid w:val="00555051"/>
    <w:rsid w:val="005550F4"/>
    <w:rsid w:val="00555136"/>
    <w:rsid w:val="0055514B"/>
    <w:rsid w:val="0055570B"/>
    <w:rsid w:val="0055594B"/>
    <w:rsid w:val="00556D62"/>
    <w:rsid w:val="00556FD3"/>
    <w:rsid w:val="00557A49"/>
    <w:rsid w:val="0056009C"/>
    <w:rsid w:val="00560124"/>
    <w:rsid w:val="00560356"/>
    <w:rsid w:val="005604AF"/>
    <w:rsid w:val="005614AC"/>
    <w:rsid w:val="00561ABA"/>
    <w:rsid w:val="005623CC"/>
    <w:rsid w:val="005627BF"/>
    <w:rsid w:val="005630B0"/>
    <w:rsid w:val="005634A7"/>
    <w:rsid w:val="00563554"/>
    <w:rsid w:val="00563557"/>
    <w:rsid w:val="005638CC"/>
    <w:rsid w:val="00563A61"/>
    <w:rsid w:val="00564571"/>
    <w:rsid w:val="005646E1"/>
    <w:rsid w:val="005647C0"/>
    <w:rsid w:val="00564AD2"/>
    <w:rsid w:val="0056502E"/>
    <w:rsid w:val="00565201"/>
    <w:rsid w:val="005657DA"/>
    <w:rsid w:val="00566028"/>
    <w:rsid w:val="0056682C"/>
    <w:rsid w:val="005671AB"/>
    <w:rsid w:val="00567898"/>
    <w:rsid w:val="00567939"/>
    <w:rsid w:val="00567E8E"/>
    <w:rsid w:val="00567FCC"/>
    <w:rsid w:val="0057086A"/>
    <w:rsid w:val="00570EF3"/>
    <w:rsid w:val="00571598"/>
    <w:rsid w:val="0057183C"/>
    <w:rsid w:val="00571A5C"/>
    <w:rsid w:val="00571F53"/>
    <w:rsid w:val="0057220D"/>
    <w:rsid w:val="00572771"/>
    <w:rsid w:val="00572B1B"/>
    <w:rsid w:val="00572EB9"/>
    <w:rsid w:val="005732F1"/>
    <w:rsid w:val="00573FC2"/>
    <w:rsid w:val="0057554F"/>
    <w:rsid w:val="00575C67"/>
    <w:rsid w:val="00575E63"/>
    <w:rsid w:val="00575EF5"/>
    <w:rsid w:val="005764E4"/>
    <w:rsid w:val="005772E3"/>
    <w:rsid w:val="00577F50"/>
    <w:rsid w:val="005800AC"/>
    <w:rsid w:val="00580266"/>
    <w:rsid w:val="00580566"/>
    <w:rsid w:val="00580F1D"/>
    <w:rsid w:val="00581DC9"/>
    <w:rsid w:val="00581E9D"/>
    <w:rsid w:val="00583024"/>
    <w:rsid w:val="0058352A"/>
    <w:rsid w:val="005844A2"/>
    <w:rsid w:val="00584AEA"/>
    <w:rsid w:val="005854C2"/>
    <w:rsid w:val="005856A9"/>
    <w:rsid w:val="00585701"/>
    <w:rsid w:val="00585806"/>
    <w:rsid w:val="005858FC"/>
    <w:rsid w:val="00585A71"/>
    <w:rsid w:val="00585D91"/>
    <w:rsid w:val="00586777"/>
    <w:rsid w:val="00586AD0"/>
    <w:rsid w:val="00587218"/>
    <w:rsid w:val="00587300"/>
    <w:rsid w:val="00587461"/>
    <w:rsid w:val="005900AC"/>
    <w:rsid w:val="00590582"/>
    <w:rsid w:val="005906E0"/>
    <w:rsid w:val="00590BC1"/>
    <w:rsid w:val="0059139B"/>
    <w:rsid w:val="005922E6"/>
    <w:rsid w:val="00592639"/>
    <w:rsid w:val="00592C3D"/>
    <w:rsid w:val="0059378B"/>
    <w:rsid w:val="005943FD"/>
    <w:rsid w:val="0059458A"/>
    <w:rsid w:val="00594DB4"/>
    <w:rsid w:val="00595168"/>
    <w:rsid w:val="00595354"/>
    <w:rsid w:val="0059547A"/>
    <w:rsid w:val="0059590F"/>
    <w:rsid w:val="00596384"/>
    <w:rsid w:val="005966AB"/>
    <w:rsid w:val="00596727"/>
    <w:rsid w:val="005967BB"/>
    <w:rsid w:val="0059696F"/>
    <w:rsid w:val="005972B4"/>
    <w:rsid w:val="005973A7"/>
    <w:rsid w:val="005A0120"/>
    <w:rsid w:val="005A115F"/>
    <w:rsid w:val="005A1340"/>
    <w:rsid w:val="005A14F3"/>
    <w:rsid w:val="005A1749"/>
    <w:rsid w:val="005A176B"/>
    <w:rsid w:val="005A17A6"/>
    <w:rsid w:val="005A2AD7"/>
    <w:rsid w:val="005A3C2A"/>
    <w:rsid w:val="005A3CD7"/>
    <w:rsid w:val="005A4CEC"/>
    <w:rsid w:val="005A4D63"/>
    <w:rsid w:val="005A5793"/>
    <w:rsid w:val="005A5BD6"/>
    <w:rsid w:val="005A5E2B"/>
    <w:rsid w:val="005A617B"/>
    <w:rsid w:val="005A66BF"/>
    <w:rsid w:val="005A66FA"/>
    <w:rsid w:val="005A6891"/>
    <w:rsid w:val="005A6899"/>
    <w:rsid w:val="005A6B9A"/>
    <w:rsid w:val="005A6CA9"/>
    <w:rsid w:val="005A7069"/>
    <w:rsid w:val="005A73D6"/>
    <w:rsid w:val="005A7460"/>
    <w:rsid w:val="005A7A90"/>
    <w:rsid w:val="005A7D9E"/>
    <w:rsid w:val="005A7F2A"/>
    <w:rsid w:val="005B009C"/>
    <w:rsid w:val="005B02F1"/>
    <w:rsid w:val="005B0C30"/>
    <w:rsid w:val="005B17B8"/>
    <w:rsid w:val="005B1A06"/>
    <w:rsid w:val="005B22E0"/>
    <w:rsid w:val="005B2323"/>
    <w:rsid w:val="005B2482"/>
    <w:rsid w:val="005B27CC"/>
    <w:rsid w:val="005B2E70"/>
    <w:rsid w:val="005B3424"/>
    <w:rsid w:val="005B3468"/>
    <w:rsid w:val="005B3F60"/>
    <w:rsid w:val="005B48AF"/>
    <w:rsid w:val="005B4D28"/>
    <w:rsid w:val="005B58B1"/>
    <w:rsid w:val="005B5FC7"/>
    <w:rsid w:val="005B6811"/>
    <w:rsid w:val="005B6B2D"/>
    <w:rsid w:val="005B7A05"/>
    <w:rsid w:val="005C0263"/>
    <w:rsid w:val="005C0295"/>
    <w:rsid w:val="005C07F7"/>
    <w:rsid w:val="005C0C5C"/>
    <w:rsid w:val="005C1728"/>
    <w:rsid w:val="005C1EED"/>
    <w:rsid w:val="005C2543"/>
    <w:rsid w:val="005C28B3"/>
    <w:rsid w:val="005C29CD"/>
    <w:rsid w:val="005C29FF"/>
    <w:rsid w:val="005C3689"/>
    <w:rsid w:val="005C4241"/>
    <w:rsid w:val="005C456B"/>
    <w:rsid w:val="005C480B"/>
    <w:rsid w:val="005C48B5"/>
    <w:rsid w:val="005C5721"/>
    <w:rsid w:val="005C60CE"/>
    <w:rsid w:val="005C62C7"/>
    <w:rsid w:val="005C6498"/>
    <w:rsid w:val="005C66CC"/>
    <w:rsid w:val="005C6CE9"/>
    <w:rsid w:val="005C727A"/>
    <w:rsid w:val="005C74BC"/>
    <w:rsid w:val="005C7877"/>
    <w:rsid w:val="005D09CC"/>
    <w:rsid w:val="005D0E5B"/>
    <w:rsid w:val="005D11BF"/>
    <w:rsid w:val="005D142C"/>
    <w:rsid w:val="005D15B9"/>
    <w:rsid w:val="005D15CF"/>
    <w:rsid w:val="005D20F6"/>
    <w:rsid w:val="005D21AA"/>
    <w:rsid w:val="005D220B"/>
    <w:rsid w:val="005D2EDC"/>
    <w:rsid w:val="005D4A6B"/>
    <w:rsid w:val="005D52BA"/>
    <w:rsid w:val="005D57E6"/>
    <w:rsid w:val="005D5FE9"/>
    <w:rsid w:val="005D6065"/>
    <w:rsid w:val="005D60A5"/>
    <w:rsid w:val="005D60E3"/>
    <w:rsid w:val="005D6484"/>
    <w:rsid w:val="005D6C8F"/>
    <w:rsid w:val="005D76E4"/>
    <w:rsid w:val="005D7CD8"/>
    <w:rsid w:val="005D7D7D"/>
    <w:rsid w:val="005D7F91"/>
    <w:rsid w:val="005E0120"/>
    <w:rsid w:val="005E01FC"/>
    <w:rsid w:val="005E0643"/>
    <w:rsid w:val="005E10C2"/>
    <w:rsid w:val="005E1BBA"/>
    <w:rsid w:val="005E228A"/>
    <w:rsid w:val="005E2524"/>
    <w:rsid w:val="005E2CEA"/>
    <w:rsid w:val="005E3140"/>
    <w:rsid w:val="005E35B5"/>
    <w:rsid w:val="005E396B"/>
    <w:rsid w:val="005E39FD"/>
    <w:rsid w:val="005E3BEB"/>
    <w:rsid w:val="005E42C1"/>
    <w:rsid w:val="005E438D"/>
    <w:rsid w:val="005E4E28"/>
    <w:rsid w:val="005E4FE3"/>
    <w:rsid w:val="005E513A"/>
    <w:rsid w:val="005E65DB"/>
    <w:rsid w:val="005E6B24"/>
    <w:rsid w:val="005E720C"/>
    <w:rsid w:val="005E7BB7"/>
    <w:rsid w:val="005E7C01"/>
    <w:rsid w:val="005E7CB1"/>
    <w:rsid w:val="005F0378"/>
    <w:rsid w:val="005F0C2E"/>
    <w:rsid w:val="005F0FA2"/>
    <w:rsid w:val="005F1054"/>
    <w:rsid w:val="005F11A0"/>
    <w:rsid w:val="005F16D5"/>
    <w:rsid w:val="005F1D8D"/>
    <w:rsid w:val="005F2288"/>
    <w:rsid w:val="005F2F8C"/>
    <w:rsid w:val="005F38E1"/>
    <w:rsid w:val="005F3ACF"/>
    <w:rsid w:val="005F3C3E"/>
    <w:rsid w:val="005F3CB1"/>
    <w:rsid w:val="005F4597"/>
    <w:rsid w:val="005F464B"/>
    <w:rsid w:val="005F4F0E"/>
    <w:rsid w:val="005F4FA6"/>
    <w:rsid w:val="005F50B8"/>
    <w:rsid w:val="005F537A"/>
    <w:rsid w:val="005F596A"/>
    <w:rsid w:val="005F68B9"/>
    <w:rsid w:val="005F6AB1"/>
    <w:rsid w:val="005F7738"/>
    <w:rsid w:val="006006C5"/>
    <w:rsid w:val="00600869"/>
    <w:rsid w:val="006009A5"/>
    <w:rsid w:val="00600AAC"/>
    <w:rsid w:val="006010B5"/>
    <w:rsid w:val="0060141C"/>
    <w:rsid w:val="006021A7"/>
    <w:rsid w:val="0060298A"/>
    <w:rsid w:val="00602D63"/>
    <w:rsid w:val="00602DA7"/>
    <w:rsid w:val="00602F53"/>
    <w:rsid w:val="0060302E"/>
    <w:rsid w:val="006031E6"/>
    <w:rsid w:val="00603578"/>
    <w:rsid w:val="00603727"/>
    <w:rsid w:val="006039B9"/>
    <w:rsid w:val="00603BCA"/>
    <w:rsid w:val="00604802"/>
    <w:rsid w:val="00605021"/>
    <w:rsid w:val="00605745"/>
    <w:rsid w:val="0060594A"/>
    <w:rsid w:val="00605C69"/>
    <w:rsid w:val="00605F43"/>
    <w:rsid w:val="006060E6"/>
    <w:rsid w:val="00606F42"/>
    <w:rsid w:val="006109FC"/>
    <w:rsid w:val="0061130D"/>
    <w:rsid w:val="006113E9"/>
    <w:rsid w:val="00611764"/>
    <w:rsid w:val="00612144"/>
    <w:rsid w:val="006125E5"/>
    <w:rsid w:val="0061263C"/>
    <w:rsid w:val="0061288D"/>
    <w:rsid w:val="00612A9C"/>
    <w:rsid w:val="00613AA1"/>
    <w:rsid w:val="00613E09"/>
    <w:rsid w:val="00613E42"/>
    <w:rsid w:val="0061431D"/>
    <w:rsid w:val="006149EB"/>
    <w:rsid w:val="00614C2D"/>
    <w:rsid w:val="00614D12"/>
    <w:rsid w:val="00614DF6"/>
    <w:rsid w:val="00614F4E"/>
    <w:rsid w:val="00615AD0"/>
    <w:rsid w:val="00615ECC"/>
    <w:rsid w:val="00616396"/>
    <w:rsid w:val="00616737"/>
    <w:rsid w:val="00616AF5"/>
    <w:rsid w:val="00616E90"/>
    <w:rsid w:val="00616F1A"/>
    <w:rsid w:val="006170CC"/>
    <w:rsid w:val="00617147"/>
    <w:rsid w:val="006173F5"/>
    <w:rsid w:val="00617625"/>
    <w:rsid w:val="00617FF0"/>
    <w:rsid w:val="00620154"/>
    <w:rsid w:val="00620182"/>
    <w:rsid w:val="006203C0"/>
    <w:rsid w:val="006204DD"/>
    <w:rsid w:val="006208C5"/>
    <w:rsid w:val="00621422"/>
    <w:rsid w:val="00621479"/>
    <w:rsid w:val="0062180A"/>
    <w:rsid w:val="00621855"/>
    <w:rsid w:val="00622466"/>
    <w:rsid w:val="0062275A"/>
    <w:rsid w:val="00622815"/>
    <w:rsid w:val="006228D4"/>
    <w:rsid w:val="00622E1F"/>
    <w:rsid w:val="00623613"/>
    <w:rsid w:val="0062362C"/>
    <w:rsid w:val="00624051"/>
    <w:rsid w:val="0062422A"/>
    <w:rsid w:val="0062425B"/>
    <w:rsid w:val="00624A33"/>
    <w:rsid w:val="00625177"/>
    <w:rsid w:val="0062523F"/>
    <w:rsid w:val="00625469"/>
    <w:rsid w:val="006257E2"/>
    <w:rsid w:val="006258DF"/>
    <w:rsid w:val="006263F5"/>
    <w:rsid w:val="00626470"/>
    <w:rsid w:val="006267A9"/>
    <w:rsid w:val="00626E5D"/>
    <w:rsid w:val="00630226"/>
    <w:rsid w:val="006304D5"/>
    <w:rsid w:val="00630565"/>
    <w:rsid w:val="006306CA"/>
    <w:rsid w:val="00630EA4"/>
    <w:rsid w:val="00631460"/>
    <w:rsid w:val="00632084"/>
    <w:rsid w:val="00632597"/>
    <w:rsid w:val="00632F40"/>
    <w:rsid w:val="00633C41"/>
    <w:rsid w:val="00633C86"/>
    <w:rsid w:val="006341DC"/>
    <w:rsid w:val="006347E3"/>
    <w:rsid w:val="0063483F"/>
    <w:rsid w:val="00634C24"/>
    <w:rsid w:val="00634E26"/>
    <w:rsid w:val="0063505B"/>
    <w:rsid w:val="00635229"/>
    <w:rsid w:val="00635730"/>
    <w:rsid w:val="006358C5"/>
    <w:rsid w:val="006362D3"/>
    <w:rsid w:val="00636C1B"/>
    <w:rsid w:val="00636D0D"/>
    <w:rsid w:val="00636EDA"/>
    <w:rsid w:val="006375AA"/>
    <w:rsid w:val="0063770E"/>
    <w:rsid w:val="00637BEB"/>
    <w:rsid w:val="00640B05"/>
    <w:rsid w:val="00640B41"/>
    <w:rsid w:val="00640B62"/>
    <w:rsid w:val="00641653"/>
    <w:rsid w:val="00641DB4"/>
    <w:rsid w:val="00641EFC"/>
    <w:rsid w:val="006423B0"/>
    <w:rsid w:val="00642CB0"/>
    <w:rsid w:val="00644A94"/>
    <w:rsid w:val="00645391"/>
    <w:rsid w:val="00645871"/>
    <w:rsid w:val="00645E7C"/>
    <w:rsid w:val="00645EA7"/>
    <w:rsid w:val="00646116"/>
    <w:rsid w:val="0064679A"/>
    <w:rsid w:val="00646876"/>
    <w:rsid w:val="006473C2"/>
    <w:rsid w:val="00647C6D"/>
    <w:rsid w:val="0065059C"/>
    <w:rsid w:val="00650E4B"/>
    <w:rsid w:val="00650E7D"/>
    <w:rsid w:val="006514BF"/>
    <w:rsid w:val="0065178A"/>
    <w:rsid w:val="00651F56"/>
    <w:rsid w:val="006521BE"/>
    <w:rsid w:val="00652238"/>
    <w:rsid w:val="006523E0"/>
    <w:rsid w:val="006524E3"/>
    <w:rsid w:val="00652591"/>
    <w:rsid w:val="006529FF"/>
    <w:rsid w:val="00653559"/>
    <w:rsid w:val="006539E7"/>
    <w:rsid w:val="00653D02"/>
    <w:rsid w:val="00653F20"/>
    <w:rsid w:val="006541C5"/>
    <w:rsid w:val="00654721"/>
    <w:rsid w:val="00654EA6"/>
    <w:rsid w:val="00654ED9"/>
    <w:rsid w:val="00655114"/>
    <w:rsid w:val="00655544"/>
    <w:rsid w:val="0065585B"/>
    <w:rsid w:val="0065612F"/>
    <w:rsid w:val="006565FC"/>
    <w:rsid w:val="006569B3"/>
    <w:rsid w:val="00656C4C"/>
    <w:rsid w:val="0065750E"/>
    <w:rsid w:val="006578B9"/>
    <w:rsid w:val="00657CFB"/>
    <w:rsid w:val="00660486"/>
    <w:rsid w:val="0066071C"/>
    <w:rsid w:val="00660A8F"/>
    <w:rsid w:val="0066102D"/>
    <w:rsid w:val="006617D7"/>
    <w:rsid w:val="00661D92"/>
    <w:rsid w:val="00661E7E"/>
    <w:rsid w:val="006623F1"/>
    <w:rsid w:val="00663019"/>
    <w:rsid w:val="00663266"/>
    <w:rsid w:val="00663E09"/>
    <w:rsid w:val="00663F5D"/>
    <w:rsid w:val="00664145"/>
    <w:rsid w:val="00664EBF"/>
    <w:rsid w:val="00664FC7"/>
    <w:rsid w:val="00665042"/>
    <w:rsid w:val="006651BC"/>
    <w:rsid w:val="00665CAB"/>
    <w:rsid w:val="0066777F"/>
    <w:rsid w:val="006679F8"/>
    <w:rsid w:val="0067005A"/>
    <w:rsid w:val="006700B5"/>
    <w:rsid w:val="00670164"/>
    <w:rsid w:val="006701A7"/>
    <w:rsid w:val="006703A6"/>
    <w:rsid w:val="006703EA"/>
    <w:rsid w:val="0067066B"/>
    <w:rsid w:val="0067210B"/>
    <w:rsid w:val="006724E3"/>
    <w:rsid w:val="00672730"/>
    <w:rsid w:val="00672DD6"/>
    <w:rsid w:val="00673141"/>
    <w:rsid w:val="0067329D"/>
    <w:rsid w:val="0067343C"/>
    <w:rsid w:val="00673C53"/>
    <w:rsid w:val="006740D2"/>
    <w:rsid w:val="006740EE"/>
    <w:rsid w:val="006743B3"/>
    <w:rsid w:val="00674834"/>
    <w:rsid w:val="006759C4"/>
    <w:rsid w:val="00675DDA"/>
    <w:rsid w:val="0067635D"/>
    <w:rsid w:val="00680B5F"/>
    <w:rsid w:val="00681627"/>
    <w:rsid w:val="00681809"/>
    <w:rsid w:val="00681CF9"/>
    <w:rsid w:val="006820F6"/>
    <w:rsid w:val="006824F5"/>
    <w:rsid w:val="00682DF3"/>
    <w:rsid w:val="00683304"/>
    <w:rsid w:val="006844F2"/>
    <w:rsid w:val="00684BD2"/>
    <w:rsid w:val="00685218"/>
    <w:rsid w:val="006856F3"/>
    <w:rsid w:val="00685752"/>
    <w:rsid w:val="00685D88"/>
    <w:rsid w:val="0068636C"/>
    <w:rsid w:val="00686434"/>
    <w:rsid w:val="00686D44"/>
    <w:rsid w:val="006870E8"/>
    <w:rsid w:val="0068739C"/>
    <w:rsid w:val="00687446"/>
    <w:rsid w:val="00687F22"/>
    <w:rsid w:val="00690C30"/>
    <w:rsid w:val="00690D96"/>
    <w:rsid w:val="00691750"/>
    <w:rsid w:val="006919C0"/>
    <w:rsid w:val="00691BF6"/>
    <w:rsid w:val="00692266"/>
    <w:rsid w:val="006925B2"/>
    <w:rsid w:val="00692BA7"/>
    <w:rsid w:val="00692C86"/>
    <w:rsid w:val="00692DEA"/>
    <w:rsid w:val="00692F03"/>
    <w:rsid w:val="00692FF8"/>
    <w:rsid w:val="00693162"/>
    <w:rsid w:val="00693386"/>
    <w:rsid w:val="00693BAF"/>
    <w:rsid w:val="00693E68"/>
    <w:rsid w:val="00693FD0"/>
    <w:rsid w:val="006945E7"/>
    <w:rsid w:val="00694BDC"/>
    <w:rsid w:val="006955A1"/>
    <w:rsid w:val="0069581A"/>
    <w:rsid w:val="00695BDB"/>
    <w:rsid w:val="00696439"/>
    <w:rsid w:val="006964C1"/>
    <w:rsid w:val="00696B77"/>
    <w:rsid w:val="00696C3D"/>
    <w:rsid w:val="00696D9F"/>
    <w:rsid w:val="00696F7C"/>
    <w:rsid w:val="006976A2"/>
    <w:rsid w:val="006A08CC"/>
    <w:rsid w:val="006A0B81"/>
    <w:rsid w:val="006A0B9E"/>
    <w:rsid w:val="006A0D04"/>
    <w:rsid w:val="006A1293"/>
    <w:rsid w:val="006A1690"/>
    <w:rsid w:val="006A2188"/>
    <w:rsid w:val="006A2320"/>
    <w:rsid w:val="006A377D"/>
    <w:rsid w:val="006A3ABD"/>
    <w:rsid w:val="006A4425"/>
    <w:rsid w:val="006A47C1"/>
    <w:rsid w:val="006A52C5"/>
    <w:rsid w:val="006A5627"/>
    <w:rsid w:val="006A5736"/>
    <w:rsid w:val="006A59A2"/>
    <w:rsid w:val="006A6205"/>
    <w:rsid w:val="006A62F1"/>
    <w:rsid w:val="006A6595"/>
    <w:rsid w:val="006A66BF"/>
    <w:rsid w:val="006A696A"/>
    <w:rsid w:val="006A6A8E"/>
    <w:rsid w:val="006A6F9F"/>
    <w:rsid w:val="006A7483"/>
    <w:rsid w:val="006B0C9A"/>
    <w:rsid w:val="006B15B8"/>
    <w:rsid w:val="006B19B0"/>
    <w:rsid w:val="006B1B52"/>
    <w:rsid w:val="006B2472"/>
    <w:rsid w:val="006B2B55"/>
    <w:rsid w:val="006B2CC3"/>
    <w:rsid w:val="006B2D67"/>
    <w:rsid w:val="006B2DE0"/>
    <w:rsid w:val="006B357A"/>
    <w:rsid w:val="006B391F"/>
    <w:rsid w:val="006B3B4E"/>
    <w:rsid w:val="006B3BA5"/>
    <w:rsid w:val="006B4E48"/>
    <w:rsid w:val="006B5186"/>
    <w:rsid w:val="006B548E"/>
    <w:rsid w:val="006B5B48"/>
    <w:rsid w:val="006B607C"/>
    <w:rsid w:val="006B6119"/>
    <w:rsid w:val="006B6179"/>
    <w:rsid w:val="006B66D9"/>
    <w:rsid w:val="006B695A"/>
    <w:rsid w:val="006B6DBD"/>
    <w:rsid w:val="006B6FA3"/>
    <w:rsid w:val="006B7095"/>
    <w:rsid w:val="006C030B"/>
    <w:rsid w:val="006C06BF"/>
    <w:rsid w:val="006C1C24"/>
    <w:rsid w:val="006C1DCA"/>
    <w:rsid w:val="006C2098"/>
    <w:rsid w:val="006C3004"/>
    <w:rsid w:val="006C35EA"/>
    <w:rsid w:val="006C3CAD"/>
    <w:rsid w:val="006C456A"/>
    <w:rsid w:val="006C457F"/>
    <w:rsid w:val="006C48EF"/>
    <w:rsid w:val="006C55FF"/>
    <w:rsid w:val="006C57DF"/>
    <w:rsid w:val="006C5A0A"/>
    <w:rsid w:val="006C5F4A"/>
    <w:rsid w:val="006C6A62"/>
    <w:rsid w:val="006C6B43"/>
    <w:rsid w:val="006C7B22"/>
    <w:rsid w:val="006D0072"/>
    <w:rsid w:val="006D0098"/>
    <w:rsid w:val="006D0228"/>
    <w:rsid w:val="006D0C4A"/>
    <w:rsid w:val="006D0D9A"/>
    <w:rsid w:val="006D1298"/>
    <w:rsid w:val="006D1825"/>
    <w:rsid w:val="006D1A1B"/>
    <w:rsid w:val="006D27F7"/>
    <w:rsid w:val="006D2A38"/>
    <w:rsid w:val="006D2CC1"/>
    <w:rsid w:val="006D34CF"/>
    <w:rsid w:val="006D3792"/>
    <w:rsid w:val="006D38D0"/>
    <w:rsid w:val="006D3ADE"/>
    <w:rsid w:val="006D3C59"/>
    <w:rsid w:val="006D409D"/>
    <w:rsid w:val="006D40B2"/>
    <w:rsid w:val="006D42DE"/>
    <w:rsid w:val="006D4E13"/>
    <w:rsid w:val="006D51A4"/>
    <w:rsid w:val="006D59CB"/>
    <w:rsid w:val="006D5B09"/>
    <w:rsid w:val="006D5E52"/>
    <w:rsid w:val="006D62CA"/>
    <w:rsid w:val="006D661E"/>
    <w:rsid w:val="006D67FA"/>
    <w:rsid w:val="006D6D43"/>
    <w:rsid w:val="006D724F"/>
    <w:rsid w:val="006D7385"/>
    <w:rsid w:val="006D7CCE"/>
    <w:rsid w:val="006D7E78"/>
    <w:rsid w:val="006D7F4B"/>
    <w:rsid w:val="006E0AFD"/>
    <w:rsid w:val="006E0C75"/>
    <w:rsid w:val="006E144A"/>
    <w:rsid w:val="006E1901"/>
    <w:rsid w:val="006E1B41"/>
    <w:rsid w:val="006E1DAB"/>
    <w:rsid w:val="006E2060"/>
    <w:rsid w:val="006E22B1"/>
    <w:rsid w:val="006E2B7D"/>
    <w:rsid w:val="006E309D"/>
    <w:rsid w:val="006E3545"/>
    <w:rsid w:val="006E36BB"/>
    <w:rsid w:val="006E4070"/>
    <w:rsid w:val="006E4699"/>
    <w:rsid w:val="006E4CEE"/>
    <w:rsid w:val="006E4FB1"/>
    <w:rsid w:val="006E5190"/>
    <w:rsid w:val="006E69F4"/>
    <w:rsid w:val="006E7025"/>
    <w:rsid w:val="006E71E5"/>
    <w:rsid w:val="006E742B"/>
    <w:rsid w:val="006E7455"/>
    <w:rsid w:val="006F0611"/>
    <w:rsid w:val="006F08B6"/>
    <w:rsid w:val="006F0CB6"/>
    <w:rsid w:val="006F0E50"/>
    <w:rsid w:val="006F115C"/>
    <w:rsid w:val="006F1184"/>
    <w:rsid w:val="006F1B4D"/>
    <w:rsid w:val="006F2489"/>
    <w:rsid w:val="006F282C"/>
    <w:rsid w:val="006F2870"/>
    <w:rsid w:val="006F28B9"/>
    <w:rsid w:val="006F2AAB"/>
    <w:rsid w:val="006F2AB8"/>
    <w:rsid w:val="006F2C6A"/>
    <w:rsid w:val="006F2FC4"/>
    <w:rsid w:val="006F31E1"/>
    <w:rsid w:val="006F35BA"/>
    <w:rsid w:val="006F3C9B"/>
    <w:rsid w:val="006F3FB0"/>
    <w:rsid w:val="006F4CF4"/>
    <w:rsid w:val="006F4E9C"/>
    <w:rsid w:val="006F5CD2"/>
    <w:rsid w:val="006F5F65"/>
    <w:rsid w:val="006F67F3"/>
    <w:rsid w:val="006F68FB"/>
    <w:rsid w:val="006F6982"/>
    <w:rsid w:val="006F6AA7"/>
    <w:rsid w:val="006F6D18"/>
    <w:rsid w:val="006F7402"/>
    <w:rsid w:val="006F7783"/>
    <w:rsid w:val="006F7794"/>
    <w:rsid w:val="006F78B2"/>
    <w:rsid w:val="006F7C47"/>
    <w:rsid w:val="006F7ED3"/>
    <w:rsid w:val="006F7F7E"/>
    <w:rsid w:val="00700584"/>
    <w:rsid w:val="00700782"/>
    <w:rsid w:val="00700AFE"/>
    <w:rsid w:val="007014BB"/>
    <w:rsid w:val="007029F4"/>
    <w:rsid w:val="00702A25"/>
    <w:rsid w:val="00702AD4"/>
    <w:rsid w:val="00702FA5"/>
    <w:rsid w:val="007030DD"/>
    <w:rsid w:val="00703F40"/>
    <w:rsid w:val="00704184"/>
    <w:rsid w:val="0070429A"/>
    <w:rsid w:val="0070474B"/>
    <w:rsid w:val="00704977"/>
    <w:rsid w:val="007061CC"/>
    <w:rsid w:val="007061F4"/>
    <w:rsid w:val="00706365"/>
    <w:rsid w:val="00706947"/>
    <w:rsid w:val="00706A35"/>
    <w:rsid w:val="007077A0"/>
    <w:rsid w:val="007103AB"/>
    <w:rsid w:val="007104B8"/>
    <w:rsid w:val="007106AF"/>
    <w:rsid w:val="007108E1"/>
    <w:rsid w:val="00710B1D"/>
    <w:rsid w:val="00711166"/>
    <w:rsid w:val="00711DAD"/>
    <w:rsid w:val="007128FE"/>
    <w:rsid w:val="00712DC7"/>
    <w:rsid w:val="007137D7"/>
    <w:rsid w:val="007140E2"/>
    <w:rsid w:val="007142D0"/>
    <w:rsid w:val="00714684"/>
    <w:rsid w:val="00714DCE"/>
    <w:rsid w:val="0071578A"/>
    <w:rsid w:val="00716482"/>
    <w:rsid w:val="00717339"/>
    <w:rsid w:val="007176EE"/>
    <w:rsid w:val="00717A7E"/>
    <w:rsid w:val="0072028C"/>
    <w:rsid w:val="0072066C"/>
    <w:rsid w:val="007206A2"/>
    <w:rsid w:val="00720CD4"/>
    <w:rsid w:val="00720DB9"/>
    <w:rsid w:val="00722DE7"/>
    <w:rsid w:val="00722F33"/>
    <w:rsid w:val="00722F4E"/>
    <w:rsid w:val="007236F0"/>
    <w:rsid w:val="007240CB"/>
    <w:rsid w:val="00724230"/>
    <w:rsid w:val="00724D38"/>
    <w:rsid w:val="00724DDA"/>
    <w:rsid w:val="00725CE0"/>
    <w:rsid w:val="00725F38"/>
    <w:rsid w:val="0072667A"/>
    <w:rsid w:val="007272C4"/>
    <w:rsid w:val="00730373"/>
    <w:rsid w:val="00731C95"/>
    <w:rsid w:val="00732297"/>
    <w:rsid w:val="00732588"/>
    <w:rsid w:val="00732BC2"/>
    <w:rsid w:val="007334AC"/>
    <w:rsid w:val="00734A1D"/>
    <w:rsid w:val="00734E7F"/>
    <w:rsid w:val="00735112"/>
    <w:rsid w:val="007352DC"/>
    <w:rsid w:val="007357C3"/>
    <w:rsid w:val="00735BDD"/>
    <w:rsid w:val="00735DC9"/>
    <w:rsid w:val="0073609E"/>
    <w:rsid w:val="00736402"/>
    <w:rsid w:val="00737294"/>
    <w:rsid w:val="0073798A"/>
    <w:rsid w:val="007379DA"/>
    <w:rsid w:val="00740055"/>
    <w:rsid w:val="00740E60"/>
    <w:rsid w:val="007412B9"/>
    <w:rsid w:val="00741676"/>
    <w:rsid w:val="00741689"/>
    <w:rsid w:val="00741B47"/>
    <w:rsid w:val="00742A02"/>
    <w:rsid w:val="00742AC2"/>
    <w:rsid w:val="00742B34"/>
    <w:rsid w:val="00742B4A"/>
    <w:rsid w:val="00742BDF"/>
    <w:rsid w:val="007433AF"/>
    <w:rsid w:val="007436B3"/>
    <w:rsid w:val="00743708"/>
    <w:rsid w:val="00743EF9"/>
    <w:rsid w:val="00743F3E"/>
    <w:rsid w:val="00743FDF"/>
    <w:rsid w:val="007445B2"/>
    <w:rsid w:val="0074521A"/>
    <w:rsid w:val="007455BC"/>
    <w:rsid w:val="00745693"/>
    <w:rsid w:val="00745DBE"/>
    <w:rsid w:val="00746018"/>
    <w:rsid w:val="00747CEA"/>
    <w:rsid w:val="00747DA1"/>
    <w:rsid w:val="00747E68"/>
    <w:rsid w:val="00751366"/>
    <w:rsid w:val="007515C8"/>
    <w:rsid w:val="00751AC3"/>
    <w:rsid w:val="00751C47"/>
    <w:rsid w:val="00751EB3"/>
    <w:rsid w:val="00752821"/>
    <w:rsid w:val="00752C1C"/>
    <w:rsid w:val="00752EDD"/>
    <w:rsid w:val="00752F17"/>
    <w:rsid w:val="00752FD2"/>
    <w:rsid w:val="00753E91"/>
    <w:rsid w:val="00754827"/>
    <w:rsid w:val="00754DD6"/>
    <w:rsid w:val="00755267"/>
    <w:rsid w:val="007552DD"/>
    <w:rsid w:val="00755473"/>
    <w:rsid w:val="007555E4"/>
    <w:rsid w:val="007555F9"/>
    <w:rsid w:val="00755B3E"/>
    <w:rsid w:val="00756829"/>
    <w:rsid w:val="0075690C"/>
    <w:rsid w:val="00757004"/>
    <w:rsid w:val="00757C2B"/>
    <w:rsid w:val="00757DF9"/>
    <w:rsid w:val="00757F19"/>
    <w:rsid w:val="0076007B"/>
    <w:rsid w:val="00760AB7"/>
    <w:rsid w:val="00760B70"/>
    <w:rsid w:val="0076174C"/>
    <w:rsid w:val="00761C57"/>
    <w:rsid w:val="007624DE"/>
    <w:rsid w:val="0076261F"/>
    <w:rsid w:val="007631B5"/>
    <w:rsid w:val="007632C8"/>
    <w:rsid w:val="00763785"/>
    <w:rsid w:val="00763864"/>
    <w:rsid w:val="00763E77"/>
    <w:rsid w:val="00764BB3"/>
    <w:rsid w:val="00764D76"/>
    <w:rsid w:val="00765040"/>
    <w:rsid w:val="007656ED"/>
    <w:rsid w:val="00765C21"/>
    <w:rsid w:val="00765D8A"/>
    <w:rsid w:val="007663DB"/>
    <w:rsid w:val="007665B4"/>
    <w:rsid w:val="007679C8"/>
    <w:rsid w:val="007709A9"/>
    <w:rsid w:val="00770B91"/>
    <w:rsid w:val="00770E6A"/>
    <w:rsid w:val="0077103A"/>
    <w:rsid w:val="00771177"/>
    <w:rsid w:val="00771538"/>
    <w:rsid w:val="00771780"/>
    <w:rsid w:val="00771F1A"/>
    <w:rsid w:val="00772203"/>
    <w:rsid w:val="00772601"/>
    <w:rsid w:val="00772CD2"/>
    <w:rsid w:val="00772D51"/>
    <w:rsid w:val="007735E3"/>
    <w:rsid w:val="0077366A"/>
    <w:rsid w:val="007738F5"/>
    <w:rsid w:val="0077392F"/>
    <w:rsid w:val="00773CC6"/>
    <w:rsid w:val="00773FC2"/>
    <w:rsid w:val="0077421B"/>
    <w:rsid w:val="00774759"/>
    <w:rsid w:val="007755EC"/>
    <w:rsid w:val="00775A32"/>
    <w:rsid w:val="0077638B"/>
    <w:rsid w:val="00776AC2"/>
    <w:rsid w:val="00777128"/>
    <w:rsid w:val="00777465"/>
    <w:rsid w:val="007777BF"/>
    <w:rsid w:val="00780176"/>
    <w:rsid w:val="00780378"/>
    <w:rsid w:val="007804D0"/>
    <w:rsid w:val="00780A7B"/>
    <w:rsid w:val="00780BBC"/>
    <w:rsid w:val="00780DB0"/>
    <w:rsid w:val="00781001"/>
    <w:rsid w:val="00781352"/>
    <w:rsid w:val="007814C1"/>
    <w:rsid w:val="007818BA"/>
    <w:rsid w:val="007820FE"/>
    <w:rsid w:val="007821CD"/>
    <w:rsid w:val="00782988"/>
    <w:rsid w:val="00782FA1"/>
    <w:rsid w:val="0078356B"/>
    <w:rsid w:val="007836BD"/>
    <w:rsid w:val="00784172"/>
    <w:rsid w:val="007842DB"/>
    <w:rsid w:val="00784437"/>
    <w:rsid w:val="00784732"/>
    <w:rsid w:val="0078482A"/>
    <w:rsid w:val="00784905"/>
    <w:rsid w:val="00784DB3"/>
    <w:rsid w:val="00784DC8"/>
    <w:rsid w:val="007850A2"/>
    <w:rsid w:val="0078515C"/>
    <w:rsid w:val="007854C3"/>
    <w:rsid w:val="007857C9"/>
    <w:rsid w:val="0078648B"/>
    <w:rsid w:val="00786B7E"/>
    <w:rsid w:val="00786B92"/>
    <w:rsid w:val="00786CDA"/>
    <w:rsid w:val="00786D8A"/>
    <w:rsid w:val="00786E67"/>
    <w:rsid w:val="00787577"/>
    <w:rsid w:val="007877F8"/>
    <w:rsid w:val="007901D5"/>
    <w:rsid w:val="00790C29"/>
    <w:rsid w:val="00790C2B"/>
    <w:rsid w:val="00791042"/>
    <w:rsid w:val="0079105E"/>
    <w:rsid w:val="0079203D"/>
    <w:rsid w:val="007925FF"/>
    <w:rsid w:val="00792B76"/>
    <w:rsid w:val="007932E1"/>
    <w:rsid w:val="0079375A"/>
    <w:rsid w:val="007938F6"/>
    <w:rsid w:val="00793BC4"/>
    <w:rsid w:val="00793E38"/>
    <w:rsid w:val="007940DE"/>
    <w:rsid w:val="00795943"/>
    <w:rsid w:val="0079603D"/>
    <w:rsid w:val="007961C6"/>
    <w:rsid w:val="00796545"/>
    <w:rsid w:val="007966E8"/>
    <w:rsid w:val="00796897"/>
    <w:rsid w:val="007968EA"/>
    <w:rsid w:val="007971C9"/>
    <w:rsid w:val="0079724F"/>
    <w:rsid w:val="007A0814"/>
    <w:rsid w:val="007A09CB"/>
    <w:rsid w:val="007A0A5B"/>
    <w:rsid w:val="007A0CF7"/>
    <w:rsid w:val="007A0F58"/>
    <w:rsid w:val="007A1D9A"/>
    <w:rsid w:val="007A1F7F"/>
    <w:rsid w:val="007A227D"/>
    <w:rsid w:val="007A236C"/>
    <w:rsid w:val="007A26FB"/>
    <w:rsid w:val="007A2B3E"/>
    <w:rsid w:val="007A2D16"/>
    <w:rsid w:val="007A2EAF"/>
    <w:rsid w:val="007A343E"/>
    <w:rsid w:val="007A3D93"/>
    <w:rsid w:val="007A3E61"/>
    <w:rsid w:val="007A3F24"/>
    <w:rsid w:val="007A4492"/>
    <w:rsid w:val="007A48D3"/>
    <w:rsid w:val="007A5CDD"/>
    <w:rsid w:val="007A5E83"/>
    <w:rsid w:val="007A5ECD"/>
    <w:rsid w:val="007A5F77"/>
    <w:rsid w:val="007A663C"/>
    <w:rsid w:val="007A68D5"/>
    <w:rsid w:val="007A6BED"/>
    <w:rsid w:val="007A71B9"/>
    <w:rsid w:val="007A7ADA"/>
    <w:rsid w:val="007B02E0"/>
    <w:rsid w:val="007B0566"/>
    <w:rsid w:val="007B136F"/>
    <w:rsid w:val="007B1CC0"/>
    <w:rsid w:val="007B20BB"/>
    <w:rsid w:val="007B265A"/>
    <w:rsid w:val="007B26BF"/>
    <w:rsid w:val="007B2860"/>
    <w:rsid w:val="007B295D"/>
    <w:rsid w:val="007B2AA7"/>
    <w:rsid w:val="007B2B60"/>
    <w:rsid w:val="007B35AD"/>
    <w:rsid w:val="007B3A0C"/>
    <w:rsid w:val="007B40C0"/>
    <w:rsid w:val="007B46E6"/>
    <w:rsid w:val="007B4801"/>
    <w:rsid w:val="007B5614"/>
    <w:rsid w:val="007B5A6E"/>
    <w:rsid w:val="007B5A93"/>
    <w:rsid w:val="007B5EF7"/>
    <w:rsid w:val="007B7096"/>
    <w:rsid w:val="007B72CB"/>
    <w:rsid w:val="007B72F3"/>
    <w:rsid w:val="007B748E"/>
    <w:rsid w:val="007B777D"/>
    <w:rsid w:val="007C0FB1"/>
    <w:rsid w:val="007C152B"/>
    <w:rsid w:val="007C157A"/>
    <w:rsid w:val="007C1A6A"/>
    <w:rsid w:val="007C1F91"/>
    <w:rsid w:val="007C2807"/>
    <w:rsid w:val="007C2E97"/>
    <w:rsid w:val="007C3159"/>
    <w:rsid w:val="007C398D"/>
    <w:rsid w:val="007C3ED4"/>
    <w:rsid w:val="007C4420"/>
    <w:rsid w:val="007C4460"/>
    <w:rsid w:val="007C449E"/>
    <w:rsid w:val="007C478E"/>
    <w:rsid w:val="007C53AF"/>
    <w:rsid w:val="007C6406"/>
    <w:rsid w:val="007C6712"/>
    <w:rsid w:val="007C699E"/>
    <w:rsid w:val="007C6DB4"/>
    <w:rsid w:val="007C74E2"/>
    <w:rsid w:val="007C7AE6"/>
    <w:rsid w:val="007C7C4B"/>
    <w:rsid w:val="007D0187"/>
    <w:rsid w:val="007D06CC"/>
    <w:rsid w:val="007D0CDB"/>
    <w:rsid w:val="007D0E5F"/>
    <w:rsid w:val="007D12CC"/>
    <w:rsid w:val="007D159F"/>
    <w:rsid w:val="007D1757"/>
    <w:rsid w:val="007D17B6"/>
    <w:rsid w:val="007D3131"/>
    <w:rsid w:val="007D31C0"/>
    <w:rsid w:val="007D360A"/>
    <w:rsid w:val="007D3CE8"/>
    <w:rsid w:val="007D4244"/>
    <w:rsid w:val="007D4433"/>
    <w:rsid w:val="007D4BDC"/>
    <w:rsid w:val="007D4E73"/>
    <w:rsid w:val="007D56D0"/>
    <w:rsid w:val="007D59A2"/>
    <w:rsid w:val="007D5B52"/>
    <w:rsid w:val="007D5E08"/>
    <w:rsid w:val="007D6615"/>
    <w:rsid w:val="007D6833"/>
    <w:rsid w:val="007D6D0C"/>
    <w:rsid w:val="007D6DBD"/>
    <w:rsid w:val="007D6F5C"/>
    <w:rsid w:val="007D71A2"/>
    <w:rsid w:val="007D769F"/>
    <w:rsid w:val="007D76C6"/>
    <w:rsid w:val="007D7963"/>
    <w:rsid w:val="007E0080"/>
    <w:rsid w:val="007E04AF"/>
    <w:rsid w:val="007E0815"/>
    <w:rsid w:val="007E0C0B"/>
    <w:rsid w:val="007E1AD2"/>
    <w:rsid w:val="007E1D73"/>
    <w:rsid w:val="007E25A4"/>
    <w:rsid w:val="007E2A9A"/>
    <w:rsid w:val="007E32EF"/>
    <w:rsid w:val="007E3606"/>
    <w:rsid w:val="007E378C"/>
    <w:rsid w:val="007E3BF0"/>
    <w:rsid w:val="007E4069"/>
    <w:rsid w:val="007E44E0"/>
    <w:rsid w:val="007E466B"/>
    <w:rsid w:val="007E4C0E"/>
    <w:rsid w:val="007E54AF"/>
    <w:rsid w:val="007E55CA"/>
    <w:rsid w:val="007E580E"/>
    <w:rsid w:val="007E5C3D"/>
    <w:rsid w:val="007E601E"/>
    <w:rsid w:val="007E6067"/>
    <w:rsid w:val="007E66BA"/>
    <w:rsid w:val="007E66C4"/>
    <w:rsid w:val="007E7BFF"/>
    <w:rsid w:val="007E7FDA"/>
    <w:rsid w:val="007F0093"/>
    <w:rsid w:val="007F00E8"/>
    <w:rsid w:val="007F063D"/>
    <w:rsid w:val="007F0D4D"/>
    <w:rsid w:val="007F1AC3"/>
    <w:rsid w:val="007F2A55"/>
    <w:rsid w:val="007F2DA5"/>
    <w:rsid w:val="007F3604"/>
    <w:rsid w:val="007F3D85"/>
    <w:rsid w:val="007F420B"/>
    <w:rsid w:val="007F4252"/>
    <w:rsid w:val="007F5331"/>
    <w:rsid w:val="007F54BA"/>
    <w:rsid w:val="007F567F"/>
    <w:rsid w:val="007F58AD"/>
    <w:rsid w:val="007F58FA"/>
    <w:rsid w:val="007F6116"/>
    <w:rsid w:val="007F6429"/>
    <w:rsid w:val="007F67E7"/>
    <w:rsid w:val="007F6800"/>
    <w:rsid w:val="007F6C1B"/>
    <w:rsid w:val="007F6CFF"/>
    <w:rsid w:val="007F6F4A"/>
    <w:rsid w:val="007F72CB"/>
    <w:rsid w:val="007F7315"/>
    <w:rsid w:val="007F74CD"/>
    <w:rsid w:val="00800B7D"/>
    <w:rsid w:val="00800DF3"/>
    <w:rsid w:val="00801058"/>
    <w:rsid w:val="00801333"/>
    <w:rsid w:val="00802692"/>
    <w:rsid w:val="008032DE"/>
    <w:rsid w:val="00803343"/>
    <w:rsid w:val="00804040"/>
    <w:rsid w:val="008040D1"/>
    <w:rsid w:val="008044EE"/>
    <w:rsid w:val="008045C9"/>
    <w:rsid w:val="00804A4C"/>
    <w:rsid w:val="00804F42"/>
    <w:rsid w:val="00805507"/>
    <w:rsid w:val="008058F1"/>
    <w:rsid w:val="00806845"/>
    <w:rsid w:val="008068DC"/>
    <w:rsid w:val="008069B1"/>
    <w:rsid w:val="00806BD1"/>
    <w:rsid w:val="00806BEA"/>
    <w:rsid w:val="00806DAC"/>
    <w:rsid w:val="00807063"/>
    <w:rsid w:val="00807713"/>
    <w:rsid w:val="00807C79"/>
    <w:rsid w:val="00807CD0"/>
    <w:rsid w:val="00807F99"/>
    <w:rsid w:val="008101AB"/>
    <w:rsid w:val="008103F1"/>
    <w:rsid w:val="00810CBA"/>
    <w:rsid w:val="0081118F"/>
    <w:rsid w:val="00811676"/>
    <w:rsid w:val="00811F5B"/>
    <w:rsid w:val="00812985"/>
    <w:rsid w:val="008129B1"/>
    <w:rsid w:val="00812AB7"/>
    <w:rsid w:val="008133AD"/>
    <w:rsid w:val="008136EB"/>
    <w:rsid w:val="00813778"/>
    <w:rsid w:val="0081391A"/>
    <w:rsid w:val="00813988"/>
    <w:rsid w:val="00813C28"/>
    <w:rsid w:val="008142AF"/>
    <w:rsid w:val="00814590"/>
    <w:rsid w:val="0081486B"/>
    <w:rsid w:val="00814C25"/>
    <w:rsid w:val="00814E31"/>
    <w:rsid w:val="00814EA8"/>
    <w:rsid w:val="00814FB6"/>
    <w:rsid w:val="00815B6A"/>
    <w:rsid w:val="00815E22"/>
    <w:rsid w:val="00815E49"/>
    <w:rsid w:val="0081632F"/>
    <w:rsid w:val="008169F2"/>
    <w:rsid w:val="00816DF1"/>
    <w:rsid w:val="00817552"/>
    <w:rsid w:val="00817B11"/>
    <w:rsid w:val="00817CDB"/>
    <w:rsid w:val="00817FE3"/>
    <w:rsid w:val="00820891"/>
    <w:rsid w:val="008209EB"/>
    <w:rsid w:val="00820C45"/>
    <w:rsid w:val="00822041"/>
    <w:rsid w:val="0082285D"/>
    <w:rsid w:val="00822916"/>
    <w:rsid w:val="00822BC8"/>
    <w:rsid w:val="00822BFA"/>
    <w:rsid w:val="00823131"/>
    <w:rsid w:val="00823B56"/>
    <w:rsid w:val="008240AB"/>
    <w:rsid w:val="0082469E"/>
    <w:rsid w:val="00824ADE"/>
    <w:rsid w:val="00824D56"/>
    <w:rsid w:val="00826531"/>
    <w:rsid w:val="00826881"/>
    <w:rsid w:val="00826B5E"/>
    <w:rsid w:val="00827640"/>
    <w:rsid w:val="00830246"/>
    <w:rsid w:val="00830825"/>
    <w:rsid w:val="00830F6C"/>
    <w:rsid w:val="008314A5"/>
    <w:rsid w:val="00831AFD"/>
    <w:rsid w:val="00831DB9"/>
    <w:rsid w:val="00831EE3"/>
    <w:rsid w:val="008320CA"/>
    <w:rsid w:val="00832FF9"/>
    <w:rsid w:val="0083329F"/>
    <w:rsid w:val="00833D32"/>
    <w:rsid w:val="00834142"/>
    <w:rsid w:val="00834567"/>
    <w:rsid w:val="00834CC4"/>
    <w:rsid w:val="008354E5"/>
    <w:rsid w:val="0083563C"/>
    <w:rsid w:val="0083563F"/>
    <w:rsid w:val="00836928"/>
    <w:rsid w:val="00836F1E"/>
    <w:rsid w:val="00837193"/>
    <w:rsid w:val="0083752B"/>
    <w:rsid w:val="008377EE"/>
    <w:rsid w:val="00840F7E"/>
    <w:rsid w:val="0084105B"/>
    <w:rsid w:val="00841153"/>
    <w:rsid w:val="00841261"/>
    <w:rsid w:val="008423A5"/>
    <w:rsid w:val="00842B32"/>
    <w:rsid w:val="00843964"/>
    <w:rsid w:val="00843BAE"/>
    <w:rsid w:val="00844058"/>
    <w:rsid w:val="008444A4"/>
    <w:rsid w:val="008446F2"/>
    <w:rsid w:val="00844DE8"/>
    <w:rsid w:val="00844FB6"/>
    <w:rsid w:val="00845367"/>
    <w:rsid w:val="00845EBE"/>
    <w:rsid w:val="008465F9"/>
    <w:rsid w:val="00846C1A"/>
    <w:rsid w:val="00847583"/>
    <w:rsid w:val="00847B5F"/>
    <w:rsid w:val="008500D1"/>
    <w:rsid w:val="00851A25"/>
    <w:rsid w:val="00851E15"/>
    <w:rsid w:val="0085213A"/>
    <w:rsid w:val="008523BA"/>
    <w:rsid w:val="00852BDE"/>
    <w:rsid w:val="00852C05"/>
    <w:rsid w:val="00853088"/>
    <w:rsid w:val="008537D6"/>
    <w:rsid w:val="00853B60"/>
    <w:rsid w:val="008543B3"/>
    <w:rsid w:val="0085481E"/>
    <w:rsid w:val="00854CB8"/>
    <w:rsid w:val="0085539E"/>
    <w:rsid w:val="008557DE"/>
    <w:rsid w:val="00855AA0"/>
    <w:rsid w:val="00855AF9"/>
    <w:rsid w:val="00855E09"/>
    <w:rsid w:val="00856CD9"/>
    <w:rsid w:val="00856E85"/>
    <w:rsid w:val="00857697"/>
    <w:rsid w:val="00857DB5"/>
    <w:rsid w:val="00860450"/>
    <w:rsid w:val="00860C3C"/>
    <w:rsid w:val="00860D5C"/>
    <w:rsid w:val="00861090"/>
    <w:rsid w:val="008617D7"/>
    <w:rsid w:val="00861BBE"/>
    <w:rsid w:val="008621A7"/>
    <w:rsid w:val="00862387"/>
    <w:rsid w:val="00862738"/>
    <w:rsid w:val="00862AFA"/>
    <w:rsid w:val="00862D44"/>
    <w:rsid w:val="00863651"/>
    <w:rsid w:val="00863BEB"/>
    <w:rsid w:val="00863EAC"/>
    <w:rsid w:val="00864388"/>
    <w:rsid w:val="00864FE8"/>
    <w:rsid w:val="008651B0"/>
    <w:rsid w:val="00865296"/>
    <w:rsid w:val="008654C8"/>
    <w:rsid w:val="00865DC5"/>
    <w:rsid w:val="00865E97"/>
    <w:rsid w:val="0086600D"/>
    <w:rsid w:val="008660D1"/>
    <w:rsid w:val="008665FD"/>
    <w:rsid w:val="00867A38"/>
    <w:rsid w:val="00867A92"/>
    <w:rsid w:val="008701AD"/>
    <w:rsid w:val="0087252F"/>
    <w:rsid w:val="00872BC1"/>
    <w:rsid w:val="008731E4"/>
    <w:rsid w:val="00873364"/>
    <w:rsid w:val="00873615"/>
    <w:rsid w:val="00874F19"/>
    <w:rsid w:val="008752E6"/>
    <w:rsid w:val="00876191"/>
    <w:rsid w:val="00876D56"/>
    <w:rsid w:val="008771B8"/>
    <w:rsid w:val="0087739C"/>
    <w:rsid w:val="00877B2D"/>
    <w:rsid w:val="00877C1F"/>
    <w:rsid w:val="00877EEA"/>
    <w:rsid w:val="008806F6"/>
    <w:rsid w:val="00880FC5"/>
    <w:rsid w:val="008810A9"/>
    <w:rsid w:val="008813BB"/>
    <w:rsid w:val="0088235E"/>
    <w:rsid w:val="008828C6"/>
    <w:rsid w:val="008828E4"/>
    <w:rsid w:val="00882930"/>
    <w:rsid w:val="00882A30"/>
    <w:rsid w:val="00882BF2"/>
    <w:rsid w:val="00882C7A"/>
    <w:rsid w:val="0088346F"/>
    <w:rsid w:val="00883CF5"/>
    <w:rsid w:val="008848CC"/>
    <w:rsid w:val="00885013"/>
    <w:rsid w:val="008853D8"/>
    <w:rsid w:val="0088543C"/>
    <w:rsid w:val="00885772"/>
    <w:rsid w:val="00886332"/>
    <w:rsid w:val="0088640F"/>
    <w:rsid w:val="00886498"/>
    <w:rsid w:val="0088656E"/>
    <w:rsid w:val="008866BB"/>
    <w:rsid w:val="00886B79"/>
    <w:rsid w:val="00887130"/>
    <w:rsid w:val="00890E65"/>
    <w:rsid w:val="00891079"/>
    <w:rsid w:val="00891283"/>
    <w:rsid w:val="008913C4"/>
    <w:rsid w:val="00891512"/>
    <w:rsid w:val="00891B9D"/>
    <w:rsid w:val="00893020"/>
    <w:rsid w:val="0089377D"/>
    <w:rsid w:val="00893D98"/>
    <w:rsid w:val="00893F27"/>
    <w:rsid w:val="0089463D"/>
    <w:rsid w:val="00894988"/>
    <w:rsid w:val="00895770"/>
    <w:rsid w:val="00895EA9"/>
    <w:rsid w:val="0089637D"/>
    <w:rsid w:val="00896B4E"/>
    <w:rsid w:val="00897213"/>
    <w:rsid w:val="008A0406"/>
    <w:rsid w:val="008A0CA8"/>
    <w:rsid w:val="008A0F3E"/>
    <w:rsid w:val="008A11F2"/>
    <w:rsid w:val="008A125D"/>
    <w:rsid w:val="008A1384"/>
    <w:rsid w:val="008A139A"/>
    <w:rsid w:val="008A170A"/>
    <w:rsid w:val="008A1731"/>
    <w:rsid w:val="008A188A"/>
    <w:rsid w:val="008A1944"/>
    <w:rsid w:val="008A2290"/>
    <w:rsid w:val="008A22B7"/>
    <w:rsid w:val="008A2A59"/>
    <w:rsid w:val="008A2CA3"/>
    <w:rsid w:val="008A2EA1"/>
    <w:rsid w:val="008A2EA2"/>
    <w:rsid w:val="008A3441"/>
    <w:rsid w:val="008A39A6"/>
    <w:rsid w:val="008A478A"/>
    <w:rsid w:val="008A4E3F"/>
    <w:rsid w:val="008A505B"/>
    <w:rsid w:val="008A5B19"/>
    <w:rsid w:val="008A6902"/>
    <w:rsid w:val="008A71C2"/>
    <w:rsid w:val="008B1635"/>
    <w:rsid w:val="008B1790"/>
    <w:rsid w:val="008B1D54"/>
    <w:rsid w:val="008B29E8"/>
    <w:rsid w:val="008B2CA3"/>
    <w:rsid w:val="008B3409"/>
    <w:rsid w:val="008B3469"/>
    <w:rsid w:val="008B36E6"/>
    <w:rsid w:val="008B3817"/>
    <w:rsid w:val="008B3DE0"/>
    <w:rsid w:val="008B456E"/>
    <w:rsid w:val="008B4B3E"/>
    <w:rsid w:val="008B4B5A"/>
    <w:rsid w:val="008B4F01"/>
    <w:rsid w:val="008B54CF"/>
    <w:rsid w:val="008B5902"/>
    <w:rsid w:val="008B5A4F"/>
    <w:rsid w:val="008B5FB2"/>
    <w:rsid w:val="008B66BA"/>
    <w:rsid w:val="008B69BD"/>
    <w:rsid w:val="008B6D5E"/>
    <w:rsid w:val="008B6F1C"/>
    <w:rsid w:val="008B6F60"/>
    <w:rsid w:val="008B755D"/>
    <w:rsid w:val="008B7CCF"/>
    <w:rsid w:val="008C0256"/>
    <w:rsid w:val="008C0594"/>
    <w:rsid w:val="008C0CD2"/>
    <w:rsid w:val="008C10E8"/>
    <w:rsid w:val="008C12B6"/>
    <w:rsid w:val="008C12BB"/>
    <w:rsid w:val="008C13B7"/>
    <w:rsid w:val="008C19AB"/>
    <w:rsid w:val="008C2240"/>
    <w:rsid w:val="008C2301"/>
    <w:rsid w:val="008C25CD"/>
    <w:rsid w:val="008C27F8"/>
    <w:rsid w:val="008C2863"/>
    <w:rsid w:val="008C2B12"/>
    <w:rsid w:val="008C2DCB"/>
    <w:rsid w:val="008C33C5"/>
    <w:rsid w:val="008C395C"/>
    <w:rsid w:val="008C3CED"/>
    <w:rsid w:val="008C3DD4"/>
    <w:rsid w:val="008C419D"/>
    <w:rsid w:val="008C4635"/>
    <w:rsid w:val="008C6250"/>
    <w:rsid w:val="008C6C39"/>
    <w:rsid w:val="008C7044"/>
    <w:rsid w:val="008C76A4"/>
    <w:rsid w:val="008C7F43"/>
    <w:rsid w:val="008D0A3B"/>
    <w:rsid w:val="008D0C5C"/>
    <w:rsid w:val="008D0E8C"/>
    <w:rsid w:val="008D0F70"/>
    <w:rsid w:val="008D1244"/>
    <w:rsid w:val="008D2071"/>
    <w:rsid w:val="008D2171"/>
    <w:rsid w:val="008D225F"/>
    <w:rsid w:val="008D25CF"/>
    <w:rsid w:val="008D2661"/>
    <w:rsid w:val="008D26D0"/>
    <w:rsid w:val="008D2B50"/>
    <w:rsid w:val="008D2DDC"/>
    <w:rsid w:val="008D38C5"/>
    <w:rsid w:val="008D3BCB"/>
    <w:rsid w:val="008D44E3"/>
    <w:rsid w:val="008D492D"/>
    <w:rsid w:val="008D4B09"/>
    <w:rsid w:val="008D4B2E"/>
    <w:rsid w:val="008D4E97"/>
    <w:rsid w:val="008D553A"/>
    <w:rsid w:val="008D5843"/>
    <w:rsid w:val="008D592C"/>
    <w:rsid w:val="008D6F8B"/>
    <w:rsid w:val="008D7104"/>
    <w:rsid w:val="008D7A9D"/>
    <w:rsid w:val="008E022B"/>
    <w:rsid w:val="008E0881"/>
    <w:rsid w:val="008E0927"/>
    <w:rsid w:val="008E0A7E"/>
    <w:rsid w:val="008E0EB1"/>
    <w:rsid w:val="008E134F"/>
    <w:rsid w:val="008E226A"/>
    <w:rsid w:val="008E23EC"/>
    <w:rsid w:val="008E3088"/>
    <w:rsid w:val="008E3773"/>
    <w:rsid w:val="008E3FD8"/>
    <w:rsid w:val="008E409D"/>
    <w:rsid w:val="008E40EE"/>
    <w:rsid w:val="008E46EA"/>
    <w:rsid w:val="008E4C62"/>
    <w:rsid w:val="008E5191"/>
    <w:rsid w:val="008E5210"/>
    <w:rsid w:val="008E5593"/>
    <w:rsid w:val="008E589E"/>
    <w:rsid w:val="008E5CE2"/>
    <w:rsid w:val="008E65A3"/>
    <w:rsid w:val="008E74C4"/>
    <w:rsid w:val="008E7E21"/>
    <w:rsid w:val="008F002E"/>
    <w:rsid w:val="008F019F"/>
    <w:rsid w:val="008F05AD"/>
    <w:rsid w:val="008F079B"/>
    <w:rsid w:val="008F1080"/>
    <w:rsid w:val="008F140E"/>
    <w:rsid w:val="008F18F5"/>
    <w:rsid w:val="008F1E0A"/>
    <w:rsid w:val="008F1F54"/>
    <w:rsid w:val="008F20CA"/>
    <w:rsid w:val="008F222C"/>
    <w:rsid w:val="008F24E6"/>
    <w:rsid w:val="008F293A"/>
    <w:rsid w:val="008F2A3E"/>
    <w:rsid w:val="008F3107"/>
    <w:rsid w:val="008F3AA5"/>
    <w:rsid w:val="008F3AB4"/>
    <w:rsid w:val="008F4326"/>
    <w:rsid w:val="008F4A4E"/>
    <w:rsid w:val="008F5788"/>
    <w:rsid w:val="008F57B0"/>
    <w:rsid w:val="008F5CA6"/>
    <w:rsid w:val="008F6292"/>
    <w:rsid w:val="008F6546"/>
    <w:rsid w:val="008F6551"/>
    <w:rsid w:val="008F70FF"/>
    <w:rsid w:val="008F7122"/>
    <w:rsid w:val="009005A5"/>
    <w:rsid w:val="00900ED4"/>
    <w:rsid w:val="009014A7"/>
    <w:rsid w:val="00901873"/>
    <w:rsid w:val="00901876"/>
    <w:rsid w:val="00901AE6"/>
    <w:rsid w:val="009032BE"/>
    <w:rsid w:val="00903684"/>
    <w:rsid w:val="00904082"/>
    <w:rsid w:val="00904603"/>
    <w:rsid w:val="00905486"/>
    <w:rsid w:val="009055C7"/>
    <w:rsid w:val="0090562F"/>
    <w:rsid w:val="00905A2C"/>
    <w:rsid w:val="009066CA"/>
    <w:rsid w:val="009076DB"/>
    <w:rsid w:val="00907C14"/>
    <w:rsid w:val="00910558"/>
    <w:rsid w:val="00910645"/>
    <w:rsid w:val="009106D3"/>
    <w:rsid w:val="00910732"/>
    <w:rsid w:val="00910FA5"/>
    <w:rsid w:val="00911077"/>
    <w:rsid w:val="0091185A"/>
    <w:rsid w:val="00911BBA"/>
    <w:rsid w:val="00911DBD"/>
    <w:rsid w:val="00912826"/>
    <w:rsid w:val="009128A1"/>
    <w:rsid w:val="00912995"/>
    <w:rsid w:val="00913161"/>
    <w:rsid w:val="00913617"/>
    <w:rsid w:val="00914C23"/>
    <w:rsid w:val="00915713"/>
    <w:rsid w:val="009158AD"/>
    <w:rsid w:val="00915B37"/>
    <w:rsid w:val="00915CD1"/>
    <w:rsid w:val="00915E65"/>
    <w:rsid w:val="00916936"/>
    <w:rsid w:val="0091727E"/>
    <w:rsid w:val="00917974"/>
    <w:rsid w:val="00920212"/>
    <w:rsid w:val="00920451"/>
    <w:rsid w:val="00921210"/>
    <w:rsid w:val="00921678"/>
    <w:rsid w:val="009216D1"/>
    <w:rsid w:val="0092171F"/>
    <w:rsid w:val="009217E6"/>
    <w:rsid w:val="00921879"/>
    <w:rsid w:val="0092190F"/>
    <w:rsid w:val="00921981"/>
    <w:rsid w:val="00921BAD"/>
    <w:rsid w:val="00921D19"/>
    <w:rsid w:val="00922C62"/>
    <w:rsid w:val="00923050"/>
    <w:rsid w:val="00923D6F"/>
    <w:rsid w:val="00923F25"/>
    <w:rsid w:val="00923FDE"/>
    <w:rsid w:val="0092437E"/>
    <w:rsid w:val="00924714"/>
    <w:rsid w:val="009251DB"/>
    <w:rsid w:val="009260C2"/>
    <w:rsid w:val="00927275"/>
    <w:rsid w:val="0092733B"/>
    <w:rsid w:val="009273D7"/>
    <w:rsid w:val="00927810"/>
    <w:rsid w:val="009301AB"/>
    <w:rsid w:val="009301FA"/>
    <w:rsid w:val="009311C5"/>
    <w:rsid w:val="00932EE2"/>
    <w:rsid w:val="0093379B"/>
    <w:rsid w:val="00933E7A"/>
    <w:rsid w:val="009341A4"/>
    <w:rsid w:val="00934420"/>
    <w:rsid w:val="009344D9"/>
    <w:rsid w:val="009345D2"/>
    <w:rsid w:val="00934BCB"/>
    <w:rsid w:val="00935BA5"/>
    <w:rsid w:val="00936C5C"/>
    <w:rsid w:val="009370A6"/>
    <w:rsid w:val="009405ED"/>
    <w:rsid w:val="00940765"/>
    <w:rsid w:val="00941159"/>
    <w:rsid w:val="00941398"/>
    <w:rsid w:val="00941F73"/>
    <w:rsid w:val="00942A7A"/>
    <w:rsid w:val="00942B7A"/>
    <w:rsid w:val="00943416"/>
    <w:rsid w:val="00943AC7"/>
    <w:rsid w:val="00943DDB"/>
    <w:rsid w:val="009446D3"/>
    <w:rsid w:val="00944985"/>
    <w:rsid w:val="00944CCA"/>
    <w:rsid w:val="00944D0D"/>
    <w:rsid w:val="00944FC4"/>
    <w:rsid w:val="009452E3"/>
    <w:rsid w:val="009454A2"/>
    <w:rsid w:val="00945657"/>
    <w:rsid w:val="00945684"/>
    <w:rsid w:val="00945812"/>
    <w:rsid w:val="00945C47"/>
    <w:rsid w:val="009463F4"/>
    <w:rsid w:val="0094646B"/>
    <w:rsid w:val="0094653D"/>
    <w:rsid w:val="00946729"/>
    <w:rsid w:val="00946BDD"/>
    <w:rsid w:val="00946F53"/>
    <w:rsid w:val="00946F5F"/>
    <w:rsid w:val="009476BC"/>
    <w:rsid w:val="00947710"/>
    <w:rsid w:val="00947AB8"/>
    <w:rsid w:val="00947DE9"/>
    <w:rsid w:val="009502E6"/>
    <w:rsid w:val="0095072C"/>
    <w:rsid w:val="00950D63"/>
    <w:rsid w:val="00950E95"/>
    <w:rsid w:val="009514DE"/>
    <w:rsid w:val="00951602"/>
    <w:rsid w:val="0095190D"/>
    <w:rsid w:val="00951B69"/>
    <w:rsid w:val="00951C95"/>
    <w:rsid w:val="00952564"/>
    <w:rsid w:val="00952B44"/>
    <w:rsid w:val="00952DA3"/>
    <w:rsid w:val="00952F5E"/>
    <w:rsid w:val="00953D41"/>
    <w:rsid w:val="00954398"/>
    <w:rsid w:val="009547F5"/>
    <w:rsid w:val="009549ED"/>
    <w:rsid w:val="00954CC3"/>
    <w:rsid w:val="00955342"/>
    <w:rsid w:val="00955E75"/>
    <w:rsid w:val="009560E5"/>
    <w:rsid w:val="0095702F"/>
    <w:rsid w:val="009578EB"/>
    <w:rsid w:val="009579DC"/>
    <w:rsid w:val="00957F16"/>
    <w:rsid w:val="00957FCF"/>
    <w:rsid w:val="00960002"/>
    <w:rsid w:val="00960308"/>
    <w:rsid w:val="00960361"/>
    <w:rsid w:val="0096050F"/>
    <w:rsid w:val="00961229"/>
    <w:rsid w:val="0096149E"/>
    <w:rsid w:val="0096160A"/>
    <w:rsid w:val="00961B95"/>
    <w:rsid w:val="009625F8"/>
    <w:rsid w:val="00962809"/>
    <w:rsid w:val="00962A37"/>
    <w:rsid w:val="00962DCB"/>
    <w:rsid w:val="00963AF8"/>
    <w:rsid w:val="00963E2A"/>
    <w:rsid w:val="00963E61"/>
    <w:rsid w:val="00964279"/>
    <w:rsid w:val="00964A6A"/>
    <w:rsid w:val="00964E62"/>
    <w:rsid w:val="0096555D"/>
    <w:rsid w:val="009655B8"/>
    <w:rsid w:val="0096796F"/>
    <w:rsid w:val="009679DB"/>
    <w:rsid w:val="00967A53"/>
    <w:rsid w:val="0097024F"/>
    <w:rsid w:val="00970A43"/>
    <w:rsid w:val="009710AB"/>
    <w:rsid w:val="0097134B"/>
    <w:rsid w:val="009717A4"/>
    <w:rsid w:val="00971D0C"/>
    <w:rsid w:val="00972AB9"/>
    <w:rsid w:val="00972C86"/>
    <w:rsid w:val="00972CD1"/>
    <w:rsid w:val="009735AD"/>
    <w:rsid w:val="00974547"/>
    <w:rsid w:val="0097477E"/>
    <w:rsid w:val="009747B6"/>
    <w:rsid w:val="00974985"/>
    <w:rsid w:val="00974CA1"/>
    <w:rsid w:val="00974D90"/>
    <w:rsid w:val="00975522"/>
    <w:rsid w:val="00975D59"/>
    <w:rsid w:val="00976F15"/>
    <w:rsid w:val="009778ED"/>
    <w:rsid w:val="00977A66"/>
    <w:rsid w:val="0098016E"/>
    <w:rsid w:val="00980417"/>
    <w:rsid w:val="009804FF"/>
    <w:rsid w:val="00980841"/>
    <w:rsid w:val="00980860"/>
    <w:rsid w:val="009809E0"/>
    <w:rsid w:val="00980A66"/>
    <w:rsid w:val="00981944"/>
    <w:rsid w:val="00981DDA"/>
    <w:rsid w:val="00981E98"/>
    <w:rsid w:val="00982927"/>
    <w:rsid w:val="00982BDD"/>
    <w:rsid w:val="0098338C"/>
    <w:rsid w:val="00983940"/>
    <w:rsid w:val="00983B78"/>
    <w:rsid w:val="009845C3"/>
    <w:rsid w:val="0098561C"/>
    <w:rsid w:val="009860DD"/>
    <w:rsid w:val="009863A7"/>
    <w:rsid w:val="0098677D"/>
    <w:rsid w:val="00986A60"/>
    <w:rsid w:val="00986C67"/>
    <w:rsid w:val="00986D38"/>
    <w:rsid w:val="00987568"/>
    <w:rsid w:val="00987BCA"/>
    <w:rsid w:val="009903E6"/>
    <w:rsid w:val="0099095B"/>
    <w:rsid w:val="00990B7E"/>
    <w:rsid w:val="0099135F"/>
    <w:rsid w:val="00991753"/>
    <w:rsid w:val="00991F61"/>
    <w:rsid w:val="00992434"/>
    <w:rsid w:val="00992755"/>
    <w:rsid w:val="00992C25"/>
    <w:rsid w:val="009930BB"/>
    <w:rsid w:val="00993147"/>
    <w:rsid w:val="00993507"/>
    <w:rsid w:val="00993A1E"/>
    <w:rsid w:val="00993B63"/>
    <w:rsid w:val="00993EEE"/>
    <w:rsid w:val="009941FA"/>
    <w:rsid w:val="0099432A"/>
    <w:rsid w:val="00994BAD"/>
    <w:rsid w:val="00994F45"/>
    <w:rsid w:val="009953F5"/>
    <w:rsid w:val="00995457"/>
    <w:rsid w:val="009958EB"/>
    <w:rsid w:val="00995C95"/>
    <w:rsid w:val="00996F7D"/>
    <w:rsid w:val="00997228"/>
    <w:rsid w:val="00997302"/>
    <w:rsid w:val="009A050D"/>
    <w:rsid w:val="009A18D5"/>
    <w:rsid w:val="009A1A55"/>
    <w:rsid w:val="009A22EF"/>
    <w:rsid w:val="009A2464"/>
    <w:rsid w:val="009A246E"/>
    <w:rsid w:val="009A24C7"/>
    <w:rsid w:val="009A27F7"/>
    <w:rsid w:val="009A2AB0"/>
    <w:rsid w:val="009A32B8"/>
    <w:rsid w:val="009A35CC"/>
    <w:rsid w:val="009A35D8"/>
    <w:rsid w:val="009A364C"/>
    <w:rsid w:val="009A4AA2"/>
    <w:rsid w:val="009A5140"/>
    <w:rsid w:val="009A57AF"/>
    <w:rsid w:val="009A5882"/>
    <w:rsid w:val="009A5C45"/>
    <w:rsid w:val="009A5E07"/>
    <w:rsid w:val="009A61A7"/>
    <w:rsid w:val="009A6929"/>
    <w:rsid w:val="009A6B76"/>
    <w:rsid w:val="009A6F11"/>
    <w:rsid w:val="009A722E"/>
    <w:rsid w:val="009A738E"/>
    <w:rsid w:val="009B011A"/>
    <w:rsid w:val="009B07A4"/>
    <w:rsid w:val="009B0A55"/>
    <w:rsid w:val="009B159E"/>
    <w:rsid w:val="009B195F"/>
    <w:rsid w:val="009B1F3B"/>
    <w:rsid w:val="009B301E"/>
    <w:rsid w:val="009B3157"/>
    <w:rsid w:val="009B4098"/>
    <w:rsid w:val="009B5B1F"/>
    <w:rsid w:val="009B6414"/>
    <w:rsid w:val="009B6724"/>
    <w:rsid w:val="009B6AC2"/>
    <w:rsid w:val="009B6E08"/>
    <w:rsid w:val="009B6EB8"/>
    <w:rsid w:val="009B6EC8"/>
    <w:rsid w:val="009B7149"/>
    <w:rsid w:val="009B7509"/>
    <w:rsid w:val="009C014D"/>
    <w:rsid w:val="009C07EA"/>
    <w:rsid w:val="009C0887"/>
    <w:rsid w:val="009C0AC9"/>
    <w:rsid w:val="009C120C"/>
    <w:rsid w:val="009C131D"/>
    <w:rsid w:val="009C1AAB"/>
    <w:rsid w:val="009C20E0"/>
    <w:rsid w:val="009C2384"/>
    <w:rsid w:val="009C24D4"/>
    <w:rsid w:val="009C29B5"/>
    <w:rsid w:val="009C29F4"/>
    <w:rsid w:val="009C2ECC"/>
    <w:rsid w:val="009C3298"/>
    <w:rsid w:val="009C3307"/>
    <w:rsid w:val="009C3D3F"/>
    <w:rsid w:val="009C3E7E"/>
    <w:rsid w:val="009C47E3"/>
    <w:rsid w:val="009C4A8D"/>
    <w:rsid w:val="009C4CCD"/>
    <w:rsid w:val="009C52A3"/>
    <w:rsid w:val="009C6010"/>
    <w:rsid w:val="009C6240"/>
    <w:rsid w:val="009C6F65"/>
    <w:rsid w:val="009C7121"/>
    <w:rsid w:val="009C7540"/>
    <w:rsid w:val="009C7AC0"/>
    <w:rsid w:val="009C7D00"/>
    <w:rsid w:val="009D01D3"/>
    <w:rsid w:val="009D1266"/>
    <w:rsid w:val="009D1A04"/>
    <w:rsid w:val="009D1D6C"/>
    <w:rsid w:val="009D2592"/>
    <w:rsid w:val="009D2A4C"/>
    <w:rsid w:val="009D2EF4"/>
    <w:rsid w:val="009D386F"/>
    <w:rsid w:val="009D4241"/>
    <w:rsid w:val="009D47E4"/>
    <w:rsid w:val="009D4A74"/>
    <w:rsid w:val="009D4FA7"/>
    <w:rsid w:val="009D4FCE"/>
    <w:rsid w:val="009D5754"/>
    <w:rsid w:val="009D6269"/>
    <w:rsid w:val="009D6490"/>
    <w:rsid w:val="009D65D3"/>
    <w:rsid w:val="009D6E9C"/>
    <w:rsid w:val="009D70E5"/>
    <w:rsid w:val="009D786C"/>
    <w:rsid w:val="009D7C15"/>
    <w:rsid w:val="009E013C"/>
    <w:rsid w:val="009E03C6"/>
    <w:rsid w:val="009E08ED"/>
    <w:rsid w:val="009E0F4A"/>
    <w:rsid w:val="009E1493"/>
    <w:rsid w:val="009E15FA"/>
    <w:rsid w:val="009E160D"/>
    <w:rsid w:val="009E186B"/>
    <w:rsid w:val="009E1D8A"/>
    <w:rsid w:val="009E1EAA"/>
    <w:rsid w:val="009E283C"/>
    <w:rsid w:val="009E2AF7"/>
    <w:rsid w:val="009E2E78"/>
    <w:rsid w:val="009E2F6C"/>
    <w:rsid w:val="009E2FF5"/>
    <w:rsid w:val="009E32D8"/>
    <w:rsid w:val="009E33AD"/>
    <w:rsid w:val="009E4953"/>
    <w:rsid w:val="009E51FF"/>
    <w:rsid w:val="009E599D"/>
    <w:rsid w:val="009E630F"/>
    <w:rsid w:val="009E6465"/>
    <w:rsid w:val="009E6B99"/>
    <w:rsid w:val="009E6DEE"/>
    <w:rsid w:val="009E72F0"/>
    <w:rsid w:val="009F1321"/>
    <w:rsid w:val="009F1637"/>
    <w:rsid w:val="009F1782"/>
    <w:rsid w:val="009F1DD8"/>
    <w:rsid w:val="009F1E43"/>
    <w:rsid w:val="009F223A"/>
    <w:rsid w:val="009F25C1"/>
    <w:rsid w:val="009F36D2"/>
    <w:rsid w:val="009F3969"/>
    <w:rsid w:val="009F3D3A"/>
    <w:rsid w:val="009F3F79"/>
    <w:rsid w:val="009F44B7"/>
    <w:rsid w:val="009F48E5"/>
    <w:rsid w:val="009F4B48"/>
    <w:rsid w:val="009F55C7"/>
    <w:rsid w:val="009F587D"/>
    <w:rsid w:val="009F60CC"/>
    <w:rsid w:val="009F6A36"/>
    <w:rsid w:val="009F709F"/>
    <w:rsid w:val="00A00258"/>
    <w:rsid w:val="00A00849"/>
    <w:rsid w:val="00A00CF7"/>
    <w:rsid w:val="00A00F6D"/>
    <w:rsid w:val="00A010D7"/>
    <w:rsid w:val="00A01279"/>
    <w:rsid w:val="00A02037"/>
    <w:rsid w:val="00A020A9"/>
    <w:rsid w:val="00A028B6"/>
    <w:rsid w:val="00A029BF"/>
    <w:rsid w:val="00A02FD5"/>
    <w:rsid w:val="00A030BA"/>
    <w:rsid w:val="00A03339"/>
    <w:rsid w:val="00A0337B"/>
    <w:rsid w:val="00A047CC"/>
    <w:rsid w:val="00A04975"/>
    <w:rsid w:val="00A04994"/>
    <w:rsid w:val="00A04D71"/>
    <w:rsid w:val="00A05291"/>
    <w:rsid w:val="00A05784"/>
    <w:rsid w:val="00A066F8"/>
    <w:rsid w:val="00A067F9"/>
    <w:rsid w:val="00A070D2"/>
    <w:rsid w:val="00A077FB"/>
    <w:rsid w:val="00A07862"/>
    <w:rsid w:val="00A11B52"/>
    <w:rsid w:val="00A12D0F"/>
    <w:rsid w:val="00A1373E"/>
    <w:rsid w:val="00A13A2D"/>
    <w:rsid w:val="00A144B0"/>
    <w:rsid w:val="00A15178"/>
    <w:rsid w:val="00A15ADD"/>
    <w:rsid w:val="00A15E7B"/>
    <w:rsid w:val="00A1623F"/>
    <w:rsid w:val="00A164DC"/>
    <w:rsid w:val="00A17071"/>
    <w:rsid w:val="00A1732B"/>
    <w:rsid w:val="00A1798A"/>
    <w:rsid w:val="00A17A63"/>
    <w:rsid w:val="00A17C72"/>
    <w:rsid w:val="00A201AB"/>
    <w:rsid w:val="00A20337"/>
    <w:rsid w:val="00A23412"/>
    <w:rsid w:val="00A2364E"/>
    <w:rsid w:val="00A23D31"/>
    <w:rsid w:val="00A24156"/>
    <w:rsid w:val="00A24176"/>
    <w:rsid w:val="00A24390"/>
    <w:rsid w:val="00A247D3"/>
    <w:rsid w:val="00A24B80"/>
    <w:rsid w:val="00A24C09"/>
    <w:rsid w:val="00A2553B"/>
    <w:rsid w:val="00A261A3"/>
    <w:rsid w:val="00A26992"/>
    <w:rsid w:val="00A26C28"/>
    <w:rsid w:val="00A27580"/>
    <w:rsid w:val="00A301FD"/>
    <w:rsid w:val="00A303E5"/>
    <w:rsid w:val="00A31DCD"/>
    <w:rsid w:val="00A31E6A"/>
    <w:rsid w:val="00A31ECB"/>
    <w:rsid w:val="00A3313F"/>
    <w:rsid w:val="00A33580"/>
    <w:rsid w:val="00A33B9C"/>
    <w:rsid w:val="00A33F85"/>
    <w:rsid w:val="00A34669"/>
    <w:rsid w:val="00A34793"/>
    <w:rsid w:val="00A34C08"/>
    <w:rsid w:val="00A351C2"/>
    <w:rsid w:val="00A353A9"/>
    <w:rsid w:val="00A3594C"/>
    <w:rsid w:val="00A35D51"/>
    <w:rsid w:val="00A3678F"/>
    <w:rsid w:val="00A36DB5"/>
    <w:rsid w:val="00A37247"/>
    <w:rsid w:val="00A374B9"/>
    <w:rsid w:val="00A37860"/>
    <w:rsid w:val="00A37C49"/>
    <w:rsid w:val="00A37ED8"/>
    <w:rsid w:val="00A40011"/>
    <w:rsid w:val="00A4026A"/>
    <w:rsid w:val="00A40CB5"/>
    <w:rsid w:val="00A41424"/>
    <w:rsid w:val="00A417AF"/>
    <w:rsid w:val="00A42288"/>
    <w:rsid w:val="00A42BE3"/>
    <w:rsid w:val="00A42C84"/>
    <w:rsid w:val="00A42CE6"/>
    <w:rsid w:val="00A42D70"/>
    <w:rsid w:val="00A42F51"/>
    <w:rsid w:val="00A42FCA"/>
    <w:rsid w:val="00A4326F"/>
    <w:rsid w:val="00A4330B"/>
    <w:rsid w:val="00A43789"/>
    <w:rsid w:val="00A44356"/>
    <w:rsid w:val="00A44C78"/>
    <w:rsid w:val="00A45694"/>
    <w:rsid w:val="00A458C7"/>
    <w:rsid w:val="00A46396"/>
    <w:rsid w:val="00A46597"/>
    <w:rsid w:val="00A46885"/>
    <w:rsid w:val="00A46ADD"/>
    <w:rsid w:val="00A46C40"/>
    <w:rsid w:val="00A47A65"/>
    <w:rsid w:val="00A47CC6"/>
    <w:rsid w:val="00A505C9"/>
    <w:rsid w:val="00A50646"/>
    <w:rsid w:val="00A50D2A"/>
    <w:rsid w:val="00A510A6"/>
    <w:rsid w:val="00A5148C"/>
    <w:rsid w:val="00A51B13"/>
    <w:rsid w:val="00A52457"/>
    <w:rsid w:val="00A526EE"/>
    <w:rsid w:val="00A52CAC"/>
    <w:rsid w:val="00A52FC8"/>
    <w:rsid w:val="00A532ED"/>
    <w:rsid w:val="00A533A6"/>
    <w:rsid w:val="00A53631"/>
    <w:rsid w:val="00A5366A"/>
    <w:rsid w:val="00A53AF8"/>
    <w:rsid w:val="00A53BD8"/>
    <w:rsid w:val="00A5404C"/>
    <w:rsid w:val="00A540FF"/>
    <w:rsid w:val="00A549F7"/>
    <w:rsid w:val="00A54FB7"/>
    <w:rsid w:val="00A5504C"/>
    <w:rsid w:val="00A55941"/>
    <w:rsid w:val="00A565F0"/>
    <w:rsid w:val="00A56960"/>
    <w:rsid w:val="00A56BA9"/>
    <w:rsid w:val="00A56C8C"/>
    <w:rsid w:val="00A57638"/>
    <w:rsid w:val="00A6025E"/>
    <w:rsid w:val="00A6083B"/>
    <w:rsid w:val="00A60A8B"/>
    <w:rsid w:val="00A60DE5"/>
    <w:rsid w:val="00A61289"/>
    <w:rsid w:val="00A6130A"/>
    <w:rsid w:val="00A61513"/>
    <w:rsid w:val="00A61AED"/>
    <w:rsid w:val="00A6227E"/>
    <w:rsid w:val="00A62301"/>
    <w:rsid w:val="00A6283F"/>
    <w:rsid w:val="00A62879"/>
    <w:rsid w:val="00A63A07"/>
    <w:rsid w:val="00A63B6E"/>
    <w:rsid w:val="00A647D9"/>
    <w:rsid w:val="00A6484D"/>
    <w:rsid w:val="00A64D21"/>
    <w:rsid w:val="00A6515C"/>
    <w:rsid w:val="00A6554C"/>
    <w:rsid w:val="00A65B9E"/>
    <w:rsid w:val="00A661D1"/>
    <w:rsid w:val="00A66C6B"/>
    <w:rsid w:val="00A66F7A"/>
    <w:rsid w:val="00A66FE2"/>
    <w:rsid w:val="00A671EF"/>
    <w:rsid w:val="00A679CA"/>
    <w:rsid w:val="00A67AFD"/>
    <w:rsid w:val="00A67B4C"/>
    <w:rsid w:val="00A67DBC"/>
    <w:rsid w:val="00A7016B"/>
    <w:rsid w:val="00A702F7"/>
    <w:rsid w:val="00A70725"/>
    <w:rsid w:val="00A7097D"/>
    <w:rsid w:val="00A70ACC"/>
    <w:rsid w:val="00A716C1"/>
    <w:rsid w:val="00A71827"/>
    <w:rsid w:val="00A71D0E"/>
    <w:rsid w:val="00A71EE8"/>
    <w:rsid w:val="00A72DC0"/>
    <w:rsid w:val="00A732E7"/>
    <w:rsid w:val="00A73675"/>
    <w:rsid w:val="00A736C7"/>
    <w:rsid w:val="00A73A22"/>
    <w:rsid w:val="00A73BFD"/>
    <w:rsid w:val="00A74F1D"/>
    <w:rsid w:val="00A756C1"/>
    <w:rsid w:val="00A764BB"/>
    <w:rsid w:val="00A7686E"/>
    <w:rsid w:val="00A76DD0"/>
    <w:rsid w:val="00A77142"/>
    <w:rsid w:val="00A77FE7"/>
    <w:rsid w:val="00A805C7"/>
    <w:rsid w:val="00A80A05"/>
    <w:rsid w:val="00A81068"/>
    <w:rsid w:val="00A812B9"/>
    <w:rsid w:val="00A815A8"/>
    <w:rsid w:val="00A82966"/>
    <w:rsid w:val="00A82A7F"/>
    <w:rsid w:val="00A832E9"/>
    <w:rsid w:val="00A8360C"/>
    <w:rsid w:val="00A8363B"/>
    <w:rsid w:val="00A841EC"/>
    <w:rsid w:val="00A84591"/>
    <w:rsid w:val="00A845FF"/>
    <w:rsid w:val="00A84A26"/>
    <w:rsid w:val="00A84E32"/>
    <w:rsid w:val="00A850A5"/>
    <w:rsid w:val="00A854A6"/>
    <w:rsid w:val="00A85586"/>
    <w:rsid w:val="00A85EDB"/>
    <w:rsid w:val="00A862A3"/>
    <w:rsid w:val="00A86921"/>
    <w:rsid w:val="00A9002E"/>
    <w:rsid w:val="00A90D96"/>
    <w:rsid w:val="00A91307"/>
    <w:rsid w:val="00A91747"/>
    <w:rsid w:val="00A91AD9"/>
    <w:rsid w:val="00A92A51"/>
    <w:rsid w:val="00A933D5"/>
    <w:rsid w:val="00A93740"/>
    <w:rsid w:val="00A940FE"/>
    <w:rsid w:val="00A94561"/>
    <w:rsid w:val="00A9471C"/>
    <w:rsid w:val="00A953B1"/>
    <w:rsid w:val="00A9544F"/>
    <w:rsid w:val="00A957E2"/>
    <w:rsid w:val="00A95C0F"/>
    <w:rsid w:val="00A96652"/>
    <w:rsid w:val="00A96833"/>
    <w:rsid w:val="00A969F3"/>
    <w:rsid w:val="00A96BB5"/>
    <w:rsid w:val="00A97534"/>
    <w:rsid w:val="00A9779A"/>
    <w:rsid w:val="00A97BD5"/>
    <w:rsid w:val="00AA0606"/>
    <w:rsid w:val="00AA0625"/>
    <w:rsid w:val="00AA073D"/>
    <w:rsid w:val="00AA0F59"/>
    <w:rsid w:val="00AA11B0"/>
    <w:rsid w:val="00AA1352"/>
    <w:rsid w:val="00AA1910"/>
    <w:rsid w:val="00AA29BC"/>
    <w:rsid w:val="00AA3F03"/>
    <w:rsid w:val="00AA4D0A"/>
    <w:rsid w:val="00AA532D"/>
    <w:rsid w:val="00AA538C"/>
    <w:rsid w:val="00AA60F8"/>
    <w:rsid w:val="00AA6201"/>
    <w:rsid w:val="00AA663E"/>
    <w:rsid w:val="00AA6F1F"/>
    <w:rsid w:val="00AA713B"/>
    <w:rsid w:val="00AA75CF"/>
    <w:rsid w:val="00AA77FC"/>
    <w:rsid w:val="00AA79AF"/>
    <w:rsid w:val="00AA7A02"/>
    <w:rsid w:val="00AA7BCB"/>
    <w:rsid w:val="00AB08B5"/>
    <w:rsid w:val="00AB1114"/>
    <w:rsid w:val="00AB213B"/>
    <w:rsid w:val="00AB2390"/>
    <w:rsid w:val="00AB2ED1"/>
    <w:rsid w:val="00AB2F3D"/>
    <w:rsid w:val="00AB3552"/>
    <w:rsid w:val="00AB377B"/>
    <w:rsid w:val="00AB3886"/>
    <w:rsid w:val="00AB3CE0"/>
    <w:rsid w:val="00AB43DC"/>
    <w:rsid w:val="00AB477F"/>
    <w:rsid w:val="00AB4B0C"/>
    <w:rsid w:val="00AB4DED"/>
    <w:rsid w:val="00AB5743"/>
    <w:rsid w:val="00AB5B52"/>
    <w:rsid w:val="00AB5F59"/>
    <w:rsid w:val="00AB63E0"/>
    <w:rsid w:val="00AB7607"/>
    <w:rsid w:val="00AB7B0F"/>
    <w:rsid w:val="00AB7C79"/>
    <w:rsid w:val="00AC055A"/>
    <w:rsid w:val="00AC0D7C"/>
    <w:rsid w:val="00AC1103"/>
    <w:rsid w:val="00AC1D43"/>
    <w:rsid w:val="00AC1E1A"/>
    <w:rsid w:val="00AC22FC"/>
    <w:rsid w:val="00AC2685"/>
    <w:rsid w:val="00AC297B"/>
    <w:rsid w:val="00AC2D83"/>
    <w:rsid w:val="00AC4647"/>
    <w:rsid w:val="00AC47D7"/>
    <w:rsid w:val="00AC54C8"/>
    <w:rsid w:val="00AC583D"/>
    <w:rsid w:val="00AC5B5A"/>
    <w:rsid w:val="00AC5C92"/>
    <w:rsid w:val="00AC632B"/>
    <w:rsid w:val="00AC6988"/>
    <w:rsid w:val="00AC6AF0"/>
    <w:rsid w:val="00AC7D73"/>
    <w:rsid w:val="00AD01C4"/>
    <w:rsid w:val="00AD03B4"/>
    <w:rsid w:val="00AD0A54"/>
    <w:rsid w:val="00AD1F8D"/>
    <w:rsid w:val="00AD21F7"/>
    <w:rsid w:val="00AD22B6"/>
    <w:rsid w:val="00AD26D0"/>
    <w:rsid w:val="00AD2878"/>
    <w:rsid w:val="00AD29E1"/>
    <w:rsid w:val="00AD2A7B"/>
    <w:rsid w:val="00AD2E8E"/>
    <w:rsid w:val="00AD3383"/>
    <w:rsid w:val="00AD4542"/>
    <w:rsid w:val="00AD46E8"/>
    <w:rsid w:val="00AD5188"/>
    <w:rsid w:val="00AD5391"/>
    <w:rsid w:val="00AD5616"/>
    <w:rsid w:val="00AD571E"/>
    <w:rsid w:val="00AD5750"/>
    <w:rsid w:val="00AD670D"/>
    <w:rsid w:val="00AD688F"/>
    <w:rsid w:val="00AD69CA"/>
    <w:rsid w:val="00AD6BE2"/>
    <w:rsid w:val="00AD6E93"/>
    <w:rsid w:val="00AD6F0D"/>
    <w:rsid w:val="00AD703F"/>
    <w:rsid w:val="00AD7592"/>
    <w:rsid w:val="00AD774A"/>
    <w:rsid w:val="00AD77A1"/>
    <w:rsid w:val="00AE12D3"/>
    <w:rsid w:val="00AE1748"/>
    <w:rsid w:val="00AE189A"/>
    <w:rsid w:val="00AE1CA2"/>
    <w:rsid w:val="00AE1CF6"/>
    <w:rsid w:val="00AE23FB"/>
    <w:rsid w:val="00AE24F2"/>
    <w:rsid w:val="00AE278E"/>
    <w:rsid w:val="00AE309F"/>
    <w:rsid w:val="00AE3344"/>
    <w:rsid w:val="00AE341E"/>
    <w:rsid w:val="00AE3603"/>
    <w:rsid w:val="00AE36C2"/>
    <w:rsid w:val="00AE3E00"/>
    <w:rsid w:val="00AE4465"/>
    <w:rsid w:val="00AE4EDF"/>
    <w:rsid w:val="00AE50A4"/>
    <w:rsid w:val="00AE51C7"/>
    <w:rsid w:val="00AE550E"/>
    <w:rsid w:val="00AE55F7"/>
    <w:rsid w:val="00AE56D8"/>
    <w:rsid w:val="00AE5E33"/>
    <w:rsid w:val="00AE62FB"/>
    <w:rsid w:val="00AE65D5"/>
    <w:rsid w:val="00AE68E2"/>
    <w:rsid w:val="00AE6C05"/>
    <w:rsid w:val="00AE6E9E"/>
    <w:rsid w:val="00AE7116"/>
    <w:rsid w:val="00AE7235"/>
    <w:rsid w:val="00AE7527"/>
    <w:rsid w:val="00AE7AC3"/>
    <w:rsid w:val="00AF0029"/>
    <w:rsid w:val="00AF0545"/>
    <w:rsid w:val="00AF05BD"/>
    <w:rsid w:val="00AF07F9"/>
    <w:rsid w:val="00AF0BD9"/>
    <w:rsid w:val="00AF0C33"/>
    <w:rsid w:val="00AF0EF4"/>
    <w:rsid w:val="00AF0F3E"/>
    <w:rsid w:val="00AF13A7"/>
    <w:rsid w:val="00AF1C31"/>
    <w:rsid w:val="00AF2EF8"/>
    <w:rsid w:val="00AF315F"/>
    <w:rsid w:val="00AF3345"/>
    <w:rsid w:val="00AF3910"/>
    <w:rsid w:val="00AF3F41"/>
    <w:rsid w:val="00AF3F63"/>
    <w:rsid w:val="00AF402C"/>
    <w:rsid w:val="00AF4378"/>
    <w:rsid w:val="00AF46CF"/>
    <w:rsid w:val="00AF5B32"/>
    <w:rsid w:val="00AF6342"/>
    <w:rsid w:val="00AF6C4E"/>
    <w:rsid w:val="00AF6CB4"/>
    <w:rsid w:val="00AF6DFE"/>
    <w:rsid w:val="00AF71C5"/>
    <w:rsid w:val="00AF7953"/>
    <w:rsid w:val="00AF7CFD"/>
    <w:rsid w:val="00AF7D60"/>
    <w:rsid w:val="00AF7EE9"/>
    <w:rsid w:val="00B00441"/>
    <w:rsid w:val="00B00A87"/>
    <w:rsid w:val="00B01A49"/>
    <w:rsid w:val="00B01B77"/>
    <w:rsid w:val="00B028F5"/>
    <w:rsid w:val="00B0291F"/>
    <w:rsid w:val="00B02A97"/>
    <w:rsid w:val="00B035FA"/>
    <w:rsid w:val="00B04A6B"/>
    <w:rsid w:val="00B051B2"/>
    <w:rsid w:val="00B05386"/>
    <w:rsid w:val="00B058D7"/>
    <w:rsid w:val="00B05DCB"/>
    <w:rsid w:val="00B06519"/>
    <w:rsid w:val="00B0677A"/>
    <w:rsid w:val="00B06A5F"/>
    <w:rsid w:val="00B07359"/>
    <w:rsid w:val="00B076FF"/>
    <w:rsid w:val="00B07874"/>
    <w:rsid w:val="00B07AFE"/>
    <w:rsid w:val="00B10354"/>
    <w:rsid w:val="00B10ADE"/>
    <w:rsid w:val="00B10BDB"/>
    <w:rsid w:val="00B1213E"/>
    <w:rsid w:val="00B1233C"/>
    <w:rsid w:val="00B12444"/>
    <w:rsid w:val="00B12A75"/>
    <w:rsid w:val="00B12B22"/>
    <w:rsid w:val="00B13A33"/>
    <w:rsid w:val="00B13C4C"/>
    <w:rsid w:val="00B13D08"/>
    <w:rsid w:val="00B13F03"/>
    <w:rsid w:val="00B14EC3"/>
    <w:rsid w:val="00B1530E"/>
    <w:rsid w:val="00B1678F"/>
    <w:rsid w:val="00B16A62"/>
    <w:rsid w:val="00B16C4A"/>
    <w:rsid w:val="00B16C4D"/>
    <w:rsid w:val="00B16F9B"/>
    <w:rsid w:val="00B174A9"/>
    <w:rsid w:val="00B17D78"/>
    <w:rsid w:val="00B17FB9"/>
    <w:rsid w:val="00B20155"/>
    <w:rsid w:val="00B2051E"/>
    <w:rsid w:val="00B22027"/>
    <w:rsid w:val="00B22057"/>
    <w:rsid w:val="00B2265D"/>
    <w:rsid w:val="00B23342"/>
    <w:rsid w:val="00B233DB"/>
    <w:rsid w:val="00B24170"/>
    <w:rsid w:val="00B244B8"/>
    <w:rsid w:val="00B245BE"/>
    <w:rsid w:val="00B245FE"/>
    <w:rsid w:val="00B24C0C"/>
    <w:rsid w:val="00B251AD"/>
    <w:rsid w:val="00B25765"/>
    <w:rsid w:val="00B25C80"/>
    <w:rsid w:val="00B25FB4"/>
    <w:rsid w:val="00B26E44"/>
    <w:rsid w:val="00B2794A"/>
    <w:rsid w:val="00B27D4D"/>
    <w:rsid w:val="00B30134"/>
    <w:rsid w:val="00B3020E"/>
    <w:rsid w:val="00B302F7"/>
    <w:rsid w:val="00B30602"/>
    <w:rsid w:val="00B30785"/>
    <w:rsid w:val="00B30902"/>
    <w:rsid w:val="00B30BD9"/>
    <w:rsid w:val="00B30C51"/>
    <w:rsid w:val="00B310C0"/>
    <w:rsid w:val="00B31579"/>
    <w:rsid w:val="00B316F8"/>
    <w:rsid w:val="00B31890"/>
    <w:rsid w:val="00B31A57"/>
    <w:rsid w:val="00B3267E"/>
    <w:rsid w:val="00B3293A"/>
    <w:rsid w:val="00B32C22"/>
    <w:rsid w:val="00B32C98"/>
    <w:rsid w:val="00B32D59"/>
    <w:rsid w:val="00B338B0"/>
    <w:rsid w:val="00B33ACE"/>
    <w:rsid w:val="00B34FD7"/>
    <w:rsid w:val="00B3537B"/>
    <w:rsid w:val="00B35C8F"/>
    <w:rsid w:val="00B36581"/>
    <w:rsid w:val="00B36A3C"/>
    <w:rsid w:val="00B37151"/>
    <w:rsid w:val="00B371FF"/>
    <w:rsid w:val="00B37233"/>
    <w:rsid w:val="00B3740B"/>
    <w:rsid w:val="00B3772A"/>
    <w:rsid w:val="00B37B73"/>
    <w:rsid w:val="00B37CB5"/>
    <w:rsid w:val="00B40367"/>
    <w:rsid w:val="00B4064E"/>
    <w:rsid w:val="00B40756"/>
    <w:rsid w:val="00B41402"/>
    <w:rsid w:val="00B418AC"/>
    <w:rsid w:val="00B4223C"/>
    <w:rsid w:val="00B42363"/>
    <w:rsid w:val="00B4253A"/>
    <w:rsid w:val="00B4273F"/>
    <w:rsid w:val="00B42A62"/>
    <w:rsid w:val="00B431DD"/>
    <w:rsid w:val="00B43734"/>
    <w:rsid w:val="00B4381A"/>
    <w:rsid w:val="00B44034"/>
    <w:rsid w:val="00B445D6"/>
    <w:rsid w:val="00B45122"/>
    <w:rsid w:val="00B456BB"/>
    <w:rsid w:val="00B458B9"/>
    <w:rsid w:val="00B45FFC"/>
    <w:rsid w:val="00B5085C"/>
    <w:rsid w:val="00B50BC8"/>
    <w:rsid w:val="00B5116E"/>
    <w:rsid w:val="00B5154E"/>
    <w:rsid w:val="00B51592"/>
    <w:rsid w:val="00B518CE"/>
    <w:rsid w:val="00B51D5F"/>
    <w:rsid w:val="00B51D7A"/>
    <w:rsid w:val="00B5266F"/>
    <w:rsid w:val="00B528D4"/>
    <w:rsid w:val="00B52A00"/>
    <w:rsid w:val="00B52B0B"/>
    <w:rsid w:val="00B5355F"/>
    <w:rsid w:val="00B53C70"/>
    <w:rsid w:val="00B547D8"/>
    <w:rsid w:val="00B54ADF"/>
    <w:rsid w:val="00B54AFD"/>
    <w:rsid w:val="00B54FAB"/>
    <w:rsid w:val="00B55451"/>
    <w:rsid w:val="00B556BF"/>
    <w:rsid w:val="00B558B0"/>
    <w:rsid w:val="00B559CB"/>
    <w:rsid w:val="00B572DF"/>
    <w:rsid w:val="00B57D67"/>
    <w:rsid w:val="00B57EA9"/>
    <w:rsid w:val="00B57F3F"/>
    <w:rsid w:val="00B601F7"/>
    <w:rsid w:val="00B603A7"/>
    <w:rsid w:val="00B603DB"/>
    <w:rsid w:val="00B60F37"/>
    <w:rsid w:val="00B61B60"/>
    <w:rsid w:val="00B6239B"/>
    <w:rsid w:val="00B62C0C"/>
    <w:rsid w:val="00B62D53"/>
    <w:rsid w:val="00B62E8D"/>
    <w:rsid w:val="00B62FD4"/>
    <w:rsid w:val="00B63051"/>
    <w:rsid w:val="00B632BA"/>
    <w:rsid w:val="00B63B0D"/>
    <w:rsid w:val="00B63ED7"/>
    <w:rsid w:val="00B6406A"/>
    <w:rsid w:val="00B64137"/>
    <w:rsid w:val="00B64242"/>
    <w:rsid w:val="00B648F2"/>
    <w:rsid w:val="00B6544F"/>
    <w:rsid w:val="00B65A08"/>
    <w:rsid w:val="00B65DFA"/>
    <w:rsid w:val="00B6620E"/>
    <w:rsid w:val="00B6642B"/>
    <w:rsid w:val="00B665B5"/>
    <w:rsid w:val="00B668BC"/>
    <w:rsid w:val="00B66A02"/>
    <w:rsid w:val="00B66A88"/>
    <w:rsid w:val="00B67306"/>
    <w:rsid w:val="00B6790D"/>
    <w:rsid w:val="00B67BDF"/>
    <w:rsid w:val="00B70414"/>
    <w:rsid w:val="00B707BF"/>
    <w:rsid w:val="00B7081B"/>
    <w:rsid w:val="00B70CEF"/>
    <w:rsid w:val="00B711F8"/>
    <w:rsid w:val="00B71420"/>
    <w:rsid w:val="00B71F82"/>
    <w:rsid w:val="00B71FBC"/>
    <w:rsid w:val="00B7222C"/>
    <w:rsid w:val="00B72456"/>
    <w:rsid w:val="00B72E84"/>
    <w:rsid w:val="00B72F14"/>
    <w:rsid w:val="00B72F16"/>
    <w:rsid w:val="00B72FD7"/>
    <w:rsid w:val="00B7334A"/>
    <w:rsid w:val="00B74142"/>
    <w:rsid w:val="00B74170"/>
    <w:rsid w:val="00B7485A"/>
    <w:rsid w:val="00B74922"/>
    <w:rsid w:val="00B75347"/>
    <w:rsid w:val="00B7564B"/>
    <w:rsid w:val="00B75868"/>
    <w:rsid w:val="00B7596E"/>
    <w:rsid w:val="00B75DF0"/>
    <w:rsid w:val="00B75E36"/>
    <w:rsid w:val="00B760E1"/>
    <w:rsid w:val="00B76132"/>
    <w:rsid w:val="00B76867"/>
    <w:rsid w:val="00B80D7C"/>
    <w:rsid w:val="00B80E38"/>
    <w:rsid w:val="00B8196E"/>
    <w:rsid w:val="00B819C6"/>
    <w:rsid w:val="00B822BD"/>
    <w:rsid w:val="00B8249F"/>
    <w:rsid w:val="00B829C2"/>
    <w:rsid w:val="00B83278"/>
    <w:rsid w:val="00B839AE"/>
    <w:rsid w:val="00B83C13"/>
    <w:rsid w:val="00B83CD5"/>
    <w:rsid w:val="00B844B1"/>
    <w:rsid w:val="00B84843"/>
    <w:rsid w:val="00B8486D"/>
    <w:rsid w:val="00B8493D"/>
    <w:rsid w:val="00B852E9"/>
    <w:rsid w:val="00B854CE"/>
    <w:rsid w:val="00B855DC"/>
    <w:rsid w:val="00B8588C"/>
    <w:rsid w:val="00B85924"/>
    <w:rsid w:val="00B861BF"/>
    <w:rsid w:val="00B86450"/>
    <w:rsid w:val="00B8676B"/>
    <w:rsid w:val="00B868E7"/>
    <w:rsid w:val="00B86DE8"/>
    <w:rsid w:val="00B86FF5"/>
    <w:rsid w:val="00B870A6"/>
    <w:rsid w:val="00B87118"/>
    <w:rsid w:val="00B87119"/>
    <w:rsid w:val="00B87494"/>
    <w:rsid w:val="00B87514"/>
    <w:rsid w:val="00B877E9"/>
    <w:rsid w:val="00B87C8E"/>
    <w:rsid w:val="00B87EBB"/>
    <w:rsid w:val="00B902E8"/>
    <w:rsid w:val="00B9151F"/>
    <w:rsid w:val="00B91C75"/>
    <w:rsid w:val="00B91CE0"/>
    <w:rsid w:val="00B925A5"/>
    <w:rsid w:val="00B929D1"/>
    <w:rsid w:val="00B92A55"/>
    <w:rsid w:val="00B93714"/>
    <w:rsid w:val="00B93951"/>
    <w:rsid w:val="00B93C6A"/>
    <w:rsid w:val="00B93C74"/>
    <w:rsid w:val="00B93E70"/>
    <w:rsid w:val="00B94431"/>
    <w:rsid w:val="00B94C2A"/>
    <w:rsid w:val="00B94DFC"/>
    <w:rsid w:val="00B95056"/>
    <w:rsid w:val="00B95954"/>
    <w:rsid w:val="00B95A70"/>
    <w:rsid w:val="00B95CC5"/>
    <w:rsid w:val="00B963E0"/>
    <w:rsid w:val="00B964B6"/>
    <w:rsid w:val="00B966F9"/>
    <w:rsid w:val="00B96906"/>
    <w:rsid w:val="00B96E62"/>
    <w:rsid w:val="00B97224"/>
    <w:rsid w:val="00B9725D"/>
    <w:rsid w:val="00B97DB8"/>
    <w:rsid w:val="00B97EB3"/>
    <w:rsid w:val="00BA0178"/>
    <w:rsid w:val="00BA0839"/>
    <w:rsid w:val="00BA229F"/>
    <w:rsid w:val="00BA34C4"/>
    <w:rsid w:val="00BA454A"/>
    <w:rsid w:val="00BA47DD"/>
    <w:rsid w:val="00BA547C"/>
    <w:rsid w:val="00BA69BE"/>
    <w:rsid w:val="00BA6AC4"/>
    <w:rsid w:val="00BA6E62"/>
    <w:rsid w:val="00BA72F3"/>
    <w:rsid w:val="00BA78DE"/>
    <w:rsid w:val="00BA7940"/>
    <w:rsid w:val="00BB0263"/>
    <w:rsid w:val="00BB0605"/>
    <w:rsid w:val="00BB07BE"/>
    <w:rsid w:val="00BB08AD"/>
    <w:rsid w:val="00BB09AB"/>
    <w:rsid w:val="00BB1265"/>
    <w:rsid w:val="00BB1411"/>
    <w:rsid w:val="00BB18D3"/>
    <w:rsid w:val="00BB1FED"/>
    <w:rsid w:val="00BB22F3"/>
    <w:rsid w:val="00BB37CD"/>
    <w:rsid w:val="00BB387E"/>
    <w:rsid w:val="00BB3BA7"/>
    <w:rsid w:val="00BB403A"/>
    <w:rsid w:val="00BB4105"/>
    <w:rsid w:val="00BB421B"/>
    <w:rsid w:val="00BB43E2"/>
    <w:rsid w:val="00BB49FF"/>
    <w:rsid w:val="00BB4F94"/>
    <w:rsid w:val="00BB543A"/>
    <w:rsid w:val="00BB555F"/>
    <w:rsid w:val="00BB5F39"/>
    <w:rsid w:val="00BB6191"/>
    <w:rsid w:val="00BB7BB0"/>
    <w:rsid w:val="00BC0292"/>
    <w:rsid w:val="00BC0609"/>
    <w:rsid w:val="00BC07C3"/>
    <w:rsid w:val="00BC0833"/>
    <w:rsid w:val="00BC0A48"/>
    <w:rsid w:val="00BC0C94"/>
    <w:rsid w:val="00BC0EBA"/>
    <w:rsid w:val="00BC1241"/>
    <w:rsid w:val="00BC1291"/>
    <w:rsid w:val="00BC1523"/>
    <w:rsid w:val="00BC15C9"/>
    <w:rsid w:val="00BC1ADB"/>
    <w:rsid w:val="00BC1FAA"/>
    <w:rsid w:val="00BC2C4D"/>
    <w:rsid w:val="00BC31C4"/>
    <w:rsid w:val="00BC38EC"/>
    <w:rsid w:val="00BC38F2"/>
    <w:rsid w:val="00BC3BF6"/>
    <w:rsid w:val="00BC44DA"/>
    <w:rsid w:val="00BC4B57"/>
    <w:rsid w:val="00BC4F54"/>
    <w:rsid w:val="00BC5983"/>
    <w:rsid w:val="00BC630A"/>
    <w:rsid w:val="00BC6696"/>
    <w:rsid w:val="00BC66A7"/>
    <w:rsid w:val="00BC69C5"/>
    <w:rsid w:val="00BC6ED9"/>
    <w:rsid w:val="00BC764B"/>
    <w:rsid w:val="00BC7820"/>
    <w:rsid w:val="00BD0150"/>
    <w:rsid w:val="00BD09B2"/>
    <w:rsid w:val="00BD0E7E"/>
    <w:rsid w:val="00BD0F9E"/>
    <w:rsid w:val="00BD23BF"/>
    <w:rsid w:val="00BD2BC5"/>
    <w:rsid w:val="00BD2D90"/>
    <w:rsid w:val="00BD2F1A"/>
    <w:rsid w:val="00BD38AC"/>
    <w:rsid w:val="00BD38B0"/>
    <w:rsid w:val="00BD3D45"/>
    <w:rsid w:val="00BD4945"/>
    <w:rsid w:val="00BD4B2B"/>
    <w:rsid w:val="00BD4B89"/>
    <w:rsid w:val="00BD4D30"/>
    <w:rsid w:val="00BD52E2"/>
    <w:rsid w:val="00BD57E7"/>
    <w:rsid w:val="00BD5C25"/>
    <w:rsid w:val="00BD655D"/>
    <w:rsid w:val="00BD6753"/>
    <w:rsid w:val="00BD67F4"/>
    <w:rsid w:val="00BD68FB"/>
    <w:rsid w:val="00BD74D8"/>
    <w:rsid w:val="00BD7F5A"/>
    <w:rsid w:val="00BE05A0"/>
    <w:rsid w:val="00BE0D73"/>
    <w:rsid w:val="00BE0E7E"/>
    <w:rsid w:val="00BE13C1"/>
    <w:rsid w:val="00BE1633"/>
    <w:rsid w:val="00BE1A4C"/>
    <w:rsid w:val="00BE2682"/>
    <w:rsid w:val="00BE27DC"/>
    <w:rsid w:val="00BE2AAF"/>
    <w:rsid w:val="00BE3046"/>
    <w:rsid w:val="00BE30CB"/>
    <w:rsid w:val="00BE3925"/>
    <w:rsid w:val="00BE403E"/>
    <w:rsid w:val="00BE40C8"/>
    <w:rsid w:val="00BE4291"/>
    <w:rsid w:val="00BE4CF3"/>
    <w:rsid w:val="00BE4F41"/>
    <w:rsid w:val="00BE57A3"/>
    <w:rsid w:val="00BE57FF"/>
    <w:rsid w:val="00BE6239"/>
    <w:rsid w:val="00BE7CED"/>
    <w:rsid w:val="00BE7DC6"/>
    <w:rsid w:val="00BE7FF9"/>
    <w:rsid w:val="00BF079F"/>
    <w:rsid w:val="00BF0C10"/>
    <w:rsid w:val="00BF1F4B"/>
    <w:rsid w:val="00BF2001"/>
    <w:rsid w:val="00BF22EA"/>
    <w:rsid w:val="00BF2354"/>
    <w:rsid w:val="00BF257C"/>
    <w:rsid w:val="00BF3766"/>
    <w:rsid w:val="00BF4F0A"/>
    <w:rsid w:val="00BF5BF2"/>
    <w:rsid w:val="00BF5E44"/>
    <w:rsid w:val="00BF6043"/>
    <w:rsid w:val="00BF6C2F"/>
    <w:rsid w:val="00BF6FFF"/>
    <w:rsid w:val="00BF72E0"/>
    <w:rsid w:val="00BF7395"/>
    <w:rsid w:val="00C00041"/>
    <w:rsid w:val="00C003F3"/>
    <w:rsid w:val="00C006B6"/>
    <w:rsid w:val="00C00981"/>
    <w:rsid w:val="00C01398"/>
    <w:rsid w:val="00C01986"/>
    <w:rsid w:val="00C01C25"/>
    <w:rsid w:val="00C0209D"/>
    <w:rsid w:val="00C02F3A"/>
    <w:rsid w:val="00C033B3"/>
    <w:rsid w:val="00C0361E"/>
    <w:rsid w:val="00C03B53"/>
    <w:rsid w:val="00C03DB2"/>
    <w:rsid w:val="00C03E90"/>
    <w:rsid w:val="00C0403A"/>
    <w:rsid w:val="00C049A7"/>
    <w:rsid w:val="00C04D2F"/>
    <w:rsid w:val="00C04F75"/>
    <w:rsid w:val="00C05A46"/>
    <w:rsid w:val="00C05B78"/>
    <w:rsid w:val="00C05EAA"/>
    <w:rsid w:val="00C063DF"/>
    <w:rsid w:val="00C065C3"/>
    <w:rsid w:val="00C079D2"/>
    <w:rsid w:val="00C07A83"/>
    <w:rsid w:val="00C07B93"/>
    <w:rsid w:val="00C10541"/>
    <w:rsid w:val="00C10CD1"/>
    <w:rsid w:val="00C10FB9"/>
    <w:rsid w:val="00C111B9"/>
    <w:rsid w:val="00C1125E"/>
    <w:rsid w:val="00C117B6"/>
    <w:rsid w:val="00C11883"/>
    <w:rsid w:val="00C11AF1"/>
    <w:rsid w:val="00C120CE"/>
    <w:rsid w:val="00C124D2"/>
    <w:rsid w:val="00C12658"/>
    <w:rsid w:val="00C1353C"/>
    <w:rsid w:val="00C136BC"/>
    <w:rsid w:val="00C136D0"/>
    <w:rsid w:val="00C13CE1"/>
    <w:rsid w:val="00C13D8B"/>
    <w:rsid w:val="00C143AA"/>
    <w:rsid w:val="00C14B64"/>
    <w:rsid w:val="00C14DFC"/>
    <w:rsid w:val="00C1519B"/>
    <w:rsid w:val="00C15200"/>
    <w:rsid w:val="00C1581A"/>
    <w:rsid w:val="00C15F0A"/>
    <w:rsid w:val="00C15FE6"/>
    <w:rsid w:val="00C16473"/>
    <w:rsid w:val="00C164D5"/>
    <w:rsid w:val="00C16F59"/>
    <w:rsid w:val="00C170E1"/>
    <w:rsid w:val="00C1732B"/>
    <w:rsid w:val="00C174EC"/>
    <w:rsid w:val="00C17ECE"/>
    <w:rsid w:val="00C17FA8"/>
    <w:rsid w:val="00C2023A"/>
    <w:rsid w:val="00C2033F"/>
    <w:rsid w:val="00C20914"/>
    <w:rsid w:val="00C21235"/>
    <w:rsid w:val="00C21920"/>
    <w:rsid w:val="00C21E0A"/>
    <w:rsid w:val="00C21E0C"/>
    <w:rsid w:val="00C2204C"/>
    <w:rsid w:val="00C22611"/>
    <w:rsid w:val="00C22B7B"/>
    <w:rsid w:val="00C2441D"/>
    <w:rsid w:val="00C246D8"/>
    <w:rsid w:val="00C251DC"/>
    <w:rsid w:val="00C25381"/>
    <w:rsid w:val="00C2585D"/>
    <w:rsid w:val="00C25C5E"/>
    <w:rsid w:val="00C26082"/>
    <w:rsid w:val="00C264B5"/>
    <w:rsid w:val="00C2703B"/>
    <w:rsid w:val="00C270C7"/>
    <w:rsid w:val="00C2766F"/>
    <w:rsid w:val="00C2789C"/>
    <w:rsid w:val="00C27902"/>
    <w:rsid w:val="00C27A26"/>
    <w:rsid w:val="00C31352"/>
    <w:rsid w:val="00C3205E"/>
    <w:rsid w:val="00C3236E"/>
    <w:rsid w:val="00C329B2"/>
    <w:rsid w:val="00C33181"/>
    <w:rsid w:val="00C33202"/>
    <w:rsid w:val="00C337EE"/>
    <w:rsid w:val="00C338C1"/>
    <w:rsid w:val="00C33938"/>
    <w:rsid w:val="00C34DD6"/>
    <w:rsid w:val="00C34E0C"/>
    <w:rsid w:val="00C34F41"/>
    <w:rsid w:val="00C35311"/>
    <w:rsid w:val="00C35F60"/>
    <w:rsid w:val="00C360B2"/>
    <w:rsid w:val="00C36497"/>
    <w:rsid w:val="00C3676D"/>
    <w:rsid w:val="00C36EB8"/>
    <w:rsid w:val="00C3765B"/>
    <w:rsid w:val="00C378E1"/>
    <w:rsid w:val="00C37953"/>
    <w:rsid w:val="00C37CFC"/>
    <w:rsid w:val="00C37E91"/>
    <w:rsid w:val="00C37F06"/>
    <w:rsid w:val="00C37F41"/>
    <w:rsid w:val="00C40BBC"/>
    <w:rsid w:val="00C40BDC"/>
    <w:rsid w:val="00C40F1D"/>
    <w:rsid w:val="00C40F6A"/>
    <w:rsid w:val="00C414BB"/>
    <w:rsid w:val="00C41981"/>
    <w:rsid w:val="00C41C90"/>
    <w:rsid w:val="00C41E8B"/>
    <w:rsid w:val="00C424C5"/>
    <w:rsid w:val="00C4268D"/>
    <w:rsid w:val="00C42821"/>
    <w:rsid w:val="00C4282B"/>
    <w:rsid w:val="00C43615"/>
    <w:rsid w:val="00C446A4"/>
    <w:rsid w:val="00C44B5F"/>
    <w:rsid w:val="00C45F7E"/>
    <w:rsid w:val="00C473E2"/>
    <w:rsid w:val="00C47793"/>
    <w:rsid w:val="00C47E47"/>
    <w:rsid w:val="00C47E69"/>
    <w:rsid w:val="00C47EA7"/>
    <w:rsid w:val="00C500F4"/>
    <w:rsid w:val="00C502B4"/>
    <w:rsid w:val="00C502CC"/>
    <w:rsid w:val="00C504E6"/>
    <w:rsid w:val="00C5055F"/>
    <w:rsid w:val="00C50A97"/>
    <w:rsid w:val="00C50B7A"/>
    <w:rsid w:val="00C50D23"/>
    <w:rsid w:val="00C50DAD"/>
    <w:rsid w:val="00C50DC1"/>
    <w:rsid w:val="00C50DC4"/>
    <w:rsid w:val="00C5178B"/>
    <w:rsid w:val="00C52170"/>
    <w:rsid w:val="00C52776"/>
    <w:rsid w:val="00C52C0D"/>
    <w:rsid w:val="00C53196"/>
    <w:rsid w:val="00C53505"/>
    <w:rsid w:val="00C5402E"/>
    <w:rsid w:val="00C5446F"/>
    <w:rsid w:val="00C549B8"/>
    <w:rsid w:val="00C549D0"/>
    <w:rsid w:val="00C54BDC"/>
    <w:rsid w:val="00C554EF"/>
    <w:rsid w:val="00C562D4"/>
    <w:rsid w:val="00C563B5"/>
    <w:rsid w:val="00C56675"/>
    <w:rsid w:val="00C566D4"/>
    <w:rsid w:val="00C56C3F"/>
    <w:rsid w:val="00C56EE9"/>
    <w:rsid w:val="00C60327"/>
    <w:rsid w:val="00C60836"/>
    <w:rsid w:val="00C60873"/>
    <w:rsid w:val="00C60A30"/>
    <w:rsid w:val="00C60DC3"/>
    <w:rsid w:val="00C616D8"/>
    <w:rsid w:val="00C61B75"/>
    <w:rsid w:val="00C61DCA"/>
    <w:rsid w:val="00C620AC"/>
    <w:rsid w:val="00C62892"/>
    <w:rsid w:val="00C628C6"/>
    <w:rsid w:val="00C62DB7"/>
    <w:rsid w:val="00C6309F"/>
    <w:rsid w:val="00C632E3"/>
    <w:rsid w:val="00C63617"/>
    <w:rsid w:val="00C6378A"/>
    <w:rsid w:val="00C64785"/>
    <w:rsid w:val="00C65C8E"/>
    <w:rsid w:val="00C65D07"/>
    <w:rsid w:val="00C670E4"/>
    <w:rsid w:val="00C672B5"/>
    <w:rsid w:val="00C67470"/>
    <w:rsid w:val="00C67749"/>
    <w:rsid w:val="00C67EB2"/>
    <w:rsid w:val="00C70441"/>
    <w:rsid w:val="00C706B0"/>
    <w:rsid w:val="00C7090B"/>
    <w:rsid w:val="00C70A1A"/>
    <w:rsid w:val="00C70B0E"/>
    <w:rsid w:val="00C70E3D"/>
    <w:rsid w:val="00C70F39"/>
    <w:rsid w:val="00C7105D"/>
    <w:rsid w:val="00C713C3"/>
    <w:rsid w:val="00C7156D"/>
    <w:rsid w:val="00C71656"/>
    <w:rsid w:val="00C71C33"/>
    <w:rsid w:val="00C71FAF"/>
    <w:rsid w:val="00C72BF9"/>
    <w:rsid w:val="00C72EAA"/>
    <w:rsid w:val="00C73845"/>
    <w:rsid w:val="00C73A9A"/>
    <w:rsid w:val="00C73B9C"/>
    <w:rsid w:val="00C741AB"/>
    <w:rsid w:val="00C744A6"/>
    <w:rsid w:val="00C744E6"/>
    <w:rsid w:val="00C74649"/>
    <w:rsid w:val="00C749B9"/>
    <w:rsid w:val="00C74BB8"/>
    <w:rsid w:val="00C74F05"/>
    <w:rsid w:val="00C754CD"/>
    <w:rsid w:val="00C7566F"/>
    <w:rsid w:val="00C75AD5"/>
    <w:rsid w:val="00C75B61"/>
    <w:rsid w:val="00C75D59"/>
    <w:rsid w:val="00C760CE"/>
    <w:rsid w:val="00C76931"/>
    <w:rsid w:val="00C778C8"/>
    <w:rsid w:val="00C77B37"/>
    <w:rsid w:val="00C77FFC"/>
    <w:rsid w:val="00C80089"/>
    <w:rsid w:val="00C805E6"/>
    <w:rsid w:val="00C80801"/>
    <w:rsid w:val="00C81454"/>
    <w:rsid w:val="00C81DA0"/>
    <w:rsid w:val="00C82446"/>
    <w:rsid w:val="00C8278C"/>
    <w:rsid w:val="00C83372"/>
    <w:rsid w:val="00C8375C"/>
    <w:rsid w:val="00C83964"/>
    <w:rsid w:val="00C839B0"/>
    <w:rsid w:val="00C8411C"/>
    <w:rsid w:val="00C8483E"/>
    <w:rsid w:val="00C84D93"/>
    <w:rsid w:val="00C850FC"/>
    <w:rsid w:val="00C85106"/>
    <w:rsid w:val="00C856DB"/>
    <w:rsid w:val="00C85A7C"/>
    <w:rsid w:val="00C8694F"/>
    <w:rsid w:val="00C87024"/>
    <w:rsid w:val="00C90E0F"/>
    <w:rsid w:val="00C911FA"/>
    <w:rsid w:val="00C91446"/>
    <w:rsid w:val="00C91829"/>
    <w:rsid w:val="00C91AD9"/>
    <w:rsid w:val="00C92744"/>
    <w:rsid w:val="00C927EB"/>
    <w:rsid w:val="00C92CF8"/>
    <w:rsid w:val="00C93BFC"/>
    <w:rsid w:val="00C94387"/>
    <w:rsid w:val="00C9441A"/>
    <w:rsid w:val="00C947DD"/>
    <w:rsid w:val="00C9623A"/>
    <w:rsid w:val="00C96B49"/>
    <w:rsid w:val="00C96BCA"/>
    <w:rsid w:val="00C96D32"/>
    <w:rsid w:val="00C96EB4"/>
    <w:rsid w:val="00C96ED3"/>
    <w:rsid w:val="00C9716E"/>
    <w:rsid w:val="00C976C6"/>
    <w:rsid w:val="00C97C79"/>
    <w:rsid w:val="00CA0E02"/>
    <w:rsid w:val="00CA12C1"/>
    <w:rsid w:val="00CA13C2"/>
    <w:rsid w:val="00CA146D"/>
    <w:rsid w:val="00CA23C8"/>
    <w:rsid w:val="00CA26E0"/>
    <w:rsid w:val="00CA370B"/>
    <w:rsid w:val="00CA3F47"/>
    <w:rsid w:val="00CA44D3"/>
    <w:rsid w:val="00CA4F5F"/>
    <w:rsid w:val="00CA515F"/>
    <w:rsid w:val="00CA53E0"/>
    <w:rsid w:val="00CA53EA"/>
    <w:rsid w:val="00CA574B"/>
    <w:rsid w:val="00CA5EA5"/>
    <w:rsid w:val="00CA6810"/>
    <w:rsid w:val="00CA6D38"/>
    <w:rsid w:val="00CA70AB"/>
    <w:rsid w:val="00CA73F5"/>
    <w:rsid w:val="00CA75ED"/>
    <w:rsid w:val="00CA7735"/>
    <w:rsid w:val="00CA7BAE"/>
    <w:rsid w:val="00CB0246"/>
    <w:rsid w:val="00CB02FD"/>
    <w:rsid w:val="00CB1AA4"/>
    <w:rsid w:val="00CB1B22"/>
    <w:rsid w:val="00CB2149"/>
    <w:rsid w:val="00CB2D0F"/>
    <w:rsid w:val="00CB2FC6"/>
    <w:rsid w:val="00CB321E"/>
    <w:rsid w:val="00CB3424"/>
    <w:rsid w:val="00CB3BF6"/>
    <w:rsid w:val="00CB3C24"/>
    <w:rsid w:val="00CB3C75"/>
    <w:rsid w:val="00CB4252"/>
    <w:rsid w:val="00CB49AE"/>
    <w:rsid w:val="00CB4BAD"/>
    <w:rsid w:val="00CB4C7B"/>
    <w:rsid w:val="00CB5070"/>
    <w:rsid w:val="00CB53E5"/>
    <w:rsid w:val="00CB5BE1"/>
    <w:rsid w:val="00CB6647"/>
    <w:rsid w:val="00CB6787"/>
    <w:rsid w:val="00CB699D"/>
    <w:rsid w:val="00CB699F"/>
    <w:rsid w:val="00CB6B21"/>
    <w:rsid w:val="00CB79C5"/>
    <w:rsid w:val="00CB7BD5"/>
    <w:rsid w:val="00CB7BDA"/>
    <w:rsid w:val="00CC03C4"/>
    <w:rsid w:val="00CC0721"/>
    <w:rsid w:val="00CC14A1"/>
    <w:rsid w:val="00CC1580"/>
    <w:rsid w:val="00CC1701"/>
    <w:rsid w:val="00CC1F6A"/>
    <w:rsid w:val="00CC20BB"/>
    <w:rsid w:val="00CC20CE"/>
    <w:rsid w:val="00CC262D"/>
    <w:rsid w:val="00CC284F"/>
    <w:rsid w:val="00CC2998"/>
    <w:rsid w:val="00CC4884"/>
    <w:rsid w:val="00CC50AA"/>
    <w:rsid w:val="00CC56B0"/>
    <w:rsid w:val="00CC578B"/>
    <w:rsid w:val="00CC5820"/>
    <w:rsid w:val="00CC5A9D"/>
    <w:rsid w:val="00CC5E1B"/>
    <w:rsid w:val="00CC5F0C"/>
    <w:rsid w:val="00CC6524"/>
    <w:rsid w:val="00CC6E15"/>
    <w:rsid w:val="00CD027F"/>
    <w:rsid w:val="00CD0325"/>
    <w:rsid w:val="00CD09E6"/>
    <w:rsid w:val="00CD0AEB"/>
    <w:rsid w:val="00CD0C14"/>
    <w:rsid w:val="00CD0CE7"/>
    <w:rsid w:val="00CD0DA0"/>
    <w:rsid w:val="00CD0EF0"/>
    <w:rsid w:val="00CD1D73"/>
    <w:rsid w:val="00CD2421"/>
    <w:rsid w:val="00CD2F10"/>
    <w:rsid w:val="00CD3140"/>
    <w:rsid w:val="00CD3757"/>
    <w:rsid w:val="00CD3D02"/>
    <w:rsid w:val="00CD4166"/>
    <w:rsid w:val="00CD44FC"/>
    <w:rsid w:val="00CD4839"/>
    <w:rsid w:val="00CD4F46"/>
    <w:rsid w:val="00CD557B"/>
    <w:rsid w:val="00CD61D0"/>
    <w:rsid w:val="00CD632B"/>
    <w:rsid w:val="00CD681E"/>
    <w:rsid w:val="00CD7982"/>
    <w:rsid w:val="00CD7F9D"/>
    <w:rsid w:val="00CE0293"/>
    <w:rsid w:val="00CE02A0"/>
    <w:rsid w:val="00CE041A"/>
    <w:rsid w:val="00CE052A"/>
    <w:rsid w:val="00CE059F"/>
    <w:rsid w:val="00CE05DF"/>
    <w:rsid w:val="00CE0DDF"/>
    <w:rsid w:val="00CE0EE1"/>
    <w:rsid w:val="00CE164A"/>
    <w:rsid w:val="00CE166F"/>
    <w:rsid w:val="00CE1B45"/>
    <w:rsid w:val="00CE1C6E"/>
    <w:rsid w:val="00CE21F0"/>
    <w:rsid w:val="00CE36C7"/>
    <w:rsid w:val="00CE3722"/>
    <w:rsid w:val="00CE37D2"/>
    <w:rsid w:val="00CE40B6"/>
    <w:rsid w:val="00CE4223"/>
    <w:rsid w:val="00CE47E1"/>
    <w:rsid w:val="00CE573E"/>
    <w:rsid w:val="00CE5E42"/>
    <w:rsid w:val="00CE6B33"/>
    <w:rsid w:val="00CE6F8D"/>
    <w:rsid w:val="00CE7403"/>
    <w:rsid w:val="00CE7906"/>
    <w:rsid w:val="00CE7CCB"/>
    <w:rsid w:val="00CF00E0"/>
    <w:rsid w:val="00CF0C34"/>
    <w:rsid w:val="00CF0FE9"/>
    <w:rsid w:val="00CF12A5"/>
    <w:rsid w:val="00CF13B7"/>
    <w:rsid w:val="00CF31EC"/>
    <w:rsid w:val="00CF3B77"/>
    <w:rsid w:val="00CF46CC"/>
    <w:rsid w:val="00CF4F87"/>
    <w:rsid w:val="00CF587A"/>
    <w:rsid w:val="00CF5950"/>
    <w:rsid w:val="00CF5CBC"/>
    <w:rsid w:val="00CF627A"/>
    <w:rsid w:val="00CF6446"/>
    <w:rsid w:val="00CF6684"/>
    <w:rsid w:val="00CF67DC"/>
    <w:rsid w:val="00CF6958"/>
    <w:rsid w:val="00CF769E"/>
    <w:rsid w:val="00CF7764"/>
    <w:rsid w:val="00CF79F4"/>
    <w:rsid w:val="00CF7B03"/>
    <w:rsid w:val="00CF7B7F"/>
    <w:rsid w:val="00D00480"/>
    <w:rsid w:val="00D00762"/>
    <w:rsid w:val="00D00EA2"/>
    <w:rsid w:val="00D026CF"/>
    <w:rsid w:val="00D03AC6"/>
    <w:rsid w:val="00D04004"/>
    <w:rsid w:val="00D040F2"/>
    <w:rsid w:val="00D0434A"/>
    <w:rsid w:val="00D04637"/>
    <w:rsid w:val="00D04E8C"/>
    <w:rsid w:val="00D0534E"/>
    <w:rsid w:val="00D0538A"/>
    <w:rsid w:val="00D053EC"/>
    <w:rsid w:val="00D059D6"/>
    <w:rsid w:val="00D05DB7"/>
    <w:rsid w:val="00D06066"/>
    <w:rsid w:val="00D06808"/>
    <w:rsid w:val="00D0701F"/>
    <w:rsid w:val="00D07023"/>
    <w:rsid w:val="00D07112"/>
    <w:rsid w:val="00D07807"/>
    <w:rsid w:val="00D07E0C"/>
    <w:rsid w:val="00D07FD9"/>
    <w:rsid w:val="00D10261"/>
    <w:rsid w:val="00D10351"/>
    <w:rsid w:val="00D103D7"/>
    <w:rsid w:val="00D10602"/>
    <w:rsid w:val="00D10F78"/>
    <w:rsid w:val="00D118D8"/>
    <w:rsid w:val="00D124D6"/>
    <w:rsid w:val="00D12857"/>
    <w:rsid w:val="00D12EC6"/>
    <w:rsid w:val="00D13BBA"/>
    <w:rsid w:val="00D13D20"/>
    <w:rsid w:val="00D14157"/>
    <w:rsid w:val="00D14236"/>
    <w:rsid w:val="00D14284"/>
    <w:rsid w:val="00D14536"/>
    <w:rsid w:val="00D14742"/>
    <w:rsid w:val="00D14FA4"/>
    <w:rsid w:val="00D15485"/>
    <w:rsid w:val="00D15715"/>
    <w:rsid w:val="00D159CF"/>
    <w:rsid w:val="00D15A4C"/>
    <w:rsid w:val="00D1623B"/>
    <w:rsid w:val="00D1660F"/>
    <w:rsid w:val="00D166CE"/>
    <w:rsid w:val="00D169FD"/>
    <w:rsid w:val="00D16F9B"/>
    <w:rsid w:val="00D172DF"/>
    <w:rsid w:val="00D172E6"/>
    <w:rsid w:val="00D17895"/>
    <w:rsid w:val="00D200B5"/>
    <w:rsid w:val="00D200E8"/>
    <w:rsid w:val="00D20F0A"/>
    <w:rsid w:val="00D2123E"/>
    <w:rsid w:val="00D2127D"/>
    <w:rsid w:val="00D21376"/>
    <w:rsid w:val="00D2196F"/>
    <w:rsid w:val="00D21A4B"/>
    <w:rsid w:val="00D21EBC"/>
    <w:rsid w:val="00D22B3D"/>
    <w:rsid w:val="00D22D1E"/>
    <w:rsid w:val="00D23358"/>
    <w:rsid w:val="00D233F6"/>
    <w:rsid w:val="00D23CA8"/>
    <w:rsid w:val="00D2523F"/>
    <w:rsid w:val="00D25525"/>
    <w:rsid w:val="00D259F3"/>
    <w:rsid w:val="00D25C72"/>
    <w:rsid w:val="00D263A9"/>
    <w:rsid w:val="00D265A0"/>
    <w:rsid w:val="00D26AE8"/>
    <w:rsid w:val="00D26F59"/>
    <w:rsid w:val="00D27843"/>
    <w:rsid w:val="00D279C1"/>
    <w:rsid w:val="00D27C1B"/>
    <w:rsid w:val="00D27EFB"/>
    <w:rsid w:val="00D3110A"/>
    <w:rsid w:val="00D31323"/>
    <w:rsid w:val="00D31586"/>
    <w:rsid w:val="00D31BFE"/>
    <w:rsid w:val="00D31CF4"/>
    <w:rsid w:val="00D32576"/>
    <w:rsid w:val="00D32DBB"/>
    <w:rsid w:val="00D332F0"/>
    <w:rsid w:val="00D334F6"/>
    <w:rsid w:val="00D33581"/>
    <w:rsid w:val="00D33B97"/>
    <w:rsid w:val="00D33BE8"/>
    <w:rsid w:val="00D33F32"/>
    <w:rsid w:val="00D3483E"/>
    <w:rsid w:val="00D34BD0"/>
    <w:rsid w:val="00D354F1"/>
    <w:rsid w:val="00D357E5"/>
    <w:rsid w:val="00D35843"/>
    <w:rsid w:val="00D358B6"/>
    <w:rsid w:val="00D362E0"/>
    <w:rsid w:val="00D364C9"/>
    <w:rsid w:val="00D36EB8"/>
    <w:rsid w:val="00D3731D"/>
    <w:rsid w:val="00D374B2"/>
    <w:rsid w:val="00D37894"/>
    <w:rsid w:val="00D378ED"/>
    <w:rsid w:val="00D37EC5"/>
    <w:rsid w:val="00D4020F"/>
    <w:rsid w:val="00D4039A"/>
    <w:rsid w:val="00D4050F"/>
    <w:rsid w:val="00D40B6E"/>
    <w:rsid w:val="00D41517"/>
    <w:rsid w:val="00D416C4"/>
    <w:rsid w:val="00D416F0"/>
    <w:rsid w:val="00D41A5B"/>
    <w:rsid w:val="00D428B3"/>
    <w:rsid w:val="00D4370B"/>
    <w:rsid w:val="00D437E4"/>
    <w:rsid w:val="00D43A28"/>
    <w:rsid w:val="00D43AE8"/>
    <w:rsid w:val="00D43EB4"/>
    <w:rsid w:val="00D443AB"/>
    <w:rsid w:val="00D443B3"/>
    <w:rsid w:val="00D44710"/>
    <w:rsid w:val="00D452B9"/>
    <w:rsid w:val="00D456E1"/>
    <w:rsid w:val="00D45C69"/>
    <w:rsid w:val="00D45D35"/>
    <w:rsid w:val="00D46003"/>
    <w:rsid w:val="00D46431"/>
    <w:rsid w:val="00D47AB9"/>
    <w:rsid w:val="00D50120"/>
    <w:rsid w:val="00D5093B"/>
    <w:rsid w:val="00D50B45"/>
    <w:rsid w:val="00D51308"/>
    <w:rsid w:val="00D51355"/>
    <w:rsid w:val="00D517C2"/>
    <w:rsid w:val="00D51C4B"/>
    <w:rsid w:val="00D5207A"/>
    <w:rsid w:val="00D5236F"/>
    <w:rsid w:val="00D52616"/>
    <w:rsid w:val="00D5384A"/>
    <w:rsid w:val="00D53A84"/>
    <w:rsid w:val="00D53C8A"/>
    <w:rsid w:val="00D54005"/>
    <w:rsid w:val="00D543FE"/>
    <w:rsid w:val="00D547EC"/>
    <w:rsid w:val="00D54AFD"/>
    <w:rsid w:val="00D54EB0"/>
    <w:rsid w:val="00D55505"/>
    <w:rsid w:val="00D5646F"/>
    <w:rsid w:val="00D567AC"/>
    <w:rsid w:val="00D5688C"/>
    <w:rsid w:val="00D56EE2"/>
    <w:rsid w:val="00D5725A"/>
    <w:rsid w:val="00D57B42"/>
    <w:rsid w:val="00D57C0D"/>
    <w:rsid w:val="00D604D5"/>
    <w:rsid w:val="00D606D8"/>
    <w:rsid w:val="00D610A4"/>
    <w:rsid w:val="00D61AFB"/>
    <w:rsid w:val="00D61CCF"/>
    <w:rsid w:val="00D61E71"/>
    <w:rsid w:val="00D622E5"/>
    <w:rsid w:val="00D62644"/>
    <w:rsid w:val="00D62A72"/>
    <w:rsid w:val="00D63351"/>
    <w:rsid w:val="00D63369"/>
    <w:rsid w:val="00D63994"/>
    <w:rsid w:val="00D64042"/>
    <w:rsid w:val="00D64130"/>
    <w:rsid w:val="00D646A1"/>
    <w:rsid w:val="00D64E0A"/>
    <w:rsid w:val="00D65D55"/>
    <w:rsid w:val="00D66F1C"/>
    <w:rsid w:val="00D7013C"/>
    <w:rsid w:val="00D70B37"/>
    <w:rsid w:val="00D71AAD"/>
    <w:rsid w:val="00D71B73"/>
    <w:rsid w:val="00D721F9"/>
    <w:rsid w:val="00D7307D"/>
    <w:rsid w:val="00D7365C"/>
    <w:rsid w:val="00D73B21"/>
    <w:rsid w:val="00D73E22"/>
    <w:rsid w:val="00D73E49"/>
    <w:rsid w:val="00D74135"/>
    <w:rsid w:val="00D74537"/>
    <w:rsid w:val="00D755AD"/>
    <w:rsid w:val="00D756A2"/>
    <w:rsid w:val="00D761B2"/>
    <w:rsid w:val="00D76552"/>
    <w:rsid w:val="00D769C1"/>
    <w:rsid w:val="00D76B46"/>
    <w:rsid w:val="00D779DF"/>
    <w:rsid w:val="00D77B46"/>
    <w:rsid w:val="00D80411"/>
    <w:rsid w:val="00D80927"/>
    <w:rsid w:val="00D80F7A"/>
    <w:rsid w:val="00D812D8"/>
    <w:rsid w:val="00D81F32"/>
    <w:rsid w:val="00D821A6"/>
    <w:rsid w:val="00D8240D"/>
    <w:rsid w:val="00D825E4"/>
    <w:rsid w:val="00D830F6"/>
    <w:rsid w:val="00D83204"/>
    <w:rsid w:val="00D839DF"/>
    <w:rsid w:val="00D84085"/>
    <w:rsid w:val="00D854B6"/>
    <w:rsid w:val="00D85D29"/>
    <w:rsid w:val="00D861B2"/>
    <w:rsid w:val="00D86743"/>
    <w:rsid w:val="00D8678A"/>
    <w:rsid w:val="00D90155"/>
    <w:rsid w:val="00D90209"/>
    <w:rsid w:val="00D909A2"/>
    <w:rsid w:val="00D90BF7"/>
    <w:rsid w:val="00D90FE8"/>
    <w:rsid w:val="00D91136"/>
    <w:rsid w:val="00D91569"/>
    <w:rsid w:val="00D91EC9"/>
    <w:rsid w:val="00D91F00"/>
    <w:rsid w:val="00D92156"/>
    <w:rsid w:val="00D926AF"/>
    <w:rsid w:val="00D92D4F"/>
    <w:rsid w:val="00D92EA5"/>
    <w:rsid w:val="00D93090"/>
    <w:rsid w:val="00D930CF"/>
    <w:rsid w:val="00D9334D"/>
    <w:rsid w:val="00D93AE9"/>
    <w:rsid w:val="00D93DFD"/>
    <w:rsid w:val="00D93E47"/>
    <w:rsid w:val="00D945A1"/>
    <w:rsid w:val="00D94D52"/>
    <w:rsid w:val="00D952DD"/>
    <w:rsid w:val="00D956B2"/>
    <w:rsid w:val="00D956C3"/>
    <w:rsid w:val="00D95E8A"/>
    <w:rsid w:val="00D96741"/>
    <w:rsid w:val="00D96BAF"/>
    <w:rsid w:val="00D96E96"/>
    <w:rsid w:val="00D9798A"/>
    <w:rsid w:val="00DA0A07"/>
    <w:rsid w:val="00DA1169"/>
    <w:rsid w:val="00DA1832"/>
    <w:rsid w:val="00DA1E7B"/>
    <w:rsid w:val="00DA1F45"/>
    <w:rsid w:val="00DA2603"/>
    <w:rsid w:val="00DA283B"/>
    <w:rsid w:val="00DA2EB7"/>
    <w:rsid w:val="00DA3119"/>
    <w:rsid w:val="00DA36AA"/>
    <w:rsid w:val="00DA3A58"/>
    <w:rsid w:val="00DA3CEA"/>
    <w:rsid w:val="00DA3F39"/>
    <w:rsid w:val="00DA47D1"/>
    <w:rsid w:val="00DA4F26"/>
    <w:rsid w:val="00DA63F8"/>
    <w:rsid w:val="00DA6BC3"/>
    <w:rsid w:val="00DA778C"/>
    <w:rsid w:val="00DA7EF6"/>
    <w:rsid w:val="00DB013E"/>
    <w:rsid w:val="00DB10A7"/>
    <w:rsid w:val="00DB116E"/>
    <w:rsid w:val="00DB20F4"/>
    <w:rsid w:val="00DB2177"/>
    <w:rsid w:val="00DB23BF"/>
    <w:rsid w:val="00DB2A9D"/>
    <w:rsid w:val="00DB3652"/>
    <w:rsid w:val="00DB3A96"/>
    <w:rsid w:val="00DB3B59"/>
    <w:rsid w:val="00DB495C"/>
    <w:rsid w:val="00DB4DAB"/>
    <w:rsid w:val="00DB4DC3"/>
    <w:rsid w:val="00DB547D"/>
    <w:rsid w:val="00DB5BC5"/>
    <w:rsid w:val="00DB5D5F"/>
    <w:rsid w:val="00DB6B07"/>
    <w:rsid w:val="00DB6E01"/>
    <w:rsid w:val="00DC053D"/>
    <w:rsid w:val="00DC0711"/>
    <w:rsid w:val="00DC08D6"/>
    <w:rsid w:val="00DC0F7F"/>
    <w:rsid w:val="00DC15F2"/>
    <w:rsid w:val="00DC179F"/>
    <w:rsid w:val="00DC1907"/>
    <w:rsid w:val="00DC1AE3"/>
    <w:rsid w:val="00DC1D12"/>
    <w:rsid w:val="00DC29D8"/>
    <w:rsid w:val="00DC2DF1"/>
    <w:rsid w:val="00DC3134"/>
    <w:rsid w:val="00DC340C"/>
    <w:rsid w:val="00DC3566"/>
    <w:rsid w:val="00DC37AA"/>
    <w:rsid w:val="00DC440D"/>
    <w:rsid w:val="00DC4757"/>
    <w:rsid w:val="00DC4C34"/>
    <w:rsid w:val="00DC4D86"/>
    <w:rsid w:val="00DC55EC"/>
    <w:rsid w:val="00DC5C03"/>
    <w:rsid w:val="00DC5CAE"/>
    <w:rsid w:val="00DC776E"/>
    <w:rsid w:val="00DD008A"/>
    <w:rsid w:val="00DD01B6"/>
    <w:rsid w:val="00DD052C"/>
    <w:rsid w:val="00DD08BB"/>
    <w:rsid w:val="00DD0A99"/>
    <w:rsid w:val="00DD0B35"/>
    <w:rsid w:val="00DD0CFC"/>
    <w:rsid w:val="00DD14C1"/>
    <w:rsid w:val="00DD17AF"/>
    <w:rsid w:val="00DD2133"/>
    <w:rsid w:val="00DD2A76"/>
    <w:rsid w:val="00DD3273"/>
    <w:rsid w:val="00DD3307"/>
    <w:rsid w:val="00DD4088"/>
    <w:rsid w:val="00DD4161"/>
    <w:rsid w:val="00DD42E3"/>
    <w:rsid w:val="00DD4495"/>
    <w:rsid w:val="00DD451F"/>
    <w:rsid w:val="00DD63BC"/>
    <w:rsid w:val="00DD6677"/>
    <w:rsid w:val="00DD686E"/>
    <w:rsid w:val="00DD70CA"/>
    <w:rsid w:val="00DD71A3"/>
    <w:rsid w:val="00DD71E5"/>
    <w:rsid w:val="00DD71E9"/>
    <w:rsid w:val="00DD73ED"/>
    <w:rsid w:val="00DD767F"/>
    <w:rsid w:val="00DD7699"/>
    <w:rsid w:val="00DD7C9E"/>
    <w:rsid w:val="00DD7D42"/>
    <w:rsid w:val="00DE04FF"/>
    <w:rsid w:val="00DE0CAF"/>
    <w:rsid w:val="00DE0EC8"/>
    <w:rsid w:val="00DE140F"/>
    <w:rsid w:val="00DE1515"/>
    <w:rsid w:val="00DE1AC3"/>
    <w:rsid w:val="00DE1BA2"/>
    <w:rsid w:val="00DE20BB"/>
    <w:rsid w:val="00DE25D7"/>
    <w:rsid w:val="00DE2649"/>
    <w:rsid w:val="00DE2832"/>
    <w:rsid w:val="00DE327F"/>
    <w:rsid w:val="00DE3696"/>
    <w:rsid w:val="00DE37AF"/>
    <w:rsid w:val="00DE443D"/>
    <w:rsid w:val="00DE4688"/>
    <w:rsid w:val="00DE486F"/>
    <w:rsid w:val="00DE4A89"/>
    <w:rsid w:val="00DE5B5B"/>
    <w:rsid w:val="00DE5F34"/>
    <w:rsid w:val="00DE630F"/>
    <w:rsid w:val="00DE6874"/>
    <w:rsid w:val="00DE6D17"/>
    <w:rsid w:val="00DE6D6E"/>
    <w:rsid w:val="00DE6DB1"/>
    <w:rsid w:val="00DE7102"/>
    <w:rsid w:val="00DE747D"/>
    <w:rsid w:val="00DE7FD6"/>
    <w:rsid w:val="00DF0120"/>
    <w:rsid w:val="00DF0DF5"/>
    <w:rsid w:val="00DF101B"/>
    <w:rsid w:val="00DF11DE"/>
    <w:rsid w:val="00DF15CB"/>
    <w:rsid w:val="00DF206A"/>
    <w:rsid w:val="00DF2201"/>
    <w:rsid w:val="00DF2567"/>
    <w:rsid w:val="00DF2D8F"/>
    <w:rsid w:val="00DF2F32"/>
    <w:rsid w:val="00DF3656"/>
    <w:rsid w:val="00DF3A3D"/>
    <w:rsid w:val="00DF3E0B"/>
    <w:rsid w:val="00DF4004"/>
    <w:rsid w:val="00DF4E5E"/>
    <w:rsid w:val="00DF4F36"/>
    <w:rsid w:val="00DF5273"/>
    <w:rsid w:val="00DF57ED"/>
    <w:rsid w:val="00DF5D72"/>
    <w:rsid w:val="00DF5F14"/>
    <w:rsid w:val="00DF6400"/>
    <w:rsid w:val="00DF6677"/>
    <w:rsid w:val="00DF6C3A"/>
    <w:rsid w:val="00DF71FD"/>
    <w:rsid w:val="00DF79E9"/>
    <w:rsid w:val="00DF7A7B"/>
    <w:rsid w:val="00DF7AE7"/>
    <w:rsid w:val="00E00C2D"/>
    <w:rsid w:val="00E00F86"/>
    <w:rsid w:val="00E019DB"/>
    <w:rsid w:val="00E02366"/>
    <w:rsid w:val="00E02444"/>
    <w:rsid w:val="00E02B91"/>
    <w:rsid w:val="00E02EAE"/>
    <w:rsid w:val="00E02EBC"/>
    <w:rsid w:val="00E03368"/>
    <w:rsid w:val="00E03395"/>
    <w:rsid w:val="00E03C93"/>
    <w:rsid w:val="00E045AF"/>
    <w:rsid w:val="00E045C5"/>
    <w:rsid w:val="00E0474B"/>
    <w:rsid w:val="00E04847"/>
    <w:rsid w:val="00E050E0"/>
    <w:rsid w:val="00E0535F"/>
    <w:rsid w:val="00E05C3E"/>
    <w:rsid w:val="00E05CED"/>
    <w:rsid w:val="00E05F02"/>
    <w:rsid w:val="00E06413"/>
    <w:rsid w:val="00E06DF7"/>
    <w:rsid w:val="00E07355"/>
    <w:rsid w:val="00E0775D"/>
    <w:rsid w:val="00E07AC6"/>
    <w:rsid w:val="00E07C8F"/>
    <w:rsid w:val="00E10AFF"/>
    <w:rsid w:val="00E10D1B"/>
    <w:rsid w:val="00E110BB"/>
    <w:rsid w:val="00E111A8"/>
    <w:rsid w:val="00E112C5"/>
    <w:rsid w:val="00E11572"/>
    <w:rsid w:val="00E11EFA"/>
    <w:rsid w:val="00E11FBF"/>
    <w:rsid w:val="00E121C5"/>
    <w:rsid w:val="00E126B8"/>
    <w:rsid w:val="00E129F3"/>
    <w:rsid w:val="00E12F8B"/>
    <w:rsid w:val="00E135DF"/>
    <w:rsid w:val="00E136C2"/>
    <w:rsid w:val="00E13E57"/>
    <w:rsid w:val="00E14140"/>
    <w:rsid w:val="00E1487F"/>
    <w:rsid w:val="00E14908"/>
    <w:rsid w:val="00E14D8C"/>
    <w:rsid w:val="00E14F41"/>
    <w:rsid w:val="00E1516D"/>
    <w:rsid w:val="00E15213"/>
    <w:rsid w:val="00E15313"/>
    <w:rsid w:val="00E154A4"/>
    <w:rsid w:val="00E154BC"/>
    <w:rsid w:val="00E15E52"/>
    <w:rsid w:val="00E15EB4"/>
    <w:rsid w:val="00E1633C"/>
    <w:rsid w:val="00E17437"/>
    <w:rsid w:val="00E17A7A"/>
    <w:rsid w:val="00E20332"/>
    <w:rsid w:val="00E20C56"/>
    <w:rsid w:val="00E20CDD"/>
    <w:rsid w:val="00E20FBF"/>
    <w:rsid w:val="00E21ADC"/>
    <w:rsid w:val="00E2224B"/>
    <w:rsid w:val="00E22AE0"/>
    <w:rsid w:val="00E22C16"/>
    <w:rsid w:val="00E22E95"/>
    <w:rsid w:val="00E22F76"/>
    <w:rsid w:val="00E2321C"/>
    <w:rsid w:val="00E2338E"/>
    <w:rsid w:val="00E23AF7"/>
    <w:rsid w:val="00E23C7B"/>
    <w:rsid w:val="00E24050"/>
    <w:rsid w:val="00E247B9"/>
    <w:rsid w:val="00E24BFC"/>
    <w:rsid w:val="00E24E91"/>
    <w:rsid w:val="00E2588E"/>
    <w:rsid w:val="00E25ACD"/>
    <w:rsid w:val="00E25D52"/>
    <w:rsid w:val="00E264AA"/>
    <w:rsid w:val="00E26B35"/>
    <w:rsid w:val="00E26D72"/>
    <w:rsid w:val="00E26D9F"/>
    <w:rsid w:val="00E26E74"/>
    <w:rsid w:val="00E26F8C"/>
    <w:rsid w:val="00E2707C"/>
    <w:rsid w:val="00E27084"/>
    <w:rsid w:val="00E27384"/>
    <w:rsid w:val="00E27A0A"/>
    <w:rsid w:val="00E27ED2"/>
    <w:rsid w:val="00E3012F"/>
    <w:rsid w:val="00E302F2"/>
    <w:rsid w:val="00E3039E"/>
    <w:rsid w:val="00E3140A"/>
    <w:rsid w:val="00E31619"/>
    <w:rsid w:val="00E31651"/>
    <w:rsid w:val="00E3167D"/>
    <w:rsid w:val="00E318EF"/>
    <w:rsid w:val="00E31E75"/>
    <w:rsid w:val="00E321CE"/>
    <w:rsid w:val="00E323FA"/>
    <w:rsid w:val="00E32888"/>
    <w:rsid w:val="00E32C17"/>
    <w:rsid w:val="00E32D05"/>
    <w:rsid w:val="00E32E05"/>
    <w:rsid w:val="00E33199"/>
    <w:rsid w:val="00E334B3"/>
    <w:rsid w:val="00E33DDE"/>
    <w:rsid w:val="00E34282"/>
    <w:rsid w:val="00E345C3"/>
    <w:rsid w:val="00E34642"/>
    <w:rsid w:val="00E34B7C"/>
    <w:rsid w:val="00E359B9"/>
    <w:rsid w:val="00E35A62"/>
    <w:rsid w:val="00E362A1"/>
    <w:rsid w:val="00E36327"/>
    <w:rsid w:val="00E36797"/>
    <w:rsid w:val="00E3694F"/>
    <w:rsid w:val="00E36991"/>
    <w:rsid w:val="00E36BDB"/>
    <w:rsid w:val="00E36D27"/>
    <w:rsid w:val="00E37631"/>
    <w:rsid w:val="00E401BE"/>
    <w:rsid w:val="00E403FC"/>
    <w:rsid w:val="00E4085A"/>
    <w:rsid w:val="00E40FF4"/>
    <w:rsid w:val="00E4105D"/>
    <w:rsid w:val="00E41102"/>
    <w:rsid w:val="00E413C6"/>
    <w:rsid w:val="00E415C0"/>
    <w:rsid w:val="00E41AC0"/>
    <w:rsid w:val="00E41E9F"/>
    <w:rsid w:val="00E42716"/>
    <w:rsid w:val="00E4287D"/>
    <w:rsid w:val="00E42BDE"/>
    <w:rsid w:val="00E42D85"/>
    <w:rsid w:val="00E42F66"/>
    <w:rsid w:val="00E4304A"/>
    <w:rsid w:val="00E43698"/>
    <w:rsid w:val="00E4467D"/>
    <w:rsid w:val="00E44BD8"/>
    <w:rsid w:val="00E44E5B"/>
    <w:rsid w:val="00E4525C"/>
    <w:rsid w:val="00E46BBD"/>
    <w:rsid w:val="00E46C64"/>
    <w:rsid w:val="00E4704F"/>
    <w:rsid w:val="00E477DA"/>
    <w:rsid w:val="00E478CE"/>
    <w:rsid w:val="00E479BA"/>
    <w:rsid w:val="00E47EEB"/>
    <w:rsid w:val="00E47F33"/>
    <w:rsid w:val="00E512AF"/>
    <w:rsid w:val="00E512BB"/>
    <w:rsid w:val="00E5198C"/>
    <w:rsid w:val="00E5249D"/>
    <w:rsid w:val="00E528E3"/>
    <w:rsid w:val="00E52AE7"/>
    <w:rsid w:val="00E52D60"/>
    <w:rsid w:val="00E53827"/>
    <w:rsid w:val="00E53877"/>
    <w:rsid w:val="00E54111"/>
    <w:rsid w:val="00E544E9"/>
    <w:rsid w:val="00E5480D"/>
    <w:rsid w:val="00E55195"/>
    <w:rsid w:val="00E5521F"/>
    <w:rsid w:val="00E560EA"/>
    <w:rsid w:val="00E56366"/>
    <w:rsid w:val="00E56939"/>
    <w:rsid w:val="00E56A0F"/>
    <w:rsid w:val="00E56E89"/>
    <w:rsid w:val="00E577F7"/>
    <w:rsid w:val="00E57CC5"/>
    <w:rsid w:val="00E57EE3"/>
    <w:rsid w:val="00E6060C"/>
    <w:rsid w:val="00E607F1"/>
    <w:rsid w:val="00E60800"/>
    <w:rsid w:val="00E618CF"/>
    <w:rsid w:val="00E61B04"/>
    <w:rsid w:val="00E6216B"/>
    <w:rsid w:val="00E621A6"/>
    <w:rsid w:val="00E623A0"/>
    <w:rsid w:val="00E62542"/>
    <w:rsid w:val="00E62A5A"/>
    <w:rsid w:val="00E62E54"/>
    <w:rsid w:val="00E631FA"/>
    <w:rsid w:val="00E63D1B"/>
    <w:rsid w:val="00E63DBF"/>
    <w:rsid w:val="00E63E7E"/>
    <w:rsid w:val="00E64059"/>
    <w:rsid w:val="00E6551F"/>
    <w:rsid w:val="00E65A4E"/>
    <w:rsid w:val="00E65C54"/>
    <w:rsid w:val="00E65F53"/>
    <w:rsid w:val="00E66235"/>
    <w:rsid w:val="00E664DD"/>
    <w:rsid w:val="00E679FE"/>
    <w:rsid w:val="00E701EF"/>
    <w:rsid w:val="00E702DD"/>
    <w:rsid w:val="00E70454"/>
    <w:rsid w:val="00E704A6"/>
    <w:rsid w:val="00E70522"/>
    <w:rsid w:val="00E70A45"/>
    <w:rsid w:val="00E71004"/>
    <w:rsid w:val="00E7100B"/>
    <w:rsid w:val="00E71691"/>
    <w:rsid w:val="00E71A15"/>
    <w:rsid w:val="00E71AA8"/>
    <w:rsid w:val="00E72017"/>
    <w:rsid w:val="00E72138"/>
    <w:rsid w:val="00E722E4"/>
    <w:rsid w:val="00E7269A"/>
    <w:rsid w:val="00E72A85"/>
    <w:rsid w:val="00E72E8C"/>
    <w:rsid w:val="00E7330A"/>
    <w:rsid w:val="00E7331A"/>
    <w:rsid w:val="00E743B5"/>
    <w:rsid w:val="00E749F7"/>
    <w:rsid w:val="00E75070"/>
    <w:rsid w:val="00E750CB"/>
    <w:rsid w:val="00E750F6"/>
    <w:rsid w:val="00E760FF"/>
    <w:rsid w:val="00E76F53"/>
    <w:rsid w:val="00E771AD"/>
    <w:rsid w:val="00E80F11"/>
    <w:rsid w:val="00E8180E"/>
    <w:rsid w:val="00E81A42"/>
    <w:rsid w:val="00E81EA1"/>
    <w:rsid w:val="00E82C1E"/>
    <w:rsid w:val="00E836A7"/>
    <w:rsid w:val="00E83BCC"/>
    <w:rsid w:val="00E8415C"/>
    <w:rsid w:val="00E846EB"/>
    <w:rsid w:val="00E84805"/>
    <w:rsid w:val="00E84CE5"/>
    <w:rsid w:val="00E8585E"/>
    <w:rsid w:val="00E86B94"/>
    <w:rsid w:val="00E86F98"/>
    <w:rsid w:val="00E87C61"/>
    <w:rsid w:val="00E87F46"/>
    <w:rsid w:val="00E87F8E"/>
    <w:rsid w:val="00E9059B"/>
    <w:rsid w:val="00E91092"/>
    <w:rsid w:val="00E91B79"/>
    <w:rsid w:val="00E931F9"/>
    <w:rsid w:val="00E937E7"/>
    <w:rsid w:val="00E93B1C"/>
    <w:rsid w:val="00E94479"/>
    <w:rsid w:val="00E9494A"/>
    <w:rsid w:val="00E94AF5"/>
    <w:rsid w:val="00E94BB0"/>
    <w:rsid w:val="00E94C7D"/>
    <w:rsid w:val="00E95781"/>
    <w:rsid w:val="00E959E8"/>
    <w:rsid w:val="00E95D15"/>
    <w:rsid w:val="00E965FE"/>
    <w:rsid w:val="00E96BAD"/>
    <w:rsid w:val="00E97E82"/>
    <w:rsid w:val="00EA0232"/>
    <w:rsid w:val="00EA0735"/>
    <w:rsid w:val="00EA08B1"/>
    <w:rsid w:val="00EA0D7A"/>
    <w:rsid w:val="00EA12CB"/>
    <w:rsid w:val="00EA1870"/>
    <w:rsid w:val="00EA1AB9"/>
    <w:rsid w:val="00EA1B55"/>
    <w:rsid w:val="00EA24C8"/>
    <w:rsid w:val="00EA297A"/>
    <w:rsid w:val="00EA2AD0"/>
    <w:rsid w:val="00EA2C67"/>
    <w:rsid w:val="00EA314E"/>
    <w:rsid w:val="00EA40CA"/>
    <w:rsid w:val="00EA4217"/>
    <w:rsid w:val="00EA42AC"/>
    <w:rsid w:val="00EA44AC"/>
    <w:rsid w:val="00EA45B2"/>
    <w:rsid w:val="00EA4822"/>
    <w:rsid w:val="00EA48EC"/>
    <w:rsid w:val="00EA4FDC"/>
    <w:rsid w:val="00EA5391"/>
    <w:rsid w:val="00EA6436"/>
    <w:rsid w:val="00EA6914"/>
    <w:rsid w:val="00EA6E61"/>
    <w:rsid w:val="00EA6FE5"/>
    <w:rsid w:val="00EA717D"/>
    <w:rsid w:val="00EA72EA"/>
    <w:rsid w:val="00EA78F1"/>
    <w:rsid w:val="00EA7A36"/>
    <w:rsid w:val="00EB09BF"/>
    <w:rsid w:val="00EB14EF"/>
    <w:rsid w:val="00EB1A4A"/>
    <w:rsid w:val="00EB1EA7"/>
    <w:rsid w:val="00EB1FEE"/>
    <w:rsid w:val="00EB226C"/>
    <w:rsid w:val="00EB27FE"/>
    <w:rsid w:val="00EB29B4"/>
    <w:rsid w:val="00EB2BA6"/>
    <w:rsid w:val="00EB3398"/>
    <w:rsid w:val="00EB33E7"/>
    <w:rsid w:val="00EB3780"/>
    <w:rsid w:val="00EB37F8"/>
    <w:rsid w:val="00EB3B38"/>
    <w:rsid w:val="00EB3D88"/>
    <w:rsid w:val="00EB4163"/>
    <w:rsid w:val="00EB4558"/>
    <w:rsid w:val="00EB4E0A"/>
    <w:rsid w:val="00EB559C"/>
    <w:rsid w:val="00EB60F6"/>
    <w:rsid w:val="00EB6308"/>
    <w:rsid w:val="00EB6EE0"/>
    <w:rsid w:val="00EB6FC0"/>
    <w:rsid w:val="00EB765C"/>
    <w:rsid w:val="00EB777A"/>
    <w:rsid w:val="00EC0540"/>
    <w:rsid w:val="00EC0BD5"/>
    <w:rsid w:val="00EC1093"/>
    <w:rsid w:val="00EC21EE"/>
    <w:rsid w:val="00EC23D9"/>
    <w:rsid w:val="00EC27E5"/>
    <w:rsid w:val="00EC2CD4"/>
    <w:rsid w:val="00EC2D97"/>
    <w:rsid w:val="00EC2DD4"/>
    <w:rsid w:val="00EC3357"/>
    <w:rsid w:val="00EC371F"/>
    <w:rsid w:val="00EC41DC"/>
    <w:rsid w:val="00EC6186"/>
    <w:rsid w:val="00EC61C5"/>
    <w:rsid w:val="00EC735F"/>
    <w:rsid w:val="00EC7DD3"/>
    <w:rsid w:val="00EC7EA4"/>
    <w:rsid w:val="00ED0358"/>
    <w:rsid w:val="00ED04AC"/>
    <w:rsid w:val="00ED08F6"/>
    <w:rsid w:val="00ED0A8E"/>
    <w:rsid w:val="00ED103D"/>
    <w:rsid w:val="00ED1F06"/>
    <w:rsid w:val="00ED29F2"/>
    <w:rsid w:val="00ED2AA5"/>
    <w:rsid w:val="00ED2E5F"/>
    <w:rsid w:val="00ED3132"/>
    <w:rsid w:val="00ED4048"/>
    <w:rsid w:val="00ED4189"/>
    <w:rsid w:val="00ED4851"/>
    <w:rsid w:val="00ED49B7"/>
    <w:rsid w:val="00ED4BF2"/>
    <w:rsid w:val="00ED5C43"/>
    <w:rsid w:val="00ED5C6D"/>
    <w:rsid w:val="00ED62C3"/>
    <w:rsid w:val="00ED693A"/>
    <w:rsid w:val="00ED7176"/>
    <w:rsid w:val="00ED7405"/>
    <w:rsid w:val="00ED753E"/>
    <w:rsid w:val="00EE0422"/>
    <w:rsid w:val="00EE0497"/>
    <w:rsid w:val="00EE0A61"/>
    <w:rsid w:val="00EE0E97"/>
    <w:rsid w:val="00EE0FAF"/>
    <w:rsid w:val="00EE12F5"/>
    <w:rsid w:val="00EE140F"/>
    <w:rsid w:val="00EE15CC"/>
    <w:rsid w:val="00EE1A9F"/>
    <w:rsid w:val="00EE1BC4"/>
    <w:rsid w:val="00EE2135"/>
    <w:rsid w:val="00EE22A4"/>
    <w:rsid w:val="00EE2675"/>
    <w:rsid w:val="00EE26EB"/>
    <w:rsid w:val="00EE2E52"/>
    <w:rsid w:val="00EE32A2"/>
    <w:rsid w:val="00EE32E0"/>
    <w:rsid w:val="00EE3525"/>
    <w:rsid w:val="00EE3C37"/>
    <w:rsid w:val="00EE3DD5"/>
    <w:rsid w:val="00EE3EB6"/>
    <w:rsid w:val="00EE51E7"/>
    <w:rsid w:val="00EE538C"/>
    <w:rsid w:val="00EE5A4C"/>
    <w:rsid w:val="00EE5CB4"/>
    <w:rsid w:val="00EE5D65"/>
    <w:rsid w:val="00EE5DC8"/>
    <w:rsid w:val="00EE5E5B"/>
    <w:rsid w:val="00EE6DEE"/>
    <w:rsid w:val="00EE6E89"/>
    <w:rsid w:val="00EE7086"/>
    <w:rsid w:val="00EE754A"/>
    <w:rsid w:val="00EE78A3"/>
    <w:rsid w:val="00EE7C31"/>
    <w:rsid w:val="00EE7C40"/>
    <w:rsid w:val="00EF002D"/>
    <w:rsid w:val="00EF048F"/>
    <w:rsid w:val="00EF070E"/>
    <w:rsid w:val="00EF0ECE"/>
    <w:rsid w:val="00EF12A2"/>
    <w:rsid w:val="00EF153F"/>
    <w:rsid w:val="00EF1D35"/>
    <w:rsid w:val="00EF21BC"/>
    <w:rsid w:val="00EF22DC"/>
    <w:rsid w:val="00EF263E"/>
    <w:rsid w:val="00EF291F"/>
    <w:rsid w:val="00EF2B2A"/>
    <w:rsid w:val="00EF2CB7"/>
    <w:rsid w:val="00EF2DB7"/>
    <w:rsid w:val="00EF2DCD"/>
    <w:rsid w:val="00EF322A"/>
    <w:rsid w:val="00EF3234"/>
    <w:rsid w:val="00EF38F5"/>
    <w:rsid w:val="00EF3900"/>
    <w:rsid w:val="00EF3949"/>
    <w:rsid w:val="00EF3A25"/>
    <w:rsid w:val="00EF3ACE"/>
    <w:rsid w:val="00EF3B08"/>
    <w:rsid w:val="00EF4249"/>
    <w:rsid w:val="00EF5341"/>
    <w:rsid w:val="00EF53AE"/>
    <w:rsid w:val="00EF5692"/>
    <w:rsid w:val="00EF59F7"/>
    <w:rsid w:val="00EF5C6B"/>
    <w:rsid w:val="00EF677B"/>
    <w:rsid w:val="00EF76AC"/>
    <w:rsid w:val="00EF7D1A"/>
    <w:rsid w:val="00F001F7"/>
    <w:rsid w:val="00F0060E"/>
    <w:rsid w:val="00F00C0C"/>
    <w:rsid w:val="00F00C69"/>
    <w:rsid w:val="00F00F84"/>
    <w:rsid w:val="00F0118E"/>
    <w:rsid w:val="00F0164C"/>
    <w:rsid w:val="00F0198A"/>
    <w:rsid w:val="00F02076"/>
    <w:rsid w:val="00F02519"/>
    <w:rsid w:val="00F0253D"/>
    <w:rsid w:val="00F02B11"/>
    <w:rsid w:val="00F032AD"/>
    <w:rsid w:val="00F03AAD"/>
    <w:rsid w:val="00F04793"/>
    <w:rsid w:val="00F04BFE"/>
    <w:rsid w:val="00F04BFF"/>
    <w:rsid w:val="00F05878"/>
    <w:rsid w:val="00F05B4E"/>
    <w:rsid w:val="00F05E60"/>
    <w:rsid w:val="00F06D48"/>
    <w:rsid w:val="00F07756"/>
    <w:rsid w:val="00F07816"/>
    <w:rsid w:val="00F07D60"/>
    <w:rsid w:val="00F07DA8"/>
    <w:rsid w:val="00F100BC"/>
    <w:rsid w:val="00F10328"/>
    <w:rsid w:val="00F10CF7"/>
    <w:rsid w:val="00F118E0"/>
    <w:rsid w:val="00F11940"/>
    <w:rsid w:val="00F119DC"/>
    <w:rsid w:val="00F11DD3"/>
    <w:rsid w:val="00F12436"/>
    <w:rsid w:val="00F12604"/>
    <w:rsid w:val="00F12B04"/>
    <w:rsid w:val="00F1320A"/>
    <w:rsid w:val="00F140A8"/>
    <w:rsid w:val="00F1464F"/>
    <w:rsid w:val="00F1482E"/>
    <w:rsid w:val="00F14A2D"/>
    <w:rsid w:val="00F14DFC"/>
    <w:rsid w:val="00F151DD"/>
    <w:rsid w:val="00F1535B"/>
    <w:rsid w:val="00F157D3"/>
    <w:rsid w:val="00F164F0"/>
    <w:rsid w:val="00F20043"/>
    <w:rsid w:val="00F201DA"/>
    <w:rsid w:val="00F20248"/>
    <w:rsid w:val="00F20627"/>
    <w:rsid w:val="00F206A0"/>
    <w:rsid w:val="00F215C6"/>
    <w:rsid w:val="00F216B1"/>
    <w:rsid w:val="00F216E1"/>
    <w:rsid w:val="00F21956"/>
    <w:rsid w:val="00F21A68"/>
    <w:rsid w:val="00F21EB6"/>
    <w:rsid w:val="00F21EC1"/>
    <w:rsid w:val="00F221FA"/>
    <w:rsid w:val="00F22461"/>
    <w:rsid w:val="00F22914"/>
    <w:rsid w:val="00F22EFF"/>
    <w:rsid w:val="00F23428"/>
    <w:rsid w:val="00F23736"/>
    <w:rsid w:val="00F23747"/>
    <w:rsid w:val="00F23858"/>
    <w:rsid w:val="00F23876"/>
    <w:rsid w:val="00F23CDB"/>
    <w:rsid w:val="00F23DB6"/>
    <w:rsid w:val="00F23FC3"/>
    <w:rsid w:val="00F24721"/>
    <w:rsid w:val="00F250C8"/>
    <w:rsid w:val="00F25FB3"/>
    <w:rsid w:val="00F260CC"/>
    <w:rsid w:val="00F27C84"/>
    <w:rsid w:val="00F3001F"/>
    <w:rsid w:val="00F304CF"/>
    <w:rsid w:val="00F3075A"/>
    <w:rsid w:val="00F30792"/>
    <w:rsid w:val="00F30E63"/>
    <w:rsid w:val="00F311FD"/>
    <w:rsid w:val="00F31AEF"/>
    <w:rsid w:val="00F31DCB"/>
    <w:rsid w:val="00F32506"/>
    <w:rsid w:val="00F326CA"/>
    <w:rsid w:val="00F3338D"/>
    <w:rsid w:val="00F33692"/>
    <w:rsid w:val="00F33B0C"/>
    <w:rsid w:val="00F33E11"/>
    <w:rsid w:val="00F34037"/>
    <w:rsid w:val="00F34C00"/>
    <w:rsid w:val="00F35202"/>
    <w:rsid w:val="00F355C8"/>
    <w:rsid w:val="00F35D8C"/>
    <w:rsid w:val="00F35E9A"/>
    <w:rsid w:val="00F36083"/>
    <w:rsid w:val="00F370EE"/>
    <w:rsid w:val="00F375D0"/>
    <w:rsid w:val="00F376AD"/>
    <w:rsid w:val="00F37D38"/>
    <w:rsid w:val="00F401B2"/>
    <w:rsid w:val="00F40326"/>
    <w:rsid w:val="00F40742"/>
    <w:rsid w:val="00F40C98"/>
    <w:rsid w:val="00F416D3"/>
    <w:rsid w:val="00F41CEB"/>
    <w:rsid w:val="00F42BDF"/>
    <w:rsid w:val="00F43337"/>
    <w:rsid w:val="00F43D83"/>
    <w:rsid w:val="00F44797"/>
    <w:rsid w:val="00F44CED"/>
    <w:rsid w:val="00F453C8"/>
    <w:rsid w:val="00F4569C"/>
    <w:rsid w:val="00F459DB"/>
    <w:rsid w:val="00F471FB"/>
    <w:rsid w:val="00F474C8"/>
    <w:rsid w:val="00F475C1"/>
    <w:rsid w:val="00F476D7"/>
    <w:rsid w:val="00F47921"/>
    <w:rsid w:val="00F50455"/>
    <w:rsid w:val="00F50843"/>
    <w:rsid w:val="00F509F6"/>
    <w:rsid w:val="00F50C3D"/>
    <w:rsid w:val="00F5119B"/>
    <w:rsid w:val="00F513BC"/>
    <w:rsid w:val="00F515B9"/>
    <w:rsid w:val="00F516F9"/>
    <w:rsid w:val="00F5190F"/>
    <w:rsid w:val="00F51B5E"/>
    <w:rsid w:val="00F51BF2"/>
    <w:rsid w:val="00F51EC8"/>
    <w:rsid w:val="00F5238F"/>
    <w:rsid w:val="00F52764"/>
    <w:rsid w:val="00F53110"/>
    <w:rsid w:val="00F534E3"/>
    <w:rsid w:val="00F53626"/>
    <w:rsid w:val="00F539A0"/>
    <w:rsid w:val="00F53C4B"/>
    <w:rsid w:val="00F53D41"/>
    <w:rsid w:val="00F5474A"/>
    <w:rsid w:val="00F54839"/>
    <w:rsid w:val="00F5489C"/>
    <w:rsid w:val="00F5515E"/>
    <w:rsid w:val="00F55277"/>
    <w:rsid w:val="00F5570E"/>
    <w:rsid w:val="00F557D5"/>
    <w:rsid w:val="00F55994"/>
    <w:rsid w:val="00F56134"/>
    <w:rsid w:val="00F5617C"/>
    <w:rsid w:val="00F56AEA"/>
    <w:rsid w:val="00F572DD"/>
    <w:rsid w:val="00F57712"/>
    <w:rsid w:val="00F57DA4"/>
    <w:rsid w:val="00F60753"/>
    <w:rsid w:val="00F60C7A"/>
    <w:rsid w:val="00F60EA8"/>
    <w:rsid w:val="00F61C61"/>
    <w:rsid w:val="00F61DAE"/>
    <w:rsid w:val="00F62CD9"/>
    <w:rsid w:val="00F6311A"/>
    <w:rsid w:val="00F64365"/>
    <w:rsid w:val="00F65EFD"/>
    <w:rsid w:val="00F66042"/>
    <w:rsid w:val="00F67030"/>
    <w:rsid w:val="00F67650"/>
    <w:rsid w:val="00F676FC"/>
    <w:rsid w:val="00F67E22"/>
    <w:rsid w:val="00F70982"/>
    <w:rsid w:val="00F70C47"/>
    <w:rsid w:val="00F70D4C"/>
    <w:rsid w:val="00F70DAC"/>
    <w:rsid w:val="00F729B8"/>
    <w:rsid w:val="00F730A0"/>
    <w:rsid w:val="00F735CC"/>
    <w:rsid w:val="00F735FF"/>
    <w:rsid w:val="00F73C13"/>
    <w:rsid w:val="00F73F3E"/>
    <w:rsid w:val="00F73F45"/>
    <w:rsid w:val="00F742C1"/>
    <w:rsid w:val="00F742C3"/>
    <w:rsid w:val="00F74647"/>
    <w:rsid w:val="00F74CFA"/>
    <w:rsid w:val="00F74DDE"/>
    <w:rsid w:val="00F74E2B"/>
    <w:rsid w:val="00F75321"/>
    <w:rsid w:val="00F75375"/>
    <w:rsid w:val="00F75B9F"/>
    <w:rsid w:val="00F76CD3"/>
    <w:rsid w:val="00F7713F"/>
    <w:rsid w:val="00F7735F"/>
    <w:rsid w:val="00F7792D"/>
    <w:rsid w:val="00F807A5"/>
    <w:rsid w:val="00F811EE"/>
    <w:rsid w:val="00F813F0"/>
    <w:rsid w:val="00F814E1"/>
    <w:rsid w:val="00F81853"/>
    <w:rsid w:val="00F819E6"/>
    <w:rsid w:val="00F82986"/>
    <w:rsid w:val="00F82DC7"/>
    <w:rsid w:val="00F84833"/>
    <w:rsid w:val="00F848A2"/>
    <w:rsid w:val="00F84A76"/>
    <w:rsid w:val="00F85507"/>
    <w:rsid w:val="00F85D62"/>
    <w:rsid w:val="00F86363"/>
    <w:rsid w:val="00F86509"/>
    <w:rsid w:val="00F86BA7"/>
    <w:rsid w:val="00F86C76"/>
    <w:rsid w:val="00F86EEC"/>
    <w:rsid w:val="00F871A3"/>
    <w:rsid w:val="00F87616"/>
    <w:rsid w:val="00F904EE"/>
    <w:rsid w:val="00F90CDA"/>
    <w:rsid w:val="00F917E4"/>
    <w:rsid w:val="00F91864"/>
    <w:rsid w:val="00F91EB6"/>
    <w:rsid w:val="00F928A5"/>
    <w:rsid w:val="00F92AD6"/>
    <w:rsid w:val="00F93CDA"/>
    <w:rsid w:val="00F94C86"/>
    <w:rsid w:val="00F950D6"/>
    <w:rsid w:val="00F955D8"/>
    <w:rsid w:val="00F95999"/>
    <w:rsid w:val="00F960A7"/>
    <w:rsid w:val="00F96AD8"/>
    <w:rsid w:val="00F96E1D"/>
    <w:rsid w:val="00F96F48"/>
    <w:rsid w:val="00F9728E"/>
    <w:rsid w:val="00F9786A"/>
    <w:rsid w:val="00FA03DE"/>
    <w:rsid w:val="00FA1DA5"/>
    <w:rsid w:val="00FA24D5"/>
    <w:rsid w:val="00FA2C4F"/>
    <w:rsid w:val="00FA2EDD"/>
    <w:rsid w:val="00FA319B"/>
    <w:rsid w:val="00FA32DF"/>
    <w:rsid w:val="00FA3495"/>
    <w:rsid w:val="00FA387B"/>
    <w:rsid w:val="00FA38C6"/>
    <w:rsid w:val="00FA4195"/>
    <w:rsid w:val="00FA4611"/>
    <w:rsid w:val="00FA4880"/>
    <w:rsid w:val="00FA598F"/>
    <w:rsid w:val="00FA6214"/>
    <w:rsid w:val="00FA6E05"/>
    <w:rsid w:val="00FA7023"/>
    <w:rsid w:val="00FA754F"/>
    <w:rsid w:val="00FA793F"/>
    <w:rsid w:val="00FA7B5E"/>
    <w:rsid w:val="00FB1914"/>
    <w:rsid w:val="00FB1A4A"/>
    <w:rsid w:val="00FB1EB3"/>
    <w:rsid w:val="00FB1FDE"/>
    <w:rsid w:val="00FB2B29"/>
    <w:rsid w:val="00FB2BE8"/>
    <w:rsid w:val="00FB2CAC"/>
    <w:rsid w:val="00FB2D58"/>
    <w:rsid w:val="00FB3B3E"/>
    <w:rsid w:val="00FB3BE8"/>
    <w:rsid w:val="00FB422C"/>
    <w:rsid w:val="00FB46EF"/>
    <w:rsid w:val="00FB4D88"/>
    <w:rsid w:val="00FB4FE4"/>
    <w:rsid w:val="00FB5A19"/>
    <w:rsid w:val="00FB5F63"/>
    <w:rsid w:val="00FB622D"/>
    <w:rsid w:val="00FB63C8"/>
    <w:rsid w:val="00FB6524"/>
    <w:rsid w:val="00FB66E0"/>
    <w:rsid w:val="00FB68B4"/>
    <w:rsid w:val="00FB6E41"/>
    <w:rsid w:val="00FB6E63"/>
    <w:rsid w:val="00FB7178"/>
    <w:rsid w:val="00FB7278"/>
    <w:rsid w:val="00FB7446"/>
    <w:rsid w:val="00FB74EC"/>
    <w:rsid w:val="00FB7C49"/>
    <w:rsid w:val="00FB7E55"/>
    <w:rsid w:val="00FB7ED4"/>
    <w:rsid w:val="00FB7F20"/>
    <w:rsid w:val="00FC0A06"/>
    <w:rsid w:val="00FC118A"/>
    <w:rsid w:val="00FC133A"/>
    <w:rsid w:val="00FC18B9"/>
    <w:rsid w:val="00FC1D73"/>
    <w:rsid w:val="00FC25BF"/>
    <w:rsid w:val="00FC2837"/>
    <w:rsid w:val="00FC2C74"/>
    <w:rsid w:val="00FC2DCB"/>
    <w:rsid w:val="00FC337B"/>
    <w:rsid w:val="00FC36E8"/>
    <w:rsid w:val="00FC4142"/>
    <w:rsid w:val="00FC41B1"/>
    <w:rsid w:val="00FC4628"/>
    <w:rsid w:val="00FC524B"/>
    <w:rsid w:val="00FC543C"/>
    <w:rsid w:val="00FC5E4B"/>
    <w:rsid w:val="00FC688A"/>
    <w:rsid w:val="00FC6E63"/>
    <w:rsid w:val="00FC6EFE"/>
    <w:rsid w:val="00FC7ED2"/>
    <w:rsid w:val="00FD0246"/>
    <w:rsid w:val="00FD09DA"/>
    <w:rsid w:val="00FD1321"/>
    <w:rsid w:val="00FD1AE5"/>
    <w:rsid w:val="00FD1D0A"/>
    <w:rsid w:val="00FD205D"/>
    <w:rsid w:val="00FD230A"/>
    <w:rsid w:val="00FD2871"/>
    <w:rsid w:val="00FD293A"/>
    <w:rsid w:val="00FD293E"/>
    <w:rsid w:val="00FD2A73"/>
    <w:rsid w:val="00FD2C9A"/>
    <w:rsid w:val="00FD394D"/>
    <w:rsid w:val="00FD3990"/>
    <w:rsid w:val="00FD39C3"/>
    <w:rsid w:val="00FD3AC1"/>
    <w:rsid w:val="00FD3B71"/>
    <w:rsid w:val="00FD413F"/>
    <w:rsid w:val="00FD612F"/>
    <w:rsid w:val="00FD65CC"/>
    <w:rsid w:val="00FD6D0F"/>
    <w:rsid w:val="00FD713B"/>
    <w:rsid w:val="00FD7706"/>
    <w:rsid w:val="00FD774B"/>
    <w:rsid w:val="00FD79E7"/>
    <w:rsid w:val="00FE0773"/>
    <w:rsid w:val="00FE0937"/>
    <w:rsid w:val="00FE109C"/>
    <w:rsid w:val="00FE1966"/>
    <w:rsid w:val="00FE1EB5"/>
    <w:rsid w:val="00FE22D0"/>
    <w:rsid w:val="00FE2AE8"/>
    <w:rsid w:val="00FE310D"/>
    <w:rsid w:val="00FE3110"/>
    <w:rsid w:val="00FE3362"/>
    <w:rsid w:val="00FE38CA"/>
    <w:rsid w:val="00FE39B4"/>
    <w:rsid w:val="00FE4558"/>
    <w:rsid w:val="00FE48D0"/>
    <w:rsid w:val="00FE4C29"/>
    <w:rsid w:val="00FE4DD0"/>
    <w:rsid w:val="00FE5898"/>
    <w:rsid w:val="00FE5E72"/>
    <w:rsid w:val="00FE5FA0"/>
    <w:rsid w:val="00FE673D"/>
    <w:rsid w:val="00FE6855"/>
    <w:rsid w:val="00FE6A6E"/>
    <w:rsid w:val="00FE6DD0"/>
    <w:rsid w:val="00FF0134"/>
    <w:rsid w:val="00FF0149"/>
    <w:rsid w:val="00FF07B5"/>
    <w:rsid w:val="00FF08DC"/>
    <w:rsid w:val="00FF08EB"/>
    <w:rsid w:val="00FF1EAE"/>
    <w:rsid w:val="00FF25FD"/>
    <w:rsid w:val="00FF26B9"/>
    <w:rsid w:val="00FF3075"/>
    <w:rsid w:val="00FF3657"/>
    <w:rsid w:val="00FF423D"/>
    <w:rsid w:val="00FF4895"/>
    <w:rsid w:val="00FF52F4"/>
    <w:rsid w:val="00FF5629"/>
    <w:rsid w:val="00FF57D1"/>
    <w:rsid w:val="00FF5D5E"/>
    <w:rsid w:val="00FF6348"/>
    <w:rsid w:val="00FF6F08"/>
    <w:rsid w:val="00FF71B9"/>
    <w:rsid w:val="00FF7253"/>
    <w:rsid w:val="00FF75B3"/>
    <w:rsid w:val="1B6005F9"/>
    <w:rsid w:val="256D4374"/>
    <w:rsid w:val="2F5C121A"/>
    <w:rsid w:val="591D5593"/>
    <w:rsid w:val="5EE36948"/>
    <w:rsid w:val="6CF462D5"/>
    <w:rsid w:val="7BF41F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FA9B10-5400-415F-99F0-F2AE7D56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2" w:uiPriority="9" w:qFormat="1"/>
    <w:lsdException w:name="heading 3" w:unhideWhenUsed="1" w:qFormat="1"/>
    <w:lsdException w:name="heading 4" w:semiHidden="1" w:unhideWhenUsed="1" w:qFormat="1"/>
    <w:lsdException w:name="heading 5" w:semiHidden="1" w:unhideWhenUsed="1" w:qFormat="1"/>
    <w:lsdException w:name="heading 6" w:qFormat="1"/>
    <w:lsdException w:name="heading 7"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0"/>
    <w:next w:val="a0"/>
    <w:link w:val="1Char"/>
    <w:pPr>
      <w:keepNext/>
      <w:keepLines/>
      <w:spacing w:before="340" w:after="330" w:line="578" w:lineRule="auto"/>
      <w:outlineLvl w:val="0"/>
    </w:pPr>
    <w:rPr>
      <w:b/>
      <w:bCs/>
      <w:kern w:val="44"/>
      <w:sz w:val="44"/>
      <w:szCs w:val="44"/>
    </w:rPr>
  </w:style>
  <w:style w:type="paragraph" w:styleId="20">
    <w:name w:val="heading 2"/>
    <w:basedOn w:val="a0"/>
    <w:next w:val="a0"/>
    <w:link w:val="2Char"/>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unhideWhenUsed/>
    <w:qFormat/>
    <w:pPr>
      <w:keepNext/>
      <w:keepLines/>
      <w:spacing w:before="260" w:after="260" w:line="416" w:lineRule="auto"/>
      <w:outlineLvl w:val="2"/>
    </w:pPr>
    <w:rPr>
      <w:b/>
      <w:bCs/>
      <w:sz w:val="32"/>
      <w:szCs w:val="32"/>
    </w:rPr>
  </w:style>
  <w:style w:type="paragraph" w:styleId="6">
    <w:name w:val="heading 6"/>
    <w:basedOn w:val="a0"/>
    <w:next w:val="a0"/>
    <w:link w:val="6Char"/>
    <w:qFormat/>
    <w:pPr>
      <w:keepNext/>
      <w:keepLines/>
      <w:spacing w:before="240" w:after="64" w:line="320" w:lineRule="auto"/>
      <w:outlineLvl w:val="5"/>
    </w:pPr>
    <w:rPr>
      <w:rFonts w:ascii="Arial" w:eastAsia="黑体" w:hAnsi="Arial"/>
      <w:b/>
      <w:bCs/>
      <w:sz w:val="24"/>
    </w:rPr>
  </w:style>
  <w:style w:type="paragraph" w:styleId="7">
    <w:name w:val="heading 7"/>
    <w:basedOn w:val="a0"/>
    <w:next w:val="a0"/>
    <w:link w:val="7Char"/>
    <w:qFormat/>
    <w:pPr>
      <w:keepNext/>
      <w:keepLines/>
      <w:spacing w:before="240" w:after="64" w:line="320" w:lineRule="auto"/>
      <w:outlineLvl w:val="6"/>
    </w:pPr>
    <w:rPr>
      <w:b/>
      <w:bCs/>
      <w:sz w:val="24"/>
    </w:rPr>
  </w:style>
  <w:style w:type="paragraph" w:styleId="8">
    <w:name w:val="heading 8"/>
    <w:basedOn w:val="a0"/>
    <w:next w:val="a0"/>
    <w:link w:val="8Char"/>
    <w:pPr>
      <w:keepNext/>
      <w:keepLines/>
      <w:spacing w:before="240" w:after="64" w:line="320" w:lineRule="auto"/>
      <w:outlineLvl w:val="7"/>
    </w:pPr>
    <w:rPr>
      <w:rFonts w:ascii="Arial" w:eastAsia="黑体" w:hAnsi="Arial"/>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semiHidden/>
    <w:rPr>
      <w:b/>
      <w:bCs/>
    </w:rPr>
  </w:style>
  <w:style w:type="paragraph" w:styleId="a5">
    <w:name w:val="annotation text"/>
    <w:basedOn w:val="a0"/>
    <w:link w:val="Char0"/>
    <w:semiHidden/>
    <w:pPr>
      <w:jc w:val="left"/>
    </w:pPr>
  </w:style>
  <w:style w:type="paragraph" w:styleId="70">
    <w:name w:val="toc 7"/>
    <w:basedOn w:val="a0"/>
    <w:next w:val="a0"/>
    <w:semiHidden/>
    <w:pPr>
      <w:ind w:left="1260"/>
      <w:jc w:val="left"/>
    </w:pPr>
    <w:rPr>
      <w:sz w:val="18"/>
      <w:szCs w:val="18"/>
    </w:rPr>
  </w:style>
  <w:style w:type="paragraph" w:styleId="a6">
    <w:name w:val="Document Map"/>
    <w:basedOn w:val="a0"/>
    <w:link w:val="Char1"/>
    <w:rPr>
      <w:rFonts w:ascii="宋体"/>
      <w:sz w:val="18"/>
      <w:szCs w:val="18"/>
    </w:rPr>
  </w:style>
  <w:style w:type="paragraph" w:styleId="5">
    <w:name w:val="toc 5"/>
    <w:basedOn w:val="a0"/>
    <w:next w:val="a0"/>
    <w:link w:val="5Char"/>
    <w:semiHidden/>
    <w:pPr>
      <w:ind w:left="840"/>
      <w:jc w:val="left"/>
    </w:pPr>
    <w:rPr>
      <w:sz w:val="18"/>
      <w:szCs w:val="18"/>
    </w:rPr>
  </w:style>
  <w:style w:type="paragraph" w:styleId="30">
    <w:name w:val="toc 3"/>
    <w:basedOn w:val="a0"/>
    <w:next w:val="a0"/>
    <w:uiPriority w:val="39"/>
    <w:qFormat/>
    <w:pPr>
      <w:ind w:left="420"/>
      <w:jc w:val="left"/>
    </w:pPr>
    <w:rPr>
      <w:i/>
      <w:iCs/>
      <w:sz w:val="20"/>
      <w:szCs w:val="20"/>
    </w:rPr>
  </w:style>
  <w:style w:type="paragraph" w:styleId="80">
    <w:name w:val="toc 8"/>
    <w:basedOn w:val="a0"/>
    <w:next w:val="a0"/>
    <w:link w:val="8Char0"/>
    <w:semiHidden/>
    <w:pPr>
      <w:ind w:left="1470"/>
      <w:jc w:val="left"/>
    </w:pPr>
    <w:rPr>
      <w:sz w:val="18"/>
      <w:szCs w:val="18"/>
    </w:rPr>
  </w:style>
  <w:style w:type="paragraph" w:styleId="a7">
    <w:name w:val="Date"/>
    <w:basedOn w:val="a0"/>
    <w:next w:val="a0"/>
    <w:link w:val="Char2"/>
    <w:pPr>
      <w:ind w:leftChars="2500" w:left="100"/>
    </w:pPr>
  </w:style>
  <w:style w:type="paragraph" w:styleId="a8">
    <w:name w:val="Balloon Text"/>
    <w:basedOn w:val="a0"/>
    <w:link w:val="Char3"/>
    <w:semiHidden/>
    <w:rPr>
      <w:sz w:val="18"/>
      <w:szCs w:val="18"/>
    </w:rPr>
  </w:style>
  <w:style w:type="paragraph" w:styleId="a9">
    <w:name w:val="footer"/>
    <w:basedOn w:val="a0"/>
    <w:link w:val="Char4"/>
    <w:uiPriority w:val="99"/>
    <w:pPr>
      <w:tabs>
        <w:tab w:val="center" w:pos="4153"/>
        <w:tab w:val="right" w:pos="8306"/>
      </w:tabs>
      <w:snapToGrid w:val="0"/>
      <w:jc w:val="left"/>
    </w:pPr>
    <w:rPr>
      <w:sz w:val="18"/>
      <w:szCs w:val="18"/>
    </w:rPr>
  </w:style>
  <w:style w:type="paragraph" w:styleId="aa">
    <w:name w:val="header"/>
    <w:basedOn w:val="a0"/>
    <w:link w:val="Char5"/>
    <w:pPr>
      <w:pBdr>
        <w:bottom w:val="single" w:sz="6" w:space="1" w:color="auto"/>
      </w:pBdr>
      <w:tabs>
        <w:tab w:val="center" w:pos="4153"/>
        <w:tab w:val="right" w:pos="8306"/>
      </w:tabs>
      <w:snapToGrid w:val="0"/>
      <w:jc w:val="center"/>
    </w:pPr>
    <w:rPr>
      <w:sz w:val="18"/>
      <w:szCs w:val="18"/>
    </w:rPr>
  </w:style>
  <w:style w:type="paragraph" w:styleId="11">
    <w:name w:val="toc 1"/>
    <w:basedOn w:val="3"/>
    <w:next w:val="a0"/>
    <w:link w:val="1Char0"/>
    <w:uiPriority w:val="39"/>
    <w:qFormat/>
    <w:pPr>
      <w:keepNext w:val="0"/>
      <w:keepLines w:val="0"/>
      <w:spacing w:before="120" w:after="120" w:line="240" w:lineRule="auto"/>
      <w:jc w:val="left"/>
      <w:outlineLvl w:val="9"/>
    </w:pPr>
    <w:rPr>
      <w:caps/>
      <w:sz w:val="20"/>
      <w:szCs w:val="20"/>
    </w:rPr>
  </w:style>
  <w:style w:type="paragraph" w:styleId="4">
    <w:name w:val="toc 4"/>
    <w:basedOn w:val="a0"/>
    <w:next w:val="a0"/>
    <w:semiHidden/>
    <w:pPr>
      <w:ind w:left="630"/>
      <w:jc w:val="left"/>
    </w:pPr>
    <w:rPr>
      <w:sz w:val="18"/>
      <w:szCs w:val="18"/>
    </w:rPr>
  </w:style>
  <w:style w:type="paragraph" w:styleId="ab">
    <w:name w:val="Subtitle"/>
    <w:basedOn w:val="a0"/>
    <w:next w:val="a0"/>
    <w:link w:val="Char6"/>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60">
    <w:name w:val="toc 6"/>
    <w:basedOn w:val="a0"/>
    <w:next w:val="a0"/>
    <w:link w:val="6Char0"/>
    <w:semiHidden/>
    <w:pPr>
      <w:ind w:left="1050"/>
      <w:jc w:val="left"/>
    </w:pPr>
    <w:rPr>
      <w:sz w:val="18"/>
      <w:szCs w:val="18"/>
    </w:rPr>
  </w:style>
  <w:style w:type="paragraph" w:styleId="21">
    <w:name w:val="toc 2"/>
    <w:basedOn w:val="a0"/>
    <w:next w:val="a0"/>
    <w:link w:val="2Char0"/>
    <w:uiPriority w:val="39"/>
    <w:qFormat/>
    <w:pPr>
      <w:ind w:left="210"/>
      <w:jc w:val="left"/>
    </w:pPr>
    <w:rPr>
      <w:smallCaps/>
      <w:sz w:val="20"/>
      <w:szCs w:val="20"/>
    </w:rPr>
  </w:style>
  <w:style w:type="paragraph" w:styleId="9">
    <w:name w:val="toc 9"/>
    <w:basedOn w:val="a0"/>
    <w:next w:val="a0"/>
    <w:semiHidden/>
    <w:pPr>
      <w:ind w:left="1680"/>
      <w:jc w:val="left"/>
    </w:pPr>
    <w:rPr>
      <w:sz w:val="18"/>
      <w:szCs w:val="18"/>
    </w:rPr>
  </w:style>
  <w:style w:type="paragraph" w:styleId="ac">
    <w:name w:val="Normal (Web)"/>
    <w:basedOn w:val="a0"/>
    <w:link w:val="Char7"/>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d">
    <w:name w:val="Title"/>
    <w:basedOn w:val="a0"/>
    <w:qFormat/>
    <w:pPr>
      <w:spacing w:before="2000" w:after="420"/>
      <w:jc w:val="center"/>
      <w:outlineLvl w:val="0"/>
    </w:pPr>
    <w:rPr>
      <w:rFonts w:ascii="Arial" w:hAnsi="Arial" w:cs="Arial"/>
      <w:b/>
      <w:bCs/>
      <w:sz w:val="44"/>
      <w:szCs w:val="32"/>
    </w:rPr>
  </w:style>
  <w:style w:type="character" w:styleId="ae">
    <w:name w:val="Strong"/>
    <w:basedOn w:val="a1"/>
    <w:qFormat/>
    <w:rPr>
      <w:b/>
      <w:bCs/>
    </w:rPr>
  </w:style>
  <w:style w:type="character" w:styleId="af">
    <w:name w:val="FollowedHyperlink"/>
    <w:basedOn w:val="a1"/>
    <w:qFormat/>
    <w:rPr>
      <w:color w:val="800080"/>
      <w:u w:val="single"/>
    </w:rPr>
  </w:style>
  <w:style w:type="character" w:styleId="af0">
    <w:name w:val="Emphasis"/>
    <w:basedOn w:val="a1"/>
    <w:qFormat/>
    <w:rPr>
      <w:b/>
      <w:iCs/>
      <w:color w:val="F79646" w:themeColor="accent6"/>
    </w:rPr>
  </w:style>
  <w:style w:type="character" w:styleId="af1">
    <w:name w:val="line number"/>
    <w:basedOn w:val="a1"/>
  </w:style>
  <w:style w:type="character" w:styleId="af2">
    <w:name w:val="Hyperlink"/>
    <w:basedOn w:val="a1"/>
    <w:uiPriority w:val="99"/>
    <w:rPr>
      <w:color w:val="0000FF"/>
      <w:u w:val="single"/>
    </w:rPr>
  </w:style>
  <w:style w:type="character" w:styleId="af3">
    <w:name w:val="annotation reference"/>
    <w:basedOn w:val="a1"/>
    <w:semiHidden/>
    <w:rPr>
      <w:sz w:val="21"/>
      <w:szCs w:val="21"/>
    </w:rPr>
  </w:style>
  <w:style w:type="table" w:styleId="af4">
    <w:name w:val="Table Grid"/>
    <w:basedOn w:val="a2"/>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tcPr>
      <w:shd w:val="clear" w:color="auto" w:fill="auto"/>
    </w:tcPr>
    <w:tblStylePr w:type="firstRow">
      <w:rPr>
        <w:rFonts w:eastAsia="宋体"/>
        <w:b/>
      </w:rPr>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12">
    <w:name w:val="Table Colorful 1"/>
    <w:basedOn w:val="a2"/>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2">
    <w:name w:val="Table Colorful 2"/>
    <w:basedOn w:val="a2"/>
    <w:qFormat/>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2"/>
    <w:qFormat/>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6">
    <w:name w:val="Light Shading Accent 6"/>
    <w:basedOn w:val="a2"/>
    <w:uiPriority w:val="60"/>
    <w:qFormat/>
    <w:rPr>
      <w:color w:val="E36C0A"/>
    </w:rPr>
    <w:tblPr>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3">
    <w:name w:val="Light List Accent 3"/>
    <w:basedOn w:val="a2"/>
    <w:uiPriority w:val="61"/>
    <w:rPr>
      <w:rFonts w:asciiTheme="minorHAnsi" w:eastAsiaTheme="minorEastAsia" w:hAnsiTheme="minorHAnsi" w:cstheme="minorBidi"/>
      <w:sz w:val="22"/>
      <w:szCs w:val="22"/>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a">
    <w:name w:val="章节"/>
    <w:basedOn w:val="10"/>
    <w:next w:val="a0"/>
    <w:link w:val="Char8"/>
    <w:pPr>
      <w:keepNext w:val="0"/>
      <w:numPr>
        <w:numId w:val="1"/>
      </w:numPr>
      <w:tabs>
        <w:tab w:val="left" w:pos="540"/>
      </w:tabs>
      <w:spacing w:before="400" w:after="100" w:line="240" w:lineRule="auto"/>
      <w:jc w:val="center"/>
    </w:pPr>
    <w:rPr>
      <w:sz w:val="32"/>
    </w:rPr>
  </w:style>
  <w:style w:type="paragraph" w:customStyle="1" w:styleId="1">
    <w:name w:val="1级标题"/>
    <w:basedOn w:val="20"/>
    <w:next w:val="a0"/>
    <w:link w:val="1Char1"/>
    <w:qFormat/>
    <w:pPr>
      <w:pageBreakBefore/>
      <w:numPr>
        <w:numId w:val="2"/>
      </w:numPr>
      <w:pBdr>
        <w:bottom w:val="dashSmallGap" w:sz="12" w:space="1" w:color="006666"/>
      </w:pBdr>
      <w:spacing w:before="140" w:after="100" w:line="312" w:lineRule="auto"/>
      <w:jc w:val="left"/>
    </w:pPr>
    <w:rPr>
      <w:rFonts w:eastAsia="宋体"/>
      <w:sz w:val="28"/>
      <w:szCs w:val="21"/>
    </w:rPr>
  </w:style>
  <w:style w:type="paragraph" w:customStyle="1" w:styleId="13">
    <w:name w:val="引用1"/>
    <w:basedOn w:val="a0"/>
    <w:next w:val="a0"/>
    <w:link w:val="Char9"/>
    <w:qFormat/>
    <w:pPr>
      <w:pBdr>
        <w:top w:val="dashed" w:sz="4" w:space="1" w:color="006666"/>
        <w:left w:val="dashed" w:sz="4" w:space="4" w:color="006666"/>
        <w:bottom w:val="dashed" w:sz="4" w:space="1" w:color="006666"/>
        <w:right w:val="dashed" w:sz="4" w:space="4" w:color="006666"/>
      </w:pBdr>
      <w:shd w:val="clear" w:color="C0504D" w:fill="FFFFFF"/>
      <w:spacing w:before="120" w:after="120"/>
      <w:ind w:leftChars="50" w:left="50" w:rightChars="50" w:right="50"/>
    </w:pPr>
    <w:rPr>
      <w:color w:val="000000"/>
    </w:rPr>
  </w:style>
  <w:style w:type="paragraph" w:customStyle="1" w:styleId="af5">
    <w:name w:val="公式"/>
    <w:basedOn w:val="a0"/>
    <w:next w:val="a0"/>
    <w:link w:val="Chara"/>
    <w:qFormat/>
    <w:pPr>
      <w:spacing w:before="120" w:after="120"/>
      <w:ind w:leftChars="200" w:left="200" w:rightChars="100" w:right="100"/>
    </w:pPr>
    <w:rPr>
      <w:b/>
    </w:rPr>
  </w:style>
  <w:style w:type="character" w:customStyle="1" w:styleId="Char5">
    <w:name w:val="页眉 Char"/>
    <w:basedOn w:val="a1"/>
    <w:link w:val="aa"/>
    <w:rPr>
      <w:kern w:val="2"/>
      <w:sz w:val="18"/>
      <w:szCs w:val="18"/>
    </w:rPr>
  </w:style>
  <w:style w:type="character" w:customStyle="1" w:styleId="Char4">
    <w:name w:val="页脚 Char"/>
    <w:basedOn w:val="a1"/>
    <w:link w:val="a9"/>
    <w:uiPriority w:val="99"/>
    <w:rPr>
      <w:kern w:val="2"/>
      <w:sz w:val="18"/>
      <w:szCs w:val="18"/>
    </w:rPr>
  </w:style>
  <w:style w:type="character" w:customStyle="1" w:styleId="Char1">
    <w:name w:val="文档结构图 Char"/>
    <w:basedOn w:val="a1"/>
    <w:link w:val="a6"/>
    <w:rPr>
      <w:rFonts w:ascii="宋体"/>
      <w:kern w:val="2"/>
      <w:sz w:val="18"/>
      <w:szCs w:val="18"/>
    </w:rPr>
  </w:style>
  <w:style w:type="table" w:customStyle="1" w:styleId="af6">
    <w:name w:val="通用"/>
    <w:basedOn w:val="a2"/>
    <w:qFormat/>
    <w:tblPr>
      <w:tblInd w:w="0" w:type="dxa"/>
      <w:tblBorders>
        <w:top w:val="single" w:sz="12" w:space="0" w:color="006666"/>
        <w:left w:val="single" w:sz="12" w:space="0" w:color="006666"/>
        <w:bottom w:val="single" w:sz="12" w:space="0" w:color="006666"/>
        <w:right w:val="single" w:sz="12" w:space="0" w:color="006666"/>
        <w:insideH w:val="single" w:sz="4" w:space="0" w:color="006666"/>
        <w:insideV w:val="single" w:sz="4" w:space="0" w:color="006666"/>
      </w:tblBorders>
      <w:tblCellMar>
        <w:top w:w="0" w:type="dxa"/>
        <w:left w:w="108" w:type="dxa"/>
        <w:bottom w:w="0" w:type="dxa"/>
        <w:right w:w="108" w:type="dxa"/>
      </w:tblCellMar>
    </w:tblPr>
    <w:tcPr>
      <w:vAlign w:val="center"/>
    </w:tcPr>
    <w:tblStylePr w:type="firstRow">
      <w:rPr>
        <w:b w:val="0"/>
        <w:i w:val="0"/>
        <w:color w:val="FFFFFF" w:themeColor="background1"/>
      </w:rPr>
      <w:tblPr/>
      <w:tcPr>
        <w:shd w:val="clear" w:color="auto" w:fill="006666"/>
      </w:tcPr>
    </w:tblStylePr>
    <w:tblStylePr w:type="firstCol">
      <w:rPr>
        <w:b w:val="0"/>
      </w:rPr>
    </w:tblStylePr>
    <w:tblStylePr w:type="band2Horz">
      <w:rPr>
        <w:b w:val="0"/>
      </w:rPr>
      <w:tblPr/>
      <w:tcPr>
        <w:shd w:val="clear" w:color="auto" w:fill="FFFFFF"/>
      </w:tcPr>
    </w:tblStylePr>
  </w:style>
  <w:style w:type="character" w:customStyle="1" w:styleId="Char9">
    <w:name w:val="引用 Char"/>
    <w:basedOn w:val="a1"/>
    <w:link w:val="13"/>
    <w:qFormat/>
    <w:rPr>
      <w:rFonts w:asciiTheme="minorHAnsi" w:eastAsiaTheme="minorEastAsia" w:hAnsiTheme="minorHAnsi" w:cstheme="minorBidi"/>
      <w:color w:val="000000"/>
      <w:kern w:val="2"/>
      <w:sz w:val="21"/>
      <w:szCs w:val="22"/>
      <w:shd w:val="clear" w:color="C0504D" w:fill="FFFFFF"/>
    </w:rPr>
  </w:style>
  <w:style w:type="character" w:customStyle="1" w:styleId="2Char">
    <w:name w:val="标题 2 Char"/>
    <w:basedOn w:val="a1"/>
    <w:link w:val="20"/>
    <w:uiPriority w:val="9"/>
    <w:qFormat/>
    <w:rPr>
      <w:rFonts w:ascii="Arial" w:eastAsia="黑体" w:hAnsi="Arial"/>
      <w:b/>
      <w:bCs/>
      <w:kern w:val="2"/>
      <w:sz w:val="32"/>
      <w:szCs w:val="32"/>
    </w:rPr>
  </w:style>
  <w:style w:type="character" w:customStyle="1" w:styleId="Char6">
    <w:name w:val="副标题 Char"/>
    <w:basedOn w:val="a1"/>
    <w:link w:val="ab"/>
    <w:rPr>
      <w:rFonts w:asciiTheme="majorHAnsi" w:hAnsiTheme="majorHAnsi" w:cstheme="majorBidi"/>
      <w:b/>
      <w:bCs/>
      <w:kern w:val="28"/>
      <w:sz w:val="32"/>
      <w:szCs w:val="32"/>
    </w:rPr>
  </w:style>
  <w:style w:type="character" w:customStyle="1" w:styleId="Char2">
    <w:name w:val="日期 Char"/>
    <w:basedOn w:val="a1"/>
    <w:link w:val="a7"/>
    <w:rPr>
      <w:rFonts w:asciiTheme="minorHAnsi" w:eastAsiaTheme="minorEastAsia" w:hAnsiTheme="minorHAnsi" w:cstheme="minorBidi"/>
      <w:kern w:val="2"/>
      <w:sz w:val="21"/>
      <w:szCs w:val="22"/>
    </w:rPr>
  </w:style>
  <w:style w:type="paragraph" w:customStyle="1" w:styleId="TOC1">
    <w:name w:val="TOC 标题1"/>
    <w:basedOn w:val="10"/>
    <w:next w:val="a0"/>
    <w:link w:val="TOCHeadingChar"/>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1Char0">
    <w:name w:val="目录 1 Char"/>
    <w:basedOn w:val="a1"/>
    <w:link w:val="11"/>
    <w:uiPriority w:val="39"/>
    <w:qFormat/>
    <w:rPr>
      <w:rFonts w:asciiTheme="minorHAnsi" w:eastAsiaTheme="minorEastAsia" w:hAnsiTheme="minorHAnsi" w:cstheme="minorBidi"/>
      <w:b/>
      <w:bCs/>
      <w:caps/>
      <w:kern w:val="2"/>
    </w:rPr>
  </w:style>
  <w:style w:type="character" w:customStyle="1" w:styleId="2Char0">
    <w:name w:val="目录 2 Char"/>
    <w:basedOn w:val="a1"/>
    <w:link w:val="21"/>
    <w:uiPriority w:val="39"/>
    <w:qFormat/>
    <w:rPr>
      <w:rFonts w:asciiTheme="minorHAnsi" w:eastAsiaTheme="minorEastAsia" w:hAnsiTheme="minorHAnsi" w:cstheme="minorBidi"/>
      <w:smallCaps/>
      <w:kern w:val="2"/>
    </w:rPr>
  </w:style>
  <w:style w:type="paragraph" w:customStyle="1" w:styleId="2">
    <w:name w:val="2级标题"/>
    <w:basedOn w:val="3"/>
    <w:next w:val="a0"/>
    <w:link w:val="2Char1"/>
    <w:qFormat/>
    <w:pPr>
      <w:numPr>
        <w:numId w:val="3"/>
      </w:numPr>
      <w:spacing w:before="120" w:after="120"/>
    </w:pPr>
    <w:rPr>
      <w:sz w:val="24"/>
    </w:rPr>
  </w:style>
  <w:style w:type="character" w:customStyle="1" w:styleId="3Char">
    <w:name w:val="标题 3 Char"/>
    <w:basedOn w:val="a1"/>
    <w:link w:val="3"/>
    <w:semiHidden/>
    <w:qFormat/>
    <w:rPr>
      <w:rFonts w:asciiTheme="minorHAnsi" w:eastAsiaTheme="minorEastAsia" w:hAnsiTheme="minorHAnsi" w:cstheme="minorBidi"/>
      <w:b/>
      <w:bCs/>
      <w:kern w:val="2"/>
      <w:sz w:val="32"/>
      <w:szCs w:val="32"/>
    </w:rPr>
  </w:style>
  <w:style w:type="paragraph" w:customStyle="1" w:styleId="14">
    <w:name w:val="列出段落1"/>
    <w:basedOn w:val="a0"/>
    <w:link w:val="Charb"/>
    <w:uiPriority w:val="34"/>
    <w:qFormat/>
    <w:pPr>
      <w:ind w:firstLineChars="200" w:firstLine="420"/>
    </w:pPr>
  </w:style>
  <w:style w:type="character" w:customStyle="1" w:styleId="15">
    <w:name w:val="占位符文本1"/>
    <w:basedOn w:val="a1"/>
    <w:uiPriority w:val="99"/>
    <w:semiHidden/>
    <w:qFormat/>
    <w:rPr>
      <w:color w:val="808080"/>
    </w:rPr>
  </w:style>
  <w:style w:type="character" w:customStyle="1" w:styleId="Charb">
    <w:name w:val="列出段落 Char"/>
    <w:basedOn w:val="a1"/>
    <w:link w:val="14"/>
    <w:uiPriority w:val="34"/>
    <w:qFormat/>
    <w:locked/>
    <w:rPr>
      <w:rFonts w:asciiTheme="minorHAnsi" w:eastAsiaTheme="minorEastAsia" w:hAnsiTheme="minorHAnsi" w:cstheme="minorBidi"/>
      <w:kern w:val="2"/>
      <w:sz w:val="21"/>
      <w:szCs w:val="22"/>
    </w:rPr>
  </w:style>
  <w:style w:type="paragraph" w:customStyle="1" w:styleId="msolistparagraph0">
    <w:name w:val="msolistparagraph"/>
    <w:basedOn w:val="a0"/>
    <w:link w:val="msolistparagraphChar"/>
    <w:qFormat/>
    <w:pPr>
      <w:ind w:firstLineChars="200" w:firstLine="420"/>
    </w:pPr>
    <w:rPr>
      <w:rFonts w:ascii="Calibri" w:eastAsia="宋体" w:hAnsi="Calibri" w:cs="Times New Roman"/>
    </w:rPr>
  </w:style>
  <w:style w:type="character" w:customStyle="1" w:styleId="1Char1">
    <w:name w:val="1级标题 Char"/>
    <w:link w:val="1"/>
    <w:qFormat/>
    <w:rPr>
      <w:rFonts w:eastAsia="宋体"/>
      <w:sz w:val="28"/>
      <w:szCs w:val="21"/>
    </w:rPr>
  </w:style>
  <w:style w:type="character" w:customStyle="1" w:styleId="1Char">
    <w:name w:val="标题 1 Char"/>
    <w:link w:val="10"/>
    <w:qFormat/>
    <w:rPr>
      <w:b/>
      <w:bCs/>
      <w:kern w:val="44"/>
      <w:sz w:val="44"/>
      <w:szCs w:val="44"/>
    </w:rPr>
  </w:style>
  <w:style w:type="character" w:customStyle="1" w:styleId="Char8">
    <w:name w:val="章节 Char"/>
    <w:link w:val="a"/>
    <w:qFormat/>
    <w:rPr>
      <w:sz w:val="32"/>
    </w:rPr>
  </w:style>
  <w:style w:type="character" w:customStyle="1" w:styleId="Char7">
    <w:name w:val="普通(网站) Char"/>
    <w:link w:val="ac"/>
    <w:uiPriority w:val="99"/>
    <w:qFormat/>
    <w:rPr>
      <w:rFonts w:ascii="宋体" w:eastAsia="宋体" w:hAnsi="宋体" w:cs="宋体"/>
      <w:kern w:val="0"/>
      <w:sz w:val="24"/>
      <w:szCs w:val="24"/>
    </w:rPr>
  </w:style>
  <w:style w:type="character" w:customStyle="1" w:styleId="Char">
    <w:name w:val="批注主题 Char"/>
    <w:link w:val="a4"/>
    <w:qFormat/>
    <w:rPr>
      <w:b/>
      <w:bCs/>
    </w:rPr>
  </w:style>
  <w:style w:type="character" w:customStyle="1" w:styleId="Char0">
    <w:name w:val="批注文字 Char"/>
    <w:link w:val="a5"/>
    <w:qFormat/>
  </w:style>
  <w:style w:type="character" w:customStyle="1" w:styleId="Char3">
    <w:name w:val="批注框文本 Char"/>
    <w:link w:val="a8"/>
    <w:qFormat/>
    <w:rPr>
      <w:sz w:val="18"/>
      <w:szCs w:val="18"/>
    </w:rPr>
  </w:style>
  <w:style w:type="character" w:customStyle="1" w:styleId="8Char0">
    <w:name w:val="目录 8 Char"/>
    <w:link w:val="80"/>
    <w:qFormat/>
    <w:rPr>
      <w:sz w:val="18"/>
      <w:szCs w:val="18"/>
    </w:rPr>
  </w:style>
  <w:style w:type="character" w:customStyle="1" w:styleId="6Char0">
    <w:name w:val="目录 6 Char"/>
    <w:link w:val="60"/>
    <w:qFormat/>
    <w:rPr>
      <w:sz w:val="18"/>
      <w:szCs w:val="18"/>
    </w:rPr>
  </w:style>
  <w:style w:type="character" w:customStyle="1" w:styleId="5Char">
    <w:name w:val="目录 5 Char"/>
    <w:link w:val="5"/>
    <w:qFormat/>
    <w:rPr>
      <w:sz w:val="18"/>
      <w:szCs w:val="18"/>
    </w:rPr>
  </w:style>
  <w:style w:type="character" w:customStyle="1" w:styleId="2Char1">
    <w:name w:val="2级标题 Char"/>
    <w:link w:val="2"/>
    <w:qFormat/>
    <w:rPr>
      <w:sz w:val="24"/>
    </w:rPr>
  </w:style>
  <w:style w:type="character" w:customStyle="1" w:styleId="msolistparagraphChar">
    <w:name w:val="msolistparagraph Char"/>
    <w:link w:val="msolistparagraph0"/>
    <w:qFormat/>
    <w:rPr>
      <w:rFonts w:ascii="Calibri" w:eastAsia="宋体" w:hAnsi="Calibri" w:cs="Times New Roman" w:hint="default"/>
      <w:kern w:val="2"/>
      <w:sz w:val="21"/>
      <w:szCs w:val="22"/>
      <w:lang w:val="en-US" w:eastAsia="zh-CN" w:bidi="ar"/>
    </w:rPr>
  </w:style>
  <w:style w:type="character" w:customStyle="1" w:styleId="TOCHeadingChar">
    <w:name w:val="TOC Heading Char"/>
    <w:link w:val="TOC1"/>
    <w:uiPriority w:val="39"/>
    <w:qFormat/>
    <w:rPr>
      <w:rFonts w:asciiTheme="majorHAnsi" w:eastAsiaTheme="majorEastAsia" w:hAnsiTheme="majorHAnsi" w:cstheme="majorBidi"/>
      <w:color w:val="365F91" w:themeColor="accent1" w:themeShade="BF"/>
      <w:kern w:val="0"/>
      <w:sz w:val="28"/>
      <w:szCs w:val="28"/>
    </w:rPr>
  </w:style>
  <w:style w:type="character" w:customStyle="1" w:styleId="6Char">
    <w:name w:val="标题 6 Char"/>
    <w:link w:val="6"/>
    <w:qFormat/>
    <w:rPr>
      <w:rFonts w:ascii="Arial" w:eastAsia="黑体" w:hAnsi="Arial"/>
      <w:b/>
      <w:bCs/>
      <w:sz w:val="24"/>
    </w:rPr>
  </w:style>
  <w:style w:type="character" w:customStyle="1" w:styleId="7Char">
    <w:name w:val="标题 7 Char"/>
    <w:link w:val="7"/>
    <w:qFormat/>
    <w:rPr>
      <w:b/>
      <w:bCs/>
      <w:sz w:val="24"/>
    </w:rPr>
  </w:style>
  <w:style w:type="character" w:customStyle="1" w:styleId="8Char">
    <w:name w:val="标题 8 Char"/>
    <w:link w:val="8"/>
    <w:qFormat/>
    <w:rPr>
      <w:rFonts w:ascii="Arial" w:eastAsia="黑体" w:hAnsi="Arial"/>
      <w:sz w:val="24"/>
    </w:rPr>
  </w:style>
  <w:style w:type="character" w:customStyle="1" w:styleId="Chara">
    <w:name w:val="公式 Char"/>
    <w:link w:val="af5"/>
    <w:qFormat/>
    <w:rPr>
      <w:b/>
    </w:rPr>
  </w:style>
  <w:style w:type="paragraph" w:styleId="af7">
    <w:name w:val="List Paragraph"/>
    <w:basedOn w:val="a0"/>
    <w:uiPriority w:val="99"/>
    <w:rsid w:val="005A17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2.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28216;&#25103;&#31574;&#21010;\&#28216;&#25103;\&#22797;&#20214;%20DOTA&#25968;&#23383;&#25915;&#3005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F522A1-1714-4CD9-848B-3FBEC5FE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复件 DOTA数字攻略</Template>
  <TotalTime>1109</TotalTime>
  <Pages>12</Pages>
  <Words>1029</Words>
  <Characters>5870</Characters>
  <Application>Microsoft Office Word</Application>
  <DocSecurity>0</DocSecurity>
  <Lines>48</Lines>
  <Paragraphs>13</Paragraphs>
  <ScaleCrop>false</ScaleCrop>
  <Company>锐战</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陈宇翔</dc:creator>
  <cp:lastModifiedBy>chenyuxiang</cp:lastModifiedBy>
  <cp:revision>83</cp:revision>
  <cp:lastPrinted>2013-12-25T05:54:00Z</cp:lastPrinted>
  <dcterms:created xsi:type="dcterms:W3CDTF">2016-09-20T12:41:00Z</dcterms:created>
  <dcterms:modified xsi:type="dcterms:W3CDTF">2018-09-03T06:55:00Z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712753988</vt:i4>
  </property>
  <property fmtid="{D5CDD505-2E9C-101B-9397-08002B2CF9AE}" pid="3" name="KSOProductBuildVer">
    <vt:lpwstr>2052-10.1.0.6207</vt:lpwstr>
  </property>
</Properties>
</file>