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35008" w14:textId="49D0FD9F" w:rsidR="00824D56" w:rsidRPr="00824D56" w:rsidRDefault="005859C7" w:rsidP="007735E3">
      <w:pPr>
        <w:pStyle w:val="a4"/>
        <w:rPr>
          <w:rFonts w:hint="eastAsia"/>
        </w:rPr>
      </w:pPr>
      <w:r>
        <w:rPr>
          <w:rFonts w:hint="eastAsia"/>
        </w:rPr>
        <w:t>深渊镇·</w:t>
      </w:r>
      <w:r>
        <w:rPr>
          <w:rFonts w:hint="eastAsia"/>
        </w:rPr>
        <w:t>Ver</w:t>
      </w:r>
      <w:r>
        <w:t>.</w:t>
      </w:r>
      <w:r>
        <w:rPr>
          <w:rFonts w:hint="eastAsia"/>
        </w:rPr>
        <w:t>0.1</w:t>
      </w:r>
      <w:r>
        <w:rPr>
          <w:rFonts w:hint="eastAsia"/>
        </w:rPr>
        <w:t>版本</w:t>
      </w:r>
      <w:r>
        <w:t>大纲</w:t>
      </w:r>
    </w:p>
    <w:p w14:paraId="508231F3" w14:textId="719E99BF" w:rsidR="00824D56" w:rsidRPr="002C2175" w:rsidRDefault="00824D56" w:rsidP="00824D56">
      <w:pPr>
        <w:jc w:val="center"/>
        <w:rPr>
          <w:sz w:val="18"/>
          <w:szCs w:val="18"/>
        </w:rPr>
      </w:pPr>
      <w:r w:rsidRPr="002C2175">
        <w:rPr>
          <w:sz w:val="18"/>
          <w:szCs w:val="18"/>
        </w:rPr>
        <w:t>V</w:t>
      </w:r>
      <w:r w:rsidRPr="002C2175">
        <w:rPr>
          <w:rFonts w:hint="eastAsia"/>
          <w:sz w:val="18"/>
          <w:szCs w:val="18"/>
        </w:rPr>
        <w:t>er</w:t>
      </w:r>
      <w:r w:rsidR="005859C7">
        <w:rPr>
          <w:sz w:val="18"/>
          <w:szCs w:val="18"/>
        </w:rPr>
        <w:t>.1.0</w:t>
      </w:r>
    </w:p>
    <w:p w14:paraId="2DC31876" w14:textId="1101BBD5" w:rsidR="00824D56" w:rsidRDefault="00824D56" w:rsidP="00824D56">
      <w:pPr>
        <w:jc w:val="center"/>
        <w:rPr>
          <w:sz w:val="18"/>
          <w:szCs w:val="18"/>
        </w:rPr>
      </w:pPr>
      <w:r>
        <w:rPr>
          <w:sz w:val="18"/>
          <w:szCs w:val="18"/>
        </w:rPr>
        <w:t>201</w:t>
      </w:r>
      <w:r w:rsidR="005859C7">
        <w:rPr>
          <w:sz w:val="18"/>
          <w:szCs w:val="18"/>
        </w:rPr>
        <w:t>8</w:t>
      </w:r>
      <w:r w:rsidR="000B15F5">
        <w:rPr>
          <w:rFonts w:hint="eastAsia"/>
          <w:sz w:val="18"/>
          <w:szCs w:val="18"/>
        </w:rPr>
        <w:t>-</w:t>
      </w:r>
      <w:r w:rsidR="005859C7">
        <w:rPr>
          <w:sz w:val="18"/>
          <w:szCs w:val="18"/>
        </w:rPr>
        <w:t>8</w:t>
      </w:r>
      <w:r w:rsidR="000B15F5">
        <w:rPr>
          <w:rFonts w:hint="eastAsia"/>
          <w:sz w:val="18"/>
          <w:szCs w:val="18"/>
        </w:rPr>
        <w:t>-</w:t>
      </w:r>
      <w:r w:rsidR="005859C7">
        <w:rPr>
          <w:sz w:val="18"/>
          <w:szCs w:val="18"/>
        </w:rPr>
        <w:t>20</w:t>
      </w:r>
      <w:r>
        <w:rPr>
          <w:rFonts w:hint="eastAsia"/>
          <w:sz w:val="18"/>
          <w:szCs w:val="18"/>
        </w:rPr>
        <w:t>创建</w:t>
      </w:r>
    </w:p>
    <w:p w14:paraId="308E30E6" w14:textId="120DA956" w:rsidR="00824D56" w:rsidRPr="007735E3" w:rsidRDefault="005859C7" w:rsidP="007735E3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陈宇翔</w:t>
      </w:r>
    </w:p>
    <w:p w14:paraId="4E27EA69" w14:textId="77777777" w:rsidR="000B224B" w:rsidRDefault="00824D56" w:rsidP="00824D56">
      <w:pPr>
        <w:pStyle w:val="2"/>
        <w:numPr>
          <w:ilvl w:val="0"/>
          <w:numId w:val="0"/>
        </w:numPr>
        <w:ind w:left="420" w:hanging="420"/>
        <w:rPr>
          <w:noProof/>
        </w:rPr>
      </w:pPr>
      <w:bookmarkStart w:id="0" w:name="_Toc292972252"/>
      <w:bookmarkStart w:id="1" w:name="_Toc293490354"/>
      <w:bookmarkStart w:id="2" w:name="_Toc293996117"/>
      <w:bookmarkStart w:id="3" w:name="_Toc310686517"/>
      <w:bookmarkStart w:id="4" w:name="_Toc310686643"/>
      <w:bookmarkStart w:id="5" w:name="_Toc317795501"/>
      <w:bookmarkStart w:id="6" w:name="_Toc318102693"/>
      <w:bookmarkStart w:id="7" w:name="_Toc522537122"/>
      <w:r>
        <w:rPr>
          <w:rFonts w:hint="eastAsia"/>
        </w:rPr>
        <w:t>目录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rPr>
          <w:b w:val="0"/>
          <w:bCs w:val="0"/>
          <w:caps/>
          <w:sz w:val="20"/>
          <w:szCs w:val="20"/>
        </w:rPr>
        <w:fldChar w:fldCharType="begin"/>
      </w:r>
      <w:r>
        <w:rPr>
          <w:b w:val="0"/>
          <w:bCs w:val="0"/>
          <w:caps/>
          <w:sz w:val="20"/>
          <w:szCs w:val="20"/>
        </w:rPr>
        <w:instrText xml:space="preserve"> TOC \h \z \t "</w:instrText>
      </w:r>
      <w:r>
        <w:rPr>
          <w:b w:val="0"/>
          <w:bCs w:val="0"/>
          <w:caps/>
          <w:sz w:val="20"/>
          <w:szCs w:val="20"/>
        </w:rPr>
        <w:instrText>标题</w:instrText>
      </w:r>
      <w:r>
        <w:rPr>
          <w:b w:val="0"/>
          <w:bCs w:val="0"/>
          <w:caps/>
          <w:sz w:val="20"/>
          <w:szCs w:val="20"/>
        </w:rPr>
        <w:instrText xml:space="preserve"> 3,3,</w:instrText>
      </w:r>
      <w:r>
        <w:rPr>
          <w:b w:val="0"/>
          <w:bCs w:val="0"/>
          <w:caps/>
          <w:sz w:val="20"/>
          <w:szCs w:val="20"/>
        </w:rPr>
        <w:instrText>章节</w:instrText>
      </w:r>
      <w:r>
        <w:rPr>
          <w:b w:val="0"/>
          <w:bCs w:val="0"/>
          <w:caps/>
          <w:sz w:val="20"/>
          <w:szCs w:val="20"/>
        </w:rPr>
        <w:instrText>,1,1</w:instrText>
      </w:r>
      <w:r>
        <w:rPr>
          <w:b w:val="0"/>
          <w:bCs w:val="0"/>
          <w:caps/>
          <w:sz w:val="20"/>
          <w:szCs w:val="20"/>
        </w:rPr>
        <w:instrText>级标题</w:instrText>
      </w:r>
      <w:r>
        <w:rPr>
          <w:b w:val="0"/>
          <w:bCs w:val="0"/>
          <w:caps/>
          <w:sz w:val="20"/>
          <w:szCs w:val="20"/>
        </w:rPr>
        <w:instrText>,1,</w:instrText>
      </w:r>
      <w:r>
        <w:rPr>
          <w:b w:val="0"/>
          <w:bCs w:val="0"/>
          <w:caps/>
          <w:sz w:val="20"/>
          <w:szCs w:val="20"/>
        </w:rPr>
        <w:instrText>副标题</w:instrText>
      </w:r>
      <w:r>
        <w:rPr>
          <w:b w:val="0"/>
          <w:bCs w:val="0"/>
          <w:caps/>
          <w:sz w:val="20"/>
          <w:szCs w:val="20"/>
        </w:rPr>
        <w:instrText>,2,2</w:instrText>
      </w:r>
      <w:r>
        <w:rPr>
          <w:b w:val="0"/>
          <w:bCs w:val="0"/>
          <w:caps/>
          <w:sz w:val="20"/>
          <w:szCs w:val="20"/>
        </w:rPr>
        <w:instrText>级标题</w:instrText>
      </w:r>
      <w:r>
        <w:rPr>
          <w:b w:val="0"/>
          <w:bCs w:val="0"/>
          <w:caps/>
          <w:sz w:val="20"/>
          <w:szCs w:val="20"/>
        </w:rPr>
        <w:instrText xml:space="preserve">,2" </w:instrText>
      </w:r>
      <w:r>
        <w:rPr>
          <w:b w:val="0"/>
          <w:bCs w:val="0"/>
          <w:caps/>
          <w:sz w:val="20"/>
          <w:szCs w:val="20"/>
        </w:rPr>
        <w:fldChar w:fldCharType="separate"/>
      </w:r>
    </w:p>
    <w:p w14:paraId="6C58A146" w14:textId="77777777" w:rsidR="000B224B" w:rsidRDefault="000B224B">
      <w:pPr>
        <w:pStyle w:val="21"/>
        <w:tabs>
          <w:tab w:val="right" w:leader="dot" w:pos="9016"/>
        </w:tabs>
        <w:rPr>
          <w:smallCaps w:val="0"/>
          <w:noProof/>
          <w:sz w:val="21"/>
          <w:szCs w:val="22"/>
        </w:rPr>
      </w:pPr>
      <w:hyperlink w:anchor="_Toc522537122" w:history="1">
        <w:r w:rsidRPr="00515C8F">
          <w:rPr>
            <w:rStyle w:val="a9"/>
            <w:rFonts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_Toc522537122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F2FE02F" w14:textId="77777777" w:rsidR="000B224B" w:rsidRDefault="000B224B">
      <w:pPr>
        <w:pStyle w:val="11"/>
        <w:tabs>
          <w:tab w:val="left" w:pos="630"/>
          <w:tab w:val="right" w:leader="dot" w:pos="9016"/>
        </w:tabs>
        <w:rPr>
          <w:b w:val="0"/>
          <w:bCs w:val="0"/>
          <w:caps w:val="0"/>
          <w:noProof/>
          <w:sz w:val="21"/>
          <w:szCs w:val="22"/>
        </w:rPr>
      </w:pPr>
      <w:hyperlink w:anchor="_Toc522537123" w:history="1">
        <w:r w:rsidRPr="00515C8F">
          <w:rPr>
            <w:rStyle w:val="a9"/>
            <w:rFonts w:hint="eastAsia"/>
            <w:noProof/>
          </w:rPr>
          <w:t>一、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515C8F">
          <w:rPr>
            <w:rStyle w:val="a9"/>
            <w:rFonts w:hint="eastAsia"/>
            <w:noProof/>
          </w:rPr>
          <w:t>开发计划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_Toc522537123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  <w:bookmarkStart w:id="8" w:name="_GoBack"/>
      <w:bookmarkEnd w:id="8"/>
    </w:p>
    <w:p w14:paraId="0AB83854" w14:textId="77777777" w:rsidR="000B224B" w:rsidRDefault="000B224B">
      <w:pPr>
        <w:pStyle w:val="21"/>
        <w:tabs>
          <w:tab w:val="left" w:pos="630"/>
          <w:tab w:val="right" w:leader="dot" w:pos="9016"/>
        </w:tabs>
        <w:rPr>
          <w:smallCaps w:val="0"/>
          <w:noProof/>
          <w:sz w:val="21"/>
          <w:szCs w:val="22"/>
        </w:rPr>
      </w:pPr>
      <w:hyperlink w:anchor="_Toc522537124" w:history="1">
        <w:r w:rsidRPr="00515C8F">
          <w:rPr>
            <w:rStyle w:val="a9"/>
            <w:noProof/>
          </w:rPr>
          <w:t>1.</w:t>
        </w:r>
        <w:r>
          <w:rPr>
            <w:smallCaps w:val="0"/>
            <w:noProof/>
            <w:sz w:val="21"/>
            <w:szCs w:val="22"/>
          </w:rPr>
          <w:tab/>
        </w:r>
        <w:r w:rsidRPr="00515C8F">
          <w:rPr>
            <w:rStyle w:val="a9"/>
            <w:rFonts w:hint="eastAsia"/>
            <w:noProof/>
          </w:rPr>
          <w:t>版本编号：</w:t>
        </w:r>
        <w:r w:rsidRPr="00515C8F">
          <w:rPr>
            <w:rStyle w:val="a9"/>
            <w:noProof/>
          </w:rPr>
          <w:t>Ver.0.1</w:t>
        </w:r>
        <w:r w:rsidRPr="00515C8F">
          <w:rPr>
            <w:rStyle w:val="a9"/>
            <w:rFonts w:hint="eastAsia"/>
            <w:noProof/>
          </w:rPr>
          <w:t>版本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_Toc522537124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55AC68" w14:textId="77777777" w:rsidR="000B224B" w:rsidRDefault="000B224B">
      <w:pPr>
        <w:pStyle w:val="21"/>
        <w:tabs>
          <w:tab w:val="left" w:pos="630"/>
          <w:tab w:val="right" w:leader="dot" w:pos="9016"/>
        </w:tabs>
        <w:rPr>
          <w:smallCaps w:val="0"/>
          <w:noProof/>
          <w:sz w:val="21"/>
          <w:szCs w:val="22"/>
        </w:rPr>
      </w:pPr>
      <w:hyperlink w:anchor="_Toc522537125" w:history="1">
        <w:r w:rsidRPr="00515C8F">
          <w:rPr>
            <w:rStyle w:val="a9"/>
            <w:noProof/>
          </w:rPr>
          <w:t>2.</w:t>
        </w:r>
        <w:r>
          <w:rPr>
            <w:smallCaps w:val="0"/>
            <w:noProof/>
            <w:sz w:val="21"/>
            <w:szCs w:val="22"/>
          </w:rPr>
          <w:tab/>
        </w:r>
        <w:r w:rsidRPr="00515C8F">
          <w:rPr>
            <w:rStyle w:val="a9"/>
            <w:rFonts w:hint="eastAsia"/>
            <w:noProof/>
          </w:rPr>
          <w:t>完成时间：（待定）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_Toc522537125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C3ECF7" w14:textId="77777777" w:rsidR="000B224B" w:rsidRDefault="000B224B">
      <w:pPr>
        <w:pStyle w:val="11"/>
        <w:tabs>
          <w:tab w:val="left" w:pos="630"/>
          <w:tab w:val="right" w:leader="dot" w:pos="9016"/>
        </w:tabs>
        <w:rPr>
          <w:b w:val="0"/>
          <w:bCs w:val="0"/>
          <w:caps w:val="0"/>
          <w:noProof/>
          <w:sz w:val="21"/>
          <w:szCs w:val="22"/>
        </w:rPr>
      </w:pPr>
      <w:hyperlink w:anchor="_Toc522537126" w:history="1">
        <w:r w:rsidRPr="00515C8F">
          <w:rPr>
            <w:rStyle w:val="a9"/>
            <w:rFonts w:hint="eastAsia"/>
            <w:noProof/>
          </w:rPr>
          <w:t>二、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515C8F">
          <w:rPr>
            <w:rStyle w:val="a9"/>
            <w:rFonts w:hint="eastAsia"/>
            <w:noProof/>
          </w:rPr>
          <w:t>策划内容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_Toc522537126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66C21C" w14:textId="77777777" w:rsidR="000B224B" w:rsidRDefault="000B224B">
      <w:pPr>
        <w:pStyle w:val="21"/>
        <w:tabs>
          <w:tab w:val="left" w:pos="630"/>
          <w:tab w:val="right" w:leader="dot" w:pos="9016"/>
        </w:tabs>
        <w:rPr>
          <w:smallCaps w:val="0"/>
          <w:noProof/>
          <w:sz w:val="21"/>
          <w:szCs w:val="22"/>
        </w:rPr>
      </w:pPr>
      <w:hyperlink w:anchor="_Toc522537127" w:history="1">
        <w:r w:rsidRPr="00515C8F">
          <w:rPr>
            <w:rStyle w:val="a9"/>
            <w:noProof/>
          </w:rPr>
          <w:t>1.</w:t>
        </w:r>
        <w:r>
          <w:rPr>
            <w:smallCaps w:val="0"/>
            <w:noProof/>
            <w:sz w:val="21"/>
            <w:szCs w:val="22"/>
          </w:rPr>
          <w:tab/>
        </w:r>
        <w:r w:rsidRPr="00515C8F">
          <w:rPr>
            <w:rStyle w:val="a9"/>
            <w:rFonts w:hint="eastAsia"/>
            <w:noProof/>
          </w:rPr>
          <w:t>经营系统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_Toc522537127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3161BF" w14:textId="77777777" w:rsidR="000B224B" w:rsidRDefault="000B224B">
      <w:pPr>
        <w:pStyle w:val="21"/>
        <w:tabs>
          <w:tab w:val="left" w:pos="630"/>
          <w:tab w:val="right" w:leader="dot" w:pos="9016"/>
        </w:tabs>
        <w:rPr>
          <w:smallCaps w:val="0"/>
          <w:noProof/>
          <w:sz w:val="21"/>
          <w:szCs w:val="22"/>
        </w:rPr>
      </w:pPr>
      <w:hyperlink w:anchor="_Toc522537128" w:history="1">
        <w:r w:rsidRPr="00515C8F">
          <w:rPr>
            <w:rStyle w:val="a9"/>
            <w:noProof/>
          </w:rPr>
          <w:t>2.</w:t>
        </w:r>
        <w:r>
          <w:rPr>
            <w:smallCaps w:val="0"/>
            <w:noProof/>
            <w:sz w:val="21"/>
            <w:szCs w:val="22"/>
          </w:rPr>
          <w:tab/>
        </w:r>
        <w:r w:rsidRPr="00515C8F">
          <w:rPr>
            <w:rStyle w:val="a9"/>
            <w:rFonts w:hint="eastAsia"/>
            <w:noProof/>
          </w:rPr>
          <w:t>城镇系统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_Toc522537128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7FB15B" w14:textId="77777777" w:rsidR="000B224B" w:rsidRDefault="000B224B">
      <w:pPr>
        <w:pStyle w:val="21"/>
        <w:tabs>
          <w:tab w:val="left" w:pos="630"/>
          <w:tab w:val="right" w:leader="dot" w:pos="9016"/>
        </w:tabs>
        <w:rPr>
          <w:smallCaps w:val="0"/>
          <w:noProof/>
          <w:sz w:val="21"/>
          <w:szCs w:val="22"/>
        </w:rPr>
      </w:pPr>
      <w:hyperlink w:anchor="_Toc522537129" w:history="1">
        <w:r w:rsidRPr="00515C8F">
          <w:rPr>
            <w:rStyle w:val="a9"/>
            <w:noProof/>
          </w:rPr>
          <w:t>3.</w:t>
        </w:r>
        <w:r>
          <w:rPr>
            <w:smallCaps w:val="0"/>
            <w:noProof/>
            <w:sz w:val="21"/>
            <w:szCs w:val="22"/>
          </w:rPr>
          <w:tab/>
        </w:r>
        <w:r w:rsidRPr="00515C8F">
          <w:rPr>
            <w:rStyle w:val="a9"/>
            <w:rFonts w:hint="eastAsia"/>
            <w:noProof/>
          </w:rPr>
          <w:t>店铺系统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_Toc522537129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C3C925" w14:textId="77777777" w:rsidR="000B224B" w:rsidRDefault="000B224B">
      <w:pPr>
        <w:pStyle w:val="21"/>
        <w:tabs>
          <w:tab w:val="left" w:pos="630"/>
          <w:tab w:val="right" w:leader="dot" w:pos="9016"/>
        </w:tabs>
        <w:rPr>
          <w:smallCaps w:val="0"/>
          <w:noProof/>
          <w:sz w:val="21"/>
          <w:szCs w:val="22"/>
        </w:rPr>
      </w:pPr>
      <w:hyperlink w:anchor="_Toc522537130" w:history="1">
        <w:r w:rsidRPr="00515C8F">
          <w:rPr>
            <w:rStyle w:val="a9"/>
            <w:noProof/>
          </w:rPr>
          <w:t>4.</w:t>
        </w:r>
        <w:r>
          <w:rPr>
            <w:smallCaps w:val="0"/>
            <w:noProof/>
            <w:sz w:val="21"/>
            <w:szCs w:val="22"/>
          </w:rPr>
          <w:tab/>
        </w:r>
        <w:r w:rsidRPr="00515C8F">
          <w:rPr>
            <w:rStyle w:val="a9"/>
            <w:rFonts w:hint="eastAsia"/>
            <w:noProof/>
          </w:rPr>
          <w:t>游戏整体框架设计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_Toc522537130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088F85" w14:textId="77777777" w:rsidR="000B224B" w:rsidRDefault="000B224B">
      <w:pPr>
        <w:pStyle w:val="21"/>
        <w:tabs>
          <w:tab w:val="left" w:pos="630"/>
          <w:tab w:val="right" w:leader="dot" w:pos="9016"/>
        </w:tabs>
        <w:rPr>
          <w:smallCaps w:val="0"/>
          <w:noProof/>
          <w:sz w:val="21"/>
          <w:szCs w:val="22"/>
        </w:rPr>
      </w:pPr>
      <w:hyperlink w:anchor="_Toc522537131" w:history="1">
        <w:r w:rsidRPr="00515C8F">
          <w:rPr>
            <w:rStyle w:val="a9"/>
            <w:noProof/>
          </w:rPr>
          <w:t>5.</w:t>
        </w:r>
        <w:r>
          <w:rPr>
            <w:smallCaps w:val="0"/>
            <w:noProof/>
            <w:sz w:val="21"/>
            <w:szCs w:val="22"/>
          </w:rPr>
          <w:tab/>
        </w:r>
        <w:r w:rsidRPr="00515C8F">
          <w:rPr>
            <w:rStyle w:val="a9"/>
            <w:rFonts w:hint="eastAsia"/>
            <w:noProof/>
          </w:rPr>
          <w:t>各项表头设计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_Toc522537131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76BD8D" w14:textId="77777777" w:rsidR="000B224B" w:rsidRDefault="000B224B">
      <w:pPr>
        <w:pStyle w:val="11"/>
        <w:tabs>
          <w:tab w:val="left" w:pos="630"/>
          <w:tab w:val="right" w:leader="dot" w:pos="9016"/>
        </w:tabs>
        <w:rPr>
          <w:b w:val="0"/>
          <w:bCs w:val="0"/>
          <w:caps w:val="0"/>
          <w:noProof/>
          <w:sz w:val="21"/>
          <w:szCs w:val="22"/>
        </w:rPr>
      </w:pPr>
      <w:hyperlink w:anchor="_Toc522537132" w:history="1">
        <w:r w:rsidRPr="00515C8F">
          <w:rPr>
            <w:rStyle w:val="a9"/>
            <w:rFonts w:hint="eastAsia"/>
            <w:noProof/>
          </w:rPr>
          <w:t>三、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515C8F">
          <w:rPr>
            <w:rStyle w:val="a9"/>
            <w:rFonts w:hint="eastAsia"/>
            <w:noProof/>
          </w:rPr>
          <w:t>技术内容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_Toc522537132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52BB11" w14:textId="77777777" w:rsidR="000B224B" w:rsidRDefault="000B224B">
      <w:pPr>
        <w:pStyle w:val="21"/>
        <w:tabs>
          <w:tab w:val="left" w:pos="630"/>
          <w:tab w:val="right" w:leader="dot" w:pos="9016"/>
        </w:tabs>
        <w:rPr>
          <w:smallCaps w:val="0"/>
          <w:noProof/>
          <w:sz w:val="21"/>
          <w:szCs w:val="22"/>
        </w:rPr>
      </w:pPr>
      <w:hyperlink w:anchor="_Toc522537133" w:history="1">
        <w:r w:rsidRPr="00515C8F">
          <w:rPr>
            <w:rStyle w:val="a9"/>
            <w:noProof/>
          </w:rPr>
          <w:t>1.</w:t>
        </w:r>
        <w:r>
          <w:rPr>
            <w:smallCaps w:val="0"/>
            <w:noProof/>
            <w:sz w:val="21"/>
            <w:szCs w:val="22"/>
          </w:rPr>
          <w:tab/>
        </w:r>
        <w:r w:rsidRPr="00515C8F">
          <w:rPr>
            <w:rStyle w:val="a9"/>
            <w:rFonts w:hint="eastAsia"/>
            <w:noProof/>
          </w:rPr>
          <w:t>经营系统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_Toc522537133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DF43EF" w14:textId="77777777" w:rsidR="000B224B" w:rsidRDefault="000B224B">
      <w:pPr>
        <w:pStyle w:val="21"/>
        <w:tabs>
          <w:tab w:val="left" w:pos="630"/>
          <w:tab w:val="right" w:leader="dot" w:pos="9016"/>
        </w:tabs>
        <w:rPr>
          <w:smallCaps w:val="0"/>
          <w:noProof/>
          <w:sz w:val="21"/>
          <w:szCs w:val="22"/>
        </w:rPr>
      </w:pPr>
      <w:hyperlink w:anchor="_Toc522537134" w:history="1">
        <w:r w:rsidRPr="00515C8F">
          <w:rPr>
            <w:rStyle w:val="a9"/>
            <w:noProof/>
          </w:rPr>
          <w:t>2.</w:t>
        </w:r>
        <w:r>
          <w:rPr>
            <w:smallCaps w:val="0"/>
            <w:noProof/>
            <w:sz w:val="21"/>
            <w:szCs w:val="22"/>
          </w:rPr>
          <w:tab/>
        </w:r>
        <w:r w:rsidRPr="00515C8F">
          <w:rPr>
            <w:rStyle w:val="a9"/>
            <w:rFonts w:hint="eastAsia"/>
            <w:noProof/>
          </w:rPr>
          <w:t>角色生成器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_Toc522537134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3DE99C" w14:textId="77777777" w:rsidR="000B224B" w:rsidRDefault="000B224B">
      <w:pPr>
        <w:pStyle w:val="21"/>
        <w:tabs>
          <w:tab w:val="left" w:pos="630"/>
          <w:tab w:val="right" w:leader="dot" w:pos="9016"/>
        </w:tabs>
        <w:rPr>
          <w:smallCaps w:val="0"/>
          <w:noProof/>
          <w:sz w:val="21"/>
          <w:szCs w:val="22"/>
        </w:rPr>
      </w:pPr>
      <w:hyperlink w:anchor="_Toc522537135" w:history="1">
        <w:r w:rsidRPr="00515C8F">
          <w:rPr>
            <w:rStyle w:val="a9"/>
            <w:noProof/>
          </w:rPr>
          <w:t>3.</w:t>
        </w:r>
        <w:r>
          <w:rPr>
            <w:smallCaps w:val="0"/>
            <w:noProof/>
            <w:sz w:val="21"/>
            <w:szCs w:val="22"/>
          </w:rPr>
          <w:tab/>
        </w:r>
        <w:r w:rsidRPr="00515C8F">
          <w:rPr>
            <w:rStyle w:val="a9"/>
            <w:rFonts w:hint="eastAsia"/>
            <w:noProof/>
          </w:rPr>
          <w:t>店铺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_Toc522537135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37F1F1" w14:textId="77777777" w:rsidR="000B224B" w:rsidRDefault="000B224B">
      <w:pPr>
        <w:pStyle w:val="11"/>
        <w:tabs>
          <w:tab w:val="left" w:pos="630"/>
          <w:tab w:val="right" w:leader="dot" w:pos="9016"/>
        </w:tabs>
        <w:rPr>
          <w:b w:val="0"/>
          <w:bCs w:val="0"/>
          <w:caps w:val="0"/>
          <w:noProof/>
          <w:sz w:val="21"/>
          <w:szCs w:val="22"/>
        </w:rPr>
      </w:pPr>
      <w:hyperlink w:anchor="_Toc522537136" w:history="1">
        <w:r w:rsidRPr="00515C8F">
          <w:rPr>
            <w:rStyle w:val="a9"/>
            <w:rFonts w:hint="eastAsia"/>
            <w:noProof/>
          </w:rPr>
          <w:t>四、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515C8F">
          <w:rPr>
            <w:rStyle w:val="a9"/>
            <w:rFonts w:hint="eastAsia"/>
            <w:noProof/>
          </w:rPr>
          <w:t>美术内容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_Toc522537136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499672" w14:textId="77777777" w:rsidR="000B224B" w:rsidRDefault="000B224B">
      <w:pPr>
        <w:pStyle w:val="21"/>
        <w:tabs>
          <w:tab w:val="left" w:pos="630"/>
          <w:tab w:val="right" w:leader="dot" w:pos="9016"/>
        </w:tabs>
        <w:rPr>
          <w:smallCaps w:val="0"/>
          <w:noProof/>
          <w:sz w:val="21"/>
          <w:szCs w:val="22"/>
        </w:rPr>
      </w:pPr>
      <w:hyperlink w:anchor="_Toc522537137" w:history="1">
        <w:r w:rsidRPr="00515C8F">
          <w:rPr>
            <w:rStyle w:val="a9"/>
            <w:noProof/>
          </w:rPr>
          <w:t>1.</w:t>
        </w:r>
        <w:r>
          <w:rPr>
            <w:smallCaps w:val="0"/>
            <w:noProof/>
            <w:sz w:val="21"/>
            <w:szCs w:val="22"/>
          </w:rPr>
          <w:tab/>
        </w:r>
        <w:r w:rsidRPr="00515C8F">
          <w:rPr>
            <w:rStyle w:val="a9"/>
            <w:rFonts w:hint="eastAsia"/>
            <w:noProof/>
          </w:rPr>
          <w:t>店铺资源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_Toc522537137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1D82D6" w14:textId="77777777" w:rsidR="000B224B" w:rsidRDefault="000B224B">
      <w:pPr>
        <w:pStyle w:val="21"/>
        <w:tabs>
          <w:tab w:val="left" w:pos="630"/>
          <w:tab w:val="right" w:leader="dot" w:pos="9016"/>
        </w:tabs>
        <w:rPr>
          <w:smallCaps w:val="0"/>
          <w:noProof/>
          <w:sz w:val="21"/>
          <w:szCs w:val="22"/>
        </w:rPr>
      </w:pPr>
      <w:hyperlink w:anchor="_Toc522537138" w:history="1">
        <w:r w:rsidRPr="00515C8F">
          <w:rPr>
            <w:rStyle w:val="a9"/>
            <w:noProof/>
          </w:rPr>
          <w:t>2.</w:t>
        </w:r>
        <w:r>
          <w:rPr>
            <w:smallCaps w:val="0"/>
            <w:noProof/>
            <w:sz w:val="21"/>
            <w:szCs w:val="22"/>
          </w:rPr>
          <w:tab/>
        </w:r>
        <w:r w:rsidRPr="00515C8F">
          <w:rPr>
            <w:rStyle w:val="a9"/>
            <w:rFonts w:hint="eastAsia"/>
            <w:noProof/>
          </w:rPr>
          <w:t>冒险者、店员及史莱姆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_Toc522537138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310309" w14:textId="77777777" w:rsidR="000B224B" w:rsidRDefault="000B224B">
      <w:pPr>
        <w:pStyle w:val="21"/>
        <w:tabs>
          <w:tab w:val="left" w:pos="630"/>
          <w:tab w:val="right" w:leader="dot" w:pos="9016"/>
        </w:tabs>
        <w:rPr>
          <w:smallCaps w:val="0"/>
          <w:noProof/>
          <w:sz w:val="21"/>
          <w:szCs w:val="22"/>
        </w:rPr>
      </w:pPr>
      <w:hyperlink w:anchor="_Toc522537139" w:history="1">
        <w:r w:rsidRPr="00515C8F">
          <w:rPr>
            <w:rStyle w:val="a9"/>
            <w:noProof/>
          </w:rPr>
          <w:t>3.</w:t>
        </w:r>
        <w:r>
          <w:rPr>
            <w:smallCaps w:val="0"/>
            <w:noProof/>
            <w:sz w:val="21"/>
            <w:szCs w:val="22"/>
          </w:rPr>
          <w:tab/>
        </w:r>
        <w:r w:rsidRPr="00515C8F">
          <w:rPr>
            <w:rStyle w:val="a9"/>
            <w:rFonts w:hint="eastAsia"/>
            <w:noProof/>
          </w:rPr>
          <w:t>资源、商品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_Toc522537139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4E726C" w14:textId="77777777" w:rsidR="000B224B" w:rsidRDefault="000B224B">
      <w:pPr>
        <w:pStyle w:val="21"/>
        <w:tabs>
          <w:tab w:val="left" w:pos="630"/>
          <w:tab w:val="right" w:leader="dot" w:pos="9016"/>
        </w:tabs>
        <w:rPr>
          <w:smallCaps w:val="0"/>
          <w:noProof/>
          <w:sz w:val="21"/>
          <w:szCs w:val="22"/>
        </w:rPr>
      </w:pPr>
      <w:hyperlink w:anchor="_Toc522537140" w:history="1">
        <w:r w:rsidRPr="00515C8F">
          <w:rPr>
            <w:rStyle w:val="a9"/>
            <w:noProof/>
          </w:rPr>
          <w:t>4.</w:t>
        </w:r>
        <w:r>
          <w:rPr>
            <w:smallCaps w:val="0"/>
            <w:noProof/>
            <w:sz w:val="21"/>
            <w:szCs w:val="22"/>
          </w:rPr>
          <w:tab/>
        </w:r>
        <w:r w:rsidRPr="00515C8F">
          <w:rPr>
            <w:rStyle w:val="a9"/>
            <w:noProof/>
          </w:rPr>
          <w:t>UI</w:t>
        </w:r>
        <w:r w:rsidRPr="00515C8F">
          <w:rPr>
            <w:rStyle w:val="a9"/>
            <w:rFonts w:hint="eastAsia"/>
            <w:noProof/>
          </w:rPr>
          <w:t>及游戏风格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_Toc522537140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845DDC" w14:textId="77777777" w:rsidR="00824D56" w:rsidRDefault="00824D56" w:rsidP="00824D56">
      <w:pPr>
        <w:pStyle w:val="1"/>
      </w:pPr>
      <w:r>
        <w:lastRenderedPageBreak/>
        <w:fldChar w:fldCharType="end"/>
      </w:r>
      <w:bookmarkStart w:id="9" w:name="_Toc317870600"/>
      <w:bookmarkStart w:id="10" w:name="_Toc522537123"/>
      <w:r>
        <w:rPr>
          <w:rFonts w:hint="eastAsia"/>
        </w:rPr>
        <w:t>开发计划</w:t>
      </w:r>
      <w:bookmarkEnd w:id="9"/>
      <w:bookmarkEnd w:id="10"/>
    </w:p>
    <w:p w14:paraId="071176F3" w14:textId="6123E036" w:rsidR="00824D56" w:rsidRDefault="00824D56" w:rsidP="00824D56">
      <w:pPr>
        <w:pStyle w:val="2"/>
      </w:pPr>
      <w:bookmarkStart w:id="11" w:name="_Toc317870601"/>
      <w:bookmarkStart w:id="12" w:name="_Toc522537124"/>
      <w:r>
        <w:rPr>
          <w:rFonts w:hint="eastAsia"/>
        </w:rPr>
        <w:t>版本编号：</w:t>
      </w:r>
      <w:bookmarkEnd w:id="11"/>
      <w:r w:rsidR="005859C7">
        <w:rPr>
          <w:rFonts w:hint="eastAsia"/>
        </w:rPr>
        <w:t>Ver.</w:t>
      </w:r>
      <w:r w:rsidR="005859C7">
        <w:t>0.1</w:t>
      </w:r>
      <w:r w:rsidR="00B310C0">
        <w:t>版本</w:t>
      </w:r>
      <w:bookmarkEnd w:id="12"/>
    </w:p>
    <w:p w14:paraId="0C20301B" w14:textId="7D794B73" w:rsidR="006F08B6" w:rsidRDefault="006F08B6" w:rsidP="006F08B6">
      <w:pPr>
        <w:pStyle w:val="2"/>
      </w:pPr>
      <w:bookmarkStart w:id="13" w:name="_Toc317870602"/>
      <w:bookmarkStart w:id="14" w:name="_Toc466276864"/>
      <w:bookmarkStart w:id="15" w:name="_Toc522537125"/>
      <w:r>
        <w:rPr>
          <w:rFonts w:hint="eastAsia"/>
        </w:rPr>
        <w:t>完成时间：</w:t>
      </w:r>
      <w:bookmarkEnd w:id="13"/>
      <w:bookmarkEnd w:id="14"/>
      <w:r w:rsidR="000B15F5">
        <w:rPr>
          <w:rFonts w:hint="eastAsia"/>
        </w:rPr>
        <w:t>（待定）</w:t>
      </w:r>
      <w:bookmarkEnd w:id="15"/>
    </w:p>
    <w:p w14:paraId="44A8D87D" w14:textId="77777777" w:rsidR="00824D56" w:rsidRPr="00801E52" w:rsidRDefault="00824D56" w:rsidP="00824D56"/>
    <w:p w14:paraId="1C85FA85" w14:textId="2EF271CF" w:rsidR="00824D56" w:rsidRDefault="008433FB" w:rsidP="00824D56">
      <w:pPr>
        <w:pStyle w:val="1"/>
      </w:pPr>
      <w:bookmarkStart w:id="16" w:name="_Toc522537126"/>
      <w:r>
        <w:rPr>
          <w:rFonts w:hint="eastAsia"/>
        </w:rPr>
        <w:lastRenderedPageBreak/>
        <w:t>策划</w:t>
      </w:r>
      <w:r>
        <w:t>内容</w:t>
      </w:r>
      <w:bookmarkEnd w:id="16"/>
    </w:p>
    <w:p w14:paraId="376C2110" w14:textId="7B21A8CD" w:rsidR="00A76436" w:rsidRDefault="008433FB" w:rsidP="008433FB">
      <w:pPr>
        <w:pStyle w:val="2"/>
        <w:numPr>
          <w:ilvl w:val="0"/>
          <w:numId w:val="21"/>
        </w:numPr>
      </w:pPr>
      <w:bookmarkStart w:id="17" w:name="_Toc522537127"/>
      <w:r>
        <w:rPr>
          <w:rFonts w:hint="eastAsia"/>
        </w:rPr>
        <w:t>经营</w:t>
      </w:r>
      <w:r>
        <w:t>系统</w:t>
      </w:r>
      <w:bookmarkEnd w:id="17"/>
    </w:p>
    <w:p w14:paraId="4F332BDD" w14:textId="5A47F3DD" w:rsidR="008433FB" w:rsidRDefault="008433FB" w:rsidP="008433FB">
      <w:pPr>
        <w:pStyle w:val="af5"/>
        <w:numPr>
          <w:ilvl w:val="0"/>
          <w:numId w:val="23"/>
        </w:numPr>
        <w:ind w:firstLineChars="0"/>
      </w:pPr>
      <w:r>
        <w:rPr>
          <w:rFonts w:hint="eastAsia"/>
        </w:rPr>
        <w:t>基础</w:t>
      </w:r>
      <w:r>
        <w:t>的店铺经营系统。</w:t>
      </w:r>
    </w:p>
    <w:p w14:paraId="15634B91" w14:textId="7F51BCFD" w:rsidR="008433FB" w:rsidRDefault="008433FB" w:rsidP="008433FB">
      <w:pPr>
        <w:pStyle w:val="af5"/>
        <w:numPr>
          <w:ilvl w:val="0"/>
          <w:numId w:val="23"/>
        </w:numPr>
        <w:ind w:firstLineChars="0"/>
      </w:pPr>
      <w:r>
        <w:rPr>
          <w:rFonts w:hint="eastAsia"/>
        </w:rPr>
        <w:t>拥有</w:t>
      </w:r>
      <w:r>
        <w:rPr>
          <w:rFonts w:hint="eastAsia"/>
        </w:rPr>
        <w:t>NPC</w:t>
      </w:r>
      <w:r>
        <w:rPr>
          <w:rFonts w:hint="eastAsia"/>
        </w:rPr>
        <w:t>前来</w:t>
      </w:r>
      <w:r>
        <w:t>进行贸易，并且玩家可以支配自己的</w:t>
      </w:r>
      <w:r>
        <w:rPr>
          <w:rFonts w:hint="eastAsia"/>
        </w:rPr>
        <w:t>工匠</w:t>
      </w:r>
      <w:r>
        <w:t>。</w:t>
      </w:r>
    </w:p>
    <w:p w14:paraId="7DCC1FA1" w14:textId="18AAF064" w:rsidR="008433FB" w:rsidRDefault="008433FB" w:rsidP="008433FB">
      <w:pPr>
        <w:pStyle w:val="af5"/>
        <w:numPr>
          <w:ilvl w:val="0"/>
          <w:numId w:val="23"/>
        </w:numPr>
        <w:ind w:firstLineChars="0"/>
      </w:pPr>
      <w:r>
        <w:rPr>
          <w:rFonts w:hint="eastAsia"/>
        </w:rPr>
        <w:t>店铺</w:t>
      </w:r>
      <w:r>
        <w:t>内有店员和史莱</w:t>
      </w:r>
      <w:proofErr w:type="gramStart"/>
      <w:r>
        <w:t>姆</w:t>
      </w:r>
      <w:proofErr w:type="gramEnd"/>
      <w:r>
        <w:t>，</w:t>
      </w:r>
      <w:r>
        <w:rPr>
          <w:rFonts w:hint="eastAsia"/>
        </w:rPr>
        <w:t>能</w:t>
      </w:r>
      <w:r>
        <w:t>通过</w:t>
      </w:r>
      <w:r>
        <w:rPr>
          <w:rFonts w:hint="eastAsia"/>
        </w:rPr>
        <w:t>AI</w:t>
      </w:r>
      <w:r>
        <w:rPr>
          <w:rFonts w:hint="eastAsia"/>
        </w:rPr>
        <w:t>配置</w:t>
      </w:r>
      <w:r>
        <w:t>自动帮助贸易和资源生成。</w:t>
      </w:r>
    </w:p>
    <w:p w14:paraId="70D4E44C" w14:textId="27F19F7D" w:rsidR="008433FB" w:rsidRPr="008433FB" w:rsidRDefault="008433FB" w:rsidP="008433FB">
      <w:pPr>
        <w:pStyle w:val="af5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每一局经营</w:t>
      </w:r>
      <w:r>
        <w:t>时间拥有</w:t>
      </w:r>
      <w:r>
        <w:rPr>
          <w:rFonts w:hint="eastAsia"/>
        </w:rPr>
        <w:t>5</w:t>
      </w:r>
      <w:r>
        <w:rPr>
          <w:rFonts w:hint="eastAsia"/>
        </w:rPr>
        <w:t>分钟</w:t>
      </w:r>
      <w:r>
        <w:t>时间限制，时间</w:t>
      </w:r>
      <w:r>
        <w:rPr>
          <w:rFonts w:hint="eastAsia"/>
        </w:rPr>
        <w:t>归零</w:t>
      </w:r>
      <w:r>
        <w:t>之后</w:t>
      </w:r>
      <w:r>
        <w:rPr>
          <w:rFonts w:hint="eastAsia"/>
        </w:rPr>
        <w:t>不再</w:t>
      </w:r>
      <w:r>
        <w:t>产生前来店铺贸易的冒险者</w:t>
      </w:r>
      <w:r>
        <w:rPr>
          <w:rFonts w:hint="eastAsia"/>
        </w:rPr>
        <w:t>。</w:t>
      </w:r>
      <w:r>
        <w:t>且</w:t>
      </w:r>
      <w:r>
        <w:rPr>
          <w:rFonts w:hint="eastAsia"/>
        </w:rPr>
        <w:t>时间</w:t>
      </w:r>
      <w:r>
        <w:t>归零后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店铺</w:t>
      </w:r>
      <w:r>
        <w:t>内没有冒险者的情况下</w:t>
      </w:r>
      <w:r>
        <w:rPr>
          <w:rFonts w:hint="eastAsia"/>
        </w:rPr>
        <w:t>经营</w:t>
      </w:r>
      <w:r>
        <w:t>时间结束。</w:t>
      </w:r>
    </w:p>
    <w:p w14:paraId="5555AC4C" w14:textId="30367B68" w:rsidR="008433FB" w:rsidRDefault="008433FB" w:rsidP="008433FB">
      <w:pPr>
        <w:pStyle w:val="2"/>
      </w:pPr>
      <w:bookmarkStart w:id="18" w:name="_Toc522537128"/>
      <w:r>
        <w:rPr>
          <w:rFonts w:hint="eastAsia"/>
        </w:rPr>
        <w:t>城镇</w:t>
      </w:r>
      <w:r>
        <w:t>系统</w:t>
      </w:r>
      <w:bookmarkEnd w:id="18"/>
    </w:p>
    <w:p w14:paraId="7B80492F" w14:textId="4AF5F6FB" w:rsidR="008433FB" w:rsidRPr="008433FB" w:rsidRDefault="008433FB" w:rsidP="008433FB">
      <w:pPr>
        <w:pStyle w:val="af5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城镇</w:t>
      </w:r>
      <w:r>
        <w:t>拥有多个建筑，建筑可以花费货币升级。</w:t>
      </w:r>
    </w:p>
    <w:p w14:paraId="1C6825F6" w14:textId="5DDDED03" w:rsidR="008433FB" w:rsidRDefault="008433FB" w:rsidP="008433FB">
      <w:pPr>
        <w:pStyle w:val="2"/>
      </w:pPr>
      <w:bookmarkStart w:id="19" w:name="_Toc522537129"/>
      <w:r>
        <w:rPr>
          <w:rFonts w:hint="eastAsia"/>
        </w:rPr>
        <w:t>店铺</w:t>
      </w:r>
      <w:r>
        <w:t>系统</w:t>
      </w:r>
      <w:bookmarkEnd w:id="19"/>
    </w:p>
    <w:p w14:paraId="757C15EE" w14:textId="58205685" w:rsidR="008433FB" w:rsidRDefault="008433FB" w:rsidP="008433FB">
      <w:pPr>
        <w:pStyle w:val="af5"/>
        <w:numPr>
          <w:ilvl w:val="0"/>
          <w:numId w:val="24"/>
        </w:numPr>
        <w:ind w:firstLineChars="0"/>
      </w:pPr>
      <w:r>
        <w:rPr>
          <w:rFonts w:hint="eastAsia"/>
        </w:rPr>
        <w:t>店铺</w:t>
      </w:r>
      <w:r>
        <w:t>根据当前等级可以进行</w:t>
      </w:r>
      <w:r>
        <w:rPr>
          <w:rFonts w:hint="eastAsia"/>
        </w:rPr>
        <w:t>改建</w:t>
      </w:r>
      <w:r w:rsidR="000B224B">
        <w:rPr>
          <w:rFonts w:hint="eastAsia"/>
        </w:rPr>
        <w:t>、并</w:t>
      </w:r>
      <w:r w:rsidR="000B224B">
        <w:t>解锁新的店铺空间。</w:t>
      </w:r>
    </w:p>
    <w:p w14:paraId="69E227EE" w14:textId="0E1CDDC6" w:rsidR="008433FB" w:rsidRDefault="000B224B" w:rsidP="008433FB">
      <w:pPr>
        <w:pStyle w:val="af5"/>
        <w:numPr>
          <w:ilvl w:val="0"/>
          <w:numId w:val="24"/>
        </w:numPr>
        <w:ind w:firstLineChars="0"/>
      </w:pPr>
      <w:r>
        <w:rPr>
          <w:rFonts w:hint="eastAsia"/>
        </w:rPr>
        <w:t>店铺摆设</w:t>
      </w:r>
      <w:r>
        <w:t>和店员根据玩家策略可变。</w:t>
      </w:r>
    </w:p>
    <w:p w14:paraId="112DACA5" w14:textId="7B6C97F1" w:rsidR="000B224B" w:rsidRDefault="000B224B" w:rsidP="000B224B">
      <w:pPr>
        <w:pStyle w:val="2"/>
      </w:pPr>
      <w:bookmarkStart w:id="20" w:name="_Toc522537130"/>
      <w:r>
        <w:rPr>
          <w:rFonts w:hint="eastAsia"/>
        </w:rPr>
        <w:t>游戏</w:t>
      </w:r>
      <w:r>
        <w:t>整体框架设计</w:t>
      </w:r>
      <w:bookmarkEnd w:id="20"/>
    </w:p>
    <w:p w14:paraId="7128273B" w14:textId="447945EA" w:rsidR="000B224B" w:rsidRDefault="000B224B" w:rsidP="000B224B">
      <w:r>
        <w:rPr>
          <w:rFonts w:hint="eastAsia"/>
        </w:rPr>
        <w:t>基于</w:t>
      </w:r>
      <w:r>
        <w:t>经营、城镇和店铺，</w:t>
      </w:r>
      <w:proofErr w:type="gramStart"/>
      <w:r>
        <w:t>做全结构设计</w:t>
      </w:r>
      <w:proofErr w:type="gramEnd"/>
      <w:r>
        <w:t>。</w:t>
      </w:r>
    </w:p>
    <w:p w14:paraId="7B7BEF68" w14:textId="6A5D4058" w:rsidR="000B224B" w:rsidRDefault="000B224B" w:rsidP="000B224B">
      <w:r>
        <w:rPr>
          <w:rFonts w:hint="eastAsia"/>
        </w:rPr>
        <w:t>主要</w:t>
      </w:r>
      <w:r>
        <w:t>会针对一些玩法内容</w:t>
      </w:r>
      <w:r>
        <w:rPr>
          <w:rFonts w:hint="eastAsia"/>
        </w:rPr>
        <w:t>，</w:t>
      </w:r>
      <w:r>
        <w:t>如任务、探索和</w:t>
      </w:r>
      <w:proofErr w:type="gramStart"/>
      <w:r>
        <w:t>成就做</w:t>
      </w:r>
      <w:proofErr w:type="gramEnd"/>
      <w:r>
        <w:t>设计和铺垫。</w:t>
      </w:r>
    </w:p>
    <w:p w14:paraId="167A5F77" w14:textId="3A204C40" w:rsidR="000B224B" w:rsidRDefault="000B224B" w:rsidP="000B224B">
      <w:r>
        <w:rPr>
          <w:rFonts w:hint="eastAsia"/>
        </w:rPr>
        <w:t>并</w:t>
      </w:r>
      <w:r>
        <w:t>在玩法中预留交互性玩法的空间。</w:t>
      </w:r>
    </w:p>
    <w:p w14:paraId="041A13C3" w14:textId="192DDF0F" w:rsidR="000B224B" w:rsidRPr="000B224B" w:rsidRDefault="000B224B" w:rsidP="000B224B">
      <w:pPr>
        <w:pStyle w:val="2"/>
        <w:rPr>
          <w:rFonts w:hint="eastAsia"/>
        </w:rPr>
      </w:pPr>
      <w:bookmarkStart w:id="21" w:name="_Toc522537131"/>
      <w:proofErr w:type="gramStart"/>
      <w:r>
        <w:rPr>
          <w:rFonts w:hint="eastAsia"/>
        </w:rPr>
        <w:t>各</w:t>
      </w:r>
      <w:r>
        <w:t>项表</w:t>
      </w:r>
      <w:proofErr w:type="gramEnd"/>
      <w:r>
        <w:t>头设计</w:t>
      </w:r>
      <w:bookmarkEnd w:id="21"/>
    </w:p>
    <w:p w14:paraId="65199E54" w14:textId="36559C33" w:rsidR="002F60B4" w:rsidRDefault="008433FB" w:rsidP="002F60B4">
      <w:pPr>
        <w:pStyle w:val="1"/>
      </w:pPr>
      <w:bookmarkStart w:id="22" w:name="_Toc522537132"/>
      <w:r>
        <w:rPr>
          <w:rFonts w:hint="eastAsia"/>
        </w:rPr>
        <w:lastRenderedPageBreak/>
        <w:t>技术</w:t>
      </w:r>
      <w:r>
        <w:t>内容</w:t>
      </w:r>
      <w:bookmarkEnd w:id="22"/>
    </w:p>
    <w:p w14:paraId="218CD567" w14:textId="5EE36D76" w:rsidR="008433FB" w:rsidRDefault="008433FB" w:rsidP="008433FB">
      <w:pPr>
        <w:pStyle w:val="2"/>
        <w:numPr>
          <w:ilvl w:val="0"/>
          <w:numId w:val="17"/>
        </w:numPr>
      </w:pPr>
      <w:bookmarkStart w:id="23" w:name="_Toc522537133"/>
      <w:r>
        <w:rPr>
          <w:rFonts w:hint="eastAsia"/>
        </w:rPr>
        <w:t>经营系统</w:t>
      </w:r>
      <w:bookmarkEnd w:id="23"/>
    </w:p>
    <w:p w14:paraId="39051308" w14:textId="12B7F360" w:rsidR="008433FB" w:rsidRPr="008433FB" w:rsidRDefault="008433FB" w:rsidP="008433FB">
      <w:pPr>
        <w:rPr>
          <w:rFonts w:hint="eastAsia"/>
        </w:rPr>
      </w:pPr>
      <w:r>
        <w:rPr>
          <w:rFonts w:hint="eastAsia"/>
        </w:rPr>
        <w:t>能</w:t>
      </w:r>
      <w:r>
        <w:t>够跑通基础的经营玩法</w:t>
      </w:r>
      <w:r>
        <w:rPr>
          <w:rFonts w:hint="eastAsia"/>
        </w:rPr>
        <w:t>。</w:t>
      </w:r>
    </w:p>
    <w:p w14:paraId="27DE1467" w14:textId="3E3DCD0A" w:rsidR="008433FB" w:rsidRDefault="008433FB" w:rsidP="008433FB">
      <w:pPr>
        <w:pStyle w:val="2"/>
      </w:pPr>
      <w:bookmarkStart w:id="24" w:name="_Toc522537134"/>
      <w:r>
        <w:rPr>
          <w:rFonts w:hint="eastAsia"/>
        </w:rPr>
        <w:t>角色</w:t>
      </w:r>
      <w:r>
        <w:t>生成器</w:t>
      </w:r>
      <w:bookmarkEnd w:id="24"/>
    </w:p>
    <w:p w14:paraId="3E5631B3" w14:textId="77777777" w:rsidR="008433FB" w:rsidRDefault="008433FB" w:rsidP="008433FB">
      <w:r>
        <w:rPr>
          <w:rFonts w:hint="eastAsia"/>
        </w:rPr>
        <w:t>可</w:t>
      </w:r>
      <w:r>
        <w:t>通过简单的工具完成角色的生成。</w:t>
      </w:r>
    </w:p>
    <w:p w14:paraId="360058B5" w14:textId="0BBD82DC" w:rsidR="008433FB" w:rsidRDefault="008433FB" w:rsidP="008433FB">
      <w:r>
        <w:t>并</w:t>
      </w:r>
      <w:r>
        <w:rPr>
          <w:rFonts w:hint="eastAsia"/>
        </w:rPr>
        <w:t>针对</w:t>
      </w:r>
      <w:r>
        <w:t>生成角色自动生成新字符串并添加到对应表格。</w:t>
      </w:r>
    </w:p>
    <w:p w14:paraId="0051FBCE" w14:textId="7E33AF2E" w:rsidR="008433FB" w:rsidRPr="008433FB" w:rsidRDefault="008433FB" w:rsidP="008433FB">
      <w:pPr>
        <w:rPr>
          <w:rFonts w:hint="eastAsia"/>
        </w:rPr>
      </w:pPr>
      <w:r>
        <w:rPr>
          <w:rFonts w:hint="eastAsia"/>
        </w:rPr>
        <w:t>服务器直接</w:t>
      </w:r>
      <w:r>
        <w:t>用相同算法可生成随机的冒险者角色。</w:t>
      </w:r>
    </w:p>
    <w:p w14:paraId="63EFD7A4" w14:textId="61C7F5F2" w:rsidR="008433FB" w:rsidRDefault="008433FB" w:rsidP="008433FB">
      <w:pPr>
        <w:pStyle w:val="2"/>
      </w:pPr>
      <w:bookmarkStart w:id="25" w:name="_Toc522537135"/>
      <w:r>
        <w:rPr>
          <w:rFonts w:hint="eastAsia"/>
        </w:rPr>
        <w:t>店铺</w:t>
      </w:r>
      <w:bookmarkEnd w:id="25"/>
    </w:p>
    <w:p w14:paraId="1FD465DC" w14:textId="3667D46C" w:rsidR="008433FB" w:rsidRDefault="000B224B" w:rsidP="008433FB">
      <w:r>
        <w:rPr>
          <w:rFonts w:hint="eastAsia"/>
        </w:rPr>
        <w:t>店铺</w:t>
      </w:r>
      <w:r>
        <w:t>拥有</w:t>
      </w:r>
      <w:r>
        <w:rPr>
          <w:rFonts w:hint="eastAsia"/>
        </w:rPr>
        <w:t>其</w:t>
      </w:r>
      <w:r>
        <w:t>布局，该布局是可以通过其他方式进行配置的。</w:t>
      </w:r>
    </w:p>
    <w:p w14:paraId="484D07FA" w14:textId="5273B73A" w:rsidR="000B224B" w:rsidRPr="000B224B" w:rsidRDefault="000B224B" w:rsidP="008433FB">
      <w:pPr>
        <w:rPr>
          <w:rFonts w:hint="eastAsia"/>
        </w:rPr>
      </w:pPr>
    </w:p>
    <w:p w14:paraId="5A0B8103" w14:textId="5418251E" w:rsidR="00781352" w:rsidRDefault="008433FB" w:rsidP="008433FB">
      <w:pPr>
        <w:pStyle w:val="1"/>
      </w:pPr>
      <w:bookmarkStart w:id="26" w:name="_Toc522537136"/>
      <w:r>
        <w:rPr>
          <w:rFonts w:hint="eastAsia"/>
        </w:rPr>
        <w:lastRenderedPageBreak/>
        <w:t>美术</w:t>
      </w:r>
      <w:r>
        <w:t>内容</w:t>
      </w:r>
      <w:bookmarkEnd w:id="26"/>
    </w:p>
    <w:p w14:paraId="55EB2766" w14:textId="551F2107" w:rsidR="008433FB" w:rsidRDefault="008433FB" w:rsidP="008433FB">
      <w:pPr>
        <w:pStyle w:val="2"/>
        <w:numPr>
          <w:ilvl w:val="0"/>
          <w:numId w:val="22"/>
        </w:numPr>
      </w:pPr>
      <w:bookmarkStart w:id="27" w:name="_Toc522537137"/>
      <w:r>
        <w:rPr>
          <w:rFonts w:hint="eastAsia"/>
        </w:rPr>
        <w:t>店铺</w:t>
      </w:r>
      <w:r>
        <w:t>资源</w:t>
      </w:r>
      <w:bookmarkEnd w:id="27"/>
    </w:p>
    <w:p w14:paraId="3ED2FCC9" w14:textId="3CABA00C" w:rsidR="000B224B" w:rsidRDefault="000B224B" w:rsidP="000B224B">
      <w:r>
        <w:rPr>
          <w:rFonts w:hint="eastAsia"/>
        </w:rPr>
        <w:t>拥有</w:t>
      </w:r>
      <w:r>
        <w:t>不同的地板材质。</w:t>
      </w:r>
    </w:p>
    <w:p w14:paraId="1F27D08A" w14:textId="6CF22312" w:rsidR="000B224B" w:rsidRDefault="000B224B" w:rsidP="000B224B">
      <w:r>
        <w:rPr>
          <w:rFonts w:hint="eastAsia"/>
        </w:rPr>
        <w:t>拥有不同</w:t>
      </w:r>
      <w:r>
        <w:t>的</w:t>
      </w:r>
      <w:r>
        <w:rPr>
          <w:rFonts w:hint="eastAsia"/>
        </w:rPr>
        <w:t>摆设</w:t>
      </w:r>
      <w:r>
        <w:t>物件。</w:t>
      </w:r>
    </w:p>
    <w:p w14:paraId="2642FF42" w14:textId="27864051" w:rsidR="008433FB" w:rsidRDefault="008433FB" w:rsidP="008433FB">
      <w:pPr>
        <w:pStyle w:val="2"/>
      </w:pPr>
      <w:bookmarkStart w:id="28" w:name="_Toc522537138"/>
      <w:r>
        <w:rPr>
          <w:rFonts w:hint="eastAsia"/>
        </w:rPr>
        <w:t>冒险者</w:t>
      </w:r>
      <w:r>
        <w:t>、</w:t>
      </w:r>
      <w:r>
        <w:rPr>
          <w:rFonts w:hint="eastAsia"/>
        </w:rPr>
        <w:t>店员</w:t>
      </w:r>
      <w:r>
        <w:t>及史莱</w:t>
      </w:r>
      <w:proofErr w:type="gramStart"/>
      <w:r>
        <w:t>姆</w:t>
      </w:r>
      <w:bookmarkEnd w:id="28"/>
      <w:proofErr w:type="gramEnd"/>
    </w:p>
    <w:p w14:paraId="0A7383A1" w14:textId="44F64A1C" w:rsidR="000B224B" w:rsidRDefault="000B224B" w:rsidP="000B224B">
      <w:r>
        <w:rPr>
          <w:rFonts w:hint="eastAsia"/>
        </w:rPr>
        <w:t>可</w:t>
      </w:r>
      <w:r>
        <w:t>拼合的冒险者</w:t>
      </w:r>
      <w:r>
        <w:rPr>
          <w:rFonts w:hint="eastAsia"/>
        </w:rPr>
        <w:t>动画</w:t>
      </w:r>
      <w:r>
        <w:t>元件。</w:t>
      </w:r>
    </w:p>
    <w:p w14:paraId="0FA354D9" w14:textId="31A72FEE" w:rsidR="000B224B" w:rsidRDefault="000B224B" w:rsidP="000B224B">
      <w:r>
        <w:rPr>
          <w:rFonts w:hint="eastAsia"/>
        </w:rPr>
        <w:t>店员、</w:t>
      </w:r>
      <w:r>
        <w:t>史莱</w:t>
      </w:r>
      <w:proofErr w:type="gramStart"/>
      <w:r>
        <w:t>姆</w:t>
      </w:r>
      <w:proofErr w:type="gramEnd"/>
      <w:r>
        <w:t>的动画元件。</w:t>
      </w:r>
    </w:p>
    <w:p w14:paraId="284D4D68" w14:textId="25E6FD36" w:rsidR="000B224B" w:rsidRPr="000B224B" w:rsidRDefault="000B224B" w:rsidP="000B224B">
      <w:pPr>
        <w:rPr>
          <w:rFonts w:hint="eastAsia"/>
        </w:rPr>
      </w:pPr>
      <w:r>
        <w:rPr>
          <w:rFonts w:hint="eastAsia"/>
        </w:rPr>
        <w:t>经营</w:t>
      </w:r>
      <w:r>
        <w:t>时段会发生的表情动画。</w:t>
      </w:r>
    </w:p>
    <w:p w14:paraId="645E37A5" w14:textId="23920EB9" w:rsidR="008433FB" w:rsidRDefault="008433FB" w:rsidP="008433FB">
      <w:pPr>
        <w:pStyle w:val="2"/>
      </w:pPr>
      <w:bookmarkStart w:id="29" w:name="_Toc522537139"/>
      <w:r>
        <w:rPr>
          <w:rFonts w:hint="eastAsia"/>
        </w:rPr>
        <w:t>资源</w:t>
      </w:r>
      <w:r>
        <w:t>、商品</w:t>
      </w:r>
      <w:bookmarkEnd w:id="29"/>
    </w:p>
    <w:p w14:paraId="75E68A1C" w14:textId="55E503FF" w:rsidR="000B224B" w:rsidRPr="000B224B" w:rsidRDefault="000B224B" w:rsidP="000B224B">
      <w:pPr>
        <w:rPr>
          <w:rFonts w:hint="eastAsia"/>
        </w:rPr>
      </w:pPr>
      <w:r>
        <w:rPr>
          <w:rFonts w:hint="eastAsia"/>
        </w:rPr>
        <w:t>一部分</w:t>
      </w:r>
      <w:r>
        <w:t>资源、商品的静态图标。</w:t>
      </w:r>
    </w:p>
    <w:p w14:paraId="6B376C85" w14:textId="6C3858B7" w:rsidR="000B224B" w:rsidRDefault="000B224B" w:rsidP="000B224B">
      <w:pPr>
        <w:pStyle w:val="2"/>
      </w:pPr>
      <w:bookmarkStart w:id="30" w:name="_Toc522537140"/>
      <w:r>
        <w:rPr>
          <w:rFonts w:hint="eastAsia"/>
        </w:rPr>
        <w:t>UI</w:t>
      </w:r>
      <w:r>
        <w:rPr>
          <w:rFonts w:hint="eastAsia"/>
        </w:rPr>
        <w:t>及</w:t>
      </w:r>
      <w:r>
        <w:t>游戏风格</w:t>
      </w:r>
      <w:bookmarkEnd w:id="30"/>
    </w:p>
    <w:p w14:paraId="74DDD1F4" w14:textId="7E01D10A" w:rsidR="000B224B" w:rsidRDefault="000B224B" w:rsidP="000B224B">
      <w:r>
        <w:rPr>
          <w:rFonts w:hint="eastAsia"/>
        </w:rPr>
        <w:t>设计</w:t>
      </w:r>
      <w:r>
        <w:t>一下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整体</w:t>
      </w:r>
      <w:r>
        <w:t>风格。</w:t>
      </w:r>
    </w:p>
    <w:p w14:paraId="26BD5EE6" w14:textId="73FA6648" w:rsidR="000B224B" w:rsidRDefault="000B224B" w:rsidP="000B224B">
      <w:pPr>
        <w:pStyle w:val="af5"/>
        <w:numPr>
          <w:ilvl w:val="0"/>
          <w:numId w:val="25"/>
        </w:numPr>
        <w:ind w:firstLineChars="0"/>
      </w:pPr>
      <w:r>
        <w:t>基于</w:t>
      </w:r>
      <w:r>
        <w:rPr>
          <w:rFonts w:hint="eastAsia"/>
        </w:rPr>
        <w:t>像素</w:t>
      </w:r>
      <w:r>
        <w:t>位图动画的像素风格。（</w:t>
      </w:r>
      <w:r>
        <w:rPr>
          <w:rFonts w:hint="eastAsia"/>
        </w:rPr>
        <w:t>参考</w:t>
      </w:r>
      <w:r>
        <w:t>像素骑士团</w:t>
      </w:r>
      <w:r>
        <w:rPr>
          <w:rFonts w:hint="eastAsia"/>
        </w:rPr>
        <w:t>、点击</w:t>
      </w:r>
      <w:r>
        <w:t>幻想之类的游戏）</w:t>
      </w:r>
    </w:p>
    <w:sectPr w:rsidR="000B224B" w:rsidSect="001976B4">
      <w:headerReference w:type="default" r:id="rId8"/>
      <w:footerReference w:type="default" r:id="rId9"/>
      <w:pgSz w:w="11906" w:h="16838"/>
      <w:pgMar w:top="1440" w:right="1440" w:bottom="1440" w:left="1440" w:header="1021" w:footer="22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856F06" w14:textId="77777777" w:rsidR="00D44F3C" w:rsidRDefault="00D44F3C" w:rsidP="002B6801">
      <w:r>
        <w:separator/>
      </w:r>
    </w:p>
  </w:endnote>
  <w:endnote w:type="continuationSeparator" w:id="0">
    <w:p w14:paraId="1BF27995" w14:textId="77777777" w:rsidR="00D44F3C" w:rsidRDefault="00D44F3C" w:rsidP="002B6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C966EF" w14:textId="77777777" w:rsidR="0025489E" w:rsidRDefault="0025489E">
    <w:pPr>
      <w:pStyle w:val="af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AAFE6FA" wp14:editId="593CD9F0">
          <wp:simplePos x="0" y="0"/>
          <wp:positionH relativeFrom="column">
            <wp:posOffset>4893129</wp:posOffset>
          </wp:positionH>
          <wp:positionV relativeFrom="paragraph">
            <wp:posOffset>-359835</wp:posOffset>
          </wp:positionV>
          <wp:extent cx="1721796" cy="658586"/>
          <wp:effectExtent l="0" t="0" r="0" b="0"/>
          <wp:wrapNone/>
          <wp:docPr id="1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傲世堂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1796" cy="6585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E81B338" wp14:editId="20C51575">
          <wp:simplePos x="0" y="0"/>
          <wp:positionH relativeFrom="column">
            <wp:posOffset>7864928</wp:posOffset>
          </wp:positionH>
          <wp:positionV relativeFrom="paragraph">
            <wp:posOffset>-359863</wp:posOffset>
          </wp:positionV>
          <wp:extent cx="1721796" cy="658586"/>
          <wp:effectExtent l="0" t="0" r="0" b="0"/>
          <wp:wrapNone/>
          <wp:docPr id="13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傲世堂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1796" cy="6585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87ECA6C" w14:textId="77777777" w:rsidR="0025489E" w:rsidRDefault="0025489E" w:rsidP="00542E59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410E7C" w14:textId="77777777" w:rsidR="00D44F3C" w:rsidRDefault="00D44F3C" w:rsidP="002B6801">
      <w:r>
        <w:separator/>
      </w:r>
    </w:p>
  </w:footnote>
  <w:footnote w:type="continuationSeparator" w:id="0">
    <w:p w14:paraId="75D5C210" w14:textId="77777777" w:rsidR="00D44F3C" w:rsidRDefault="00D44F3C" w:rsidP="002B68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B78224" w14:textId="79F5126E" w:rsidR="0025489E" w:rsidRPr="00014186" w:rsidRDefault="005859C7" w:rsidP="002B6801">
    <w:pPr>
      <w:pStyle w:val="ae"/>
      <w:jc w:val="left"/>
      <w:rPr>
        <w:rFonts w:asciiTheme="minorEastAsia" w:hAnsiTheme="minorEastAsia" w:cs="Arial Unicode MS" w:hint="eastAsia"/>
        <w:b/>
      </w:rPr>
    </w:pPr>
    <w:r>
      <w:rPr>
        <w:rFonts w:asciiTheme="minorEastAsia" w:hAnsiTheme="minorEastAsia" w:cs="Arial Unicode MS" w:hint="eastAsia"/>
        <w:b/>
      </w:rPr>
      <w:t>深渊镇</w:t>
    </w:r>
    <w:r w:rsidR="0025489E" w:rsidRPr="00014186">
      <w:rPr>
        <w:rFonts w:asciiTheme="minorEastAsia" w:hAnsiTheme="minorEastAsia" w:cs="Arial Unicode MS"/>
        <w:b/>
      </w:rPr>
      <w:ptab w:relativeTo="margin" w:alignment="center" w:leader="none"/>
    </w:r>
    <w:r w:rsidR="0025489E" w:rsidRPr="00014186">
      <w:rPr>
        <w:rFonts w:asciiTheme="minorEastAsia" w:hAnsiTheme="minorEastAsia" w:cs="Arial Unicode MS"/>
        <w:b/>
      </w:rPr>
      <w:ptab w:relativeTo="margin" w:alignment="right" w:leader="none"/>
    </w:r>
    <w:r>
      <w:rPr>
        <w:rFonts w:asciiTheme="minorEastAsia" w:hAnsiTheme="minorEastAsia" w:cs="Arial Unicode MS" w:hint="eastAsia"/>
        <w:b/>
      </w:rPr>
      <w:t>V</w:t>
    </w:r>
    <w:r>
      <w:rPr>
        <w:rFonts w:asciiTheme="minorEastAsia" w:hAnsiTheme="minorEastAsia" w:cs="Arial Unicode MS"/>
        <w:b/>
      </w:rPr>
      <w:t>er.0.1</w:t>
    </w:r>
    <w:r>
      <w:rPr>
        <w:rFonts w:asciiTheme="minorEastAsia" w:hAnsiTheme="minorEastAsia" w:cs="Arial Unicode MS" w:hint="eastAsia"/>
        <w:b/>
      </w:rPr>
      <w:t>版本</w:t>
    </w:r>
    <w:r>
      <w:rPr>
        <w:rFonts w:asciiTheme="minorEastAsia" w:hAnsiTheme="minorEastAsia" w:cs="Arial Unicode MS"/>
        <w:b/>
      </w:rPr>
      <w:t>大纲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B74AB"/>
    <w:multiLevelType w:val="hybridMultilevel"/>
    <w:tmpl w:val="405C7F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ED4482"/>
    <w:multiLevelType w:val="hybridMultilevel"/>
    <w:tmpl w:val="DB004C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AA48B3"/>
    <w:multiLevelType w:val="hybridMultilevel"/>
    <w:tmpl w:val="98FC98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484303D"/>
    <w:multiLevelType w:val="hybridMultilevel"/>
    <w:tmpl w:val="1200C9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9AA5012"/>
    <w:multiLevelType w:val="hybridMultilevel"/>
    <w:tmpl w:val="33D83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3CD337D"/>
    <w:multiLevelType w:val="hybridMultilevel"/>
    <w:tmpl w:val="CE6A6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2A638C9"/>
    <w:multiLevelType w:val="hybridMultilevel"/>
    <w:tmpl w:val="504268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5467CA3"/>
    <w:multiLevelType w:val="hybridMultilevel"/>
    <w:tmpl w:val="10DE6E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D2F7115"/>
    <w:multiLevelType w:val="hybridMultilevel"/>
    <w:tmpl w:val="F77046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13D027B"/>
    <w:multiLevelType w:val="hybridMultilevel"/>
    <w:tmpl w:val="A8DA5F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7721F35"/>
    <w:multiLevelType w:val="hybridMultilevel"/>
    <w:tmpl w:val="C90EA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7577426"/>
    <w:multiLevelType w:val="hybridMultilevel"/>
    <w:tmpl w:val="5E1E3B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363EA1"/>
    <w:multiLevelType w:val="hybridMultilevel"/>
    <w:tmpl w:val="5C9E7BCE"/>
    <w:lvl w:ilvl="0" w:tplc="19E6E6F8">
      <w:start w:val="1"/>
      <w:numFmt w:val="upperRoman"/>
      <w:pStyle w:val="a"/>
      <w:lvlText w:val="%1."/>
      <w:lvlJc w:val="left"/>
      <w:pPr>
        <w:ind w:left="420" w:hanging="420"/>
      </w:pPr>
      <w:rPr>
        <w:rFonts w:hint="eastAsia"/>
      </w:rPr>
    </w:lvl>
    <w:lvl w:ilvl="1" w:tplc="AFF6DC0A">
      <w:start w:val="1"/>
      <w:numFmt w:val="decimal"/>
      <w:lvlText w:val="%2，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9BF20AE"/>
    <w:multiLevelType w:val="hybridMultilevel"/>
    <w:tmpl w:val="B4CED8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B6C4A92"/>
    <w:multiLevelType w:val="hybridMultilevel"/>
    <w:tmpl w:val="6A12ADAC"/>
    <w:lvl w:ilvl="0" w:tplc="F0687B9A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A73824"/>
    <w:multiLevelType w:val="multilevel"/>
    <w:tmpl w:val="CFCE86FE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6253A55"/>
    <w:multiLevelType w:val="hybridMultilevel"/>
    <w:tmpl w:val="5AFCF1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AF31BF7"/>
    <w:multiLevelType w:val="hybridMultilevel"/>
    <w:tmpl w:val="F9A4C2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4"/>
  </w:num>
  <w:num w:numId="4">
    <w:abstractNumId w:val="14"/>
    <w:lvlOverride w:ilvl="0">
      <w:startOverride w:val="1"/>
    </w:lvlOverride>
  </w:num>
  <w:num w:numId="5">
    <w:abstractNumId w:val="16"/>
  </w:num>
  <w:num w:numId="6">
    <w:abstractNumId w:val="14"/>
    <w:lvlOverride w:ilvl="0">
      <w:startOverride w:val="1"/>
    </w:lvlOverride>
  </w:num>
  <w:num w:numId="7">
    <w:abstractNumId w:val="9"/>
  </w:num>
  <w:num w:numId="8">
    <w:abstractNumId w:val="2"/>
  </w:num>
  <w:num w:numId="9">
    <w:abstractNumId w:val="3"/>
  </w:num>
  <w:num w:numId="10">
    <w:abstractNumId w:val="14"/>
    <w:lvlOverride w:ilvl="0">
      <w:startOverride w:val="1"/>
    </w:lvlOverride>
  </w:num>
  <w:num w:numId="11">
    <w:abstractNumId w:val="0"/>
  </w:num>
  <w:num w:numId="12">
    <w:abstractNumId w:val="14"/>
    <w:lvlOverride w:ilvl="0">
      <w:startOverride w:val="1"/>
    </w:lvlOverride>
  </w:num>
  <w:num w:numId="13">
    <w:abstractNumId w:val="6"/>
  </w:num>
  <w:num w:numId="14">
    <w:abstractNumId w:val="10"/>
  </w:num>
  <w:num w:numId="15">
    <w:abstractNumId w:val="4"/>
  </w:num>
  <w:num w:numId="16">
    <w:abstractNumId w:val="17"/>
  </w:num>
  <w:num w:numId="17">
    <w:abstractNumId w:val="14"/>
    <w:lvlOverride w:ilvl="0">
      <w:startOverride w:val="1"/>
    </w:lvlOverride>
  </w:num>
  <w:num w:numId="18">
    <w:abstractNumId w:val="7"/>
  </w:num>
  <w:num w:numId="19">
    <w:abstractNumId w:val="11"/>
  </w:num>
  <w:num w:numId="20">
    <w:abstractNumId w:val="13"/>
  </w:num>
  <w:num w:numId="21">
    <w:abstractNumId w:val="14"/>
    <w:lvlOverride w:ilvl="0">
      <w:startOverride w:val="1"/>
    </w:lvlOverride>
  </w:num>
  <w:num w:numId="22">
    <w:abstractNumId w:val="14"/>
    <w:lvlOverride w:ilvl="0">
      <w:startOverride w:val="1"/>
    </w:lvlOverride>
  </w:num>
  <w:num w:numId="23">
    <w:abstractNumId w:val="8"/>
  </w:num>
  <w:num w:numId="24">
    <w:abstractNumId w:val="5"/>
  </w:num>
  <w:num w:numId="25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D9"/>
    <w:rsid w:val="0000003D"/>
    <w:rsid w:val="00000105"/>
    <w:rsid w:val="00000240"/>
    <w:rsid w:val="0000088B"/>
    <w:rsid w:val="00002343"/>
    <w:rsid w:val="000028D1"/>
    <w:rsid w:val="00002D86"/>
    <w:rsid w:val="000033E7"/>
    <w:rsid w:val="000035D6"/>
    <w:rsid w:val="00003EAE"/>
    <w:rsid w:val="000048B1"/>
    <w:rsid w:val="00004D04"/>
    <w:rsid w:val="00004FA5"/>
    <w:rsid w:val="00005731"/>
    <w:rsid w:val="0000594F"/>
    <w:rsid w:val="00005E5C"/>
    <w:rsid w:val="00005ECA"/>
    <w:rsid w:val="00005EE9"/>
    <w:rsid w:val="00005F89"/>
    <w:rsid w:val="000063F6"/>
    <w:rsid w:val="000067A8"/>
    <w:rsid w:val="00006CB9"/>
    <w:rsid w:val="00006D25"/>
    <w:rsid w:val="0000706B"/>
    <w:rsid w:val="0000789F"/>
    <w:rsid w:val="00010093"/>
    <w:rsid w:val="00010A7B"/>
    <w:rsid w:val="00010C08"/>
    <w:rsid w:val="0001150A"/>
    <w:rsid w:val="00011AB7"/>
    <w:rsid w:val="00011CC7"/>
    <w:rsid w:val="00012339"/>
    <w:rsid w:val="000124F1"/>
    <w:rsid w:val="00012534"/>
    <w:rsid w:val="00012729"/>
    <w:rsid w:val="0001298A"/>
    <w:rsid w:val="00013263"/>
    <w:rsid w:val="0001398C"/>
    <w:rsid w:val="00013991"/>
    <w:rsid w:val="00013D94"/>
    <w:rsid w:val="000140CC"/>
    <w:rsid w:val="00014186"/>
    <w:rsid w:val="00014463"/>
    <w:rsid w:val="000148D0"/>
    <w:rsid w:val="00014994"/>
    <w:rsid w:val="00015192"/>
    <w:rsid w:val="0001634E"/>
    <w:rsid w:val="00016593"/>
    <w:rsid w:val="00016975"/>
    <w:rsid w:val="00017679"/>
    <w:rsid w:val="000178E7"/>
    <w:rsid w:val="00020018"/>
    <w:rsid w:val="000202A9"/>
    <w:rsid w:val="000203A2"/>
    <w:rsid w:val="00020541"/>
    <w:rsid w:val="00020E68"/>
    <w:rsid w:val="00020F66"/>
    <w:rsid w:val="000214A5"/>
    <w:rsid w:val="00021B2B"/>
    <w:rsid w:val="00021EE5"/>
    <w:rsid w:val="0002247C"/>
    <w:rsid w:val="0002273D"/>
    <w:rsid w:val="0002372B"/>
    <w:rsid w:val="00023878"/>
    <w:rsid w:val="000249BB"/>
    <w:rsid w:val="00024A32"/>
    <w:rsid w:val="00024EAE"/>
    <w:rsid w:val="000252FA"/>
    <w:rsid w:val="00026952"/>
    <w:rsid w:val="000269E9"/>
    <w:rsid w:val="00026C57"/>
    <w:rsid w:val="00026D87"/>
    <w:rsid w:val="00027644"/>
    <w:rsid w:val="00027B0E"/>
    <w:rsid w:val="00030F9E"/>
    <w:rsid w:val="00031177"/>
    <w:rsid w:val="000312A0"/>
    <w:rsid w:val="000315E0"/>
    <w:rsid w:val="00031E19"/>
    <w:rsid w:val="000320BF"/>
    <w:rsid w:val="000326F2"/>
    <w:rsid w:val="00032982"/>
    <w:rsid w:val="00032DDC"/>
    <w:rsid w:val="000337FA"/>
    <w:rsid w:val="00033D2F"/>
    <w:rsid w:val="0003521D"/>
    <w:rsid w:val="00035924"/>
    <w:rsid w:val="00035A34"/>
    <w:rsid w:val="00035AFE"/>
    <w:rsid w:val="00035E45"/>
    <w:rsid w:val="00036643"/>
    <w:rsid w:val="00036C7D"/>
    <w:rsid w:val="00036D26"/>
    <w:rsid w:val="000370F7"/>
    <w:rsid w:val="000377E1"/>
    <w:rsid w:val="00037833"/>
    <w:rsid w:val="00037944"/>
    <w:rsid w:val="000379A5"/>
    <w:rsid w:val="00040107"/>
    <w:rsid w:val="00040C03"/>
    <w:rsid w:val="0004115C"/>
    <w:rsid w:val="0004122C"/>
    <w:rsid w:val="0004178A"/>
    <w:rsid w:val="00042511"/>
    <w:rsid w:val="00042B1D"/>
    <w:rsid w:val="000431D0"/>
    <w:rsid w:val="0004375F"/>
    <w:rsid w:val="000438B0"/>
    <w:rsid w:val="00043B9E"/>
    <w:rsid w:val="00043D8A"/>
    <w:rsid w:val="000447FE"/>
    <w:rsid w:val="0004494B"/>
    <w:rsid w:val="00044AC3"/>
    <w:rsid w:val="00045C35"/>
    <w:rsid w:val="00046671"/>
    <w:rsid w:val="00046DB9"/>
    <w:rsid w:val="00046F05"/>
    <w:rsid w:val="00047592"/>
    <w:rsid w:val="0004762E"/>
    <w:rsid w:val="00047914"/>
    <w:rsid w:val="00047BAA"/>
    <w:rsid w:val="00047C3A"/>
    <w:rsid w:val="00050377"/>
    <w:rsid w:val="00050A47"/>
    <w:rsid w:val="00050DA8"/>
    <w:rsid w:val="0005156C"/>
    <w:rsid w:val="00051BE4"/>
    <w:rsid w:val="00051D03"/>
    <w:rsid w:val="0005220D"/>
    <w:rsid w:val="00052ACB"/>
    <w:rsid w:val="00052E32"/>
    <w:rsid w:val="000533DD"/>
    <w:rsid w:val="0005389C"/>
    <w:rsid w:val="00053DBD"/>
    <w:rsid w:val="0005448B"/>
    <w:rsid w:val="00054874"/>
    <w:rsid w:val="00054F18"/>
    <w:rsid w:val="00055067"/>
    <w:rsid w:val="000554D9"/>
    <w:rsid w:val="00055EF9"/>
    <w:rsid w:val="00055F1C"/>
    <w:rsid w:val="000566B0"/>
    <w:rsid w:val="00056E92"/>
    <w:rsid w:val="00056FAE"/>
    <w:rsid w:val="0005730B"/>
    <w:rsid w:val="000573C9"/>
    <w:rsid w:val="000574C8"/>
    <w:rsid w:val="00057737"/>
    <w:rsid w:val="00057E80"/>
    <w:rsid w:val="00060422"/>
    <w:rsid w:val="00060433"/>
    <w:rsid w:val="00060769"/>
    <w:rsid w:val="00061693"/>
    <w:rsid w:val="00061AC0"/>
    <w:rsid w:val="00061F85"/>
    <w:rsid w:val="0006209A"/>
    <w:rsid w:val="000620E8"/>
    <w:rsid w:val="00062448"/>
    <w:rsid w:val="000635FB"/>
    <w:rsid w:val="00063AF0"/>
    <w:rsid w:val="00063CAB"/>
    <w:rsid w:val="00063FA6"/>
    <w:rsid w:val="00064715"/>
    <w:rsid w:val="00065246"/>
    <w:rsid w:val="00065A41"/>
    <w:rsid w:val="0006608F"/>
    <w:rsid w:val="000665CA"/>
    <w:rsid w:val="0006677F"/>
    <w:rsid w:val="00066A48"/>
    <w:rsid w:val="00067417"/>
    <w:rsid w:val="000678D6"/>
    <w:rsid w:val="00067965"/>
    <w:rsid w:val="00067D7E"/>
    <w:rsid w:val="00071174"/>
    <w:rsid w:val="0007120C"/>
    <w:rsid w:val="000717B6"/>
    <w:rsid w:val="00071B39"/>
    <w:rsid w:val="000720B1"/>
    <w:rsid w:val="00072807"/>
    <w:rsid w:val="00072F13"/>
    <w:rsid w:val="000731A0"/>
    <w:rsid w:val="0007331F"/>
    <w:rsid w:val="00073D80"/>
    <w:rsid w:val="00073F15"/>
    <w:rsid w:val="000741A3"/>
    <w:rsid w:val="000745D8"/>
    <w:rsid w:val="0007472D"/>
    <w:rsid w:val="00074B83"/>
    <w:rsid w:val="00075441"/>
    <w:rsid w:val="00075720"/>
    <w:rsid w:val="00075AD4"/>
    <w:rsid w:val="000760F2"/>
    <w:rsid w:val="00076508"/>
    <w:rsid w:val="00076952"/>
    <w:rsid w:val="000778E5"/>
    <w:rsid w:val="00077FA0"/>
    <w:rsid w:val="00081163"/>
    <w:rsid w:val="00082476"/>
    <w:rsid w:val="00082741"/>
    <w:rsid w:val="00082D89"/>
    <w:rsid w:val="0008300F"/>
    <w:rsid w:val="000831DE"/>
    <w:rsid w:val="000835D2"/>
    <w:rsid w:val="00083C38"/>
    <w:rsid w:val="00083DDF"/>
    <w:rsid w:val="000847D5"/>
    <w:rsid w:val="00084FC6"/>
    <w:rsid w:val="00085748"/>
    <w:rsid w:val="0008599A"/>
    <w:rsid w:val="00085DC0"/>
    <w:rsid w:val="00086A06"/>
    <w:rsid w:val="00086A99"/>
    <w:rsid w:val="00086D75"/>
    <w:rsid w:val="00090376"/>
    <w:rsid w:val="0009062B"/>
    <w:rsid w:val="00090DE0"/>
    <w:rsid w:val="00090FEA"/>
    <w:rsid w:val="0009149D"/>
    <w:rsid w:val="00092301"/>
    <w:rsid w:val="000925DD"/>
    <w:rsid w:val="00092676"/>
    <w:rsid w:val="00092FCE"/>
    <w:rsid w:val="000933B8"/>
    <w:rsid w:val="0009351E"/>
    <w:rsid w:val="00093A44"/>
    <w:rsid w:val="00093ACB"/>
    <w:rsid w:val="00093CDC"/>
    <w:rsid w:val="000941D7"/>
    <w:rsid w:val="00094704"/>
    <w:rsid w:val="00094D0D"/>
    <w:rsid w:val="00094E1D"/>
    <w:rsid w:val="00094E98"/>
    <w:rsid w:val="00094F08"/>
    <w:rsid w:val="0009508E"/>
    <w:rsid w:val="00095D0C"/>
    <w:rsid w:val="0009688E"/>
    <w:rsid w:val="00097336"/>
    <w:rsid w:val="000975B5"/>
    <w:rsid w:val="00097D1C"/>
    <w:rsid w:val="000A0471"/>
    <w:rsid w:val="000A0A5E"/>
    <w:rsid w:val="000A24A2"/>
    <w:rsid w:val="000A25C9"/>
    <w:rsid w:val="000A2A31"/>
    <w:rsid w:val="000A2C49"/>
    <w:rsid w:val="000A3A6F"/>
    <w:rsid w:val="000A3D9E"/>
    <w:rsid w:val="000A4011"/>
    <w:rsid w:val="000A41DE"/>
    <w:rsid w:val="000A48DA"/>
    <w:rsid w:val="000A4FBF"/>
    <w:rsid w:val="000A5A76"/>
    <w:rsid w:val="000A5B35"/>
    <w:rsid w:val="000A619A"/>
    <w:rsid w:val="000A6496"/>
    <w:rsid w:val="000A6A90"/>
    <w:rsid w:val="000A78A1"/>
    <w:rsid w:val="000A7CCE"/>
    <w:rsid w:val="000A7DD2"/>
    <w:rsid w:val="000A7EF5"/>
    <w:rsid w:val="000B0BC2"/>
    <w:rsid w:val="000B0F50"/>
    <w:rsid w:val="000B0F9A"/>
    <w:rsid w:val="000B1514"/>
    <w:rsid w:val="000B15F5"/>
    <w:rsid w:val="000B1AB0"/>
    <w:rsid w:val="000B1EA3"/>
    <w:rsid w:val="000B224B"/>
    <w:rsid w:val="000B230F"/>
    <w:rsid w:val="000B2642"/>
    <w:rsid w:val="000B272F"/>
    <w:rsid w:val="000B27D1"/>
    <w:rsid w:val="000B2A6E"/>
    <w:rsid w:val="000B3427"/>
    <w:rsid w:val="000B3624"/>
    <w:rsid w:val="000B3A84"/>
    <w:rsid w:val="000B3BAF"/>
    <w:rsid w:val="000B3BB5"/>
    <w:rsid w:val="000B4430"/>
    <w:rsid w:val="000B4C7B"/>
    <w:rsid w:val="000B53E2"/>
    <w:rsid w:val="000B56CF"/>
    <w:rsid w:val="000B59E5"/>
    <w:rsid w:val="000B602D"/>
    <w:rsid w:val="000B6521"/>
    <w:rsid w:val="000B6D8C"/>
    <w:rsid w:val="000B7E24"/>
    <w:rsid w:val="000C00C5"/>
    <w:rsid w:val="000C0DBF"/>
    <w:rsid w:val="000C0F2E"/>
    <w:rsid w:val="000C1114"/>
    <w:rsid w:val="000C1299"/>
    <w:rsid w:val="000C1E6C"/>
    <w:rsid w:val="000C1FB6"/>
    <w:rsid w:val="000C2571"/>
    <w:rsid w:val="000C26F4"/>
    <w:rsid w:val="000C2989"/>
    <w:rsid w:val="000C2AE1"/>
    <w:rsid w:val="000C2BD4"/>
    <w:rsid w:val="000C3406"/>
    <w:rsid w:val="000C3A55"/>
    <w:rsid w:val="000C4259"/>
    <w:rsid w:val="000C4711"/>
    <w:rsid w:val="000C4847"/>
    <w:rsid w:val="000C4BCD"/>
    <w:rsid w:val="000C4F36"/>
    <w:rsid w:val="000C4FBA"/>
    <w:rsid w:val="000C4FDE"/>
    <w:rsid w:val="000C5112"/>
    <w:rsid w:val="000C52AC"/>
    <w:rsid w:val="000C53AA"/>
    <w:rsid w:val="000C56A5"/>
    <w:rsid w:val="000C59FE"/>
    <w:rsid w:val="000C622E"/>
    <w:rsid w:val="000C752A"/>
    <w:rsid w:val="000C7827"/>
    <w:rsid w:val="000C78C0"/>
    <w:rsid w:val="000D00B5"/>
    <w:rsid w:val="000D0659"/>
    <w:rsid w:val="000D0B8E"/>
    <w:rsid w:val="000D0E2A"/>
    <w:rsid w:val="000D0E9B"/>
    <w:rsid w:val="000D176E"/>
    <w:rsid w:val="000D2445"/>
    <w:rsid w:val="000D245D"/>
    <w:rsid w:val="000D293D"/>
    <w:rsid w:val="000D2D6E"/>
    <w:rsid w:val="000D2FEA"/>
    <w:rsid w:val="000D3914"/>
    <w:rsid w:val="000D3C9D"/>
    <w:rsid w:val="000D3CA9"/>
    <w:rsid w:val="000D3F76"/>
    <w:rsid w:val="000D4014"/>
    <w:rsid w:val="000D451B"/>
    <w:rsid w:val="000D5E43"/>
    <w:rsid w:val="000D5E72"/>
    <w:rsid w:val="000D6FFF"/>
    <w:rsid w:val="000D78C5"/>
    <w:rsid w:val="000D79CC"/>
    <w:rsid w:val="000D7E4A"/>
    <w:rsid w:val="000E0001"/>
    <w:rsid w:val="000E02D1"/>
    <w:rsid w:val="000E03FC"/>
    <w:rsid w:val="000E05DE"/>
    <w:rsid w:val="000E0692"/>
    <w:rsid w:val="000E147B"/>
    <w:rsid w:val="000E2359"/>
    <w:rsid w:val="000E3C19"/>
    <w:rsid w:val="000E3D5E"/>
    <w:rsid w:val="000E3E4A"/>
    <w:rsid w:val="000E444F"/>
    <w:rsid w:val="000E4876"/>
    <w:rsid w:val="000E5606"/>
    <w:rsid w:val="000E570D"/>
    <w:rsid w:val="000E5710"/>
    <w:rsid w:val="000E5B75"/>
    <w:rsid w:val="000E5BC0"/>
    <w:rsid w:val="000E61D2"/>
    <w:rsid w:val="000E61FC"/>
    <w:rsid w:val="000E62FC"/>
    <w:rsid w:val="000E68B6"/>
    <w:rsid w:val="000E6966"/>
    <w:rsid w:val="000E7170"/>
    <w:rsid w:val="000F071B"/>
    <w:rsid w:val="000F1372"/>
    <w:rsid w:val="000F15D0"/>
    <w:rsid w:val="000F2CDF"/>
    <w:rsid w:val="000F3971"/>
    <w:rsid w:val="000F3B1F"/>
    <w:rsid w:val="000F3C75"/>
    <w:rsid w:val="000F4535"/>
    <w:rsid w:val="000F47EC"/>
    <w:rsid w:val="000F4838"/>
    <w:rsid w:val="000F4C34"/>
    <w:rsid w:val="000F4E46"/>
    <w:rsid w:val="000F6175"/>
    <w:rsid w:val="000F6374"/>
    <w:rsid w:val="000F6711"/>
    <w:rsid w:val="000F71D8"/>
    <w:rsid w:val="000F73A3"/>
    <w:rsid w:val="000F7525"/>
    <w:rsid w:val="000F78BF"/>
    <w:rsid w:val="000F78CB"/>
    <w:rsid w:val="00100C31"/>
    <w:rsid w:val="00100DE6"/>
    <w:rsid w:val="00100FE8"/>
    <w:rsid w:val="001015E7"/>
    <w:rsid w:val="0010176C"/>
    <w:rsid w:val="001018E3"/>
    <w:rsid w:val="00101A6A"/>
    <w:rsid w:val="00101BBA"/>
    <w:rsid w:val="00102E51"/>
    <w:rsid w:val="001031E4"/>
    <w:rsid w:val="00103EE6"/>
    <w:rsid w:val="00103FFF"/>
    <w:rsid w:val="001044A7"/>
    <w:rsid w:val="001046E8"/>
    <w:rsid w:val="00104729"/>
    <w:rsid w:val="001049EC"/>
    <w:rsid w:val="001052A4"/>
    <w:rsid w:val="001055DB"/>
    <w:rsid w:val="00106680"/>
    <w:rsid w:val="0010677B"/>
    <w:rsid w:val="00106AE0"/>
    <w:rsid w:val="00106F42"/>
    <w:rsid w:val="001078C0"/>
    <w:rsid w:val="001100BC"/>
    <w:rsid w:val="001108B0"/>
    <w:rsid w:val="00111795"/>
    <w:rsid w:val="00111E50"/>
    <w:rsid w:val="00112E85"/>
    <w:rsid w:val="00113138"/>
    <w:rsid w:val="0011334F"/>
    <w:rsid w:val="00113F08"/>
    <w:rsid w:val="00114094"/>
    <w:rsid w:val="001144DE"/>
    <w:rsid w:val="00114EA0"/>
    <w:rsid w:val="0011514E"/>
    <w:rsid w:val="001153FE"/>
    <w:rsid w:val="00115F1E"/>
    <w:rsid w:val="0011611E"/>
    <w:rsid w:val="00116537"/>
    <w:rsid w:val="00117B03"/>
    <w:rsid w:val="00117B3A"/>
    <w:rsid w:val="00117C9A"/>
    <w:rsid w:val="00120048"/>
    <w:rsid w:val="001201D9"/>
    <w:rsid w:val="0012072C"/>
    <w:rsid w:val="00120E02"/>
    <w:rsid w:val="001211FB"/>
    <w:rsid w:val="00121963"/>
    <w:rsid w:val="00121CD6"/>
    <w:rsid w:val="00121D05"/>
    <w:rsid w:val="00121D4E"/>
    <w:rsid w:val="00122016"/>
    <w:rsid w:val="00122568"/>
    <w:rsid w:val="0012256C"/>
    <w:rsid w:val="00122D18"/>
    <w:rsid w:val="00123740"/>
    <w:rsid w:val="00123B02"/>
    <w:rsid w:val="00124943"/>
    <w:rsid w:val="00124A69"/>
    <w:rsid w:val="00124DE9"/>
    <w:rsid w:val="001251CE"/>
    <w:rsid w:val="001252B1"/>
    <w:rsid w:val="00125856"/>
    <w:rsid w:val="00126209"/>
    <w:rsid w:val="001262C7"/>
    <w:rsid w:val="001273BC"/>
    <w:rsid w:val="001278E2"/>
    <w:rsid w:val="00127AE2"/>
    <w:rsid w:val="00127D12"/>
    <w:rsid w:val="001300C9"/>
    <w:rsid w:val="001300F4"/>
    <w:rsid w:val="00131FD8"/>
    <w:rsid w:val="00132333"/>
    <w:rsid w:val="001325B7"/>
    <w:rsid w:val="0013265B"/>
    <w:rsid w:val="00132786"/>
    <w:rsid w:val="00132C35"/>
    <w:rsid w:val="00132D37"/>
    <w:rsid w:val="00133169"/>
    <w:rsid w:val="001338CB"/>
    <w:rsid w:val="00133CFE"/>
    <w:rsid w:val="001342DD"/>
    <w:rsid w:val="0013444B"/>
    <w:rsid w:val="00134FCD"/>
    <w:rsid w:val="001356C9"/>
    <w:rsid w:val="00136289"/>
    <w:rsid w:val="0013638D"/>
    <w:rsid w:val="00136614"/>
    <w:rsid w:val="0013684D"/>
    <w:rsid w:val="00137153"/>
    <w:rsid w:val="001374C4"/>
    <w:rsid w:val="00137A7E"/>
    <w:rsid w:val="00137BDA"/>
    <w:rsid w:val="00137C55"/>
    <w:rsid w:val="0014027B"/>
    <w:rsid w:val="00140321"/>
    <w:rsid w:val="00140433"/>
    <w:rsid w:val="001404D3"/>
    <w:rsid w:val="00140A11"/>
    <w:rsid w:val="00140CA0"/>
    <w:rsid w:val="00141337"/>
    <w:rsid w:val="001423EB"/>
    <w:rsid w:val="001434B5"/>
    <w:rsid w:val="001438D0"/>
    <w:rsid w:val="00143C1F"/>
    <w:rsid w:val="001440C0"/>
    <w:rsid w:val="001441CD"/>
    <w:rsid w:val="00144288"/>
    <w:rsid w:val="00144A49"/>
    <w:rsid w:val="00144A6A"/>
    <w:rsid w:val="001452DC"/>
    <w:rsid w:val="001456B7"/>
    <w:rsid w:val="00145F17"/>
    <w:rsid w:val="00146AC2"/>
    <w:rsid w:val="00147498"/>
    <w:rsid w:val="001478FD"/>
    <w:rsid w:val="00150E7B"/>
    <w:rsid w:val="0015122B"/>
    <w:rsid w:val="001514DF"/>
    <w:rsid w:val="00151906"/>
    <w:rsid w:val="00151AA6"/>
    <w:rsid w:val="00151B2A"/>
    <w:rsid w:val="001529BC"/>
    <w:rsid w:val="0015316A"/>
    <w:rsid w:val="001537F7"/>
    <w:rsid w:val="00154361"/>
    <w:rsid w:val="001547D4"/>
    <w:rsid w:val="00154C40"/>
    <w:rsid w:val="0015542D"/>
    <w:rsid w:val="001554CA"/>
    <w:rsid w:val="00155A1F"/>
    <w:rsid w:val="00155E4C"/>
    <w:rsid w:val="001560E7"/>
    <w:rsid w:val="001562AC"/>
    <w:rsid w:val="001568D6"/>
    <w:rsid w:val="00156E9D"/>
    <w:rsid w:val="0015724F"/>
    <w:rsid w:val="00157394"/>
    <w:rsid w:val="00157640"/>
    <w:rsid w:val="00157BDF"/>
    <w:rsid w:val="00157C40"/>
    <w:rsid w:val="00160020"/>
    <w:rsid w:val="0016066A"/>
    <w:rsid w:val="00160D5A"/>
    <w:rsid w:val="00160E86"/>
    <w:rsid w:val="00161DCC"/>
    <w:rsid w:val="00162279"/>
    <w:rsid w:val="0016309F"/>
    <w:rsid w:val="001630F2"/>
    <w:rsid w:val="001638F3"/>
    <w:rsid w:val="00163D71"/>
    <w:rsid w:val="001641D2"/>
    <w:rsid w:val="00164BC2"/>
    <w:rsid w:val="00164C4F"/>
    <w:rsid w:val="00165066"/>
    <w:rsid w:val="00165910"/>
    <w:rsid w:val="00165A0C"/>
    <w:rsid w:val="00165DE0"/>
    <w:rsid w:val="00166461"/>
    <w:rsid w:val="0016691A"/>
    <w:rsid w:val="00166A12"/>
    <w:rsid w:val="00167713"/>
    <w:rsid w:val="00167B9A"/>
    <w:rsid w:val="00167E84"/>
    <w:rsid w:val="001702CA"/>
    <w:rsid w:val="001705CD"/>
    <w:rsid w:val="00170620"/>
    <w:rsid w:val="001709FA"/>
    <w:rsid w:val="00170A3B"/>
    <w:rsid w:val="00170EED"/>
    <w:rsid w:val="00171101"/>
    <w:rsid w:val="00171282"/>
    <w:rsid w:val="00171D02"/>
    <w:rsid w:val="001724A1"/>
    <w:rsid w:val="00172501"/>
    <w:rsid w:val="00172743"/>
    <w:rsid w:val="0017288B"/>
    <w:rsid w:val="00172980"/>
    <w:rsid w:val="001731D0"/>
    <w:rsid w:val="00174116"/>
    <w:rsid w:val="00174F7E"/>
    <w:rsid w:val="00175967"/>
    <w:rsid w:val="001759B0"/>
    <w:rsid w:val="001765EB"/>
    <w:rsid w:val="00177354"/>
    <w:rsid w:val="00177AFF"/>
    <w:rsid w:val="0018088A"/>
    <w:rsid w:val="00180A7A"/>
    <w:rsid w:val="001813D2"/>
    <w:rsid w:val="001819D2"/>
    <w:rsid w:val="00182824"/>
    <w:rsid w:val="00182CD8"/>
    <w:rsid w:val="00182E04"/>
    <w:rsid w:val="00182F72"/>
    <w:rsid w:val="00183012"/>
    <w:rsid w:val="00183175"/>
    <w:rsid w:val="001837F8"/>
    <w:rsid w:val="00184027"/>
    <w:rsid w:val="001842B9"/>
    <w:rsid w:val="00184A73"/>
    <w:rsid w:val="00184BA2"/>
    <w:rsid w:val="00185238"/>
    <w:rsid w:val="0018560B"/>
    <w:rsid w:val="00185DAA"/>
    <w:rsid w:val="00185E1A"/>
    <w:rsid w:val="0018609F"/>
    <w:rsid w:val="001866AF"/>
    <w:rsid w:val="00186C8B"/>
    <w:rsid w:val="00186F37"/>
    <w:rsid w:val="00187442"/>
    <w:rsid w:val="00187773"/>
    <w:rsid w:val="001901BA"/>
    <w:rsid w:val="00190732"/>
    <w:rsid w:val="00190B1E"/>
    <w:rsid w:val="00190B8C"/>
    <w:rsid w:val="0019117B"/>
    <w:rsid w:val="0019273F"/>
    <w:rsid w:val="00192B2F"/>
    <w:rsid w:val="00194BD3"/>
    <w:rsid w:val="00194D7C"/>
    <w:rsid w:val="00194E59"/>
    <w:rsid w:val="001953A1"/>
    <w:rsid w:val="001958B6"/>
    <w:rsid w:val="001967FE"/>
    <w:rsid w:val="00196C08"/>
    <w:rsid w:val="00197216"/>
    <w:rsid w:val="00197347"/>
    <w:rsid w:val="001976B4"/>
    <w:rsid w:val="001976BB"/>
    <w:rsid w:val="001976FB"/>
    <w:rsid w:val="00197A37"/>
    <w:rsid w:val="001A03E3"/>
    <w:rsid w:val="001A05B2"/>
    <w:rsid w:val="001A0BE4"/>
    <w:rsid w:val="001A0C5C"/>
    <w:rsid w:val="001A0C88"/>
    <w:rsid w:val="001A0F0A"/>
    <w:rsid w:val="001A0F38"/>
    <w:rsid w:val="001A1A5D"/>
    <w:rsid w:val="001A26E1"/>
    <w:rsid w:val="001A3224"/>
    <w:rsid w:val="001A35EB"/>
    <w:rsid w:val="001A3709"/>
    <w:rsid w:val="001A391F"/>
    <w:rsid w:val="001A395E"/>
    <w:rsid w:val="001A5129"/>
    <w:rsid w:val="001A51B0"/>
    <w:rsid w:val="001A560E"/>
    <w:rsid w:val="001A5B77"/>
    <w:rsid w:val="001A5C52"/>
    <w:rsid w:val="001A5F7A"/>
    <w:rsid w:val="001A6D50"/>
    <w:rsid w:val="001A7513"/>
    <w:rsid w:val="001A7982"/>
    <w:rsid w:val="001A7CE3"/>
    <w:rsid w:val="001A7CF0"/>
    <w:rsid w:val="001A7D87"/>
    <w:rsid w:val="001B07D8"/>
    <w:rsid w:val="001B0C4E"/>
    <w:rsid w:val="001B1232"/>
    <w:rsid w:val="001B144D"/>
    <w:rsid w:val="001B1536"/>
    <w:rsid w:val="001B1D3D"/>
    <w:rsid w:val="001B2848"/>
    <w:rsid w:val="001B2939"/>
    <w:rsid w:val="001B3300"/>
    <w:rsid w:val="001B34A3"/>
    <w:rsid w:val="001B39B6"/>
    <w:rsid w:val="001B4397"/>
    <w:rsid w:val="001B43C2"/>
    <w:rsid w:val="001B48EA"/>
    <w:rsid w:val="001B4BAF"/>
    <w:rsid w:val="001B5758"/>
    <w:rsid w:val="001B5A03"/>
    <w:rsid w:val="001B5CA9"/>
    <w:rsid w:val="001B5DD5"/>
    <w:rsid w:val="001B62CF"/>
    <w:rsid w:val="001B671F"/>
    <w:rsid w:val="001B6A75"/>
    <w:rsid w:val="001B6E64"/>
    <w:rsid w:val="001B70C4"/>
    <w:rsid w:val="001B746E"/>
    <w:rsid w:val="001B7C12"/>
    <w:rsid w:val="001C0649"/>
    <w:rsid w:val="001C0672"/>
    <w:rsid w:val="001C0932"/>
    <w:rsid w:val="001C0C12"/>
    <w:rsid w:val="001C0CE0"/>
    <w:rsid w:val="001C1104"/>
    <w:rsid w:val="001C118E"/>
    <w:rsid w:val="001C1880"/>
    <w:rsid w:val="001C18C7"/>
    <w:rsid w:val="001C1D62"/>
    <w:rsid w:val="001C1EF4"/>
    <w:rsid w:val="001C205C"/>
    <w:rsid w:val="001C2FB4"/>
    <w:rsid w:val="001C3248"/>
    <w:rsid w:val="001C46CE"/>
    <w:rsid w:val="001C5C64"/>
    <w:rsid w:val="001C5D09"/>
    <w:rsid w:val="001C6142"/>
    <w:rsid w:val="001C6246"/>
    <w:rsid w:val="001C62C2"/>
    <w:rsid w:val="001C6555"/>
    <w:rsid w:val="001C6E92"/>
    <w:rsid w:val="001C7011"/>
    <w:rsid w:val="001C74C3"/>
    <w:rsid w:val="001D01C0"/>
    <w:rsid w:val="001D0366"/>
    <w:rsid w:val="001D09FA"/>
    <w:rsid w:val="001D0E68"/>
    <w:rsid w:val="001D12D7"/>
    <w:rsid w:val="001D1604"/>
    <w:rsid w:val="001D2FA0"/>
    <w:rsid w:val="001D3171"/>
    <w:rsid w:val="001D3A42"/>
    <w:rsid w:val="001D3DD1"/>
    <w:rsid w:val="001D457C"/>
    <w:rsid w:val="001D4967"/>
    <w:rsid w:val="001D4AC8"/>
    <w:rsid w:val="001D4DCE"/>
    <w:rsid w:val="001D5A40"/>
    <w:rsid w:val="001D6CAD"/>
    <w:rsid w:val="001D6F30"/>
    <w:rsid w:val="001D7293"/>
    <w:rsid w:val="001E01CC"/>
    <w:rsid w:val="001E1399"/>
    <w:rsid w:val="001E21EE"/>
    <w:rsid w:val="001E255D"/>
    <w:rsid w:val="001E2B75"/>
    <w:rsid w:val="001E2FDB"/>
    <w:rsid w:val="001E3C61"/>
    <w:rsid w:val="001E3C9E"/>
    <w:rsid w:val="001E423E"/>
    <w:rsid w:val="001E42BD"/>
    <w:rsid w:val="001E4991"/>
    <w:rsid w:val="001E4B1D"/>
    <w:rsid w:val="001E5A0D"/>
    <w:rsid w:val="001E5B67"/>
    <w:rsid w:val="001E5F4B"/>
    <w:rsid w:val="001E6940"/>
    <w:rsid w:val="001E6A76"/>
    <w:rsid w:val="001E7030"/>
    <w:rsid w:val="001E737C"/>
    <w:rsid w:val="001E7775"/>
    <w:rsid w:val="001E7870"/>
    <w:rsid w:val="001E78A8"/>
    <w:rsid w:val="001E7BAE"/>
    <w:rsid w:val="001F00F0"/>
    <w:rsid w:val="001F0141"/>
    <w:rsid w:val="001F05E9"/>
    <w:rsid w:val="001F060F"/>
    <w:rsid w:val="001F1295"/>
    <w:rsid w:val="001F1879"/>
    <w:rsid w:val="001F19FD"/>
    <w:rsid w:val="001F1D19"/>
    <w:rsid w:val="001F1DF1"/>
    <w:rsid w:val="001F2004"/>
    <w:rsid w:val="001F267B"/>
    <w:rsid w:val="001F2BCE"/>
    <w:rsid w:val="001F2BD0"/>
    <w:rsid w:val="001F2F40"/>
    <w:rsid w:val="001F2F47"/>
    <w:rsid w:val="001F35A6"/>
    <w:rsid w:val="001F40E5"/>
    <w:rsid w:val="001F4649"/>
    <w:rsid w:val="001F47A4"/>
    <w:rsid w:val="001F4B3C"/>
    <w:rsid w:val="001F4E74"/>
    <w:rsid w:val="001F4F22"/>
    <w:rsid w:val="001F5673"/>
    <w:rsid w:val="001F59EB"/>
    <w:rsid w:val="001F5E2A"/>
    <w:rsid w:val="001F619D"/>
    <w:rsid w:val="001F70C9"/>
    <w:rsid w:val="00200A50"/>
    <w:rsid w:val="00200D26"/>
    <w:rsid w:val="00201002"/>
    <w:rsid w:val="00201DE1"/>
    <w:rsid w:val="002021D8"/>
    <w:rsid w:val="002023D2"/>
    <w:rsid w:val="00202846"/>
    <w:rsid w:val="00202A68"/>
    <w:rsid w:val="00203593"/>
    <w:rsid w:val="0020374B"/>
    <w:rsid w:val="0020483C"/>
    <w:rsid w:val="00205188"/>
    <w:rsid w:val="002057D6"/>
    <w:rsid w:val="002057F5"/>
    <w:rsid w:val="00205952"/>
    <w:rsid w:val="00205A77"/>
    <w:rsid w:val="00205FA1"/>
    <w:rsid w:val="0020608C"/>
    <w:rsid w:val="002062E3"/>
    <w:rsid w:val="00206354"/>
    <w:rsid w:val="00206FCF"/>
    <w:rsid w:val="002074CD"/>
    <w:rsid w:val="00207695"/>
    <w:rsid w:val="00207AC0"/>
    <w:rsid w:val="00207B78"/>
    <w:rsid w:val="00207BE0"/>
    <w:rsid w:val="00210AA0"/>
    <w:rsid w:val="00210FDF"/>
    <w:rsid w:val="00211000"/>
    <w:rsid w:val="002112C7"/>
    <w:rsid w:val="0021130B"/>
    <w:rsid w:val="0021139C"/>
    <w:rsid w:val="0021173D"/>
    <w:rsid w:val="002117F8"/>
    <w:rsid w:val="00211C21"/>
    <w:rsid w:val="002124F7"/>
    <w:rsid w:val="002134EA"/>
    <w:rsid w:val="00213616"/>
    <w:rsid w:val="0021373D"/>
    <w:rsid w:val="00213806"/>
    <w:rsid w:val="00213DA2"/>
    <w:rsid w:val="00214318"/>
    <w:rsid w:val="002143CC"/>
    <w:rsid w:val="00214829"/>
    <w:rsid w:val="00214E0F"/>
    <w:rsid w:val="0021556F"/>
    <w:rsid w:val="002156B3"/>
    <w:rsid w:val="00215B82"/>
    <w:rsid w:val="00215BDF"/>
    <w:rsid w:val="00217007"/>
    <w:rsid w:val="00217C42"/>
    <w:rsid w:val="0022001B"/>
    <w:rsid w:val="002209F2"/>
    <w:rsid w:val="00220A00"/>
    <w:rsid w:val="00221530"/>
    <w:rsid w:val="002215A6"/>
    <w:rsid w:val="0022160C"/>
    <w:rsid w:val="0022219E"/>
    <w:rsid w:val="00222453"/>
    <w:rsid w:val="002224A9"/>
    <w:rsid w:val="00222555"/>
    <w:rsid w:val="002228CF"/>
    <w:rsid w:val="002229FE"/>
    <w:rsid w:val="00222EC4"/>
    <w:rsid w:val="002234A2"/>
    <w:rsid w:val="00223785"/>
    <w:rsid w:val="00223952"/>
    <w:rsid w:val="0022398F"/>
    <w:rsid w:val="00223E67"/>
    <w:rsid w:val="002242D0"/>
    <w:rsid w:val="0022461A"/>
    <w:rsid w:val="00224626"/>
    <w:rsid w:val="00225165"/>
    <w:rsid w:val="00225687"/>
    <w:rsid w:val="00225963"/>
    <w:rsid w:val="00225996"/>
    <w:rsid w:val="002260BC"/>
    <w:rsid w:val="002261D0"/>
    <w:rsid w:val="002266F1"/>
    <w:rsid w:val="002272FA"/>
    <w:rsid w:val="00227B29"/>
    <w:rsid w:val="00227CA1"/>
    <w:rsid w:val="0023002C"/>
    <w:rsid w:val="002300DD"/>
    <w:rsid w:val="002303B2"/>
    <w:rsid w:val="00231114"/>
    <w:rsid w:val="00231380"/>
    <w:rsid w:val="0023146B"/>
    <w:rsid w:val="002314AF"/>
    <w:rsid w:val="00231577"/>
    <w:rsid w:val="002320A8"/>
    <w:rsid w:val="002321D3"/>
    <w:rsid w:val="002325DC"/>
    <w:rsid w:val="0023265C"/>
    <w:rsid w:val="002328CA"/>
    <w:rsid w:val="00232C3D"/>
    <w:rsid w:val="00232D37"/>
    <w:rsid w:val="00232D85"/>
    <w:rsid w:val="00233262"/>
    <w:rsid w:val="0023351C"/>
    <w:rsid w:val="00233A99"/>
    <w:rsid w:val="00233C13"/>
    <w:rsid w:val="00233E6E"/>
    <w:rsid w:val="002349E2"/>
    <w:rsid w:val="00235016"/>
    <w:rsid w:val="0023516C"/>
    <w:rsid w:val="002362E9"/>
    <w:rsid w:val="00236EC7"/>
    <w:rsid w:val="0023710B"/>
    <w:rsid w:val="00237124"/>
    <w:rsid w:val="0023756C"/>
    <w:rsid w:val="00237CE3"/>
    <w:rsid w:val="00240AE0"/>
    <w:rsid w:val="00240D61"/>
    <w:rsid w:val="00240E75"/>
    <w:rsid w:val="00241082"/>
    <w:rsid w:val="0024138D"/>
    <w:rsid w:val="0024174B"/>
    <w:rsid w:val="0024196A"/>
    <w:rsid w:val="00241A25"/>
    <w:rsid w:val="00241C8A"/>
    <w:rsid w:val="00241F0D"/>
    <w:rsid w:val="0024218D"/>
    <w:rsid w:val="00242403"/>
    <w:rsid w:val="002429C9"/>
    <w:rsid w:val="0024360E"/>
    <w:rsid w:val="002436AB"/>
    <w:rsid w:val="00244DC4"/>
    <w:rsid w:val="00244DC9"/>
    <w:rsid w:val="0024561B"/>
    <w:rsid w:val="00245A29"/>
    <w:rsid w:val="002466EB"/>
    <w:rsid w:val="00246CA4"/>
    <w:rsid w:val="0024708A"/>
    <w:rsid w:val="00247443"/>
    <w:rsid w:val="0024799F"/>
    <w:rsid w:val="00250A89"/>
    <w:rsid w:val="0025172B"/>
    <w:rsid w:val="002525B3"/>
    <w:rsid w:val="00252B53"/>
    <w:rsid w:val="00253963"/>
    <w:rsid w:val="00254219"/>
    <w:rsid w:val="002544CE"/>
    <w:rsid w:val="0025489E"/>
    <w:rsid w:val="0025520B"/>
    <w:rsid w:val="0025532E"/>
    <w:rsid w:val="002558D0"/>
    <w:rsid w:val="00255969"/>
    <w:rsid w:val="002559D0"/>
    <w:rsid w:val="002561D8"/>
    <w:rsid w:val="00256384"/>
    <w:rsid w:val="00256C8E"/>
    <w:rsid w:val="00256E16"/>
    <w:rsid w:val="00257D68"/>
    <w:rsid w:val="00260793"/>
    <w:rsid w:val="00261A54"/>
    <w:rsid w:val="00261C99"/>
    <w:rsid w:val="00261F19"/>
    <w:rsid w:val="0026277E"/>
    <w:rsid w:val="00262B41"/>
    <w:rsid w:val="00262CFC"/>
    <w:rsid w:val="00263333"/>
    <w:rsid w:val="00263489"/>
    <w:rsid w:val="00263906"/>
    <w:rsid w:val="00263B06"/>
    <w:rsid w:val="00263E40"/>
    <w:rsid w:val="00265278"/>
    <w:rsid w:val="00265292"/>
    <w:rsid w:val="00265519"/>
    <w:rsid w:val="00265595"/>
    <w:rsid w:val="002655CA"/>
    <w:rsid w:val="00265B1D"/>
    <w:rsid w:val="00265CCE"/>
    <w:rsid w:val="00265E9F"/>
    <w:rsid w:val="00266431"/>
    <w:rsid w:val="00267199"/>
    <w:rsid w:val="00267887"/>
    <w:rsid w:val="00267C0F"/>
    <w:rsid w:val="00270703"/>
    <w:rsid w:val="0027079D"/>
    <w:rsid w:val="002708C5"/>
    <w:rsid w:val="0027140E"/>
    <w:rsid w:val="0027191D"/>
    <w:rsid w:val="0027195E"/>
    <w:rsid w:val="00272843"/>
    <w:rsid w:val="00272C51"/>
    <w:rsid w:val="0027378A"/>
    <w:rsid w:val="00273AA7"/>
    <w:rsid w:val="00273CD5"/>
    <w:rsid w:val="00274057"/>
    <w:rsid w:val="00274399"/>
    <w:rsid w:val="00274768"/>
    <w:rsid w:val="00274BA8"/>
    <w:rsid w:val="00274D61"/>
    <w:rsid w:val="002756E5"/>
    <w:rsid w:val="00275BB7"/>
    <w:rsid w:val="00275E73"/>
    <w:rsid w:val="0027615D"/>
    <w:rsid w:val="0027677C"/>
    <w:rsid w:val="00276E4B"/>
    <w:rsid w:val="00276F0C"/>
    <w:rsid w:val="00277208"/>
    <w:rsid w:val="0027735B"/>
    <w:rsid w:val="0027738A"/>
    <w:rsid w:val="00277550"/>
    <w:rsid w:val="002777B5"/>
    <w:rsid w:val="00280946"/>
    <w:rsid w:val="00280C14"/>
    <w:rsid w:val="0028127A"/>
    <w:rsid w:val="002813F0"/>
    <w:rsid w:val="00281A28"/>
    <w:rsid w:val="00281A7B"/>
    <w:rsid w:val="00281AAA"/>
    <w:rsid w:val="00282304"/>
    <w:rsid w:val="002825EF"/>
    <w:rsid w:val="00282A06"/>
    <w:rsid w:val="002836B3"/>
    <w:rsid w:val="00284BD5"/>
    <w:rsid w:val="00284D44"/>
    <w:rsid w:val="00284F86"/>
    <w:rsid w:val="00285726"/>
    <w:rsid w:val="002859A5"/>
    <w:rsid w:val="002862CA"/>
    <w:rsid w:val="00286530"/>
    <w:rsid w:val="00286798"/>
    <w:rsid w:val="00286AD7"/>
    <w:rsid w:val="00286D39"/>
    <w:rsid w:val="00286D80"/>
    <w:rsid w:val="00286DE8"/>
    <w:rsid w:val="00286E71"/>
    <w:rsid w:val="00287093"/>
    <w:rsid w:val="002870D7"/>
    <w:rsid w:val="00287911"/>
    <w:rsid w:val="00287F22"/>
    <w:rsid w:val="00287FE1"/>
    <w:rsid w:val="0029036D"/>
    <w:rsid w:val="002906BA"/>
    <w:rsid w:val="002915D7"/>
    <w:rsid w:val="0029191F"/>
    <w:rsid w:val="00291AAB"/>
    <w:rsid w:val="0029214B"/>
    <w:rsid w:val="00292167"/>
    <w:rsid w:val="00292194"/>
    <w:rsid w:val="00292949"/>
    <w:rsid w:val="00293439"/>
    <w:rsid w:val="002937B7"/>
    <w:rsid w:val="00293ED2"/>
    <w:rsid w:val="00294219"/>
    <w:rsid w:val="00294748"/>
    <w:rsid w:val="00294879"/>
    <w:rsid w:val="00295175"/>
    <w:rsid w:val="00295301"/>
    <w:rsid w:val="002953E0"/>
    <w:rsid w:val="002953E1"/>
    <w:rsid w:val="002962D2"/>
    <w:rsid w:val="00296445"/>
    <w:rsid w:val="00296686"/>
    <w:rsid w:val="00296E07"/>
    <w:rsid w:val="00297386"/>
    <w:rsid w:val="0029783E"/>
    <w:rsid w:val="00297972"/>
    <w:rsid w:val="00297B18"/>
    <w:rsid w:val="00297F6D"/>
    <w:rsid w:val="002A03F2"/>
    <w:rsid w:val="002A05D5"/>
    <w:rsid w:val="002A09FC"/>
    <w:rsid w:val="002A1092"/>
    <w:rsid w:val="002A234A"/>
    <w:rsid w:val="002A24F2"/>
    <w:rsid w:val="002A2AF4"/>
    <w:rsid w:val="002A2C7E"/>
    <w:rsid w:val="002A2DEC"/>
    <w:rsid w:val="002A2E3F"/>
    <w:rsid w:val="002A3641"/>
    <w:rsid w:val="002A3FCC"/>
    <w:rsid w:val="002A4B72"/>
    <w:rsid w:val="002A4B8D"/>
    <w:rsid w:val="002A5D47"/>
    <w:rsid w:val="002A5D63"/>
    <w:rsid w:val="002A630D"/>
    <w:rsid w:val="002A68AA"/>
    <w:rsid w:val="002A6A11"/>
    <w:rsid w:val="002A6CF7"/>
    <w:rsid w:val="002A786D"/>
    <w:rsid w:val="002A79AB"/>
    <w:rsid w:val="002A7A30"/>
    <w:rsid w:val="002B0286"/>
    <w:rsid w:val="002B074E"/>
    <w:rsid w:val="002B07FD"/>
    <w:rsid w:val="002B111F"/>
    <w:rsid w:val="002B19CE"/>
    <w:rsid w:val="002B1DE3"/>
    <w:rsid w:val="002B2B10"/>
    <w:rsid w:val="002B302C"/>
    <w:rsid w:val="002B32E6"/>
    <w:rsid w:val="002B38B8"/>
    <w:rsid w:val="002B3C17"/>
    <w:rsid w:val="002B40C0"/>
    <w:rsid w:val="002B4B80"/>
    <w:rsid w:val="002B5357"/>
    <w:rsid w:val="002B5F3C"/>
    <w:rsid w:val="002B60AA"/>
    <w:rsid w:val="002B61E0"/>
    <w:rsid w:val="002B64D5"/>
    <w:rsid w:val="002B6801"/>
    <w:rsid w:val="002B6BB7"/>
    <w:rsid w:val="002B6C4B"/>
    <w:rsid w:val="002B6DD6"/>
    <w:rsid w:val="002B79C5"/>
    <w:rsid w:val="002C0C3C"/>
    <w:rsid w:val="002C0CAC"/>
    <w:rsid w:val="002C113C"/>
    <w:rsid w:val="002C1B86"/>
    <w:rsid w:val="002C1FED"/>
    <w:rsid w:val="002C2175"/>
    <w:rsid w:val="002C248C"/>
    <w:rsid w:val="002C2663"/>
    <w:rsid w:val="002C2949"/>
    <w:rsid w:val="002C2E04"/>
    <w:rsid w:val="002C2F07"/>
    <w:rsid w:val="002C3837"/>
    <w:rsid w:val="002C44D3"/>
    <w:rsid w:val="002C4D71"/>
    <w:rsid w:val="002C5163"/>
    <w:rsid w:val="002C5186"/>
    <w:rsid w:val="002C55B2"/>
    <w:rsid w:val="002C55DD"/>
    <w:rsid w:val="002C620A"/>
    <w:rsid w:val="002C62E7"/>
    <w:rsid w:val="002C6317"/>
    <w:rsid w:val="002C6656"/>
    <w:rsid w:val="002C6B1C"/>
    <w:rsid w:val="002C6B94"/>
    <w:rsid w:val="002C7419"/>
    <w:rsid w:val="002C7AB3"/>
    <w:rsid w:val="002D0699"/>
    <w:rsid w:val="002D0E86"/>
    <w:rsid w:val="002D1203"/>
    <w:rsid w:val="002D18F4"/>
    <w:rsid w:val="002D1B0A"/>
    <w:rsid w:val="002D24D2"/>
    <w:rsid w:val="002D30A7"/>
    <w:rsid w:val="002D32E3"/>
    <w:rsid w:val="002D3C39"/>
    <w:rsid w:val="002D3FA4"/>
    <w:rsid w:val="002D40ED"/>
    <w:rsid w:val="002D4D09"/>
    <w:rsid w:val="002D55EA"/>
    <w:rsid w:val="002D5A27"/>
    <w:rsid w:val="002D5C55"/>
    <w:rsid w:val="002D604D"/>
    <w:rsid w:val="002D75DA"/>
    <w:rsid w:val="002D7DDB"/>
    <w:rsid w:val="002E079A"/>
    <w:rsid w:val="002E07A8"/>
    <w:rsid w:val="002E0CA6"/>
    <w:rsid w:val="002E0F14"/>
    <w:rsid w:val="002E23A0"/>
    <w:rsid w:val="002E2B20"/>
    <w:rsid w:val="002E31A0"/>
    <w:rsid w:val="002E345A"/>
    <w:rsid w:val="002E3714"/>
    <w:rsid w:val="002E3793"/>
    <w:rsid w:val="002E38FC"/>
    <w:rsid w:val="002E3A77"/>
    <w:rsid w:val="002E3CD0"/>
    <w:rsid w:val="002E4065"/>
    <w:rsid w:val="002E42C2"/>
    <w:rsid w:val="002E4A03"/>
    <w:rsid w:val="002E4C42"/>
    <w:rsid w:val="002E52A7"/>
    <w:rsid w:val="002E5B45"/>
    <w:rsid w:val="002E664F"/>
    <w:rsid w:val="002E678A"/>
    <w:rsid w:val="002E6D02"/>
    <w:rsid w:val="002E73A9"/>
    <w:rsid w:val="002E7448"/>
    <w:rsid w:val="002E7741"/>
    <w:rsid w:val="002E7D61"/>
    <w:rsid w:val="002E7E1E"/>
    <w:rsid w:val="002F02D3"/>
    <w:rsid w:val="002F0D37"/>
    <w:rsid w:val="002F0F5B"/>
    <w:rsid w:val="002F11F4"/>
    <w:rsid w:val="002F13D9"/>
    <w:rsid w:val="002F1604"/>
    <w:rsid w:val="002F24C1"/>
    <w:rsid w:val="002F350D"/>
    <w:rsid w:val="002F374E"/>
    <w:rsid w:val="002F38D5"/>
    <w:rsid w:val="002F417C"/>
    <w:rsid w:val="002F469C"/>
    <w:rsid w:val="002F4A61"/>
    <w:rsid w:val="002F4C45"/>
    <w:rsid w:val="002F5110"/>
    <w:rsid w:val="002F5999"/>
    <w:rsid w:val="002F5AD8"/>
    <w:rsid w:val="002F60B4"/>
    <w:rsid w:val="002F6239"/>
    <w:rsid w:val="002F6CC8"/>
    <w:rsid w:val="002F7040"/>
    <w:rsid w:val="002F704C"/>
    <w:rsid w:val="002F710E"/>
    <w:rsid w:val="002F71BB"/>
    <w:rsid w:val="002F7300"/>
    <w:rsid w:val="002F73B7"/>
    <w:rsid w:val="002F7971"/>
    <w:rsid w:val="002F7ED0"/>
    <w:rsid w:val="00300DD5"/>
    <w:rsid w:val="0030140A"/>
    <w:rsid w:val="00301AA9"/>
    <w:rsid w:val="003021D9"/>
    <w:rsid w:val="003023E9"/>
    <w:rsid w:val="00302623"/>
    <w:rsid w:val="003036A5"/>
    <w:rsid w:val="003039E6"/>
    <w:rsid w:val="003042EB"/>
    <w:rsid w:val="003044F1"/>
    <w:rsid w:val="0030458E"/>
    <w:rsid w:val="0030458F"/>
    <w:rsid w:val="00304689"/>
    <w:rsid w:val="00304760"/>
    <w:rsid w:val="00304853"/>
    <w:rsid w:val="00304E20"/>
    <w:rsid w:val="00304EB9"/>
    <w:rsid w:val="003052ED"/>
    <w:rsid w:val="0030567A"/>
    <w:rsid w:val="00306400"/>
    <w:rsid w:val="003074DE"/>
    <w:rsid w:val="00307D08"/>
    <w:rsid w:val="0031002A"/>
    <w:rsid w:val="0031027E"/>
    <w:rsid w:val="00310C28"/>
    <w:rsid w:val="00311A21"/>
    <w:rsid w:val="00311D1B"/>
    <w:rsid w:val="003126E7"/>
    <w:rsid w:val="00312A9E"/>
    <w:rsid w:val="00313154"/>
    <w:rsid w:val="003133A2"/>
    <w:rsid w:val="003133D1"/>
    <w:rsid w:val="003135BD"/>
    <w:rsid w:val="00313E55"/>
    <w:rsid w:val="00314BA6"/>
    <w:rsid w:val="00314E93"/>
    <w:rsid w:val="00314F7C"/>
    <w:rsid w:val="0031528E"/>
    <w:rsid w:val="0031549A"/>
    <w:rsid w:val="00315B7E"/>
    <w:rsid w:val="00315DD0"/>
    <w:rsid w:val="003160F2"/>
    <w:rsid w:val="003168B4"/>
    <w:rsid w:val="003169BD"/>
    <w:rsid w:val="00320F58"/>
    <w:rsid w:val="00321B54"/>
    <w:rsid w:val="00321D3F"/>
    <w:rsid w:val="00321F0C"/>
    <w:rsid w:val="003227A7"/>
    <w:rsid w:val="003237E1"/>
    <w:rsid w:val="00323E4D"/>
    <w:rsid w:val="003240D9"/>
    <w:rsid w:val="00324598"/>
    <w:rsid w:val="003256CF"/>
    <w:rsid w:val="00325F4F"/>
    <w:rsid w:val="00326181"/>
    <w:rsid w:val="0032669C"/>
    <w:rsid w:val="00326BE0"/>
    <w:rsid w:val="00326D2C"/>
    <w:rsid w:val="00326DC8"/>
    <w:rsid w:val="0032704C"/>
    <w:rsid w:val="0032737F"/>
    <w:rsid w:val="00327BB7"/>
    <w:rsid w:val="003300BE"/>
    <w:rsid w:val="00330AE4"/>
    <w:rsid w:val="00330CBE"/>
    <w:rsid w:val="00330F65"/>
    <w:rsid w:val="003320F4"/>
    <w:rsid w:val="003323C9"/>
    <w:rsid w:val="00332F4D"/>
    <w:rsid w:val="0033350C"/>
    <w:rsid w:val="00333C79"/>
    <w:rsid w:val="00334091"/>
    <w:rsid w:val="00334521"/>
    <w:rsid w:val="00334694"/>
    <w:rsid w:val="00334BB7"/>
    <w:rsid w:val="00334F82"/>
    <w:rsid w:val="00335271"/>
    <w:rsid w:val="00335642"/>
    <w:rsid w:val="00335A97"/>
    <w:rsid w:val="00335D43"/>
    <w:rsid w:val="003363A5"/>
    <w:rsid w:val="003363D7"/>
    <w:rsid w:val="00336877"/>
    <w:rsid w:val="0033687E"/>
    <w:rsid w:val="00336E6C"/>
    <w:rsid w:val="003374B2"/>
    <w:rsid w:val="00337CA2"/>
    <w:rsid w:val="00337F30"/>
    <w:rsid w:val="003401E2"/>
    <w:rsid w:val="003414E2"/>
    <w:rsid w:val="003415D0"/>
    <w:rsid w:val="00341AD0"/>
    <w:rsid w:val="0034223E"/>
    <w:rsid w:val="003428B2"/>
    <w:rsid w:val="00342C53"/>
    <w:rsid w:val="00342D8B"/>
    <w:rsid w:val="00342DCA"/>
    <w:rsid w:val="003430AD"/>
    <w:rsid w:val="003438BD"/>
    <w:rsid w:val="00343B59"/>
    <w:rsid w:val="00344A0E"/>
    <w:rsid w:val="00344CDE"/>
    <w:rsid w:val="00344D02"/>
    <w:rsid w:val="0034548E"/>
    <w:rsid w:val="00346547"/>
    <w:rsid w:val="00347451"/>
    <w:rsid w:val="0034768D"/>
    <w:rsid w:val="00347874"/>
    <w:rsid w:val="00350AD1"/>
    <w:rsid w:val="00350D0A"/>
    <w:rsid w:val="003516ED"/>
    <w:rsid w:val="00351ABC"/>
    <w:rsid w:val="00351B8F"/>
    <w:rsid w:val="00352738"/>
    <w:rsid w:val="0035299A"/>
    <w:rsid w:val="00352D04"/>
    <w:rsid w:val="00354093"/>
    <w:rsid w:val="00354167"/>
    <w:rsid w:val="003543D7"/>
    <w:rsid w:val="00354688"/>
    <w:rsid w:val="00354E2E"/>
    <w:rsid w:val="00355228"/>
    <w:rsid w:val="0035562C"/>
    <w:rsid w:val="00355F70"/>
    <w:rsid w:val="00356532"/>
    <w:rsid w:val="00356A28"/>
    <w:rsid w:val="003574CB"/>
    <w:rsid w:val="00357BA5"/>
    <w:rsid w:val="00357BB0"/>
    <w:rsid w:val="00360C57"/>
    <w:rsid w:val="00360F6A"/>
    <w:rsid w:val="00360FFB"/>
    <w:rsid w:val="0036186C"/>
    <w:rsid w:val="00361A79"/>
    <w:rsid w:val="00361DBD"/>
    <w:rsid w:val="00361F47"/>
    <w:rsid w:val="00362734"/>
    <w:rsid w:val="003628B9"/>
    <w:rsid w:val="0036298C"/>
    <w:rsid w:val="00362BC7"/>
    <w:rsid w:val="0036312B"/>
    <w:rsid w:val="00363962"/>
    <w:rsid w:val="00363D39"/>
    <w:rsid w:val="00363D88"/>
    <w:rsid w:val="00365629"/>
    <w:rsid w:val="00365F64"/>
    <w:rsid w:val="00366414"/>
    <w:rsid w:val="00367047"/>
    <w:rsid w:val="00367F03"/>
    <w:rsid w:val="0037018A"/>
    <w:rsid w:val="003702C6"/>
    <w:rsid w:val="00370A50"/>
    <w:rsid w:val="00371142"/>
    <w:rsid w:val="0037251E"/>
    <w:rsid w:val="00372BFF"/>
    <w:rsid w:val="003737A8"/>
    <w:rsid w:val="00374202"/>
    <w:rsid w:val="00374765"/>
    <w:rsid w:val="003752E0"/>
    <w:rsid w:val="00375D30"/>
    <w:rsid w:val="00375D53"/>
    <w:rsid w:val="00375FBD"/>
    <w:rsid w:val="00376168"/>
    <w:rsid w:val="00376B34"/>
    <w:rsid w:val="00376D66"/>
    <w:rsid w:val="00377057"/>
    <w:rsid w:val="003773F8"/>
    <w:rsid w:val="003775BA"/>
    <w:rsid w:val="00380027"/>
    <w:rsid w:val="003802C4"/>
    <w:rsid w:val="0038046C"/>
    <w:rsid w:val="00380497"/>
    <w:rsid w:val="003807D2"/>
    <w:rsid w:val="00380F5D"/>
    <w:rsid w:val="00380FBB"/>
    <w:rsid w:val="003810A7"/>
    <w:rsid w:val="00381131"/>
    <w:rsid w:val="0038142E"/>
    <w:rsid w:val="00381C28"/>
    <w:rsid w:val="00382240"/>
    <w:rsid w:val="00382DF9"/>
    <w:rsid w:val="00382FEC"/>
    <w:rsid w:val="00383D1C"/>
    <w:rsid w:val="00384450"/>
    <w:rsid w:val="00384B00"/>
    <w:rsid w:val="00384D0E"/>
    <w:rsid w:val="00385B01"/>
    <w:rsid w:val="00385CFF"/>
    <w:rsid w:val="00386456"/>
    <w:rsid w:val="00386A0C"/>
    <w:rsid w:val="00386C66"/>
    <w:rsid w:val="00387411"/>
    <w:rsid w:val="00387762"/>
    <w:rsid w:val="00387EB9"/>
    <w:rsid w:val="00390254"/>
    <w:rsid w:val="00390C7A"/>
    <w:rsid w:val="003910B2"/>
    <w:rsid w:val="00391737"/>
    <w:rsid w:val="00391C43"/>
    <w:rsid w:val="00392382"/>
    <w:rsid w:val="00393477"/>
    <w:rsid w:val="0039388E"/>
    <w:rsid w:val="00394B27"/>
    <w:rsid w:val="00394DBB"/>
    <w:rsid w:val="00394EFD"/>
    <w:rsid w:val="00395609"/>
    <w:rsid w:val="00396179"/>
    <w:rsid w:val="003971D2"/>
    <w:rsid w:val="00397CE0"/>
    <w:rsid w:val="003A0859"/>
    <w:rsid w:val="003A1172"/>
    <w:rsid w:val="003A1324"/>
    <w:rsid w:val="003A13CC"/>
    <w:rsid w:val="003A1D16"/>
    <w:rsid w:val="003A29E9"/>
    <w:rsid w:val="003A2A99"/>
    <w:rsid w:val="003A2B98"/>
    <w:rsid w:val="003A2D31"/>
    <w:rsid w:val="003A2DF2"/>
    <w:rsid w:val="003A2E10"/>
    <w:rsid w:val="003A30C5"/>
    <w:rsid w:val="003A46AC"/>
    <w:rsid w:val="003A4CD5"/>
    <w:rsid w:val="003A4EEC"/>
    <w:rsid w:val="003A571C"/>
    <w:rsid w:val="003A57F7"/>
    <w:rsid w:val="003A5CA1"/>
    <w:rsid w:val="003A5CD2"/>
    <w:rsid w:val="003A61F0"/>
    <w:rsid w:val="003A6323"/>
    <w:rsid w:val="003A6E1F"/>
    <w:rsid w:val="003A7297"/>
    <w:rsid w:val="003A73F2"/>
    <w:rsid w:val="003B0084"/>
    <w:rsid w:val="003B0168"/>
    <w:rsid w:val="003B0567"/>
    <w:rsid w:val="003B09BE"/>
    <w:rsid w:val="003B0B79"/>
    <w:rsid w:val="003B1799"/>
    <w:rsid w:val="003B198A"/>
    <w:rsid w:val="003B1C63"/>
    <w:rsid w:val="003B23B7"/>
    <w:rsid w:val="003B26CC"/>
    <w:rsid w:val="003B2946"/>
    <w:rsid w:val="003B4BDD"/>
    <w:rsid w:val="003B4FA6"/>
    <w:rsid w:val="003B510D"/>
    <w:rsid w:val="003B5194"/>
    <w:rsid w:val="003B51BA"/>
    <w:rsid w:val="003B54F0"/>
    <w:rsid w:val="003B5546"/>
    <w:rsid w:val="003B5755"/>
    <w:rsid w:val="003B6263"/>
    <w:rsid w:val="003B6707"/>
    <w:rsid w:val="003B7410"/>
    <w:rsid w:val="003B7557"/>
    <w:rsid w:val="003B7753"/>
    <w:rsid w:val="003B7784"/>
    <w:rsid w:val="003B7A16"/>
    <w:rsid w:val="003B7C1E"/>
    <w:rsid w:val="003C01A5"/>
    <w:rsid w:val="003C01B5"/>
    <w:rsid w:val="003C0BA9"/>
    <w:rsid w:val="003C1FB0"/>
    <w:rsid w:val="003C1FFF"/>
    <w:rsid w:val="003C2144"/>
    <w:rsid w:val="003C2334"/>
    <w:rsid w:val="003C278C"/>
    <w:rsid w:val="003C2DED"/>
    <w:rsid w:val="003C2E27"/>
    <w:rsid w:val="003C3643"/>
    <w:rsid w:val="003C3A86"/>
    <w:rsid w:val="003C4C17"/>
    <w:rsid w:val="003C4F26"/>
    <w:rsid w:val="003C4FBD"/>
    <w:rsid w:val="003C53A8"/>
    <w:rsid w:val="003C5A1C"/>
    <w:rsid w:val="003C62D9"/>
    <w:rsid w:val="003C63AA"/>
    <w:rsid w:val="003C6620"/>
    <w:rsid w:val="003C6658"/>
    <w:rsid w:val="003C70D3"/>
    <w:rsid w:val="003C791D"/>
    <w:rsid w:val="003D000E"/>
    <w:rsid w:val="003D0126"/>
    <w:rsid w:val="003D1A6D"/>
    <w:rsid w:val="003D227D"/>
    <w:rsid w:val="003D23AF"/>
    <w:rsid w:val="003D260B"/>
    <w:rsid w:val="003D2E0A"/>
    <w:rsid w:val="003D2F5E"/>
    <w:rsid w:val="003D3146"/>
    <w:rsid w:val="003D3161"/>
    <w:rsid w:val="003D325C"/>
    <w:rsid w:val="003D32F7"/>
    <w:rsid w:val="003D3356"/>
    <w:rsid w:val="003D35E2"/>
    <w:rsid w:val="003D389F"/>
    <w:rsid w:val="003D3C42"/>
    <w:rsid w:val="003D4CBC"/>
    <w:rsid w:val="003D4FAB"/>
    <w:rsid w:val="003D5452"/>
    <w:rsid w:val="003D5B0E"/>
    <w:rsid w:val="003D5B17"/>
    <w:rsid w:val="003D602A"/>
    <w:rsid w:val="003D6408"/>
    <w:rsid w:val="003D64A6"/>
    <w:rsid w:val="003D6ABD"/>
    <w:rsid w:val="003D6CAC"/>
    <w:rsid w:val="003D6E82"/>
    <w:rsid w:val="003D746A"/>
    <w:rsid w:val="003D7478"/>
    <w:rsid w:val="003D748B"/>
    <w:rsid w:val="003D7A9E"/>
    <w:rsid w:val="003D7BE1"/>
    <w:rsid w:val="003D7E47"/>
    <w:rsid w:val="003E082B"/>
    <w:rsid w:val="003E0914"/>
    <w:rsid w:val="003E0E55"/>
    <w:rsid w:val="003E15A1"/>
    <w:rsid w:val="003E19DE"/>
    <w:rsid w:val="003E1AA6"/>
    <w:rsid w:val="003E1F2B"/>
    <w:rsid w:val="003E36EC"/>
    <w:rsid w:val="003E37DC"/>
    <w:rsid w:val="003E3DD5"/>
    <w:rsid w:val="003E4085"/>
    <w:rsid w:val="003E4686"/>
    <w:rsid w:val="003E4765"/>
    <w:rsid w:val="003E4EB5"/>
    <w:rsid w:val="003E5731"/>
    <w:rsid w:val="003E58EE"/>
    <w:rsid w:val="003E5FFB"/>
    <w:rsid w:val="003E6C00"/>
    <w:rsid w:val="003E730B"/>
    <w:rsid w:val="003E7337"/>
    <w:rsid w:val="003E78F6"/>
    <w:rsid w:val="003E7F25"/>
    <w:rsid w:val="003F02CD"/>
    <w:rsid w:val="003F02E4"/>
    <w:rsid w:val="003F082D"/>
    <w:rsid w:val="003F0954"/>
    <w:rsid w:val="003F09BF"/>
    <w:rsid w:val="003F0F96"/>
    <w:rsid w:val="003F10CA"/>
    <w:rsid w:val="003F1129"/>
    <w:rsid w:val="003F179A"/>
    <w:rsid w:val="003F1AC5"/>
    <w:rsid w:val="003F1C5A"/>
    <w:rsid w:val="003F1E68"/>
    <w:rsid w:val="003F202B"/>
    <w:rsid w:val="003F20C9"/>
    <w:rsid w:val="003F26C4"/>
    <w:rsid w:val="003F2CCA"/>
    <w:rsid w:val="003F2DDB"/>
    <w:rsid w:val="003F2DE8"/>
    <w:rsid w:val="003F355B"/>
    <w:rsid w:val="003F390B"/>
    <w:rsid w:val="003F4225"/>
    <w:rsid w:val="003F44BB"/>
    <w:rsid w:val="003F4546"/>
    <w:rsid w:val="003F48F8"/>
    <w:rsid w:val="003F4E4D"/>
    <w:rsid w:val="003F4F44"/>
    <w:rsid w:val="003F5585"/>
    <w:rsid w:val="003F5E28"/>
    <w:rsid w:val="003F662B"/>
    <w:rsid w:val="003F699A"/>
    <w:rsid w:val="003F736A"/>
    <w:rsid w:val="003F7759"/>
    <w:rsid w:val="003F7A09"/>
    <w:rsid w:val="003F7D71"/>
    <w:rsid w:val="0040055A"/>
    <w:rsid w:val="00400F3A"/>
    <w:rsid w:val="00401482"/>
    <w:rsid w:val="00401609"/>
    <w:rsid w:val="0040170B"/>
    <w:rsid w:val="004024CD"/>
    <w:rsid w:val="00402B6D"/>
    <w:rsid w:val="0040317D"/>
    <w:rsid w:val="00403345"/>
    <w:rsid w:val="00403BB9"/>
    <w:rsid w:val="0040448C"/>
    <w:rsid w:val="004052FC"/>
    <w:rsid w:val="00405483"/>
    <w:rsid w:val="00405634"/>
    <w:rsid w:val="00405CC9"/>
    <w:rsid w:val="00406342"/>
    <w:rsid w:val="00406437"/>
    <w:rsid w:val="00406501"/>
    <w:rsid w:val="00406814"/>
    <w:rsid w:val="00406935"/>
    <w:rsid w:val="00406EFD"/>
    <w:rsid w:val="00407976"/>
    <w:rsid w:val="00407A06"/>
    <w:rsid w:val="00407D70"/>
    <w:rsid w:val="004111F7"/>
    <w:rsid w:val="00411908"/>
    <w:rsid w:val="00411DCB"/>
    <w:rsid w:val="0041233B"/>
    <w:rsid w:val="004126AE"/>
    <w:rsid w:val="00412B68"/>
    <w:rsid w:val="0041314F"/>
    <w:rsid w:val="00413401"/>
    <w:rsid w:val="00413631"/>
    <w:rsid w:val="00413973"/>
    <w:rsid w:val="00413F94"/>
    <w:rsid w:val="004140D1"/>
    <w:rsid w:val="004140D6"/>
    <w:rsid w:val="00414209"/>
    <w:rsid w:val="00414544"/>
    <w:rsid w:val="004145BC"/>
    <w:rsid w:val="004147CE"/>
    <w:rsid w:val="00415263"/>
    <w:rsid w:val="0041703A"/>
    <w:rsid w:val="004171BC"/>
    <w:rsid w:val="004175F3"/>
    <w:rsid w:val="00417870"/>
    <w:rsid w:val="00420D66"/>
    <w:rsid w:val="00420F7C"/>
    <w:rsid w:val="004212AB"/>
    <w:rsid w:val="00421333"/>
    <w:rsid w:val="00422AD2"/>
    <w:rsid w:val="00423A58"/>
    <w:rsid w:val="00424134"/>
    <w:rsid w:val="00424922"/>
    <w:rsid w:val="00424BA1"/>
    <w:rsid w:val="004257BF"/>
    <w:rsid w:val="00425AC4"/>
    <w:rsid w:val="00425C88"/>
    <w:rsid w:val="00425CEC"/>
    <w:rsid w:val="00425D7D"/>
    <w:rsid w:val="00426007"/>
    <w:rsid w:val="0042659A"/>
    <w:rsid w:val="00426835"/>
    <w:rsid w:val="00426967"/>
    <w:rsid w:val="00426BFE"/>
    <w:rsid w:val="00426E61"/>
    <w:rsid w:val="00426E88"/>
    <w:rsid w:val="0042779F"/>
    <w:rsid w:val="00427834"/>
    <w:rsid w:val="00427870"/>
    <w:rsid w:val="00427B7A"/>
    <w:rsid w:val="00427DDF"/>
    <w:rsid w:val="00427DE3"/>
    <w:rsid w:val="00427FA2"/>
    <w:rsid w:val="004302CF"/>
    <w:rsid w:val="00430C91"/>
    <w:rsid w:val="00430D5E"/>
    <w:rsid w:val="00431C36"/>
    <w:rsid w:val="00431DB8"/>
    <w:rsid w:val="004321F1"/>
    <w:rsid w:val="00432AEB"/>
    <w:rsid w:val="00432D99"/>
    <w:rsid w:val="00432F95"/>
    <w:rsid w:val="004337C2"/>
    <w:rsid w:val="00433ECF"/>
    <w:rsid w:val="004343F8"/>
    <w:rsid w:val="00436408"/>
    <w:rsid w:val="00436A2B"/>
    <w:rsid w:val="00436D30"/>
    <w:rsid w:val="004370F5"/>
    <w:rsid w:val="0043735B"/>
    <w:rsid w:val="0043767C"/>
    <w:rsid w:val="00437739"/>
    <w:rsid w:val="004377F0"/>
    <w:rsid w:val="004379AB"/>
    <w:rsid w:val="00437F54"/>
    <w:rsid w:val="004406B5"/>
    <w:rsid w:val="0044180B"/>
    <w:rsid w:val="004418ED"/>
    <w:rsid w:val="00441D99"/>
    <w:rsid w:val="0044278E"/>
    <w:rsid w:val="004428A5"/>
    <w:rsid w:val="00442E9C"/>
    <w:rsid w:val="00443814"/>
    <w:rsid w:val="00443BF5"/>
    <w:rsid w:val="00443F0E"/>
    <w:rsid w:val="004447B0"/>
    <w:rsid w:val="00444F34"/>
    <w:rsid w:val="00445629"/>
    <w:rsid w:val="00446910"/>
    <w:rsid w:val="004476A4"/>
    <w:rsid w:val="00447FCD"/>
    <w:rsid w:val="0045020E"/>
    <w:rsid w:val="0045024F"/>
    <w:rsid w:val="004504E9"/>
    <w:rsid w:val="004510CC"/>
    <w:rsid w:val="00451239"/>
    <w:rsid w:val="00451449"/>
    <w:rsid w:val="00451544"/>
    <w:rsid w:val="00451FC2"/>
    <w:rsid w:val="00453D8C"/>
    <w:rsid w:val="00453E4A"/>
    <w:rsid w:val="00453EEF"/>
    <w:rsid w:val="00453FC5"/>
    <w:rsid w:val="0045492F"/>
    <w:rsid w:val="00454B74"/>
    <w:rsid w:val="00454F65"/>
    <w:rsid w:val="00455981"/>
    <w:rsid w:val="00455FEE"/>
    <w:rsid w:val="00456285"/>
    <w:rsid w:val="00456463"/>
    <w:rsid w:val="0045674D"/>
    <w:rsid w:val="00456951"/>
    <w:rsid w:val="004570C5"/>
    <w:rsid w:val="0045748B"/>
    <w:rsid w:val="004575B4"/>
    <w:rsid w:val="004577D5"/>
    <w:rsid w:val="0045781B"/>
    <w:rsid w:val="00457859"/>
    <w:rsid w:val="004579D9"/>
    <w:rsid w:val="00460766"/>
    <w:rsid w:val="0046106A"/>
    <w:rsid w:val="004611FB"/>
    <w:rsid w:val="004613C1"/>
    <w:rsid w:val="00461846"/>
    <w:rsid w:val="004619F6"/>
    <w:rsid w:val="00461BD0"/>
    <w:rsid w:val="00462435"/>
    <w:rsid w:val="00462804"/>
    <w:rsid w:val="0046313E"/>
    <w:rsid w:val="00463164"/>
    <w:rsid w:val="0046355B"/>
    <w:rsid w:val="004638A5"/>
    <w:rsid w:val="00463B8A"/>
    <w:rsid w:val="00464009"/>
    <w:rsid w:val="00464D4A"/>
    <w:rsid w:val="00464FFC"/>
    <w:rsid w:val="00465173"/>
    <w:rsid w:val="00465241"/>
    <w:rsid w:val="0046596B"/>
    <w:rsid w:val="0046612F"/>
    <w:rsid w:val="004661ED"/>
    <w:rsid w:val="004664F4"/>
    <w:rsid w:val="00466706"/>
    <w:rsid w:val="00466E3E"/>
    <w:rsid w:val="0046749E"/>
    <w:rsid w:val="00467ED6"/>
    <w:rsid w:val="00470B56"/>
    <w:rsid w:val="004722E2"/>
    <w:rsid w:val="004724BE"/>
    <w:rsid w:val="0047311B"/>
    <w:rsid w:val="00473231"/>
    <w:rsid w:val="0047378B"/>
    <w:rsid w:val="0047394D"/>
    <w:rsid w:val="004739DC"/>
    <w:rsid w:val="00473C05"/>
    <w:rsid w:val="00473DEB"/>
    <w:rsid w:val="0047402E"/>
    <w:rsid w:val="004742DB"/>
    <w:rsid w:val="0047447F"/>
    <w:rsid w:val="00474686"/>
    <w:rsid w:val="00475335"/>
    <w:rsid w:val="00475785"/>
    <w:rsid w:val="00475B6B"/>
    <w:rsid w:val="00476CCE"/>
    <w:rsid w:val="0047704C"/>
    <w:rsid w:val="00477290"/>
    <w:rsid w:val="00477477"/>
    <w:rsid w:val="004775BB"/>
    <w:rsid w:val="00480191"/>
    <w:rsid w:val="00480234"/>
    <w:rsid w:val="004802CA"/>
    <w:rsid w:val="00480C33"/>
    <w:rsid w:val="00480FD4"/>
    <w:rsid w:val="00481352"/>
    <w:rsid w:val="004822BC"/>
    <w:rsid w:val="004832FF"/>
    <w:rsid w:val="004836D8"/>
    <w:rsid w:val="00483CB2"/>
    <w:rsid w:val="00484745"/>
    <w:rsid w:val="0048478F"/>
    <w:rsid w:val="00484FC2"/>
    <w:rsid w:val="00485059"/>
    <w:rsid w:val="00485946"/>
    <w:rsid w:val="00485C19"/>
    <w:rsid w:val="004862C9"/>
    <w:rsid w:val="004869C7"/>
    <w:rsid w:val="00486DE4"/>
    <w:rsid w:val="00487423"/>
    <w:rsid w:val="004876BD"/>
    <w:rsid w:val="004877DC"/>
    <w:rsid w:val="00487EC5"/>
    <w:rsid w:val="00490158"/>
    <w:rsid w:val="0049113F"/>
    <w:rsid w:val="00492060"/>
    <w:rsid w:val="0049249C"/>
    <w:rsid w:val="00492522"/>
    <w:rsid w:val="00492874"/>
    <w:rsid w:val="00492A39"/>
    <w:rsid w:val="00493814"/>
    <w:rsid w:val="00493DDD"/>
    <w:rsid w:val="00494710"/>
    <w:rsid w:val="00494979"/>
    <w:rsid w:val="00494E9D"/>
    <w:rsid w:val="0049574C"/>
    <w:rsid w:val="00495AE3"/>
    <w:rsid w:val="00495D6F"/>
    <w:rsid w:val="00495EF4"/>
    <w:rsid w:val="00496414"/>
    <w:rsid w:val="00496A24"/>
    <w:rsid w:val="00496BA6"/>
    <w:rsid w:val="00496C83"/>
    <w:rsid w:val="0049731E"/>
    <w:rsid w:val="004979A4"/>
    <w:rsid w:val="00497FA8"/>
    <w:rsid w:val="004A0604"/>
    <w:rsid w:val="004A1093"/>
    <w:rsid w:val="004A1A11"/>
    <w:rsid w:val="004A1A21"/>
    <w:rsid w:val="004A1EA0"/>
    <w:rsid w:val="004A28DD"/>
    <w:rsid w:val="004A2E2B"/>
    <w:rsid w:val="004A300F"/>
    <w:rsid w:val="004A3311"/>
    <w:rsid w:val="004A39C5"/>
    <w:rsid w:val="004A3AE4"/>
    <w:rsid w:val="004A3FD1"/>
    <w:rsid w:val="004A4CF1"/>
    <w:rsid w:val="004A4F38"/>
    <w:rsid w:val="004A6249"/>
    <w:rsid w:val="004A6DD8"/>
    <w:rsid w:val="004A6DDA"/>
    <w:rsid w:val="004A7265"/>
    <w:rsid w:val="004B0210"/>
    <w:rsid w:val="004B080E"/>
    <w:rsid w:val="004B1876"/>
    <w:rsid w:val="004B2089"/>
    <w:rsid w:val="004B28F7"/>
    <w:rsid w:val="004B3CB7"/>
    <w:rsid w:val="004B41B1"/>
    <w:rsid w:val="004B4633"/>
    <w:rsid w:val="004B47FF"/>
    <w:rsid w:val="004B4B35"/>
    <w:rsid w:val="004B51A7"/>
    <w:rsid w:val="004B5AAF"/>
    <w:rsid w:val="004B5E2B"/>
    <w:rsid w:val="004B6470"/>
    <w:rsid w:val="004B64DE"/>
    <w:rsid w:val="004B6561"/>
    <w:rsid w:val="004B65C7"/>
    <w:rsid w:val="004B663A"/>
    <w:rsid w:val="004B670E"/>
    <w:rsid w:val="004B68CA"/>
    <w:rsid w:val="004B6D7D"/>
    <w:rsid w:val="004B6F1A"/>
    <w:rsid w:val="004B6F1C"/>
    <w:rsid w:val="004B6F36"/>
    <w:rsid w:val="004B7811"/>
    <w:rsid w:val="004B7AA6"/>
    <w:rsid w:val="004C07DF"/>
    <w:rsid w:val="004C093C"/>
    <w:rsid w:val="004C0A18"/>
    <w:rsid w:val="004C0C0A"/>
    <w:rsid w:val="004C0F17"/>
    <w:rsid w:val="004C14AE"/>
    <w:rsid w:val="004C2254"/>
    <w:rsid w:val="004C22D0"/>
    <w:rsid w:val="004C2499"/>
    <w:rsid w:val="004C260F"/>
    <w:rsid w:val="004C3055"/>
    <w:rsid w:val="004C3073"/>
    <w:rsid w:val="004C30C5"/>
    <w:rsid w:val="004C30ED"/>
    <w:rsid w:val="004C380A"/>
    <w:rsid w:val="004C3985"/>
    <w:rsid w:val="004C3A1C"/>
    <w:rsid w:val="004C3A42"/>
    <w:rsid w:val="004C3B51"/>
    <w:rsid w:val="004C3BA6"/>
    <w:rsid w:val="004C3EAA"/>
    <w:rsid w:val="004C4BEB"/>
    <w:rsid w:val="004C4CFE"/>
    <w:rsid w:val="004C4EC4"/>
    <w:rsid w:val="004C5929"/>
    <w:rsid w:val="004C5B0B"/>
    <w:rsid w:val="004C6750"/>
    <w:rsid w:val="004C6B7E"/>
    <w:rsid w:val="004C6EA4"/>
    <w:rsid w:val="004C73AB"/>
    <w:rsid w:val="004D0216"/>
    <w:rsid w:val="004D0679"/>
    <w:rsid w:val="004D08F6"/>
    <w:rsid w:val="004D09F9"/>
    <w:rsid w:val="004D0D1C"/>
    <w:rsid w:val="004D1B7F"/>
    <w:rsid w:val="004D1EDF"/>
    <w:rsid w:val="004D232B"/>
    <w:rsid w:val="004D29BD"/>
    <w:rsid w:val="004D2A4C"/>
    <w:rsid w:val="004D314D"/>
    <w:rsid w:val="004D3332"/>
    <w:rsid w:val="004D3478"/>
    <w:rsid w:val="004D488A"/>
    <w:rsid w:val="004D4B7C"/>
    <w:rsid w:val="004D578F"/>
    <w:rsid w:val="004D5BF6"/>
    <w:rsid w:val="004D6014"/>
    <w:rsid w:val="004D62DD"/>
    <w:rsid w:val="004D66DA"/>
    <w:rsid w:val="004D6AF9"/>
    <w:rsid w:val="004D6F5D"/>
    <w:rsid w:val="004D70DD"/>
    <w:rsid w:val="004D76BE"/>
    <w:rsid w:val="004D78F4"/>
    <w:rsid w:val="004D7A6D"/>
    <w:rsid w:val="004D7FC0"/>
    <w:rsid w:val="004E0150"/>
    <w:rsid w:val="004E04FE"/>
    <w:rsid w:val="004E1B8F"/>
    <w:rsid w:val="004E1D7F"/>
    <w:rsid w:val="004E26F2"/>
    <w:rsid w:val="004E289D"/>
    <w:rsid w:val="004E2B66"/>
    <w:rsid w:val="004E3069"/>
    <w:rsid w:val="004E3511"/>
    <w:rsid w:val="004E361E"/>
    <w:rsid w:val="004E3B37"/>
    <w:rsid w:val="004E4CA0"/>
    <w:rsid w:val="004E4F87"/>
    <w:rsid w:val="004E5E10"/>
    <w:rsid w:val="004E72E3"/>
    <w:rsid w:val="004E74AE"/>
    <w:rsid w:val="004E7581"/>
    <w:rsid w:val="004E763A"/>
    <w:rsid w:val="004F0855"/>
    <w:rsid w:val="004F138E"/>
    <w:rsid w:val="004F1465"/>
    <w:rsid w:val="004F1A6F"/>
    <w:rsid w:val="004F20D8"/>
    <w:rsid w:val="004F224D"/>
    <w:rsid w:val="004F256D"/>
    <w:rsid w:val="004F25C5"/>
    <w:rsid w:val="004F2EE6"/>
    <w:rsid w:val="004F35FE"/>
    <w:rsid w:val="004F3771"/>
    <w:rsid w:val="004F394C"/>
    <w:rsid w:val="004F39BC"/>
    <w:rsid w:val="004F3EFD"/>
    <w:rsid w:val="004F4197"/>
    <w:rsid w:val="004F4242"/>
    <w:rsid w:val="004F4390"/>
    <w:rsid w:val="004F461C"/>
    <w:rsid w:val="004F48B4"/>
    <w:rsid w:val="004F4AF7"/>
    <w:rsid w:val="004F4D67"/>
    <w:rsid w:val="004F4DD8"/>
    <w:rsid w:val="004F5082"/>
    <w:rsid w:val="004F566D"/>
    <w:rsid w:val="004F57B9"/>
    <w:rsid w:val="004F58F1"/>
    <w:rsid w:val="004F6C57"/>
    <w:rsid w:val="004F7244"/>
    <w:rsid w:val="004F7642"/>
    <w:rsid w:val="004F7B49"/>
    <w:rsid w:val="004F7E33"/>
    <w:rsid w:val="005002ED"/>
    <w:rsid w:val="005005DF"/>
    <w:rsid w:val="0050060A"/>
    <w:rsid w:val="005006B5"/>
    <w:rsid w:val="00500928"/>
    <w:rsid w:val="00500932"/>
    <w:rsid w:val="00500BF8"/>
    <w:rsid w:val="0050128D"/>
    <w:rsid w:val="00501739"/>
    <w:rsid w:val="00501863"/>
    <w:rsid w:val="005018E7"/>
    <w:rsid w:val="00501A84"/>
    <w:rsid w:val="0050225C"/>
    <w:rsid w:val="00504208"/>
    <w:rsid w:val="005044FE"/>
    <w:rsid w:val="00504910"/>
    <w:rsid w:val="00504C26"/>
    <w:rsid w:val="00504CAE"/>
    <w:rsid w:val="005053A1"/>
    <w:rsid w:val="00505629"/>
    <w:rsid w:val="00505C75"/>
    <w:rsid w:val="00505E8C"/>
    <w:rsid w:val="00506351"/>
    <w:rsid w:val="00506779"/>
    <w:rsid w:val="00506C04"/>
    <w:rsid w:val="00506FBF"/>
    <w:rsid w:val="00511133"/>
    <w:rsid w:val="005111FF"/>
    <w:rsid w:val="00511523"/>
    <w:rsid w:val="0051164F"/>
    <w:rsid w:val="00511806"/>
    <w:rsid w:val="00511A42"/>
    <w:rsid w:val="00511CA8"/>
    <w:rsid w:val="00511CE0"/>
    <w:rsid w:val="00511CF1"/>
    <w:rsid w:val="005127D5"/>
    <w:rsid w:val="00512D58"/>
    <w:rsid w:val="00512F3F"/>
    <w:rsid w:val="005137F7"/>
    <w:rsid w:val="00513A7F"/>
    <w:rsid w:val="00514339"/>
    <w:rsid w:val="0051445A"/>
    <w:rsid w:val="005145E9"/>
    <w:rsid w:val="00514786"/>
    <w:rsid w:val="005147BE"/>
    <w:rsid w:val="00514B2F"/>
    <w:rsid w:val="0051525A"/>
    <w:rsid w:val="00515C58"/>
    <w:rsid w:val="00515D66"/>
    <w:rsid w:val="0051645B"/>
    <w:rsid w:val="0051684B"/>
    <w:rsid w:val="005171AA"/>
    <w:rsid w:val="005175DF"/>
    <w:rsid w:val="00517E53"/>
    <w:rsid w:val="00517FD9"/>
    <w:rsid w:val="005202C3"/>
    <w:rsid w:val="00520641"/>
    <w:rsid w:val="00520B49"/>
    <w:rsid w:val="00520BC6"/>
    <w:rsid w:val="00521988"/>
    <w:rsid w:val="00521CCC"/>
    <w:rsid w:val="0052222D"/>
    <w:rsid w:val="005222EF"/>
    <w:rsid w:val="005223D7"/>
    <w:rsid w:val="00522D69"/>
    <w:rsid w:val="00522EA3"/>
    <w:rsid w:val="00523500"/>
    <w:rsid w:val="0052368D"/>
    <w:rsid w:val="00523D56"/>
    <w:rsid w:val="00524212"/>
    <w:rsid w:val="00524279"/>
    <w:rsid w:val="00524709"/>
    <w:rsid w:val="0052480E"/>
    <w:rsid w:val="00524F6A"/>
    <w:rsid w:val="00525131"/>
    <w:rsid w:val="005251F7"/>
    <w:rsid w:val="00525435"/>
    <w:rsid w:val="00525A26"/>
    <w:rsid w:val="00525A32"/>
    <w:rsid w:val="00525B81"/>
    <w:rsid w:val="00525C0D"/>
    <w:rsid w:val="0052603E"/>
    <w:rsid w:val="00526962"/>
    <w:rsid w:val="00526C52"/>
    <w:rsid w:val="005270C5"/>
    <w:rsid w:val="0052791F"/>
    <w:rsid w:val="00530155"/>
    <w:rsid w:val="00530663"/>
    <w:rsid w:val="0053093F"/>
    <w:rsid w:val="00530F91"/>
    <w:rsid w:val="0053182E"/>
    <w:rsid w:val="00531876"/>
    <w:rsid w:val="005319ED"/>
    <w:rsid w:val="00532420"/>
    <w:rsid w:val="005324BD"/>
    <w:rsid w:val="00532D06"/>
    <w:rsid w:val="005333E6"/>
    <w:rsid w:val="005338F0"/>
    <w:rsid w:val="00533F2F"/>
    <w:rsid w:val="0053425D"/>
    <w:rsid w:val="005344E8"/>
    <w:rsid w:val="00534BEF"/>
    <w:rsid w:val="00535132"/>
    <w:rsid w:val="00536158"/>
    <w:rsid w:val="00536273"/>
    <w:rsid w:val="00536AD0"/>
    <w:rsid w:val="00536DF1"/>
    <w:rsid w:val="00537121"/>
    <w:rsid w:val="00537699"/>
    <w:rsid w:val="00537B82"/>
    <w:rsid w:val="00537C17"/>
    <w:rsid w:val="00537C64"/>
    <w:rsid w:val="005402B6"/>
    <w:rsid w:val="0054036A"/>
    <w:rsid w:val="005409AE"/>
    <w:rsid w:val="00540DAB"/>
    <w:rsid w:val="005412E9"/>
    <w:rsid w:val="005419C4"/>
    <w:rsid w:val="00541B77"/>
    <w:rsid w:val="005422A3"/>
    <w:rsid w:val="005425D6"/>
    <w:rsid w:val="005425DF"/>
    <w:rsid w:val="00542656"/>
    <w:rsid w:val="00542B24"/>
    <w:rsid w:val="00542E59"/>
    <w:rsid w:val="00542E9D"/>
    <w:rsid w:val="00543553"/>
    <w:rsid w:val="00543660"/>
    <w:rsid w:val="005439C5"/>
    <w:rsid w:val="00543CEC"/>
    <w:rsid w:val="00543DEE"/>
    <w:rsid w:val="005440F2"/>
    <w:rsid w:val="00544466"/>
    <w:rsid w:val="005445D0"/>
    <w:rsid w:val="005447D9"/>
    <w:rsid w:val="00545139"/>
    <w:rsid w:val="00545183"/>
    <w:rsid w:val="0054559C"/>
    <w:rsid w:val="0054567A"/>
    <w:rsid w:val="00545729"/>
    <w:rsid w:val="0054629F"/>
    <w:rsid w:val="0054660E"/>
    <w:rsid w:val="00546953"/>
    <w:rsid w:val="00546CEA"/>
    <w:rsid w:val="00546EEB"/>
    <w:rsid w:val="005472CE"/>
    <w:rsid w:val="00547EC4"/>
    <w:rsid w:val="00547F02"/>
    <w:rsid w:val="00547F69"/>
    <w:rsid w:val="0055091B"/>
    <w:rsid w:val="00550B9E"/>
    <w:rsid w:val="00550E73"/>
    <w:rsid w:val="005511EA"/>
    <w:rsid w:val="005513E9"/>
    <w:rsid w:val="00551817"/>
    <w:rsid w:val="00551AC7"/>
    <w:rsid w:val="00551ED0"/>
    <w:rsid w:val="00552DEC"/>
    <w:rsid w:val="005534DF"/>
    <w:rsid w:val="00553729"/>
    <w:rsid w:val="00555051"/>
    <w:rsid w:val="005550F4"/>
    <w:rsid w:val="00555136"/>
    <w:rsid w:val="0055514B"/>
    <w:rsid w:val="0055570B"/>
    <w:rsid w:val="0055594B"/>
    <w:rsid w:val="00556D62"/>
    <w:rsid w:val="00556FD3"/>
    <w:rsid w:val="00557A49"/>
    <w:rsid w:val="0056009C"/>
    <w:rsid w:val="00560124"/>
    <w:rsid w:val="00560356"/>
    <w:rsid w:val="005604AF"/>
    <w:rsid w:val="005614AC"/>
    <w:rsid w:val="00561ABA"/>
    <w:rsid w:val="005623CC"/>
    <w:rsid w:val="005627BF"/>
    <w:rsid w:val="005630B0"/>
    <w:rsid w:val="005634A7"/>
    <w:rsid w:val="00563554"/>
    <w:rsid w:val="00563557"/>
    <w:rsid w:val="005638CC"/>
    <w:rsid w:val="00563A61"/>
    <w:rsid w:val="00564571"/>
    <w:rsid w:val="005646E1"/>
    <w:rsid w:val="005647C0"/>
    <w:rsid w:val="00564AD2"/>
    <w:rsid w:val="0056502E"/>
    <w:rsid w:val="00565201"/>
    <w:rsid w:val="005657DA"/>
    <w:rsid w:val="00566028"/>
    <w:rsid w:val="0056682C"/>
    <w:rsid w:val="005671AB"/>
    <w:rsid w:val="00567898"/>
    <w:rsid w:val="00567939"/>
    <w:rsid w:val="00567E8E"/>
    <w:rsid w:val="00567FCC"/>
    <w:rsid w:val="0057086A"/>
    <w:rsid w:val="00570EF3"/>
    <w:rsid w:val="00571598"/>
    <w:rsid w:val="0057183C"/>
    <w:rsid w:val="00571A5C"/>
    <w:rsid w:val="00571F53"/>
    <w:rsid w:val="0057220D"/>
    <w:rsid w:val="00572771"/>
    <w:rsid w:val="00572B1B"/>
    <w:rsid w:val="00572EB9"/>
    <w:rsid w:val="005732F1"/>
    <w:rsid w:val="00573FC2"/>
    <w:rsid w:val="0057554F"/>
    <w:rsid w:val="00575C67"/>
    <w:rsid w:val="00575E63"/>
    <w:rsid w:val="00575EF5"/>
    <w:rsid w:val="005764E4"/>
    <w:rsid w:val="005772E3"/>
    <w:rsid w:val="00577F50"/>
    <w:rsid w:val="005800AC"/>
    <w:rsid w:val="00580266"/>
    <w:rsid w:val="00580566"/>
    <w:rsid w:val="00580F1D"/>
    <w:rsid w:val="00581DC9"/>
    <w:rsid w:val="00583024"/>
    <w:rsid w:val="0058352A"/>
    <w:rsid w:val="005844A2"/>
    <w:rsid w:val="00584AEA"/>
    <w:rsid w:val="005854C2"/>
    <w:rsid w:val="005856A9"/>
    <w:rsid w:val="00585701"/>
    <w:rsid w:val="00585806"/>
    <w:rsid w:val="005858FC"/>
    <w:rsid w:val="005859C7"/>
    <w:rsid w:val="00585A71"/>
    <w:rsid w:val="00585D91"/>
    <w:rsid w:val="00586777"/>
    <w:rsid w:val="00586AD0"/>
    <w:rsid w:val="00587218"/>
    <w:rsid w:val="00587300"/>
    <w:rsid w:val="00587461"/>
    <w:rsid w:val="005900AC"/>
    <w:rsid w:val="00590582"/>
    <w:rsid w:val="005906E0"/>
    <w:rsid w:val="00590BC1"/>
    <w:rsid w:val="0059139B"/>
    <w:rsid w:val="005922E6"/>
    <w:rsid w:val="00592639"/>
    <w:rsid w:val="00592C3D"/>
    <w:rsid w:val="0059378B"/>
    <w:rsid w:val="005943FD"/>
    <w:rsid w:val="0059458A"/>
    <w:rsid w:val="00594DB4"/>
    <w:rsid w:val="00595168"/>
    <w:rsid w:val="00595354"/>
    <w:rsid w:val="0059547A"/>
    <w:rsid w:val="0059590F"/>
    <w:rsid w:val="00596384"/>
    <w:rsid w:val="005966AB"/>
    <w:rsid w:val="00596727"/>
    <w:rsid w:val="005967BB"/>
    <w:rsid w:val="005972B4"/>
    <w:rsid w:val="005973A7"/>
    <w:rsid w:val="005A0120"/>
    <w:rsid w:val="005A075F"/>
    <w:rsid w:val="005A115F"/>
    <w:rsid w:val="005A1340"/>
    <w:rsid w:val="005A14F3"/>
    <w:rsid w:val="005A1749"/>
    <w:rsid w:val="005A17A6"/>
    <w:rsid w:val="005A2AD7"/>
    <w:rsid w:val="005A3C2A"/>
    <w:rsid w:val="005A3CD7"/>
    <w:rsid w:val="005A4CEC"/>
    <w:rsid w:val="005A4D63"/>
    <w:rsid w:val="005A5793"/>
    <w:rsid w:val="005A5BD6"/>
    <w:rsid w:val="005A5E2B"/>
    <w:rsid w:val="005A617B"/>
    <w:rsid w:val="005A66BF"/>
    <w:rsid w:val="005A66FA"/>
    <w:rsid w:val="005A6891"/>
    <w:rsid w:val="005A6899"/>
    <w:rsid w:val="005A6B9A"/>
    <w:rsid w:val="005A6CA9"/>
    <w:rsid w:val="005A7069"/>
    <w:rsid w:val="005A73D6"/>
    <w:rsid w:val="005A7460"/>
    <w:rsid w:val="005A7A90"/>
    <w:rsid w:val="005A7D9E"/>
    <w:rsid w:val="005A7F2A"/>
    <w:rsid w:val="005B009C"/>
    <w:rsid w:val="005B02F1"/>
    <w:rsid w:val="005B0C30"/>
    <w:rsid w:val="005B17B8"/>
    <w:rsid w:val="005B1A06"/>
    <w:rsid w:val="005B22E0"/>
    <w:rsid w:val="005B2323"/>
    <w:rsid w:val="005B2482"/>
    <w:rsid w:val="005B27CC"/>
    <w:rsid w:val="005B2E70"/>
    <w:rsid w:val="005B3424"/>
    <w:rsid w:val="005B3468"/>
    <w:rsid w:val="005B3F60"/>
    <w:rsid w:val="005B48AF"/>
    <w:rsid w:val="005B4D28"/>
    <w:rsid w:val="005B58B1"/>
    <w:rsid w:val="005B5FC7"/>
    <w:rsid w:val="005B6811"/>
    <w:rsid w:val="005B6B2D"/>
    <w:rsid w:val="005B7A05"/>
    <w:rsid w:val="005C0263"/>
    <w:rsid w:val="005C0295"/>
    <w:rsid w:val="005C07F7"/>
    <w:rsid w:val="005C0C5C"/>
    <w:rsid w:val="005C1728"/>
    <w:rsid w:val="005C1EED"/>
    <w:rsid w:val="005C28B3"/>
    <w:rsid w:val="005C29CD"/>
    <w:rsid w:val="005C29FF"/>
    <w:rsid w:val="005C3689"/>
    <w:rsid w:val="005C4241"/>
    <w:rsid w:val="005C456B"/>
    <w:rsid w:val="005C480B"/>
    <w:rsid w:val="005C48B5"/>
    <w:rsid w:val="005C5721"/>
    <w:rsid w:val="005C60CE"/>
    <w:rsid w:val="005C62C7"/>
    <w:rsid w:val="005C6498"/>
    <w:rsid w:val="005C66CC"/>
    <w:rsid w:val="005C6CE9"/>
    <w:rsid w:val="005C727A"/>
    <w:rsid w:val="005C74BC"/>
    <w:rsid w:val="005C7877"/>
    <w:rsid w:val="005D09CC"/>
    <w:rsid w:val="005D0E5B"/>
    <w:rsid w:val="005D11BF"/>
    <w:rsid w:val="005D142C"/>
    <w:rsid w:val="005D15B9"/>
    <w:rsid w:val="005D15CF"/>
    <w:rsid w:val="005D20F6"/>
    <w:rsid w:val="005D21AA"/>
    <w:rsid w:val="005D220B"/>
    <w:rsid w:val="005D2EDC"/>
    <w:rsid w:val="005D4A6B"/>
    <w:rsid w:val="005D52BA"/>
    <w:rsid w:val="005D57E6"/>
    <w:rsid w:val="005D5FE9"/>
    <w:rsid w:val="005D6065"/>
    <w:rsid w:val="005D60A5"/>
    <w:rsid w:val="005D60E3"/>
    <w:rsid w:val="005D6484"/>
    <w:rsid w:val="005D6C8F"/>
    <w:rsid w:val="005D76E4"/>
    <w:rsid w:val="005D7CD8"/>
    <w:rsid w:val="005D7D7D"/>
    <w:rsid w:val="005D7F91"/>
    <w:rsid w:val="005E0120"/>
    <w:rsid w:val="005E01FC"/>
    <w:rsid w:val="005E0643"/>
    <w:rsid w:val="005E10C2"/>
    <w:rsid w:val="005E1BBA"/>
    <w:rsid w:val="005E228A"/>
    <w:rsid w:val="005E2524"/>
    <w:rsid w:val="005E2CEA"/>
    <w:rsid w:val="005E3140"/>
    <w:rsid w:val="005E35B5"/>
    <w:rsid w:val="005E396B"/>
    <w:rsid w:val="005E39FD"/>
    <w:rsid w:val="005E3BEB"/>
    <w:rsid w:val="005E42C1"/>
    <w:rsid w:val="005E438D"/>
    <w:rsid w:val="005E4E28"/>
    <w:rsid w:val="005E4FE3"/>
    <w:rsid w:val="005E513A"/>
    <w:rsid w:val="005E65DB"/>
    <w:rsid w:val="005E6B24"/>
    <w:rsid w:val="005E720C"/>
    <w:rsid w:val="005E7BB7"/>
    <w:rsid w:val="005E7C01"/>
    <w:rsid w:val="005E7CB1"/>
    <w:rsid w:val="005F0378"/>
    <w:rsid w:val="005F0C2E"/>
    <w:rsid w:val="005F0FA2"/>
    <w:rsid w:val="005F1054"/>
    <w:rsid w:val="005F11A0"/>
    <w:rsid w:val="005F16D5"/>
    <w:rsid w:val="005F1D8D"/>
    <w:rsid w:val="005F2288"/>
    <w:rsid w:val="005F2F8C"/>
    <w:rsid w:val="005F38E1"/>
    <w:rsid w:val="005F3ACF"/>
    <w:rsid w:val="005F3C3E"/>
    <w:rsid w:val="005F3CB1"/>
    <w:rsid w:val="005F4597"/>
    <w:rsid w:val="005F464B"/>
    <w:rsid w:val="005F4F0E"/>
    <w:rsid w:val="005F4FA6"/>
    <w:rsid w:val="005F50B8"/>
    <w:rsid w:val="005F537A"/>
    <w:rsid w:val="005F596A"/>
    <w:rsid w:val="005F68B9"/>
    <w:rsid w:val="005F6AB1"/>
    <w:rsid w:val="005F7738"/>
    <w:rsid w:val="006006C5"/>
    <w:rsid w:val="00600869"/>
    <w:rsid w:val="006009A5"/>
    <w:rsid w:val="00600AAC"/>
    <w:rsid w:val="006010B5"/>
    <w:rsid w:val="0060141C"/>
    <w:rsid w:val="006021A7"/>
    <w:rsid w:val="0060298A"/>
    <w:rsid w:val="00602D63"/>
    <w:rsid w:val="00602DA7"/>
    <w:rsid w:val="00602F53"/>
    <w:rsid w:val="0060302E"/>
    <w:rsid w:val="006031E6"/>
    <w:rsid w:val="00603578"/>
    <w:rsid w:val="00603727"/>
    <w:rsid w:val="006039B9"/>
    <w:rsid w:val="00603BCA"/>
    <w:rsid w:val="00604802"/>
    <w:rsid w:val="00605021"/>
    <w:rsid w:val="00605745"/>
    <w:rsid w:val="0060594A"/>
    <w:rsid w:val="00605C69"/>
    <w:rsid w:val="00605F43"/>
    <w:rsid w:val="006060E6"/>
    <w:rsid w:val="00606F42"/>
    <w:rsid w:val="006109FC"/>
    <w:rsid w:val="0061130D"/>
    <w:rsid w:val="006113E9"/>
    <w:rsid w:val="00611764"/>
    <w:rsid w:val="00612144"/>
    <w:rsid w:val="006125E5"/>
    <w:rsid w:val="0061263C"/>
    <w:rsid w:val="0061288D"/>
    <w:rsid w:val="00612A9C"/>
    <w:rsid w:val="00613AA1"/>
    <w:rsid w:val="00613E09"/>
    <w:rsid w:val="00613E42"/>
    <w:rsid w:val="0061431D"/>
    <w:rsid w:val="006149EB"/>
    <w:rsid w:val="00614C2D"/>
    <w:rsid w:val="00614D12"/>
    <w:rsid w:val="00614DF6"/>
    <w:rsid w:val="00614F4E"/>
    <w:rsid w:val="00615AD0"/>
    <w:rsid w:val="00615ECC"/>
    <w:rsid w:val="00616396"/>
    <w:rsid w:val="00616737"/>
    <w:rsid w:val="00616AF5"/>
    <w:rsid w:val="00616E90"/>
    <w:rsid w:val="00616F1A"/>
    <w:rsid w:val="006170CC"/>
    <w:rsid w:val="00617147"/>
    <w:rsid w:val="006173F5"/>
    <w:rsid w:val="00617625"/>
    <w:rsid w:val="00617FF0"/>
    <w:rsid w:val="00620154"/>
    <w:rsid w:val="00620182"/>
    <w:rsid w:val="006203C0"/>
    <w:rsid w:val="006204DD"/>
    <w:rsid w:val="006208C5"/>
    <w:rsid w:val="00621422"/>
    <w:rsid w:val="00621479"/>
    <w:rsid w:val="0062180A"/>
    <w:rsid w:val="00621855"/>
    <w:rsid w:val="00622466"/>
    <w:rsid w:val="0062275A"/>
    <w:rsid w:val="00622815"/>
    <w:rsid w:val="006228D4"/>
    <w:rsid w:val="00622E1F"/>
    <w:rsid w:val="00623613"/>
    <w:rsid w:val="0062362C"/>
    <w:rsid w:val="00624051"/>
    <w:rsid w:val="0062422A"/>
    <w:rsid w:val="0062425B"/>
    <w:rsid w:val="00624A33"/>
    <w:rsid w:val="00625177"/>
    <w:rsid w:val="0062523F"/>
    <w:rsid w:val="00625469"/>
    <w:rsid w:val="006257E2"/>
    <w:rsid w:val="006258DF"/>
    <w:rsid w:val="006263F5"/>
    <w:rsid w:val="00626470"/>
    <w:rsid w:val="006267A9"/>
    <w:rsid w:val="00626E5D"/>
    <w:rsid w:val="00630226"/>
    <w:rsid w:val="006304D5"/>
    <w:rsid w:val="00630565"/>
    <w:rsid w:val="006306CA"/>
    <w:rsid w:val="00630EA4"/>
    <w:rsid w:val="00631460"/>
    <w:rsid w:val="00632084"/>
    <w:rsid w:val="00632597"/>
    <w:rsid w:val="00632F40"/>
    <w:rsid w:val="00633C41"/>
    <w:rsid w:val="00633C86"/>
    <w:rsid w:val="006347E3"/>
    <w:rsid w:val="0063483F"/>
    <w:rsid w:val="00634C24"/>
    <w:rsid w:val="00634E26"/>
    <w:rsid w:val="0063505B"/>
    <w:rsid w:val="00635229"/>
    <w:rsid w:val="00635730"/>
    <w:rsid w:val="006358C5"/>
    <w:rsid w:val="006362D3"/>
    <w:rsid w:val="00636D0D"/>
    <w:rsid w:val="00636EDA"/>
    <w:rsid w:val="006375AA"/>
    <w:rsid w:val="0063770E"/>
    <w:rsid w:val="00637BEB"/>
    <w:rsid w:val="00640B05"/>
    <w:rsid w:val="00640B41"/>
    <w:rsid w:val="00640B62"/>
    <w:rsid w:val="00641653"/>
    <w:rsid w:val="00641DB4"/>
    <w:rsid w:val="00641EFC"/>
    <w:rsid w:val="006423B0"/>
    <w:rsid w:val="00642CB0"/>
    <w:rsid w:val="00644A94"/>
    <w:rsid w:val="00645391"/>
    <w:rsid w:val="00645871"/>
    <w:rsid w:val="00645E7C"/>
    <w:rsid w:val="00645EA7"/>
    <w:rsid w:val="00646116"/>
    <w:rsid w:val="0064679A"/>
    <w:rsid w:val="00646876"/>
    <w:rsid w:val="006473C2"/>
    <w:rsid w:val="00647C6D"/>
    <w:rsid w:val="0065059C"/>
    <w:rsid w:val="00650E4B"/>
    <w:rsid w:val="00650E7D"/>
    <w:rsid w:val="006514BF"/>
    <w:rsid w:val="0065178A"/>
    <w:rsid w:val="00651F56"/>
    <w:rsid w:val="006521BE"/>
    <w:rsid w:val="00652238"/>
    <w:rsid w:val="006523E0"/>
    <w:rsid w:val="006524E3"/>
    <w:rsid w:val="00652591"/>
    <w:rsid w:val="00653559"/>
    <w:rsid w:val="00653D02"/>
    <w:rsid w:val="00653F20"/>
    <w:rsid w:val="006541C5"/>
    <w:rsid w:val="00654721"/>
    <w:rsid w:val="00654EA6"/>
    <w:rsid w:val="00654ED9"/>
    <w:rsid w:val="00655114"/>
    <w:rsid w:val="00655544"/>
    <w:rsid w:val="0065585B"/>
    <w:rsid w:val="0065612F"/>
    <w:rsid w:val="006565FC"/>
    <w:rsid w:val="006569B3"/>
    <w:rsid w:val="00656C4C"/>
    <w:rsid w:val="0065750E"/>
    <w:rsid w:val="006578B9"/>
    <w:rsid w:val="00657CFB"/>
    <w:rsid w:val="00660486"/>
    <w:rsid w:val="0066071C"/>
    <w:rsid w:val="00660A8F"/>
    <w:rsid w:val="0066102D"/>
    <w:rsid w:val="006617D7"/>
    <w:rsid w:val="00661D92"/>
    <w:rsid w:val="00661E7E"/>
    <w:rsid w:val="006623F1"/>
    <w:rsid w:val="00663019"/>
    <w:rsid w:val="00663266"/>
    <w:rsid w:val="00663E09"/>
    <w:rsid w:val="00663F5D"/>
    <w:rsid w:val="00664145"/>
    <w:rsid w:val="00664EBF"/>
    <w:rsid w:val="00664FC7"/>
    <w:rsid w:val="00665042"/>
    <w:rsid w:val="006651BC"/>
    <w:rsid w:val="00665CAB"/>
    <w:rsid w:val="0066644B"/>
    <w:rsid w:val="0066777F"/>
    <w:rsid w:val="006679F8"/>
    <w:rsid w:val="0067005A"/>
    <w:rsid w:val="006700B5"/>
    <w:rsid w:val="00670164"/>
    <w:rsid w:val="006701A7"/>
    <w:rsid w:val="006703A6"/>
    <w:rsid w:val="006703EA"/>
    <w:rsid w:val="0067066B"/>
    <w:rsid w:val="006724E3"/>
    <w:rsid w:val="00672730"/>
    <w:rsid w:val="00672DD6"/>
    <w:rsid w:val="00673141"/>
    <w:rsid w:val="0067329D"/>
    <w:rsid w:val="0067343C"/>
    <w:rsid w:val="00673C53"/>
    <w:rsid w:val="006740D2"/>
    <w:rsid w:val="006740EE"/>
    <w:rsid w:val="006743B3"/>
    <w:rsid w:val="00674834"/>
    <w:rsid w:val="006759C4"/>
    <w:rsid w:val="00675DDA"/>
    <w:rsid w:val="0067635D"/>
    <w:rsid w:val="00680B5F"/>
    <w:rsid w:val="00681627"/>
    <w:rsid w:val="00681809"/>
    <w:rsid w:val="00681CF9"/>
    <w:rsid w:val="006820F6"/>
    <w:rsid w:val="006824F5"/>
    <w:rsid w:val="00682DF3"/>
    <w:rsid w:val="00683304"/>
    <w:rsid w:val="006844F2"/>
    <w:rsid w:val="00684BD2"/>
    <w:rsid w:val="00685218"/>
    <w:rsid w:val="006856F3"/>
    <w:rsid w:val="00685752"/>
    <w:rsid w:val="00685D88"/>
    <w:rsid w:val="0068636C"/>
    <w:rsid w:val="00686434"/>
    <w:rsid w:val="00686D44"/>
    <w:rsid w:val="006870E8"/>
    <w:rsid w:val="0068739C"/>
    <w:rsid w:val="00687446"/>
    <w:rsid w:val="00687F22"/>
    <w:rsid w:val="00690C30"/>
    <w:rsid w:val="00690D96"/>
    <w:rsid w:val="00691750"/>
    <w:rsid w:val="006919C0"/>
    <w:rsid w:val="00691BF6"/>
    <w:rsid w:val="00692266"/>
    <w:rsid w:val="006925B2"/>
    <w:rsid w:val="00692BA7"/>
    <w:rsid w:val="00692C86"/>
    <w:rsid w:val="00692DEA"/>
    <w:rsid w:val="00692F03"/>
    <w:rsid w:val="00692FF8"/>
    <w:rsid w:val="00693162"/>
    <w:rsid w:val="00693386"/>
    <w:rsid w:val="00693BAF"/>
    <w:rsid w:val="00693E68"/>
    <w:rsid w:val="00693FD0"/>
    <w:rsid w:val="006945E7"/>
    <w:rsid w:val="00694BDC"/>
    <w:rsid w:val="006955A1"/>
    <w:rsid w:val="0069581A"/>
    <w:rsid w:val="00695BDB"/>
    <w:rsid w:val="00696439"/>
    <w:rsid w:val="006964C1"/>
    <w:rsid w:val="00696B77"/>
    <w:rsid w:val="00696C3D"/>
    <w:rsid w:val="00696D9F"/>
    <w:rsid w:val="00696F7C"/>
    <w:rsid w:val="006976A2"/>
    <w:rsid w:val="006A0B81"/>
    <w:rsid w:val="006A0B9E"/>
    <w:rsid w:val="006A0D04"/>
    <w:rsid w:val="006A1293"/>
    <w:rsid w:val="006A1690"/>
    <w:rsid w:val="006A2188"/>
    <w:rsid w:val="006A2320"/>
    <w:rsid w:val="006A377D"/>
    <w:rsid w:val="006A3ABD"/>
    <w:rsid w:val="006A4425"/>
    <w:rsid w:val="006A47C1"/>
    <w:rsid w:val="006A52C5"/>
    <w:rsid w:val="006A5627"/>
    <w:rsid w:val="006A5736"/>
    <w:rsid w:val="006A59A2"/>
    <w:rsid w:val="006A6205"/>
    <w:rsid w:val="006A62F1"/>
    <w:rsid w:val="006A6595"/>
    <w:rsid w:val="006A66BF"/>
    <w:rsid w:val="006A696A"/>
    <w:rsid w:val="006A6A8E"/>
    <w:rsid w:val="006A6F9F"/>
    <w:rsid w:val="006A7483"/>
    <w:rsid w:val="006B0C9A"/>
    <w:rsid w:val="006B15B8"/>
    <w:rsid w:val="006B19B0"/>
    <w:rsid w:val="006B1B52"/>
    <w:rsid w:val="006B2472"/>
    <w:rsid w:val="006B2B55"/>
    <w:rsid w:val="006B2CC3"/>
    <w:rsid w:val="006B2D67"/>
    <w:rsid w:val="006B2DE0"/>
    <w:rsid w:val="006B357A"/>
    <w:rsid w:val="006B391F"/>
    <w:rsid w:val="006B3B4E"/>
    <w:rsid w:val="006B3BA5"/>
    <w:rsid w:val="006B4E48"/>
    <w:rsid w:val="006B5186"/>
    <w:rsid w:val="006B548E"/>
    <w:rsid w:val="006B5B48"/>
    <w:rsid w:val="006B607C"/>
    <w:rsid w:val="006B6119"/>
    <w:rsid w:val="006B6179"/>
    <w:rsid w:val="006B66D9"/>
    <w:rsid w:val="006B695A"/>
    <w:rsid w:val="006B6DBD"/>
    <w:rsid w:val="006B6FA3"/>
    <w:rsid w:val="006B7095"/>
    <w:rsid w:val="006C030B"/>
    <w:rsid w:val="006C06BF"/>
    <w:rsid w:val="006C1C24"/>
    <w:rsid w:val="006C1DCA"/>
    <w:rsid w:val="006C2098"/>
    <w:rsid w:val="006C3004"/>
    <w:rsid w:val="006C35EA"/>
    <w:rsid w:val="006C3CAD"/>
    <w:rsid w:val="006C456A"/>
    <w:rsid w:val="006C457F"/>
    <w:rsid w:val="006C48EF"/>
    <w:rsid w:val="006C55FF"/>
    <w:rsid w:val="006C57DF"/>
    <w:rsid w:val="006C5A0A"/>
    <w:rsid w:val="006C5F4A"/>
    <w:rsid w:val="006C6A62"/>
    <w:rsid w:val="006C6B43"/>
    <w:rsid w:val="006D0072"/>
    <w:rsid w:val="006D0098"/>
    <w:rsid w:val="006D0228"/>
    <w:rsid w:val="006D0C4A"/>
    <w:rsid w:val="006D0D9A"/>
    <w:rsid w:val="006D1298"/>
    <w:rsid w:val="006D1825"/>
    <w:rsid w:val="006D1A1B"/>
    <w:rsid w:val="006D27F7"/>
    <w:rsid w:val="006D2A38"/>
    <w:rsid w:val="006D2CC1"/>
    <w:rsid w:val="006D34CF"/>
    <w:rsid w:val="006D3792"/>
    <w:rsid w:val="006D38D0"/>
    <w:rsid w:val="006D3ADE"/>
    <w:rsid w:val="006D3C59"/>
    <w:rsid w:val="006D409D"/>
    <w:rsid w:val="006D40B2"/>
    <w:rsid w:val="006D42DE"/>
    <w:rsid w:val="006D4E13"/>
    <w:rsid w:val="006D51A4"/>
    <w:rsid w:val="006D59CB"/>
    <w:rsid w:val="006D5B09"/>
    <w:rsid w:val="006D5E52"/>
    <w:rsid w:val="006D62CA"/>
    <w:rsid w:val="006D661E"/>
    <w:rsid w:val="006D67FA"/>
    <w:rsid w:val="006D6D43"/>
    <w:rsid w:val="006D724F"/>
    <w:rsid w:val="006D7385"/>
    <w:rsid w:val="006D7CCE"/>
    <w:rsid w:val="006D7E78"/>
    <w:rsid w:val="006D7F4B"/>
    <w:rsid w:val="006E0AFD"/>
    <w:rsid w:val="006E0C75"/>
    <w:rsid w:val="006E144A"/>
    <w:rsid w:val="006E1901"/>
    <w:rsid w:val="006E1B41"/>
    <w:rsid w:val="006E1DAB"/>
    <w:rsid w:val="006E2060"/>
    <w:rsid w:val="006E22B1"/>
    <w:rsid w:val="006E2B7D"/>
    <w:rsid w:val="006E309D"/>
    <w:rsid w:val="006E3545"/>
    <w:rsid w:val="006E36BB"/>
    <w:rsid w:val="006E4070"/>
    <w:rsid w:val="006E4699"/>
    <w:rsid w:val="006E4CEE"/>
    <w:rsid w:val="006E4FB1"/>
    <w:rsid w:val="006E5190"/>
    <w:rsid w:val="006E69F4"/>
    <w:rsid w:val="006E7025"/>
    <w:rsid w:val="006E71E5"/>
    <w:rsid w:val="006E742B"/>
    <w:rsid w:val="006E7455"/>
    <w:rsid w:val="006F0611"/>
    <w:rsid w:val="006F08B6"/>
    <w:rsid w:val="006F0CB6"/>
    <w:rsid w:val="006F0E50"/>
    <w:rsid w:val="006F115C"/>
    <w:rsid w:val="006F1184"/>
    <w:rsid w:val="006F1B4D"/>
    <w:rsid w:val="006F2489"/>
    <w:rsid w:val="006F282C"/>
    <w:rsid w:val="006F2870"/>
    <w:rsid w:val="006F2AAB"/>
    <w:rsid w:val="006F2AB8"/>
    <w:rsid w:val="006F2C6A"/>
    <w:rsid w:val="006F2FC4"/>
    <w:rsid w:val="006F31E1"/>
    <w:rsid w:val="006F35BA"/>
    <w:rsid w:val="006F3C9B"/>
    <w:rsid w:val="006F3FB0"/>
    <w:rsid w:val="006F4E9C"/>
    <w:rsid w:val="006F5CD2"/>
    <w:rsid w:val="006F5F65"/>
    <w:rsid w:val="006F67F3"/>
    <w:rsid w:val="006F68FB"/>
    <w:rsid w:val="006F6982"/>
    <w:rsid w:val="006F6AA7"/>
    <w:rsid w:val="006F6D18"/>
    <w:rsid w:val="006F7402"/>
    <w:rsid w:val="006F7783"/>
    <w:rsid w:val="006F7794"/>
    <w:rsid w:val="006F7C47"/>
    <w:rsid w:val="006F7ED3"/>
    <w:rsid w:val="006F7F7E"/>
    <w:rsid w:val="00700584"/>
    <w:rsid w:val="00700782"/>
    <w:rsid w:val="00700AFE"/>
    <w:rsid w:val="007014BB"/>
    <w:rsid w:val="007029F4"/>
    <w:rsid w:val="00702A25"/>
    <w:rsid w:val="00702AD4"/>
    <w:rsid w:val="00702FA5"/>
    <w:rsid w:val="007030DD"/>
    <w:rsid w:val="00704184"/>
    <w:rsid w:val="0070429A"/>
    <w:rsid w:val="0070474B"/>
    <w:rsid w:val="00704977"/>
    <w:rsid w:val="007061CC"/>
    <w:rsid w:val="007061F4"/>
    <w:rsid w:val="00706365"/>
    <w:rsid w:val="00706947"/>
    <w:rsid w:val="00706A35"/>
    <w:rsid w:val="007077A0"/>
    <w:rsid w:val="007103AB"/>
    <w:rsid w:val="007104B8"/>
    <w:rsid w:val="007106AF"/>
    <w:rsid w:val="007108E1"/>
    <w:rsid w:val="00710B1D"/>
    <w:rsid w:val="00711166"/>
    <w:rsid w:val="00711DAD"/>
    <w:rsid w:val="007128FE"/>
    <w:rsid w:val="00712DC7"/>
    <w:rsid w:val="007137D7"/>
    <w:rsid w:val="007140E2"/>
    <w:rsid w:val="007142D0"/>
    <w:rsid w:val="00714684"/>
    <w:rsid w:val="00714DCE"/>
    <w:rsid w:val="0071578A"/>
    <w:rsid w:val="00716482"/>
    <w:rsid w:val="00717339"/>
    <w:rsid w:val="007176EE"/>
    <w:rsid w:val="00717A7E"/>
    <w:rsid w:val="0072028C"/>
    <w:rsid w:val="0072066C"/>
    <w:rsid w:val="007206A2"/>
    <w:rsid w:val="00720CD4"/>
    <w:rsid w:val="00720DB9"/>
    <w:rsid w:val="00722DE7"/>
    <w:rsid w:val="00722F33"/>
    <w:rsid w:val="00722F4E"/>
    <w:rsid w:val="007236F0"/>
    <w:rsid w:val="007240CB"/>
    <w:rsid w:val="00724230"/>
    <w:rsid w:val="00724D38"/>
    <w:rsid w:val="00724DDA"/>
    <w:rsid w:val="00725CE0"/>
    <w:rsid w:val="00725F38"/>
    <w:rsid w:val="007272C4"/>
    <w:rsid w:val="00730373"/>
    <w:rsid w:val="00731C95"/>
    <w:rsid w:val="00732297"/>
    <w:rsid w:val="00732588"/>
    <w:rsid w:val="00732BC2"/>
    <w:rsid w:val="007334AC"/>
    <w:rsid w:val="00734A1D"/>
    <w:rsid w:val="00734E7F"/>
    <w:rsid w:val="00735112"/>
    <w:rsid w:val="007352DC"/>
    <w:rsid w:val="007357C3"/>
    <w:rsid w:val="00735BDD"/>
    <w:rsid w:val="00735DC9"/>
    <w:rsid w:val="0073609E"/>
    <w:rsid w:val="00736402"/>
    <w:rsid w:val="00737294"/>
    <w:rsid w:val="0073798A"/>
    <w:rsid w:val="007379DA"/>
    <w:rsid w:val="00740055"/>
    <w:rsid w:val="00740E60"/>
    <w:rsid w:val="007412B9"/>
    <w:rsid w:val="00741676"/>
    <w:rsid w:val="00741689"/>
    <w:rsid w:val="00741B47"/>
    <w:rsid w:val="00742A02"/>
    <w:rsid w:val="00742AC2"/>
    <w:rsid w:val="00742B34"/>
    <w:rsid w:val="00742B4A"/>
    <w:rsid w:val="00742BDF"/>
    <w:rsid w:val="007433AF"/>
    <w:rsid w:val="007436B3"/>
    <w:rsid w:val="00743708"/>
    <w:rsid w:val="00743EF9"/>
    <w:rsid w:val="00743F3E"/>
    <w:rsid w:val="00743FDF"/>
    <w:rsid w:val="007445B2"/>
    <w:rsid w:val="0074521A"/>
    <w:rsid w:val="007455BC"/>
    <w:rsid w:val="00745693"/>
    <w:rsid w:val="00745DBE"/>
    <w:rsid w:val="00746018"/>
    <w:rsid w:val="00747CEA"/>
    <w:rsid w:val="00747DA1"/>
    <w:rsid w:val="00747E68"/>
    <w:rsid w:val="00751366"/>
    <w:rsid w:val="007515C8"/>
    <w:rsid w:val="00751AC3"/>
    <w:rsid w:val="00751C47"/>
    <w:rsid w:val="00751EB3"/>
    <w:rsid w:val="00752821"/>
    <w:rsid w:val="00752C1C"/>
    <w:rsid w:val="00752EDD"/>
    <w:rsid w:val="00752F17"/>
    <w:rsid w:val="00752FD2"/>
    <w:rsid w:val="00753E91"/>
    <w:rsid w:val="00754827"/>
    <w:rsid w:val="00754DD6"/>
    <w:rsid w:val="00755267"/>
    <w:rsid w:val="007552DD"/>
    <w:rsid w:val="00755473"/>
    <w:rsid w:val="007555E4"/>
    <w:rsid w:val="007555F9"/>
    <w:rsid w:val="00755B3E"/>
    <w:rsid w:val="00756829"/>
    <w:rsid w:val="0075690C"/>
    <w:rsid w:val="00757004"/>
    <w:rsid w:val="00757C2B"/>
    <w:rsid w:val="00757DF9"/>
    <w:rsid w:val="00757F19"/>
    <w:rsid w:val="0076007B"/>
    <w:rsid w:val="00760AB7"/>
    <w:rsid w:val="00760B70"/>
    <w:rsid w:val="0076174C"/>
    <w:rsid w:val="00761C57"/>
    <w:rsid w:val="007624DE"/>
    <w:rsid w:val="0076261F"/>
    <w:rsid w:val="007631B5"/>
    <w:rsid w:val="007632C8"/>
    <w:rsid w:val="00763785"/>
    <w:rsid w:val="00763864"/>
    <w:rsid w:val="00763E77"/>
    <w:rsid w:val="00764BB3"/>
    <w:rsid w:val="00764D76"/>
    <w:rsid w:val="00765040"/>
    <w:rsid w:val="007656ED"/>
    <w:rsid w:val="00765C21"/>
    <w:rsid w:val="00765D8A"/>
    <w:rsid w:val="007663DB"/>
    <w:rsid w:val="007665B4"/>
    <w:rsid w:val="007679C8"/>
    <w:rsid w:val="007709A9"/>
    <w:rsid w:val="00770B91"/>
    <w:rsid w:val="00770E6A"/>
    <w:rsid w:val="0077103A"/>
    <w:rsid w:val="00771177"/>
    <w:rsid w:val="00771538"/>
    <w:rsid w:val="00771780"/>
    <w:rsid w:val="00771F1A"/>
    <w:rsid w:val="00772203"/>
    <w:rsid w:val="00772601"/>
    <w:rsid w:val="00772CD2"/>
    <w:rsid w:val="00772D51"/>
    <w:rsid w:val="007735E3"/>
    <w:rsid w:val="0077366A"/>
    <w:rsid w:val="007738F5"/>
    <w:rsid w:val="0077392F"/>
    <w:rsid w:val="00773CC6"/>
    <w:rsid w:val="00773FC2"/>
    <w:rsid w:val="0077421B"/>
    <w:rsid w:val="00774759"/>
    <w:rsid w:val="007755EC"/>
    <w:rsid w:val="00775A32"/>
    <w:rsid w:val="0077638B"/>
    <w:rsid w:val="00776AC2"/>
    <w:rsid w:val="00777128"/>
    <w:rsid w:val="00777465"/>
    <w:rsid w:val="007777BF"/>
    <w:rsid w:val="00780176"/>
    <w:rsid w:val="00780378"/>
    <w:rsid w:val="007804D0"/>
    <w:rsid w:val="00780A7B"/>
    <w:rsid w:val="00780BBC"/>
    <w:rsid w:val="00780DB0"/>
    <w:rsid w:val="00781001"/>
    <w:rsid w:val="00781352"/>
    <w:rsid w:val="007814C1"/>
    <w:rsid w:val="007818BA"/>
    <w:rsid w:val="007820FE"/>
    <w:rsid w:val="007821CD"/>
    <w:rsid w:val="00782988"/>
    <w:rsid w:val="00782FA1"/>
    <w:rsid w:val="0078356B"/>
    <w:rsid w:val="007836BD"/>
    <w:rsid w:val="00784172"/>
    <w:rsid w:val="007842DB"/>
    <w:rsid w:val="00784437"/>
    <w:rsid w:val="00784732"/>
    <w:rsid w:val="0078482A"/>
    <w:rsid w:val="00784905"/>
    <w:rsid w:val="00784DB3"/>
    <w:rsid w:val="00784DC8"/>
    <w:rsid w:val="007850A2"/>
    <w:rsid w:val="0078515C"/>
    <w:rsid w:val="007854C3"/>
    <w:rsid w:val="007857C9"/>
    <w:rsid w:val="0078648B"/>
    <w:rsid w:val="00786B7E"/>
    <w:rsid w:val="00786B92"/>
    <w:rsid w:val="00786CDA"/>
    <w:rsid w:val="00786D8A"/>
    <w:rsid w:val="00786E67"/>
    <w:rsid w:val="00787577"/>
    <w:rsid w:val="007877F8"/>
    <w:rsid w:val="007901D5"/>
    <w:rsid w:val="00790C29"/>
    <w:rsid w:val="00790C2B"/>
    <w:rsid w:val="00791042"/>
    <w:rsid w:val="0079105E"/>
    <w:rsid w:val="0079203D"/>
    <w:rsid w:val="007925FF"/>
    <w:rsid w:val="00792B76"/>
    <w:rsid w:val="007932E1"/>
    <w:rsid w:val="0079375A"/>
    <w:rsid w:val="007938F6"/>
    <w:rsid w:val="00793BC4"/>
    <w:rsid w:val="00793E38"/>
    <w:rsid w:val="007940DE"/>
    <w:rsid w:val="00795943"/>
    <w:rsid w:val="0079603D"/>
    <w:rsid w:val="007961C6"/>
    <w:rsid w:val="00796545"/>
    <w:rsid w:val="007966E8"/>
    <w:rsid w:val="00796897"/>
    <w:rsid w:val="007968EA"/>
    <w:rsid w:val="007971C9"/>
    <w:rsid w:val="0079724F"/>
    <w:rsid w:val="007A0814"/>
    <w:rsid w:val="007A09CB"/>
    <w:rsid w:val="007A0A5B"/>
    <w:rsid w:val="007A0CF7"/>
    <w:rsid w:val="007A0F58"/>
    <w:rsid w:val="007A1D9A"/>
    <w:rsid w:val="007A1F7F"/>
    <w:rsid w:val="007A227D"/>
    <w:rsid w:val="007A236C"/>
    <w:rsid w:val="007A26FB"/>
    <w:rsid w:val="007A2B3E"/>
    <w:rsid w:val="007A2D16"/>
    <w:rsid w:val="007A2EAF"/>
    <w:rsid w:val="007A343E"/>
    <w:rsid w:val="007A3D93"/>
    <w:rsid w:val="007A3E61"/>
    <w:rsid w:val="007A3F24"/>
    <w:rsid w:val="007A4492"/>
    <w:rsid w:val="007A48D3"/>
    <w:rsid w:val="007A5CDD"/>
    <w:rsid w:val="007A5E83"/>
    <w:rsid w:val="007A5ECD"/>
    <w:rsid w:val="007A5F77"/>
    <w:rsid w:val="007A663C"/>
    <w:rsid w:val="007A68D5"/>
    <w:rsid w:val="007A6BED"/>
    <w:rsid w:val="007A71B9"/>
    <w:rsid w:val="007A7ADA"/>
    <w:rsid w:val="007B02E0"/>
    <w:rsid w:val="007B0566"/>
    <w:rsid w:val="007B136F"/>
    <w:rsid w:val="007B1CC0"/>
    <w:rsid w:val="007B20BB"/>
    <w:rsid w:val="007B265A"/>
    <w:rsid w:val="007B26BF"/>
    <w:rsid w:val="007B2860"/>
    <w:rsid w:val="007B295D"/>
    <w:rsid w:val="007B2AA7"/>
    <w:rsid w:val="007B2B60"/>
    <w:rsid w:val="007B35AD"/>
    <w:rsid w:val="007B3A0C"/>
    <w:rsid w:val="007B40C0"/>
    <w:rsid w:val="007B46E6"/>
    <w:rsid w:val="007B4801"/>
    <w:rsid w:val="007B5614"/>
    <w:rsid w:val="007B5A6E"/>
    <w:rsid w:val="007B5A93"/>
    <w:rsid w:val="007B5EF7"/>
    <w:rsid w:val="007B7096"/>
    <w:rsid w:val="007B72CB"/>
    <w:rsid w:val="007B72F3"/>
    <w:rsid w:val="007B748E"/>
    <w:rsid w:val="007B777D"/>
    <w:rsid w:val="007C0FB1"/>
    <w:rsid w:val="007C152B"/>
    <w:rsid w:val="007C157A"/>
    <w:rsid w:val="007C1A6A"/>
    <w:rsid w:val="007C1F91"/>
    <w:rsid w:val="007C2807"/>
    <w:rsid w:val="007C2E97"/>
    <w:rsid w:val="007C3159"/>
    <w:rsid w:val="007C398D"/>
    <w:rsid w:val="007C3ED4"/>
    <w:rsid w:val="007C4420"/>
    <w:rsid w:val="007C4460"/>
    <w:rsid w:val="007C449E"/>
    <w:rsid w:val="007C478E"/>
    <w:rsid w:val="007C53AF"/>
    <w:rsid w:val="007C6406"/>
    <w:rsid w:val="007C6712"/>
    <w:rsid w:val="007C699E"/>
    <w:rsid w:val="007C6DB4"/>
    <w:rsid w:val="007C74E2"/>
    <w:rsid w:val="007C7AE6"/>
    <w:rsid w:val="007C7C4B"/>
    <w:rsid w:val="007D0187"/>
    <w:rsid w:val="007D06CC"/>
    <w:rsid w:val="007D0CDB"/>
    <w:rsid w:val="007D0E5F"/>
    <w:rsid w:val="007D12CC"/>
    <w:rsid w:val="007D159F"/>
    <w:rsid w:val="007D1757"/>
    <w:rsid w:val="007D17B6"/>
    <w:rsid w:val="007D3131"/>
    <w:rsid w:val="007D31C0"/>
    <w:rsid w:val="007D360A"/>
    <w:rsid w:val="007D3CE8"/>
    <w:rsid w:val="007D4244"/>
    <w:rsid w:val="007D4433"/>
    <w:rsid w:val="007D4BDC"/>
    <w:rsid w:val="007D4E73"/>
    <w:rsid w:val="007D56D0"/>
    <w:rsid w:val="007D59A2"/>
    <w:rsid w:val="007D5B52"/>
    <w:rsid w:val="007D5E08"/>
    <w:rsid w:val="007D6615"/>
    <w:rsid w:val="007D6833"/>
    <w:rsid w:val="007D6D0C"/>
    <w:rsid w:val="007D6DBD"/>
    <w:rsid w:val="007D6F5C"/>
    <w:rsid w:val="007D71A2"/>
    <w:rsid w:val="007D769F"/>
    <w:rsid w:val="007D76C6"/>
    <w:rsid w:val="007D7963"/>
    <w:rsid w:val="007E0080"/>
    <w:rsid w:val="007E04AF"/>
    <w:rsid w:val="007E0815"/>
    <w:rsid w:val="007E0C0B"/>
    <w:rsid w:val="007E1AD2"/>
    <w:rsid w:val="007E1D73"/>
    <w:rsid w:val="007E25A4"/>
    <w:rsid w:val="007E2A9A"/>
    <w:rsid w:val="007E32EF"/>
    <w:rsid w:val="007E3606"/>
    <w:rsid w:val="007E378C"/>
    <w:rsid w:val="007E3BF0"/>
    <w:rsid w:val="007E4069"/>
    <w:rsid w:val="007E44E0"/>
    <w:rsid w:val="007E466B"/>
    <w:rsid w:val="007E4C0E"/>
    <w:rsid w:val="007E54AF"/>
    <w:rsid w:val="007E55CA"/>
    <w:rsid w:val="007E580E"/>
    <w:rsid w:val="007E5C3D"/>
    <w:rsid w:val="007E601E"/>
    <w:rsid w:val="007E6067"/>
    <w:rsid w:val="007E66BA"/>
    <w:rsid w:val="007E66C4"/>
    <w:rsid w:val="007E7BFF"/>
    <w:rsid w:val="007E7FDA"/>
    <w:rsid w:val="007F0093"/>
    <w:rsid w:val="007F00E8"/>
    <w:rsid w:val="007F063D"/>
    <w:rsid w:val="007F0D4D"/>
    <w:rsid w:val="007F1AC3"/>
    <w:rsid w:val="007F2A55"/>
    <w:rsid w:val="007F2DA5"/>
    <w:rsid w:val="007F3604"/>
    <w:rsid w:val="007F3D85"/>
    <w:rsid w:val="007F420B"/>
    <w:rsid w:val="007F4252"/>
    <w:rsid w:val="007F5331"/>
    <w:rsid w:val="007F54BA"/>
    <w:rsid w:val="007F567F"/>
    <w:rsid w:val="007F58AD"/>
    <w:rsid w:val="007F58FA"/>
    <w:rsid w:val="007F6116"/>
    <w:rsid w:val="007F6429"/>
    <w:rsid w:val="007F67E7"/>
    <w:rsid w:val="007F6800"/>
    <w:rsid w:val="007F6C1B"/>
    <w:rsid w:val="007F6CFF"/>
    <w:rsid w:val="007F6F4A"/>
    <w:rsid w:val="007F72CB"/>
    <w:rsid w:val="007F7315"/>
    <w:rsid w:val="007F74CD"/>
    <w:rsid w:val="00800B7D"/>
    <w:rsid w:val="00800DF3"/>
    <w:rsid w:val="00801058"/>
    <w:rsid w:val="00801333"/>
    <w:rsid w:val="00802692"/>
    <w:rsid w:val="008032DE"/>
    <w:rsid w:val="00803343"/>
    <w:rsid w:val="00804040"/>
    <w:rsid w:val="008040D1"/>
    <w:rsid w:val="008044EE"/>
    <w:rsid w:val="008045C9"/>
    <w:rsid w:val="00804A4C"/>
    <w:rsid w:val="00804F42"/>
    <w:rsid w:val="00805507"/>
    <w:rsid w:val="008058F1"/>
    <w:rsid w:val="00806845"/>
    <w:rsid w:val="008068DC"/>
    <w:rsid w:val="008069B1"/>
    <w:rsid w:val="00806BD1"/>
    <w:rsid w:val="00806BEA"/>
    <w:rsid w:val="00806DAC"/>
    <w:rsid w:val="00807063"/>
    <w:rsid w:val="00807713"/>
    <w:rsid w:val="00807C79"/>
    <w:rsid w:val="00807CD0"/>
    <w:rsid w:val="00807F99"/>
    <w:rsid w:val="008101AB"/>
    <w:rsid w:val="008103F1"/>
    <w:rsid w:val="00810CBA"/>
    <w:rsid w:val="0081118F"/>
    <w:rsid w:val="00811676"/>
    <w:rsid w:val="00811F5B"/>
    <w:rsid w:val="00812985"/>
    <w:rsid w:val="008129B1"/>
    <w:rsid w:val="00812AB7"/>
    <w:rsid w:val="008133AD"/>
    <w:rsid w:val="008136EB"/>
    <w:rsid w:val="00813778"/>
    <w:rsid w:val="0081391A"/>
    <w:rsid w:val="00813988"/>
    <w:rsid w:val="00813C28"/>
    <w:rsid w:val="008142AF"/>
    <w:rsid w:val="00814590"/>
    <w:rsid w:val="0081486B"/>
    <w:rsid w:val="00814C25"/>
    <w:rsid w:val="00814E31"/>
    <w:rsid w:val="00814EA8"/>
    <w:rsid w:val="00815B6A"/>
    <w:rsid w:val="00815E22"/>
    <w:rsid w:val="00815E49"/>
    <w:rsid w:val="0081632F"/>
    <w:rsid w:val="008169F2"/>
    <w:rsid w:val="00816DF1"/>
    <w:rsid w:val="00817552"/>
    <w:rsid w:val="00817B11"/>
    <w:rsid w:val="00817CDB"/>
    <w:rsid w:val="00817FE3"/>
    <w:rsid w:val="00820891"/>
    <w:rsid w:val="008209EB"/>
    <w:rsid w:val="00820C45"/>
    <w:rsid w:val="00822041"/>
    <w:rsid w:val="0082285D"/>
    <w:rsid w:val="00822916"/>
    <w:rsid w:val="00822BC8"/>
    <w:rsid w:val="00822BFA"/>
    <w:rsid w:val="00823131"/>
    <w:rsid w:val="00823B56"/>
    <w:rsid w:val="008240AB"/>
    <w:rsid w:val="0082469E"/>
    <w:rsid w:val="00824ADE"/>
    <w:rsid w:val="00824D56"/>
    <w:rsid w:val="00826531"/>
    <w:rsid w:val="00826881"/>
    <w:rsid w:val="00826B5E"/>
    <w:rsid w:val="00827640"/>
    <w:rsid w:val="00830246"/>
    <w:rsid w:val="00830825"/>
    <w:rsid w:val="00830F6C"/>
    <w:rsid w:val="008314A5"/>
    <w:rsid w:val="00831AFD"/>
    <w:rsid w:val="00831DB9"/>
    <w:rsid w:val="00831EE3"/>
    <w:rsid w:val="008320CA"/>
    <w:rsid w:val="00832FF9"/>
    <w:rsid w:val="0083329F"/>
    <w:rsid w:val="00833D32"/>
    <w:rsid w:val="00834142"/>
    <w:rsid w:val="00834567"/>
    <w:rsid w:val="00834CC4"/>
    <w:rsid w:val="008354E5"/>
    <w:rsid w:val="0083563C"/>
    <w:rsid w:val="0083563F"/>
    <w:rsid w:val="00836928"/>
    <w:rsid w:val="00836F1E"/>
    <w:rsid w:val="00837193"/>
    <w:rsid w:val="0083752B"/>
    <w:rsid w:val="008377EE"/>
    <w:rsid w:val="00840F7E"/>
    <w:rsid w:val="0084105B"/>
    <w:rsid w:val="00841153"/>
    <w:rsid w:val="00841261"/>
    <w:rsid w:val="008423A5"/>
    <w:rsid w:val="00842B32"/>
    <w:rsid w:val="008433FB"/>
    <w:rsid w:val="00843964"/>
    <w:rsid w:val="00843BAE"/>
    <w:rsid w:val="00844058"/>
    <w:rsid w:val="008444A4"/>
    <w:rsid w:val="008446F2"/>
    <w:rsid w:val="00844DE8"/>
    <w:rsid w:val="00844FB6"/>
    <w:rsid w:val="00845367"/>
    <w:rsid w:val="00845EBE"/>
    <w:rsid w:val="008465F9"/>
    <w:rsid w:val="00846C1A"/>
    <w:rsid w:val="00847583"/>
    <w:rsid w:val="008500D1"/>
    <w:rsid w:val="00851A25"/>
    <w:rsid w:val="00851E15"/>
    <w:rsid w:val="0085213A"/>
    <w:rsid w:val="008523BA"/>
    <w:rsid w:val="00852BDE"/>
    <w:rsid w:val="00852C05"/>
    <w:rsid w:val="00853088"/>
    <w:rsid w:val="008537D6"/>
    <w:rsid w:val="00853B60"/>
    <w:rsid w:val="008543B3"/>
    <w:rsid w:val="0085481E"/>
    <w:rsid w:val="00854CB8"/>
    <w:rsid w:val="0085539E"/>
    <w:rsid w:val="008557DE"/>
    <w:rsid w:val="00855AA0"/>
    <w:rsid w:val="00855AF9"/>
    <w:rsid w:val="00855E09"/>
    <w:rsid w:val="00856CD9"/>
    <w:rsid w:val="00856E85"/>
    <w:rsid w:val="00857697"/>
    <w:rsid w:val="00857DB5"/>
    <w:rsid w:val="00860450"/>
    <w:rsid w:val="00860C3C"/>
    <w:rsid w:val="00860D5C"/>
    <w:rsid w:val="00861090"/>
    <w:rsid w:val="008617D7"/>
    <w:rsid w:val="00861BBE"/>
    <w:rsid w:val="008621A7"/>
    <w:rsid w:val="00862387"/>
    <w:rsid w:val="00862738"/>
    <w:rsid w:val="00862AFA"/>
    <w:rsid w:val="00862D44"/>
    <w:rsid w:val="00863651"/>
    <w:rsid w:val="00863BEB"/>
    <w:rsid w:val="00863EAC"/>
    <w:rsid w:val="00864388"/>
    <w:rsid w:val="00864FE8"/>
    <w:rsid w:val="008651B0"/>
    <w:rsid w:val="00865296"/>
    <w:rsid w:val="008654C8"/>
    <w:rsid w:val="00865DC5"/>
    <w:rsid w:val="00865E97"/>
    <w:rsid w:val="0086600D"/>
    <w:rsid w:val="008660D1"/>
    <w:rsid w:val="008665FD"/>
    <w:rsid w:val="00867A38"/>
    <w:rsid w:val="00867A92"/>
    <w:rsid w:val="008701AD"/>
    <w:rsid w:val="0087252F"/>
    <w:rsid w:val="00872BC1"/>
    <w:rsid w:val="008731E4"/>
    <w:rsid w:val="00873364"/>
    <w:rsid w:val="00874F19"/>
    <w:rsid w:val="008752E6"/>
    <w:rsid w:val="00876191"/>
    <w:rsid w:val="00876D56"/>
    <w:rsid w:val="008771B8"/>
    <w:rsid w:val="0087739C"/>
    <w:rsid w:val="00877B2D"/>
    <w:rsid w:val="00877C1F"/>
    <w:rsid w:val="00877EEA"/>
    <w:rsid w:val="008806F6"/>
    <w:rsid w:val="00880FC5"/>
    <w:rsid w:val="008810A9"/>
    <w:rsid w:val="008813BB"/>
    <w:rsid w:val="0088235E"/>
    <w:rsid w:val="008828C6"/>
    <w:rsid w:val="008828E4"/>
    <w:rsid w:val="00882930"/>
    <w:rsid w:val="00882A30"/>
    <w:rsid w:val="00882BF2"/>
    <w:rsid w:val="00882C7A"/>
    <w:rsid w:val="0088346F"/>
    <w:rsid w:val="00883CF5"/>
    <w:rsid w:val="008848CC"/>
    <w:rsid w:val="00885013"/>
    <w:rsid w:val="008853D8"/>
    <w:rsid w:val="0088543C"/>
    <w:rsid w:val="00885772"/>
    <w:rsid w:val="00886332"/>
    <w:rsid w:val="0088640F"/>
    <w:rsid w:val="00886498"/>
    <w:rsid w:val="0088656E"/>
    <w:rsid w:val="008866BB"/>
    <w:rsid w:val="00886B79"/>
    <w:rsid w:val="00887130"/>
    <w:rsid w:val="00890E65"/>
    <w:rsid w:val="00891079"/>
    <w:rsid w:val="00891283"/>
    <w:rsid w:val="00891512"/>
    <w:rsid w:val="00891B9D"/>
    <w:rsid w:val="00893020"/>
    <w:rsid w:val="0089377D"/>
    <w:rsid w:val="00893D98"/>
    <w:rsid w:val="00893F27"/>
    <w:rsid w:val="0089463D"/>
    <w:rsid w:val="00894988"/>
    <w:rsid w:val="00895770"/>
    <w:rsid w:val="00895EA9"/>
    <w:rsid w:val="0089637D"/>
    <w:rsid w:val="00896B4E"/>
    <w:rsid w:val="00897213"/>
    <w:rsid w:val="008A0406"/>
    <w:rsid w:val="008A0CA8"/>
    <w:rsid w:val="008A0F3E"/>
    <w:rsid w:val="008A11F2"/>
    <w:rsid w:val="008A125D"/>
    <w:rsid w:val="008A1384"/>
    <w:rsid w:val="008A139A"/>
    <w:rsid w:val="008A170A"/>
    <w:rsid w:val="008A1731"/>
    <w:rsid w:val="008A188A"/>
    <w:rsid w:val="008A1944"/>
    <w:rsid w:val="008A2290"/>
    <w:rsid w:val="008A22B7"/>
    <w:rsid w:val="008A2A59"/>
    <w:rsid w:val="008A2CA3"/>
    <w:rsid w:val="008A2EA1"/>
    <w:rsid w:val="008A2EA2"/>
    <w:rsid w:val="008A3441"/>
    <w:rsid w:val="008A39A6"/>
    <w:rsid w:val="008A478A"/>
    <w:rsid w:val="008A4E3F"/>
    <w:rsid w:val="008A505B"/>
    <w:rsid w:val="008A5B19"/>
    <w:rsid w:val="008A6902"/>
    <w:rsid w:val="008A71C2"/>
    <w:rsid w:val="008B1635"/>
    <w:rsid w:val="008B1790"/>
    <w:rsid w:val="008B29E8"/>
    <w:rsid w:val="008B2CA3"/>
    <w:rsid w:val="008B3409"/>
    <w:rsid w:val="008B3469"/>
    <w:rsid w:val="008B36E6"/>
    <w:rsid w:val="008B3817"/>
    <w:rsid w:val="008B3DE0"/>
    <w:rsid w:val="008B456E"/>
    <w:rsid w:val="008B4B3E"/>
    <w:rsid w:val="008B4B5A"/>
    <w:rsid w:val="008B4F01"/>
    <w:rsid w:val="008B54CF"/>
    <w:rsid w:val="008B5902"/>
    <w:rsid w:val="008B5A4F"/>
    <w:rsid w:val="008B5FB2"/>
    <w:rsid w:val="008B66BA"/>
    <w:rsid w:val="008B69BD"/>
    <w:rsid w:val="008B6D5E"/>
    <w:rsid w:val="008B6F1C"/>
    <w:rsid w:val="008B6F60"/>
    <w:rsid w:val="008B755D"/>
    <w:rsid w:val="008B7CCF"/>
    <w:rsid w:val="008C0256"/>
    <w:rsid w:val="008C0594"/>
    <w:rsid w:val="008C0CD2"/>
    <w:rsid w:val="008C10E8"/>
    <w:rsid w:val="008C12B6"/>
    <w:rsid w:val="008C12BB"/>
    <w:rsid w:val="008C13B7"/>
    <w:rsid w:val="008C19AB"/>
    <w:rsid w:val="008C2240"/>
    <w:rsid w:val="008C2301"/>
    <w:rsid w:val="008C25CD"/>
    <w:rsid w:val="008C27F8"/>
    <w:rsid w:val="008C2863"/>
    <w:rsid w:val="008C2B12"/>
    <w:rsid w:val="008C2DCB"/>
    <w:rsid w:val="008C33C5"/>
    <w:rsid w:val="008C395C"/>
    <w:rsid w:val="008C3CED"/>
    <w:rsid w:val="008C3DD4"/>
    <w:rsid w:val="008C419D"/>
    <w:rsid w:val="008C4635"/>
    <w:rsid w:val="008C6250"/>
    <w:rsid w:val="008C6C39"/>
    <w:rsid w:val="008C7044"/>
    <w:rsid w:val="008C76A4"/>
    <w:rsid w:val="008C7F43"/>
    <w:rsid w:val="008D0A3B"/>
    <w:rsid w:val="008D0C5C"/>
    <w:rsid w:val="008D0E8C"/>
    <w:rsid w:val="008D0F70"/>
    <w:rsid w:val="008D1244"/>
    <w:rsid w:val="008D2071"/>
    <w:rsid w:val="008D2171"/>
    <w:rsid w:val="008D225F"/>
    <w:rsid w:val="008D25CF"/>
    <w:rsid w:val="008D2661"/>
    <w:rsid w:val="008D26D0"/>
    <w:rsid w:val="008D2B50"/>
    <w:rsid w:val="008D2DDC"/>
    <w:rsid w:val="008D38C5"/>
    <w:rsid w:val="008D3BCB"/>
    <w:rsid w:val="008D44E3"/>
    <w:rsid w:val="008D492D"/>
    <w:rsid w:val="008D4B09"/>
    <w:rsid w:val="008D4B2E"/>
    <w:rsid w:val="008D4E97"/>
    <w:rsid w:val="008D553A"/>
    <w:rsid w:val="008D5843"/>
    <w:rsid w:val="008D592C"/>
    <w:rsid w:val="008D6F8B"/>
    <w:rsid w:val="008D7104"/>
    <w:rsid w:val="008D7A9D"/>
    <w:rsid w:val="008E022B"/>
    <w:rsid w:val="008E0881"/>
    <w:rsid w:val="008E0927"/>
    <w:rsid w:val="008E0A7E"/>
    <w:rsid w:val="008E0EB1"/>
    <w:rsid w:val="008E134F"/>
    <w:rsid w:val="008E226A"/>
    <w:rsid w:val="008E23EC"/>
    <w:rsid w:val="008E3088"/>
    <w:rsid w:val="008E3773"/>
    <w:rsid w:val="008E3FD8"/>
    <w:rsid w:val="008E409D"/>
    <w:rsid w:val="008E40EE"/>
    <w:rsid w:val="008E46EA"/>
    <w:rsid w:val="008E4C62"/>
    <w:rsid w:val="008E5191"/>
    <w:rsid w:val="008E5210"/>
    <w:rsid w:val="008E5593"/>
    <w:rsid w:val="008E589E"/>
    <w:rsid w:val="008E5CE2"/>
    <w:rsid w:val="008E65A3"/>
    <w:rsid w:val="008E74C4"/>
    <w:rsid w:val="008E7E21"/>
    <w:rsid w:val="008F002E"/>
    <w:rsid w:val="008F019F"/>
    <w:rsid w:val="008F05AD"/>
    <w:rsid w:val="008F079B"/>
    <w:rsid w:val="008F1080"/>
    <w:rsid w:val="008F140E"/>
    <w:rsid w:val="008F18F5"/>
    <w:rsid w:val="008F1E0A"/>
    <w:rsid w:val="008F1F54"/>
    <w:rsid w:val="008F20CA"/>
    <w:rsid w:val="008F222C"/>
    <w:rsid w:val="008F24E6"/>
    <w:rsid w:val="008F293A"/>
    <w:rsid w:val="008F2A3E"/>
    <w:rsid w:val="008F3107"/>
    <w:rsid w:val="008F3AA5"/>
    <w:rsid w:val="008F3AB4"/>
    <w:rsid w:val="008F4326"/>
    <w:rsid w:val="008F4A4E"/>
    <w:rsid w:val="008F5788"/>
    <w:rsid w:val="008F57B0"/>
    <w:rsid w:val="008F5CA6"/>
    <w:rsid w:val="008F6546"/>
    <w:rsid w:val="008F6551"/>
    <w:rsid w:val="008F70FF"/>
    <w:rsid w:val="008F7122"/>
    <w:rsid w:val="009005A5"/>
    <w:rsid w:val="00900ED4"/>
    <w:rsid w:val="009014A7"/>
    <w:rsid w:val="00901873"/>
    <w:rsid w:val="00901876"/>
    <w:rsid w:val="00901AE6"/>
    <w:rsid w:val="009032BE"/>
    <w:rsid w:val="00903684"/>
    <w:rsid w:val="00904082"/>
    <w:rsid w:val="00904603"/>
    <w:rsid w:val="00905486"/>
    <w:rsid w:val="009055C7"/>
    <w:rsid w:val="0090562F"/>
    <w:rsid w:val="00905A2C"/>
    <w:rsid w:val="009066CA"/>
    <w:rsid w:val="009076DB"/>
    <w:rsid w:val="00907C14"/>
    <w:rsid w:val="00910558"/>
    <w:rsid w:val="00910645"/>
    <w:rsid w:val="009106D3"/>
    <w:rsid w:val="00910732"/>
    <w:rsid w:val="00910FA5"/>
    <w:rsid w:val="00911077"/>
    <w:rsid w:val="0091185A"/>
    <w:rsid w:val="00911BBA"/>
    <w:rsid w:val="00911DBD"/>
    <w:rsid w:val="00912826"/>
    <w:rsid w:val="009128A1"/>
    <w:rsid w:val="00912995"/>
    <w:rsid w:val="00913161"/>
    <w:rsid w:val="00913617"/>
    <w:rsid w:val="00914C23"/>
    <w:rsid w:val="00915713"/>
    <w:rsid w:val="009158AD"/>
    <w:rsid w:val="00915B37"/>
    <w:rsid w:val="00915CD1"/>
    <w:rsid w:val="00915E65"/>
    <w:rsid w:val="00916936"/>
    <w:rsid w:val="0091727E"/>
    <w:rsid w:val="00917974"/>
    <w:rsid w:val="00920212"/>
    <w:rsid w:val="00920451"/>
    <w:rsid w:val="00921210"/>
    <w:rsid w:val="00921678"/>
    <w:rsid w:val="009216D1"/>
    <w:rsid w:val="0092171F"/>
    <w:rsid w:val="009217E6"/>
    <w:rsid w:val="00921879"/>
    <w:rsid w:val="0092190F"/>
    <w:rsid w:val="00921BAD"/>
    <w:rsid w:val="00921D19"/>
    <w:rsid w:val="00922C62"/>
    <w:rsid w:val="00923050"/>
    <w:rsid w:val="00923D6F"/>
    <w:rsid w:val="00923F25"/>
    <w:rsid w:val="00923FDE"/>
    <w:rsid w:val="0092437E"/>
    <w:rsid w:val="00924714"/>
    <w:rsid w:val="009251DB"/>
    <w:rsid w:val="009260C2"/>
    <w:rsid w:val="00927275"/>
    <w:rsid w:val="0092733B"/>
    <w:rsid w:val="009273D7"/>
    <w:rsid w:val="00927810"/>
    <w:rsid w:val="009301AB"/>
    <w:rsid w:val="009301FA"/>
    <w:rsid w:val="009311C5"/>
    <w:rsid w:val="00932EE2"/>
    <w:rsid w:val="0093379B"/>
    <w:rsid w:val="00933E7A"/>
    <w:rsid w:val="009341A4"/>
    <w:rsid w:val="00934420"/>
    <w:rsid w:val="009344D9"/>
    <w:rsid w:val="009345D2"/>
    <w:rsid w:val="00934BCB"/>
    <w:rsid w:val="00935BA5"/>
    <w:rsid w:val="00936C5C"/>
    <w:rsid w:val="009370A6"/>
    <w:rsid w:val="009405ED"/>
    <w:rsid w:val="00940765"/>
    <w:rsid w:val="00941159"/>
    <w:rsid w:val="00941398"/>
    <w:rsid w:val="00941F73"/>
    <w:rsid w:val="00942A7A"/>
    <w:rsid w:val="00942B7A"/>
    <w:rsid w:val="00943416"/>
    <w:rsid w:val="00943AC7"/>
    <w:rsid w:val="00943DDB"/>
    <w:rsid w:val="009446D3"/>
    <w:rsid w:val="00944985"/>
    <w:rsid w:val="00944CCA"/>
    <w:rsid w:val="00944D0D"/>
    <w:rsid w:val="00944FC4"/>
    <w:rsid w:val="009452E3"/>
    <w:rsid w:val="009454A2"/>
    <w:rsid w:val="00945657"/>
    <w:rsid w:val="00945684"/>
    <w:rsid w:val="00945812"/>
    <w:rsid w:val="00945C47"/>
    <w:rsid w:val="009463F4"/>
    <w:rsid w:val="0094646B"/>
    <w:rsid w:val="0094653D"/>
    <w:rsid w:val="00946729"/>
    <w:rsid w:val="00946BDD"/>
    <w:rsid w:val="00946F53"/>
    <w:rsid w:val="00946F5F"/>
    <w:rsid w:val="009476BC"/>
    <w:rsid w:val="00947710"/>
    <w:rsid w:val="00947AB8"/>
    <w:rsid w:val="00947DE9"/>
    <w:rsid w:val="009502E6"/>
    <w:rsid w:val="0095072C"/>
    <w:rsid w:val="00950D63"/>
    <w:rsid w:val="00950E95"/>
    <w:rsid w:val="009514DE"/>
    <w:rsid w:val="00951602"/>
    <w:rsid w:val="0095190D"/>
    <w:rsid w:val="00951B69"/>
    <w:rsid w:val="00951C95"/>
    <w:rsid w:val="00952564"/>
    <w:rsid w:val="00952B44"/>
    <w:rsid w:val="00952DA3"/>
    <w:rsid w:val="00952F5E"/>
    <w:rsid w:val="00953D41"/>
    <w:rsid w:val="00954398"/>
    <w:rsid w:val="009547F5"/>
    <w:rsid w:val="009549ED"/>
    <w:rsid w:val="00954CC3"/>
    <w:rsid w:val="00955342"/>
    <w:rsid w:val="00955E75"/>
    <w:rsid w:val="009560E5"/>
    <w:rsid w:val="0095702F"/>
    <w:rsid w:val="009578EB"/>
    <w:rsid w:val="009579DC"/>
    <w:rsid w:val="00957F16"/>
    <w:rsid w:val="00957FCF"/>
    <w:rsid w:val="00960002"/>
    <w:rsid w:val="00960308"/>
    <w:rsid w:val="00960361"/>
    <w:rsid w:val="0096050F"/>
    <w:rsid w:val="00961229"/>
    <w:rsid w:val="0096149E"/>
    <w:rsid w:val="0096160A"/>
    <w:rsid w:val="00961B95"/>
    <w:rsid w:val="009625F8"/>
    <w:rsid w:val="00962809"/>
    <w:rsid w:val="00962A37"/>
    <w:rsid w:val="00962DCB"/>
    <w:rsid w:val="00963AF8"/>
    <w:rsid w:val="00963E2A"/>
    <w:rsid w:val="00963E61"/>
    <w:rsid w:val="00964279"/>
    <w:rsid w:val="00964A6A"/>
    <w:rsid w:val="00964E62"/>
    <w:rsid w:val="0096555D"/>
    <w:rsid w:val="009655B8"/>
    <w:rsid w:val="0096796F"/>
    <w:rsid w:val="009679DB"/>
    <w:rsid w:val="00967A53"/>
    <w:rsid w:val="0097024F"/>
    <w:rsid w:val="00970A43"/>
    <w:rsid w:val="009710AB"/>
    <w:rsid w:val="0097134B"/>
    <w:rsid w:val="009717A4"/>
    <w:rsid w:val="00971D0C"/>
    <w:rsid w:val="00972AB9"/>
    <w:rsid w:val="00972C86"/>
    <w:rsid w:val="00972CD1"/>
    <w:rsid w:val="009735AD"/>
    <w:rsid w:val="00974547"/>
    <w:rsid w:val="0097477E"/>
    <w:rsid w:val="009747B6"/>
    <w:rsid w:val="00974CA1"/>
    <w:rsid w:val="00974D90"/>
    <w:rsid w:val="00975522"/>
    <w:rsid w:val="00975D59"/>
    <w:rsid w:val="00976F15"/>
    <w:rsid w:val="009778ED"/>
    <w:rsid w:val="00977A66"/>
    <w:rsid w:val="0098016E"/>
    <w:rsid w:val="00980417"/>
    <w:rsid w:val="009804FF"/>
    <w:rsid w:val="00980841"/>
    <w:rsid w:val="00980860"/>
    <w:rsid w:val="009809E0"/>
    <w:rsid w:val="00980A66"/>
    <w:rsid w:val="00981944"/>
    <w:rsid w:val="00981DDA"/>
    <w:rsid w:val="00981E98"/>
    <w:rsid w:val="00982927"/>
    <w:rsid w:val="00982BDD"/>
    <w:rsid w:val="0098338C"/>
    <w:rsid w:val="00983940"/>
    <w:rsid w:val="00983B78"/>
    <w:rsid w:val="009845C3"/>
    <w:rsid w:val="0098561C"/>
    <w:rsid w:val="009860DD"/>
    <w:rsid w:val="009863A7"/>
    <w:rsid w:val="0098677D"/>
    <w:rsid w:val="00986A60"/>
    <w:rsid w:val="00986C67"/>
    <w:rsid w:val="00986D38"/>
    <w:rsid w:val="00987568"/>
    <w:rsid w:val="00987BCA"/>
    <w:rsid w:val="009903E6"/>
    <w:rsid w:val="0099095B"/>
    <w:rsid w:val="00990B7E"/>
    <w:rsid w:val="0099135F"/>
    <w:rsid w:val="00991753"/>
    <w:rsid w:val="00991F61"/>
    <w:rsid w:val="00992434"/>
    <w:rsid w:val="00992755"/>
    <w:rsid w:val="00992C25"/>
    <w:rsid w:val="009930BB"/>
    <w:rsid w:val="00993147"/>
    <w:rsid w:val="00993507"/>
    <w:rsid w:val="00993A1E"/>
    <w:rsid w:val="00993B63"/>
    <w:rsid w:val="00993EEE"/>
    <w:rsid w:val="009941FA"/>
    <w:rsid w:val="0099432A"/>
    <w:rsid w:val="00994BAD"/>
    <w:rsid w:val="00994F45"/>
    <w:rsid w:val="009953F5"/>
    <w:rsid w:val="00995457"/>
    <w:rsid w:val="009958EB"/>
    <w:rsid w:val="00995C95"/>
    <w:rsid w:val="00996F7D"/>
    <w:rsid w:val="00997228"/>
    <w:rsid w:val="00997302"/>
    <w:rsid w:val="009A050D"/>
    <w:rsid w:val="009A18D5"/>
    <w:rsid w:val="009A1A55"/>
    <w:rsid w:val="009A22EF"/>
    <w:rsid w:val="009A2464"/>
    <w:rsid w:val="009A246E"/>
    <w:rsid w:val="009A24C7"/>
    <w:rsid w:val="009A27F7"/>
    <w:rsid w:val="009A2AB0"/>
    <w:rsid w:val="009A32B8"/>
    <w:rsid w:val="009A35CC"/>
    <w:rsid w:val="009A35D8"/>
    <w:rsid w:val="009A364C"/>
    <w:rsid w:val="009A4AA2"/>
    <w:rsid w:val="009A5140"/>
    <w:rsid w:val="009A57AF"/>
    <w:rsid w:val="009A5882"/>
    <w:rsid w:val="009A5C45"/>
    <w:rsid w:val="009A5E07"/>
    <w:rsid w:val="009A61A7"/>
    <w:rsid w:val="009A6929"/>
    <w:rsid w:val="009A6B76"/>
    <w:rsid w:val="009A6F11"/>
    <w:rsid w:val="009A722E"/>
    <w:rsid w:val="009A738E"/>
    <w:rsid w:val="009B011A"/>
    <w:rsid w:val="009B07A4"/>
    <w:rsid w:val="009B0A55"/>
    <w:rsid w:val="009B159E"/>
    <w:rsid w:val="009B195F"/>
    <w:rsid w:val="009B1F3B"/>
    <w:rsid w:val="009B301E"/>
    <w:rsid w:val="009B3157"/>
    <w:rsid w:val="009B4098"/>
    <w:rsid w:val="009B5B1F"/>
    <w:rsid w:val="009B6414"/>
    <w:rsid w:val="009B6724"/>
    <w:rsid w:val="009B6AC2"/>
    <w:rsid w:val="009B6E08"/>
    <w:rsid w:val="009B6EB8"/>
    <w:rsid w:val="009B6EC8"/>
    <w:rsid w:val="009B7149"/>
    <w:rsid w:val="009B7509"/>
    <w:rsid w:val="009C014D"/>
    <w:rsid w:val="009C07EA"/>
    <w:rsid w:val="009C0887"/>
    <w:rsid w:val="009C0AC9"/>
    <w:rsid w:val="009C120C"/>
    <w:rsid w:val="009C131D"/>
    <w:rsid w:val="009C1AAB"/>
    <w:rsid w:val="009C20E0"/>
    <w:rsid w:val="009C2384"/>
    <w:rsid w:val="009C24D4"/>
    <w:rsid w:val="009C29B5"/>
    <w:rsid w:val="009C29F4"/>
    <w:rsid w:val="009C2ECC"/>
    <w:rsid w:val="009C3298"/>
    <w:rsid w:val="009C3307"/>
    <w:rsid w:val="009C3D3F"/>
    <w:rsid w:val="009C3E7E"/>
    <w:rsid w:val="009C47E3"/>
    <w:rsid w:val="009C4A8D"/>
    <w:rsid w:val="009C4CCD"/>
    <w:rsid w:val="009C52A3"/>
    <w:rsid w:val="009C6010"/>
    <w:rsid w:val="009C6240"/>
    <w:rsid w:val="009C6F65"/>
    <w:rsid w:val="009C7121"/>
    <w:rsid w:val="009C7540"/>
    <w:rsid w:val="009C7AC0"/>
    <w:rsid w:val="009C7D00"/>
    <w:rsid w:val="009D01D3"/>
    <w:rsid w:val="009D1266"/>
    <w:rsid w:val="009D1A04"/>
    <w:rsid w:val="009D1D6C"/>
    <w:rsid w:val="009D2592"/>
    <w:rsid w:val="009D2A4C"/>
    <w:rsid w:val="009D2EF4"/>
    <w:rsid w:val="009D386F"/>
    <w:rsid w:val="009D4241"/>
    <w:rsid w:val="009D47E4"/>
    <w:rsid w:val="009D4A74"/>
    <w:rsid w:val="009D4FA7"/>
    <w:rsid w:val="009D4FCE"/>
    <w:rsid w:val="009D5754"/>
    <w:rsid w:val="009D6269"/>
    <w:rsid w:val="009D6490"/>
    <w:rsid w:val="009D65D3"/>
    <w:rsid w:val="009D6E9C"/>
    <w:rsid w:val="009D70E5"/>
    <w:rsid w:val="009D786C"/>
    <w:rsid w:val="009D7C15"/>
    <w:rsid w:val="009E013C"/>
    <w:rsid w:val="009E03C6"/>
    <w:rsid w:val="009E08ED"/>
    <w:rsid w:val="009E0F4A"/>
    <w:rsid w:val="009E15FA"/>
    <w:rsid w:val="009E160D"/>
    <w:rsid w:val="009E186B"/>
    <w:rsid w:val="009E1D8A"/>
    <w:rsid w:val="009E1EAA"/>
    <w:rsid w:val="009E283C"/>
    <w:rsid w:val="009E2AF7"/>
    <w:rsid w:val="009E2E78"/>
    <w:rsid w:val="009E2F6C"/>
    <w:rsid w:val="009E2FF5"/>
    <w:rsid w:val="009E32D8"/>
    <w:rsid w:val="009E33AD"/>
    <w:rsid w:val="009E4953"/>
    <w:rsid w:val="009E51FF"/>
    <w:rsid w:val="009E599D"/>
    <w:rsid w:val="009E630F"/>
    <w:rsid w:val="009E6465"/>
    <w:rsid w:val="009E6B99"/>
    <w:rsid w:val="009E6DEE"/>
    <w:rsid w:val="009E72F0"/>
    <w:rsid w:val="009F1321"/>
    <w:rsid w:val="009F1637"/>
    <w:rsid w:val="009F1782"/>
    <w:rsid w:val="009F1DD8"/>
    <w:rsid w:val="009F1E43"/>
    <w:rsid w:val="009F223A"/>
    <w:rsid w:val="009F25C1"/>
    <w:rsid w:val="009F36D2"/>
    <w:rsid w:val="009F3969"/>
    <w:rsid w:val="009F3D3A"/>
    <w:rsid w:val="009F3F79"/>
    <w:rsid w:val="009F44B7"/>
    <w:rsid w:val="009F48E5"/>
    <w:rsid w:val="009F4B48"/>
    <w:rsid w:val="009F55C7"/>
    <w:rsid w:val="009F587D"/>
    <w:rsid w:val="009F60CC"/>
    <w:rsid w:val="009F6A36"/>
    <w:rsid w:val="009F709F"/>
    <w:rsid w:val="00A00258"/>
    <w:rsid w:val="00A00849"/>
    <w:rsid w:val="00A00CF7"/>
    <w:rsid w:val="00A00F6D"/>
    <w:rsid w:val="00A010D7"/>
    <w:rsid w:val="00A01279"/>
    <w:rsid w:val="00A02037"/>
    <w:rsid w:val="00A020A9"/>
    <w:rsid w:val="00A028B6"/>
    <w:rsid w:val="00A029BF"/>
    <w:rsid w:val="00A02FD5"/>
    <w:rsid w:val="00A030BA"/>
    <w:rsid w:val="00A03339"/>
    <w:rsid w:val="00A0337B"/>
    <w:rsid w:val="00A047CC"/>
    <w:rsid w:val="00A04975"/>
    <w:rsid w:val="00A04994"/>
    <w:rsid w:val="00A04D71"/>
    <w:rsid w:val="00A05291"/>
    <w:rsid w:val="00A05784"/>
    <w:rsid w:val="00A066F8"/>
    <w:rsid w:val="00A067F9"/>
    <w:rsid w:val="00A070D2"/>
    <w:rsid w:val="00A077FB"/>
    <w:rsid w:val="00A07862"/>
    <w:rsid w:val="00A11B52"/>
    <w:rsid w:val="00A12D0F"/>
    <w:rsid w:val="00A1373E"/>
    <w:rsid w:val="00A13A2D"/>
    <w:rsid w:val="00A144B0"/>
    <w:rsid w:val="00A15178"/>
    <w:rsid w:val="00A15ADD"/>
    <w:rsid w:val="00A15E7B"/>
    <w:rsid w:val="00A1623F"/>
    <w:rsid w:val="00A164DC"/>
    <w:rsid w:val="00A17071"/>
    <w:rsid w:val="00A1732B"/>
    <w:rsid w:val="00A1798A"/>
    <w:rsid w:val="00A17A63"/>
    <w:rsid w:val="00A17C72"/>
    <w:rsid w:val="00A201AB"/>
    <w:rsid w:val="00A20337"/>
    <w:rsid w:val="00A23412"/>
    <w:rsid w:val="00A2364E"/>
    <w:rsid w:val="00A23D31"/>
    <w:rsid w:val="00A24156"/>
    <w:rsid w:val="00A24176"/>
    <w:rsid w:val="00A24390"/>
    <w:rsid w:val="00A247D3"/>
    <w:rsid w:val="00A24B80"/>
    <w:rsid w:val="00A24C09"/>
    <w:rsid w:val="00A2553B"/>
    <w:rsid w:val="00A261A3"/>
    <w:rsid w:val="00A26992"/>
    <w:rsid w:val="00A26C28"/>
    <w:rsid w:val="00A27580"/>
    <w:rsid w:val="00A27AFF"/>
    <w:rsid w:val="00A301FD"/>
    <w:rsid w:val="00A303E5"/>
    <w:rsid w:val="00A31DCD"/>
    <w:rsid w:val="00A31E6A"/>
    <w:rsid w:val="00A31ECB"/>
    <w:rsid w:val="00A3313F"/>
    <w:rsid w:val="00A33580"/>
    <w:rsid w:val="00A33B9C"/>
    <w:rsid w:val="00A33F85"/>
    <w:rsid w:val="00A34669"/>
    <w:rsid w:val="00A34793"/>
    <w:rsid w:val="00A34C08"/>
    <w:rsid w:val="00A351C2"/>
    <w:rsid w:val="00A353A9"/>
    <w:rsid w:val="00A35D51"/>
    <w:rsid w:val="00A3678F"/>
    <w:rsid w:val="00A36DB5"/>
    <w:rsid w:val="00A37247"/>
    <w:rsid w:val="00A374B9"/>
    <w:rsid w:val="00A37860"/>
    <w:rsid w:val="00A37C49"/>
    <w:rsid w:val="00A37ED8"/>
    <w:rsid w:val="00A40011"/>
    <w:rsid w:val="00A4026A"/>
    <w:rsid w:val="00A40CB5"/>
    <w:rsid w:val="00A41424"/>
    <w:rsid w:val="00A417AF"/>
    <w:rsid w:val="00A42288"/>
    <w:rsid w:val="00A42BE3"/>
    <w:rsid w:val="00A42C84"/>
    <w:rsid w:val="00A42CE6"/>
    <w:rsid w:val="00A42D70"/>
    <w:rsid w:val="00A42F51"/>
    <w:rsid w:val="00A42FCA"/>
    <w:rsid w:val="00A4326F"/>
    <w:rsid w:val="00A4330B"/>
    <w:rsid w:val="00A43789"/>
    <w:rsid w:val="00A44356"/>
    <w:rsid w:val="00A44C78"/>
    <w:rsid w:val="00A45694"/>
    <w:rsid w:val="00A458C7"/>
    <w:rsid w:val="00A46396"/>
    <w:rsid w:val="00A46597"/>
    <w:rsid w:val="00A46885"/>
    <w:rsid w:val="00A46ADD"/>
    <w:rsid w:val="00A46C40"/>
    <w:rsid w:val="00A47A65"/>
    <w:rsid w:val="00A47CC6"/>
    <w:rsid w:val="00A505C9"/>
    <w:rsid w:val="00A50646"/>
    <w:rsid w:val="00A50D2A"/>
    <w:rsid w:val="00A510A6"/>
    <w:rsid w:val="00A5148C"/>
    <w:rsid w:val="00A51B13"/>
    <w:rsid w:val="00A52457"/>
    <w:rsid w:val="00A526EE"/>
    <w:rsid w:val="00A52CAC"/>
    <w:rsid w:val="00A52FC8"/>
    <w:rsid w:val="00A532ED"/>
    <w:rsid w:val="00A533A6"/>
    <w:rsid w:val="00A53631"/>
    <w:rsid w:val="00A5366A"/>
    <w:rsid w:val="00A53AF8"/>
    <w:rsid w:val="00A53BD8"/>
    <w:rsid w:val="00A5404C"/>
    <w:rsid w:val="00A540FF"/>
    <w:rsid w:val="00A549F7"/>
    <w:rsid w:val="00A54FB7"/>
    <w:rsid w:val="00A55941"/>
    <w:rsid w:val="00A565F0"/>
    <w:rsid w:val="00A56960"/>
    <w:rsid w:val="00A56BA9"/>
    <w:rsid w:val="00A56C8C"/>
    <w:rsid w:val="00A57638"/>
    <w:rsid w:val="00A6025E"/>
    <w:rsid w:val="00A6083B"/>
    <w:rsid w:val="00A60A8B"/>
    <w:rsid w:val="00A60DE5"/>
    <w:rsid w:val="00A61289"/>
    <w:rsid w:val="00A6130A"/>
    <w:rsid w:val="00A61513"/>
    <w:rsid w:val="00A61AED"/>
    <w:rsid w:val="00A6227E"/>
    <w:rsid w:val="00A62301"/>
    <w:rsid w:val="00A6283F"/>
    <w:rsid w:val="00A62879"/>
    <w:rsid w:val="00A63A07"/>
    <w:rsid w:val="00A63B6E"/>
    <w:rsid w:val="00A647D9"/>
    <w:rsid w:val="00A6484D"/>
    <w:rsid w:val="00A64D21"/>
    <w:rsid w:val="00A6515C"/>
    <w:rsid w:val="00A6554C"/>
    <w:rsid w:val="00A65B9E"/>
    <w:rsid w:val="00A661D1"/>
    <w:rsid w:val="00A66C6B"/>
    <w:rsid w:val="00A66F7A"/>
    <w:rsid w:val="00A66FE2"/>
    <w:rsid w:val="00A671EF"/>
    <w:rsid w:val="00A679CA"/>
    <w:rsid w:val="00A67B4C"/>
    <w:rsid w:val="00A67DBC"/>
    <w:rsid w:val="00A7016B"/>
    <w:rsid w:val="00A702F7"/>
    <w:rsid w:val="00A70725"/>
    <w:rsid w:val="00A7097D"/>
    <w:rsid w:val="00A70ACC"/>
    <w:rsid w:val="00A716C1"/>
    <w:rsid w:val="00A71827"/>
    <w:rsid w:val="00A71D0E"/>
    <w:rsid w:val="00A71EE8"/>
    <w:rsid w:val="00A72DC0"/>
    <w:rsid w:val="00A732E7"/>
    <w:rsid w:val="00A73675"/>
    <w:rsid w:val="00A736C7"/>
    <w:rsid w:val="00A73A22"/>
    <w:rsid w:val="00A73BFD"/>
    <w:rsid w:val="00A74F1D"/>
    <w:rsid w:val="00A756C1"/>
    <w:rsid w:val="00A76436"/>
    <w:rsid w:val="00A764BB"/>
    <w:rsid w:val="00A7686E"/>
    <w:rsid w:val="00A76DD0"/>
    <w:rsid w:val="00A77142"/>
    <w:rsid w:val="00A77FE7"/>
    <w:rsid w:val="00A805C7"/>
    <w:rsid w:val="00A80A05"/>
    <w:rsid w:val="00A81068"/>
    <w:rsid w:val="00A812B9"/>
    <w:rsid w:val="00A815A8"/>
    <w:rsid w:val="00A82966"/>
    <w:rsid w:val="00A82A7F"/>
    <w:rsid w:val="00A832E9"/>
    <w:rsid w:val="00A8360C"/>
    <w:rsid w:val="00A8363B"/>
    <w:rsid w:val="00A841EC"/>
    <w:rsid w:val="00A84591"/>
    <w:rsid w:val="00A845FF"/>
    <w:rsid w:val="00A84A26"/>
    <w:rsid w:val="00A84E32"/>
    <w:rsid w:val="00A850A5"/>
    <w:rsid w:val="00A854A6"/>
    <w:rsid w:val="00A85586"/>
    <w:rsid w:val="00A85EDB"/>
    <w:rsid w:val="00A862A3"/>
    <w:rsid w:val="00A86921"/>
    <w:rsid w:val="00A9002E"/>
    <w:rsid w:val="00A90D96"/>
    <w:rsid w:val="00A91307"/>
    <w:rsid w:val="00A91747"/>
    <w:rsid w:val="00A91AD9"/>
    <w:rsid w:val="00A92A51"/>
    <w:rsid w:val="00A933D5"/>
    <w:rsid w:val="00A93740"/>
    <w:rsid w:val="00A940FE"/>
    <w:rsid w:val="00A94561"/>
    <w:rsid w:val="00A9471C"/>
    <w:rsid w:val="00A953B1"/>
    <w:rsid w:val="00A9544F"/>
    <w:rsid w:val="00A957E2"/>
    <w:rsid w:val="00A95C0F"/>
    <w:rsid w:val="00A96652"/>
    <w:rsid w:val="00A96833"/>
    <w:rsid w:val="00A969F3"/>
    <w:rsid w:val="00A96BB5"/>
    <w:rsid w:val="00A97534"/>
    <w:rsid w:val="00A9779A"/>
    <w:rsid w:val="00A97BD5"/>
    <w:rsid w:val="00AA0606"/>
    <w:rsid w:val="00AA0625"/>
    <w:rsid w:val="00AA073D"/>
    <w:rsid w:val="00AA0F59"/>
    <w:rsid w:val="00AA11B0"/>
    <w:rsid w:val="00AA1352"/>
    <w:rsid w:val="00AA1910"/>
    <w:rsid w:val="00AA29BC"/>
    <w:rsid w:val="00AA3F03"/>
    <w:rsid w:val="00AA4D0A"/>
    <w:rsid w:val="00AA532D"/>
    <w:rsid w:val="00AA538C"/>
    <w:rsid w:val="00AA60F8"/>
    <w:rsid w:val="00AA6201"/>
    <w:rsid w:val="00AA663E"/>
    <w:rsid w:val="00AA6F1F"/>
    <w:rsid w:val="00AA713B"/>
    <w:rsid w:val="00AA75CF"/>
    <w:rsid w:val="00AA77FC"/>
    <w:rsid w:val="00AA79AF"/>
    <w:rsid w:val="00AA7A02"/>
    <w:rsid w:val="00AA7BCB"/>
    <w:rsid w:val="00AB08B5"/>
    <w:rsid w:val="00AB1114"/>
    <w:rsid w:val="00AB213B"/>
    <w:rsid w:val="00AB2390"/>
    <w:rsid w:val="00AB2ED1"/>
    <w:rsid w:val="00AB2F3D"/>
    <w:rsid w:val="00AB3552"/>
    <w:rsid w:val="00AB377B"/>
    <w:rsid w:val="00AB3886"/>
    <w:rsid w:val="00AB3CE0"/>
    <w:rsid w:val="00AB43DC"/>
    <w:rsid w:val="00AB477F"/>
    <w:rsid w:val="00AB4B0C"/>
    <w:rsid w:val="00AB4DED"/>
    <w:rsid w:val="00AB5743"/>
    <w:rsid w:val="00AB5B52"/>
    <w:rsid w:val="00AB5F59"/>
    <w:rsid w:val="00AB63E0"/>
    <w:rsid w:val="00AB7607"/>
    <w:rsid w:val="00AB7B0F"/>
    <w:rsid w:val="00AB7C79"/>
    <w:rsid w:val="00AC055A"/>
    <w:rsid w:val="00AC0D7C"/>
    <w:rsid w:val="00AC1103"/>
    <w:rsid w:val="00AC1D43"/>
    <w:rsid w:val="00AC1E1A"/>
    <w:rsid w:val="00AC22FC"/>
    <w:rsid w:val="00AC2685"/>
    <w:rsid w:val="00AC297B"/>
    <w:rsid w:val="00AC2D83"/>
    <w:rsid w:val="00AC4647"/>
    <w:rsid w:val="00AC47D7"/>
    <w:rsid w:val="00AC54C8"/>
    <w:rsid w:val="00AC583D"/>
    <w:rsid w:val="00AC5B5A"/>
    <w:rsid w:val="00AC5C92"/>
    <w:rsid w:val="00AC632B"/>
    <w:rsid w:val="00AC6988"/>
    <w:rsid w:val="00AC6AF0"/>
    <w:rsid w:val="00AC7D73"/>
    <w:rsid w:val="00AD01C4"/>
    <w:rsid w:val="00AD03B4"/>
    <w:rsid w:val="00AD0A54"/>
    <w:rsid w:val="00AD1F8D"/>
    <w:rsid w:val="00AD21F7"/>
    <w:rsid w:val="00AD22B6"/>
    <w:rsid w:val="00AD26D0"/>
    <w:rsid w:val="00AD2878"/>
    <w:rsid w:val="00AD29E1"/>
    <w:rsid w:val="00AD2A7B"/>
    <w:rsid w:val="00AD2E8E"/>
    <w:rsid w:val="00AD3383"/>
    <w:rsid w:val="00AD4542"/>
    <w:rsid w:val="00AD46E8"/>
    <w:rsid w:val="00AD5188"/>
    <w:rsid w:val="00AD5391"/>
    <w:rsid w:val="00AD5616"/>
    <w:rsid w:val="00AD571E"/>
    <w:rsid w:val="00AD5750"/>
    <w:rsid w:val="00AD670D"/>
    <w:rsid w:val="00AD688F"/>
    <w:rsid w:val="00AD69CA"/>
    <w:rsid w:val="00AD6BE2"/>
    <w:rsid w:val="00AD6E93"/>
    <w:rsid w:val="00AD6F0D"/>
    <w:rsid w:val="00AD703F"/>
    <w:rsid w:val="00AD7592"/>
    <w:rsid w:val="00AD774A"/>
    <w:rsid w:val="00AD77A1"/>
    <w:rsid w:val="00AE12D3"/>
    <w:rsid w:val="00AE189A"/>
    <w:rsid w:val="00AE1CA2"/>
    <w:rsid w:val="00AE1CF6"/>
    <w:rsid w:val="00AE23FB"/>
    <w:rsid w:val="00AE24F2"/>
    <w:rsid w:val="00AE278E"/>
    <w:rsid w:val="00AE309F"/>
    <w:rsid w:val="00AE3344"/>
    <w:rsid w:val="00AE341E"/>
    <w:rsid w:val="00AE3603"/>
    <w:rsid w:val="00AE36C2"/>
    <w:rsid w:val="00AE3E00"/>
    <w:rsid w:val="00AE4465"/>
    <w:rsid w:val="00AE4EDF"/>
    <w:rsid w:val="00AE50A4"/>
    <w:rsid w:val="00AE51C7"/>
    <w:rsid w:val="00AE550E"/>
    <w:rsid w:val="00AE55F7"/>
    <w:rsid w:val="00AE56D8"/>
    <w:rsid w:val="00AE5E33"/>
    <w:rsid w:val="00AE62FB"/>
    <w:rsid w:val="00AE65D5"/>
    <w:rsid w:val="00AE68E2"/>
    <w:rsid w:val="00AE6C05"/>
    <w:rsid w:val="00AE6E9E"/>
    <w:rsid w:val="00AE7116"/>
    <w:rsid w:val="00AE7235"/>
    <w:rsid w:val="00AE7527"/>
    <w:rsid w:val="00AE7AC3"/>
    <w:rsid w:val="00AF0029"/>
    <w:rsid w:val="00AF0545"/>
    <w:rsid w:val="00AF05BD"/>
    <w:rsid w:val="00AF07F9"/>
    <w:rsid w:val="00AF0BD9"/>
    <w:rsid w:val="00AF0C33"/>
    <w:rsid w:val="00AF0EF4"/>
    <w:rsid w:val="00AF0F3E"/>
    <w:rsid w:val="00AF13A7"/>
    <w:rsid w:val="00AF1C31"/>
    <w:rsid w:val="00AF2EF8"/>
    <w:rsid w:val="00AF315F"/>
    <w:rsid w:val="00AF3345"/>
    <w:rsid w:val="00AF3910"/>
    <w:rsid w:val="00AF3F41"/>
    <w:rsid w:val="00AF3F63"/>
    <w:rsid w:val="00AF402C"/>
    <w:rsid w:val="00AF4378"/>
    <w:rsid w:val="00AF46CF"/>
    <w:rsid w:val="00AF5B32"/>
    <w:rsid w:val="00AF6342"/>
    <w:rsid w:val="00AF6C4E"/>
    <w:rsid w:val="00AF6CB4"/>
    <w:rsid w:val="00AF6DFE"/>
    <w:rsid w:val="00AF71C5"/>
    <w:rsid w:val="00AF7953"/>
    <w:rsid w:val="00AF7CFD"/>
    <w:rsid w:val="00AF7D60"/>
    <w:rsid w:val="00AF7EE9"/>
    <w:rsid w:val="00B00441"/>
    <w:rsid w:val="00B00A87"/>
    <w:rsid w:val="00B01A49"/>
    <w:rsid w:val="00B01B77"/>
    <w:rsid w:val="00B0291F"/>
    <w:rsid w:val="00B02A97"/>
    <w:rsid w:val="00B035FA"/>
    <w:rsid w:val="00B04A6B"/>
    <w:rsid w:val="00B051B2"/>
    <w:rsid w:val="00B05386"/>
    <w:rsid w:val="00B058D7"/>
    <w:rsid w:val="00B05DCB"/>
    <w:rsid w:val="00B06519"/>
    <w:rsid w:val="00B0677A"/>
    <w:rsid w:val="00B06A5F"/>
    <w:rsid w:val="00B07359"/>
    <w:rsid w:val="00B076FF"/>
    <w:rsid w:val="00B07874"/>
    <w:rsid w:val="00B07AFE"/>
    <w:rsid w:val="00B10354"/>
    <w:rsid w:val="00B10ADE"/>
    <w:rsid w:val="00B10BDB"/>
    <w:rsid w:val="00B1213E"/>
    <w:rsid w:val="00B1233C"/>
    <w:rsid w:val="00B12444"/>
    <w:rsid w:val="00B12A75"/>
    <w:rsid w:val="00B12B22"/>
    <w:rsid w:val="00B13A33"/>
    <w:rsid w:val="00B13C4C"/>
    <w:rsid w:val="00B13D08"/>
    <w:rsid w:val="00B13F03"/>
    <w:rsid w:val="00B14EC3"/>
    <w:rsid w:val="00B1530E"/>
    <w:rsid w:val="00B1678F"/>
    <w:rsid w:val="00B16A62"/>
    <w:rsid w:val="00B16C4D"/>
    <w:rsid w:val="00B16F9B"/>
    <w:rsid w:val="00B174A9"/>
    <w:rsid w:val="00B17D78"/>
    <w:rsid w:val="00B17FB9"/>
    <w:rsid w:val="00B20155"/>
    <w:rsid w:val="00B2051E"/>
    <w:rsid w:val="00B22027"/>
    <w:rsid w:val="00B22057"/>
    <w:rsid w:val="00B2265D"/>
    <w:rsid w:val="00B23342"/>
    <w:rsid w:val="00B233DB"/>
    <w:rsid w:val="00B24170"/>
    <w:rsid w:val="00B244B8"/>
    <w:rsid w:val="00B245BE"/>
    <w:rsid w:val="00B245FE"/>
    <w:rsid w:val="00B24C0C"/>
    <w:rsid w:val="00B251AD"/>
    <w:rsid w:val="00B25765"/>
    <w:rsid w:val="00B25C80"/>
    <w:rsid w:val="00B25FB4"/>
    <w:rsid w:val="00B26E44"/>
    <w:rsid w:val="00B2794A"/>
    <w:rsid w:val="00B27D4D"/>
    <w:rsid w:val="00B30134"/>
    <w:rsid w:val="00B3020E"/>
    <w:rsid w:val="00B302F7"/>
    <w:rsid w:val="00B30602"/>
    <w:rsid w:val="00B30785"/>
    <w:rsid w:val="00B30902"/>
    <w:rsid w:val="00B30BD9"/>
    <w:rsid w:val="00B30C51"/>
    <w:rsid w:val="00B310C0"/>
    <w:rsid w:val="00B31579"/>
    <w:rsid w:val="00B316F8"/>
    <w:rsid w:val="00B31890"/>
    <w:rsid w:val="00B31A57"/>
    <w:rsid w:val="00B3267E"/>
    <w:rsid w:val="00B3293A"/>
    <w:rsid w:val="00B32C22"/>
    <w:rsid w:val="00B32D59"/>
    <w:rsid w:val="00B338B0"/>
    <w:rsid w:val="00B33ACE"/>
    <w:rsid w:val="00B34FD7"/>
    <w:rsid w:val="00B3537B"/>
    <w:rsid w:val="00B35C8F"/>
    <w:rsid w:val="00B36581"/>
    <w:rsid w:val="00B36A3C"/>
    <w:rsid w:val="00B37151"/>
    <w:rsid w:val="00B371FF"/>
    <w:rsid w:val="00B37233"/>
    <w:rsid w:val="00B3740B"/>
    <w:rsid w:val="00B3772A"/>
    <w:rsid w:val="00B37B73"/>
    <w:rsid w:val="00B37CB5"/>
    <w:rsid w:val="00B40367"/>
    <w:rsid w:val="00B4064E"/>
    <w:rsid w:val="00B40756"/>
    <w:rsid w:val="00B41402"/>
    <w:rsid w:val="00B418AC"/>
    <w:rsid w:val="00B4223C"/>
    <w:rsid w:val="00B42363"/>
    <w:rsid w:val="00B4253A"/>
    <w:rsid w:val="00B4273F"/>
    <w:rsid w:val="00B42A62"/>
    <w:rsid w:val="00B431DD"/>
    <w:rsid w:val="00B43734"/>
    <w:rsid w:val="00B4381A"/>
    <w:rsid w:val="00B44034"/>
    <w:rsid w:val="00B445D6"/>
    <w:rsid w:val="00B45122"/>
    <w:rsid w:val="00B456BB"/>
    <w:rsid w:val="00B458B9"/>
    <w:rsid w:val="00B45FFC"/>
    <w:rsid w:val="00B5085C"/>
    <w:rsid w:val="00B50BC8"/>
    <w:rsid w:val="00B5116E"/>
    <w:rsid w:val="00B5154E"/>
    <w:rsid w:val="00B51592"/>
    <w:rsid w:val="00B518CE"/>
    <w:rsid w:val="00B51D5F"/>
    <w:rsid w:val="00B51D7A"/>
    <w:rsid w:val="00B5266F"/>
    <w:rsid w:val="00B528D4"/>
    <w:rsid w:val="00B52A00"/>
    <w:rsid w:val="00B52B0B"/>
    <w:rsid w:val="00B5355F"/>
    <w:rsid w:val="00B53C70"/>
    <w:rsid w:val="00B547D8"/>
    <w:rsid w:val="00B54ADF"/>
    <w:rsid w:val="00B54AFD"/>
    <w:rsid w:val="00B54FAB"/>
    <w:rsid w:val="00B55451"/>
    <w:rsid w:val="00B556BF"/>
    <w:rsid w:val="00B558B0"/>
    <w:rsid w:val="00B559CB"/>
    <w:rsid w:val="00B572DF"/>
    <w:rsid w:val="00B57D67"/>
    <w:rsid w:val="00B57EA9"/>
    <w:rsid w:val="00B57F3F"/>
    <w:rsid w:val="00B601F7"/>
    <w:rsid w:val="00B603A7"/>
    <w:rsid w:val="00B603DB"/>
    <w:rsid w:val="00B60F37"/>
    <w:rsid w:val="00B61B60"/>
    <w:rsid w:val="00B6239B"/>
    <w:rsid w:val="00B62C0C"/>
    <w:rsid w:val="00B62D53"/>
    <w:rsid w:val="00B62E8D"/>
    <w:rsid w:val="00B62FD4"/>
    <w:rsid w:val="00B63051"/>
    <w:rsid w:val="00B632BA"/>
    <w:rsid w:val="00B63B0D"/>
    <w:rsid w:val="00B63ED7"/>
    <w:rsid w:val="00B6406A"/>
    <w:rsid w:val="00B64137"/>
    <w:rsid w:val="00B64242"/>
    <w:rsid w:val="00B648F2"/>
    <w:rsid w:val="00B6544F"/>
    <w:rsid w:val="00B65A08"/>
    <w:rsid w:val="00B65DFA"/>
    <w:rsid w:val="00B6620E"/>
    <w:rsid w:val="00B6642B"/>
    <w:rsid w:val="00B665B5"/>
    <w:rsid w:val="00B668BC"/>
    <w:rsid w:val="00B66A02"/>
    <w:rsid w:val="00B66A88"/>
    <w:rsid w:val="00B67306"/>
    <w:rsid w:val="00B6790D"/>
    <w:rsid w:val="00B67BDF"/>
    <w:rsid w:val="00B70414"/>
    <w:rsid w:val="00B707BF"/>
    <w:rsid w:val="00B7081B"/>
    <w:rsid w:val="00B70CEF"/>
    <w:rsid w:val="00B711F8"/>
    <w:rsid w:val="00B71420"/>
    <w:rsid w:val="00B71F82"/>
    <w:rsid w:val="00B71FBC"/>
    <w:rsid w:val="00B7222C"/>
    <w:rsid w:val="00B72456"/>
    <w:rsid w:val="00B72E84"/>
    <w:rsid w:val="00B72F14"/>
    <w:rsid w:val="00B72F16"/>
    <w:rsid w:val="00B72FD7"/>
    <w:rsid w:val="00B7334A"/>
    <w:rsid w:val="00B74142"/>
    <w:rsid w:val="00B74170"/>
    <w:rsid w:val="00B7485A"/>
    <w:rsid w:val="00B74922"/>
    <w:rsid w:val="00B75347"/>
    <w:rsid w:val="00B7564B"/>
    <w:rsid w:val="00B75868"/>
    <w:rsid w:val="00B7596E"/>
    <w:rsid w:val="00B75DF0"/>
    <w:rsid w:val="00B75E36"/>
    <w:rsid w:val="00B760E1"/>
    <w:rsid w:val="00B76132"/>
    <w:rsid w:val="00B76867"/>
    <w:rsid w:val="00B80D7C"/>
    <w:rsid w:val="00B80E38"/>
    <w:rsid w:val="00B8196E"/>
    <w:rsid w:val="00B819C6"/>
    <w:rsid w:val="00B822BD"/>
    <w:rsid w:val="00B8249F"/>
    <w:rsid w:val="00B829C2"/>
    <w:rsid w:val="00B83278"/>
    <w:rsid w:val="00B839AE"/>
    <w:rsid w:val="00B83C13"/>
    <w:rsid w:val="00B83CD5"/>
    <w:rsid w:val="00B844B1"/>
    <w:rsid w:val="00B84843"/>
    <w:rsid w:val="00B8486D"/>
    <w:rsid w:val="00B8493D"/>
    <w:rsid w:val="00B852E9"/>
    <w:rsid w:val="00B854CE"/>
    <w:rsid w:val="00B855DC"/>
    <w:rsid w:val="00B8588C"/>
    <w:rsid w:val="00B85924"/>
    <w:rsid w:val="00B861BF"/>
    <w:rsid w:val="00B86450"/>
    <w:rsid w:val="00B8676B"/>
    <w:rsid w:val="00B868E7"/>
    <w:rsid w:val="00B86DE8"/>
    <w:rsid w:val="00B86FF5"/>
    <w:rsid w:val="00B870A6"/>
    <w:rsid w:val="00B87118"/>
    <w:rsid w:val="00B87119"/>
    <w:rsid w:val="00B87494"/>
    <w:rsid w:val="00B87514"/>
    <w:rsid w:val="00B877E9"/>
    <w:rsid w:val="00B87C8E"/>
    <w:rsid w:val="00B87EBB"/>
    <w:rsid w:val="00B902E8"/>
    <w:rsid w:val="00B9151F"/>
    <w:rsid w:val="00B91C75"/>
    <w:rsid w:val="00B91CE0"/>
    <w:rsid w:val="00B925A5"/>
    <w:rsid w:val="00B929D1"/>
    <w:rsid w:val="00B92A55"/>
    <w:rsid w:val="00B93714"/>
    <w:rsid w:val="00B93951"/>
    <w:rsid w:val="00B93C6A"/>
    <w:rsid w:val="00B93C74"/>
    <w:rsid w:val="00B93E70"/>
    <w:rsid w:val="00B94431"/>
    <w:rsid w:val="00B94C2A"/>
    <w:rsid w:val="00B94DFC"/>
    <w:rsid w:val="00B95056"/>
    <w:rsid w:val="00B95954"/>
    <w:rsid w:val="00B95A70"/>
    <w:rsid w:val="00B95CC5"/>
    <w:rsid w:val="00B963E0"/>
    <w:rsid w:val="00B964B6"/>
    <w:rsid w:val="00B966F9"/>
    <w:rsid w:val="00B96906"/>
    <w:rsid w:val="00B96E62"/>
    <w:rsid w:val="00B97224"/>
    <w:rsid w:val="00B9725D"/>
    <w:rsid w:val="00B97DB8"/>
    <w:rsid w:val="00BA0178"/>
    <w:rsid w:val="00BA0839"/>
    <w:rsid w:val="00BA229F"/>
    <w:rsid w:val="00BA34C4"/>
    <w:rsid w:val="00BA454A"/>
    <w:rsid w:val="00BA47DD"/>
    <w:rsid w:val="00BA547C"/>
    <w:rsid w:val="00BA69BE"/>
    <w:rsid w:val="00BA6AC4"/>
    <w:rsid w:val="00BA6E62"/>
    <w:rsid w:val="00BA72F3"/>
    <w:rsid w:val="00BA78DE"/>
    <w:rsid w:val="00BA7940"/>
    <w:rsid w:val="00BB0263"/>
    <w:rsid w:val="00BB0605"/>
    <w:rsid w:val="00BB07BE"/>
    <w:rsid w:val="00BB08AD"/>
    <w:rsid w:val="00BB09AB"/>
    <w:rsid w:val="00BB1265"/>
    <w:rsid w:val="00BB1411"/>
    <w:rsid w:val="00BB18D3"/>
    <w:rsid w:val="00BB1FED"/>
    <w:rsid w:val="00BB22F3"/>
    <w:rsid w:val="00BB37CD"/>
    <w:rsid w:val="00BB387E"/>
    <w:rsid w:val="00BB3BA7"/>
    <w:rsid w:val="00BB403A"/>
    <w:rsid w:val="00BB4105"/>
    <w:rsid w:val="00BB421B"/>
    <w:rsid w:val="00BB43E2"/>
    <w:rsid w:val="00BB4F94"/>
    <w:rsid w:val="00BB543A"/>
    <w:rsid w:val="00BB555F"/>
    <w:rsid w:val="00BB5F39"/>
    <w:rsid w:val="00BB6191"/>
    <w:rsid w:val="00BB7BB0"/>
    <w:rsid w:val="00BC0292"/>
    <w:rsid w:val="00BC0609"/>
    <w:rsid w:val="00BC07C3"/>
    <w:rsid w:val="00BC0833"/>
    <w:rsid w:val="00BC0A48"/>
    <w:rsid w:val="00BC0C94"/>
    <w:rsid w:val="00BC0EBA"/>
    <w:rsid w:val="00BC1241"/>
    <w:rsid w:val="00BC1291"/>
    <w:rsid w:val="00BC1523"/>
    <w:rsid w:val="00BC15C9"/>
    <w:rsid w:val="00BC1ADB"/>
    <w:rsid w:val="00BC1FAA"/>
    <w:rsid w:val="00BC2C4D"/>
    <w:rsid w:val="00BC31C4"/>
    <w:rsid w:val="00BC38EC"/>
    <w:rsid w:val="00BC38F2"/>
    <w:rsid w:val="00BC3BF6"/>
    <w:rsid w:val="00BC44DA"/>
    <w:rsid w:val="00BC4B57"/>
    <w:rsid w:val="00BC4F54"/>
    <w:rsid w:val="00BC5983"/>
    <w:rsid w:val="00BC630A"/>
    <w:rsid w:val="00BC6696"/>
    <w:rsid w:val="00BC66A7"/>
    <w:rsid w:val="00BC69C5"/>
    <w:rsid w:val="00BC6ED9"/>
    <w:rsid w:val="00BC764B"/>
    <w:rsid w:val="00BC7820"/>
    <w:rsid w:val="00BD0150"/>
    <w:rsid w:val="00BD09B2"/>
    <w:rsid w:val="00BD0E7E"/>
    <w:rsid w:val="00BD0F9E"/>
    <w:rsid w:val="00BD23BF"/>
    <w:rsid w:val="00BD2BC5"/>
    <w:rsid w:val="00BD2D90"/>
    <w:rsid w:val="00BD2F1A"/>
    <w:rsid w:val="00BD38AC"/>
    <w:rsid w:val="00BD38B0"/>
    <w:rsid w:val="00BD3D45"/>
    <w:rsid w:val="00BD4945"/>
    <w:rsid w:val="00BD4B2B"/>
    <w:rsid w:val="00BD4B89"/>
    <w:rsid w:val="00BD4D30"/>
    <w:rsid w:val="00BD52E2"/>
    <w:rsid w:val="00BD57E7"/>
    <w:rsid w:val="00BD5C25"/>
    <w:rsid w:val="00BD655D"/>
    <w:rsid w:val="00BD6753"/>
    <w:rsid w:val="00BD67F4"/>
    <w:rsid w:val="00BD68FB"/>
    <w:rsid w:val="00BD74D8"/>
    <w:rsid w:val="00BD7F5A"/>
    <w:rsid w:val="00BE05A0"/>
    <w:rsid w:val="00BE0D73"/>
    <w:rsid w:val="00BE0E7E"/>
    <w:rsid w:val="00BE13C1"/>
    <w:rsid w:val="00BE1633"/>
    <w:rsid w:val="00BE1A4C"/>
    <w:rsid w:val="00BE2682"/>
    <w:rsid w:val="00BE27DC"/>
    <w:rsid w:val="00BE2AAF"/>
    <w:rsid w:val="00BE3046"/>
    <w:rsid w:val="00BE30CB"/>
    <w:rsid w:val="00BE3925"/>
    <w:rsid w:val="00BE403E"/>
    <w:rsid w:val="00BE40C8"/>
    <w:rsid w:val="00BE4291"/>
    <w:rsid w:val="00BE4CF3"/>
    <w:rsid w:val="00BE4F41"/>
    <w:rsid w:val="00BE57A3"/>
    <w:rsid w:val="00BE57FF"/>
    <w:rsid w:val="00BE6239"/>
    <w:rsid w:val="00BE7CED"/>
    <w:rsid w:val="00BE7DC6"/>
    <w:rsid w:val="00BE7FF9"/>
    <w:rsid w:val="00BF079F"/>
    <w:rsid w:val="00BF0C10"/>
    <w:rsid w:val="00BF1F4B"/>
    <w:rsid w:val="00BF2001"/>
    <w:rsid w:val="00BF22EA"/>
    <w:rsid w:val="00BF2354"/>
    <w:rsid w:val="00BF257C"/>
    <w:rsid w:val="00BF3766"/>
    <w:rsid w:val="00BF4F0A"/>
    <w:rsid w:val="00BF5BF2"/>
    <w:rsid w:val="00BF5E44"/>
    <w:rsid w:val="00BF6043"/>
    <w:rsid w:val="00BF6C2F"/>
    <w:rsid w:val="00BF6FFF"/>
    <w:rsid w:val="00BF72E0"/>
    <w:rsid w:val="00BF7395"/>
    <w:rsid w:val="00C00041"/>
    <w:rsid w:val="00C003F3"/>
    <w:rsid w:val="00C006B6"/>
    <w:rsid w:val="00C00981"/>
    <w:rsid w:val="00C01398"/>
    <w:rsid w:val="00C01986"/>
    <w:rsid w:val="00C01C25"/>
    <w:rsid w:val="00C0209D"/>
    <w:rsid w:val="00C02F3A"/>
    <w:rsid w:val="00C033B3"/>
    <w:rsid w:val="00C0361E"/>
    <w:rsid w:val="00C03B53"/>
    <w:rsid w:val="00C03DB2"/>
    <w:rsid w:val="00C03E90"/>
    <w:rsid w:val="00C0403A"/>
    <w:rsid w:val="00C049A7"/>
    <w:rsid w:val="00C04D2F"/>
    <w:rsid w:val="00C04F75"/>
    <w:rsid w:val="00C05A46"/>
    <w:rsid w:val="00C05B78"/>
    <w:rsid w:val="00C05EAA"/>
    <w:rsid w:val="00C063DF"/>
    <w:rsid w:val="00C065C3"/>
    <w:rsid w:val="00C079D2"/>
    <w:rsid w:val="00C07A83"/>
    <w:rsid w:val="00C07B93"/>
    <w:rsid w:val="00C10541"/>
    <w:rsid w:val="00C10CD1"/>
    <w:rsid w:val="00C10FB9"/>
    <w:rsid w:val="00C111B9"/>
    <w:rsid w:val="00C1125E"/>
    <w:rsid w:val="00C117B6"/>
    <w:rsid w:val="00C11883"/>
    <w:rsid w:val="00C11AF1"/>
    <w:rsid w:val="00C120CE"/>
    <w:rsid w:val="00C124D2"/>
    <w:rsid w:val="00C12658"/>
    <w:rsid w:val="00C1353C"/>
    <w:rsid w:val="00C136BC"/>
    <w:rsid w:val="00C136D0"/>
    <w:rsid w:val="00C13CE1"/>
    <w:rsid w:val="00C13D8B"/>
    <w:rsid w:val="00C143AA"/>
    <w:rsid w:val="00C14B64"/>
    <w:rsid w:val="00C14DFC"/>
    <w:rsid w:val="00C1519B"/>
    <w:rsid w:val="00C15200"/>
    <w:rsid w:val="00C1581A"/>
    <w:rsid w:val="00C15F0A"/>
    <w:rsid w:val="00C15FE6"/>
    <w:rsid w:val="00C16473"/>
    <w:rsid w:val="00C164D5"/>
    <w:rsid w:val="00C16F59"/>
    <w:rsid w:val="00C170E1"/>
    <w:rsid w:val="00C1732B"/>
    <w:rsid w:val="00C174EC"/>
    <w:rsid w:val="00C17ECE"/>
    <w:rsid w:val="00C17FA8"/>
    <w:rsid w:val="00C2023A"/>
    <w:rsid w:val="00C2033F"/>
    <w:rsid w:val="00C21235"/>
    <w:rsid w:val="00C21920"/>
    <w:rsid w:val="00C21E0A"/>
    <w:rsid w:val="00C21E0C"/>
    <w:rsid w:val="00C2204C"/>
    <w:rsid w:val="00C22611"/>
    <w:rsid w:val="00C22B7B"/>
    <w:rsid w:val="00C246D8"/>
    <w:rsid w:val="00C251DC"/>
    <w:rsid w:val="00C25381"/>
    <w:rsid w:val="00C2585D"/>
    <w:rsid w:val="00C25C5E"/>
    <w:rsid w:val="00C26082"/>
    <w:rsid w:val="00C264B5"/>
    <w:rsid w:val="00C2703B"/>
    <w:rsid w:val="00C270C7"/>
    <w:rsid w:val="00C2766F"/>
    <w:rsid w:val="00C2789C"/>
    <w:rsid w:val="00C27902"/>
    <w:rsid w:val="00C27A26"/>
    <w:rsid w:val="00C31352"/>
    <w:rsid w:val="00C3205E"/>
    <w:rsid w:val="00C3236E"/>
    <w:rsid w:val="00C329B2"/>
    <w:rsid w:val="00C33181"/>
    <w:rsid w:val="00C33202"/>
    <w:rsid w:val="00C337EE"/>
    <w:rsid w:val="00C338C1"/>
    <w:rsid w:val="00C33938"/>
    <w:rsid w:val="00C34DD6"/>
    <w:rsid w:val="00C34E0C"/>
    <w:rsid w:val="00C34F41"/>
    <w:rsid w:val="00C35311"/>
    <w:rsid w:val="00C35F60"/>
    <w:rsid w:val="00C360B2"/>
    <w:rsid w:val="00C36497"/>
    <w:rsid w:val="00C3676D"/>
    <w:rsid w:val="00C36EB8"/>
    <w:rsid w:val="00C3765B"/>
    <w:rsid w:val="00C378E1"/>
    <w:rsid w:val="00C37953"/>
    <w:rsid w:val="00C37CFC"/>
    <w:rsid w:val="00C37E91"/>
    <w:rsid w:val="00C37F06"/>
    <w:rsid w:val="00C37F41"/>
    <w:rsid w:val="00C40BBC"/>
    <w:rsid w:val="00C40BDC"/>
    <w:rsid w:val="00C40F1D"/>
    <w:rsid w:val="00C40F6A"/>
    <w:rsid w:val="00C414BB"/>
    <w:rsid w:val="00C41981"/>
    <w:rsid w:val="00C41C90"/>
    <w:rsid w:val="00C41E8B"/>
    <w:rsid w:val="00C424C5"/>
    <w:rsid w:val="00C4268D"/>
    <w:rsid w:val="00C42821"/>
    <w:rsid w:val="00C4282B"/>
    <w:rsid w:val="00C43615"/>
    <w:rsid w:val="00C446A4"/>
    <w:rsid w:val="00C44B5F"/>
    <w:rsid w:val="00C45F7E"/>
    <w:rsid w:val="00C473E2"/>
    <w:rsid w:val="00C47793"/>
    <w:rsid w:val="00C47E47"/>
    <w:rsid w:val="00C47E69"/>
    <w:rsid w:val="00C47EA7"/>
    <w:rsid w:val="00C500F4"/>
    <w:rsid w:val="00C502B4"/>
    <w:rsid w:val="00C502CC"/>
    <w:rsid w:val="00C504E6"/>
    <w:rsid w:val="00C5055F"/>
    <w:rsid w:val="00C50A97"/>
    <w:rsid w:val="00C50B7A"/>
    <w:rsid w:val="00C50D23"/>
    <w:rsid w:val="00C50DAD"/>
    <w:rsid w:val="00C50DC1"/>
    <w:rsid w:val="00C50DC4"/>
    <w:rsid w:val="00C5178B"/>
    <w:rsid w:val="00C52170"/>
    <w:rsid w:val="00C52776"/>
    <w:rsid w:val="00C52C0D"/>
    <w:rsid w:val="00C53196"/>
    <w:rsid w:val="00C53505"/>
    <w:rsid w:val="00C5402E"/>
    <w:rsid w:val="00C5446F"/>
    <w:rsid w:val="00C549B8"/>
    <w:rsid w:val="00C549D0"/>
    <w:rsid w:val="00C54BDC"/>
    <w:rsid w:val="00C554EF"/>
    <w:rsid w:val="00C562D4"/>
    <w:rsid w:val="00C563B5"/>
    <w:rsid w:val="00C56675"/>
    <w:rsid w:val="00C566D4"/>
    <w:rsid w:val="00C56C3F"/>
    <w:rsid w:val="00C56EE9"/>
    <w:rsid w:val="00C60327"/>
    <w:rsid w:val="00C60836"/>
    <w:rsid w:val="00C60873"/>
    <w:rsid w:val="00C60A30"/>
    <w:rsid w:val="00C60DC3"/>
    <w:rsid w:val="00C616D8"/>
    <w:rsid w:val="00C61B75"/>
    <w:rsid w:val="00C61DCA"/>
    <w:rsid w:val="00C620AC"/>
    <w:rsid w:val="00C62892"/>
    <w:rsid w:val="00C628C6"/>
    <w:rsid w:val="00C62DB7"/>
    <w:rsid w:val="00C6309F"/>
    <w:rsid w:val="00C632E3"/>
    <w:rsid w:val="00C63617"/>
    <w:rsid w:val="00C6378A"/>
    <w:rsid w:val="00C64785"/>
    <w:rsid w:val="00C65C8E"/>
    <w:rsid w:val="00C65D07"/>
    <w:rsid w:val="00C670E4"/>
    <w:rsid w:val="00C672B5"/>
    <w:rsid w:val="00C67470"/>
    <w:rsid w:val="00C67749"/>
    <w:rsid w:val="00C67EB2"/>
    <w:rsid w:val="00C70441"/>
    <w:rsid w:val="00C706B0"/>
    <w:rsid w:val="00C7090B"/>
    <w:rsid w:val="00C70A1A"/>
    <w:rsid w:val="00C70B0E"/>
    <w:rsid w:val="00C70E3D"/>
    <w:rsid w:val="00C70F39"/>
    <w:rsid w:val="00C7105D"/>
    <w:rsid w:val="00C713C3"/>
    <w:rsid w:val="00C7156D"/>
    <w:rsid w:val="00C71656"/>
    <w:rsid w:val="00C71C33"/>
    <w:rsid w:val="00C71FAF"/>
    <w:rsid w:val="00C72BF9"/>
    <w:rsid w:val="00C72EAA"/>
    <w:rsid w:val="00C73845"/>
    <w:rsid w:val="00C73A9A"/>
    <w:rsid w:val="00C73B9C"/>
    <w:rsid w:val="00C741AB"/>
    <w:rsid w:val="00C744A6"/>
    <w:rsid w:val="00C744E6"/>
    <w:rsid w:val="00C74649"/>
    <w:rsid w:val="00C749B9"/>
    <w:rsid w:val="00C74BB8"/>
    <w:rsid w:val="00C74F05"/>
    <w:rsid w:val="00C754CD"/>
    <w:rsid w:val="00C7566F"/>
    <w:rsid w:val="00C75AD5"/>
    <w:rsid w:val="00C75B61"/>
    <w:rsid w:val="00C75D59"/>
    <w:rsid w:val="00C760CE"/>
    <w:rsid w:val="00C76931"/>
    <w:rsid w:val="00C778C8"/>
    <w:rsid w:val="00C77B37"/>
    <w:rsid w:val="00C77FFC"/>
    <w:rsid w:val="00C80089"/>
    <w:rsid w:val="00C805E6"/>
    <w:rsid w:val="00C80801"/>
    <w:rsid w:val="00C81454"/>
    <w:rsid w:val="00C81DA0"/>
    <w:rsid w:val="00C82446"/>
    <w:rsid w:val="00C8278C"/>
    <w:rsid w:val="00C83372"/>
    <w:rsid w:val="00C8375C"/>
    <w:rsid w:val="00C83964"/>
    <w:rsid w:val="00C839B0"/>
    <w:rsid w:val="00C8411C"/>
    <w:rsid w:val="00C8483E"/>
    <w:rsid w:val="00C84D93"/>
    <w:rsid w:val="00C850FC"/>
    <w:rsid w:val="00C85106"/>
    <w:rsid w:val="00C856DB"/>
    <w:rsid w:val="00C85A7C"/>
    <w:rsid w:val="00C8694F"/>
    <w:rsid w:val="00C87024"/>
    <w:rsid w:val="00C90E0F"/>
    <w:rsid w:val="00C911FA"/>
    <w:rsid w:val="00C91446"/>
    <w:rsid w:val="00C91829"/>
    <w:rsid w:val="00C91AD9"/>
    <w:rsid w:val="00C92744"/>
    <w:rsid w:val="00C927EB"/>
    <w:rsid w:val="00C92CF8"/>
    <w:rsid w:val="00C93BFC"/>
    <w:rsid w:val="00C94387"/>
    <w:rsid w:val="00C9441A"/>
    <w:rsid w:val="00C947DD"/>
    <w:rsid w:val="00C9623A"/>
    <w:rsid w:val="00C96B49"/>
    <w:rsid w:val="00C96BCA"/>
    <w:rsid w:val="00C96D32"/>
    <w:rsid w:val="00C96EB4"/>
    <w:rsid w:val="00C96ED3"/>
    <w:rsid w:val="00C9716E"/>
    <w:rsid w:val="00C976C6"/>
    <w:rsid w:val="00C97C79"/>
    <w:rsid w:val="00CA0E02"/>
    <w:rsid w:val="00CA12C1"/>
    <w:rsid w:val="00CA13C2"/>
    <w:rsid w:val="00CA146D"/>
    <w:rsid w:val="00CA23C8"/>
    <w:rsid w:val="00CA26E0"/>
    <w:rsid w:val="00CA370B"/>
    <w:rsid w:val="00CA3F47"/>
    <w:rsid w:val="00CA44D3"/>
    <w:rsid w:val="00CA4F5F"/>
    <w:rsid w:val="00CA515F"/>
    <w:rsid w:val="00CA53E0"/>
    <w:rsid w:val="00CA53EA"/>
    <w:rsid w:val="00CA574B"/>
    <w:rsid w:val="00CA5EA5"/>
    <w:rsid w:val="00CA6810"/>
    <w:rsid w:val="00CA6D38"/>
    <w:rsid w:val="00CA70AB"/>
    <w:rsid w:val="00CA73F5"/>
    <w:rsid w:val="00CA75ED"/>
    <w:rsid w:val="00CA7735"/>
    <w:rsid w:val="00CA7BAE"/>
    <w:rsid w:val="00CB0246"/>
    <w:rsid w:val="00CB02FD"/>
    <w:rsid w:val="00CB1AA4"/>
    <w:rsid w:val="00CB1B22"/>
    <w:rsid w:val="00CB2149"/>
    <w:rsid w:val="00CB2D0F"/>
    <w:rsid w:val="00CB2FC6"/>
    <w:rsid w:val="00CB321E"/>
    <w:rsid w:val="00CB3424"/>
    <w:rsid w:val="00CB3BF6"/>
    <w:rsid w:val="00CB3C24"/>
    <w:rsid w:val="00CB3C75"/>
    <w:rsid w:val="00CB4252"/>
    <w:rsid w:val="00CB49AE"/>
    <w:rsid w:val="00CB4BAD"/>
    <w:rsid w:val="00CB4C7B"/>
    <w:rsid w:val="00CB5070"/>
    <w:rsid w:val="00CB53E5"/>
    <w:rsid w:val="00CB5BE1"/>
    <w:rsid w:val="00CB6647"/>
    <w:rsid w:val="00CB6787"/>
    <w:rsid w:val="00CB699D"/>
    <w:rsid w:val="00CB699F"/>
    <w:rsid w:val="00CB6B21"/>
    <w:rsid w:val="00CB79C5"/>
    <w:rsid w:val="00CB7BD5"/>
    <w:rsid w:val="00CB7BDA"/>
    <w:rsid w:val="00CC03C4"/>
    <w:rsid w:val="00CC14A1"/>
    <w:rsid w:val="00CC1580"/>
    <w:rsid w:val="00CC1701"/>
    <w:rsid w:val="00CC1F6A"/>
    <w:rsid w:val="00CC20BB"/>
    <w:rsid w:val="00CC20CE"/>
    <w:rsid w:val="00CC262D"/>
    <w:rsid w:val="00CC284F"/>
    <w:rsid w:val="00CC2998"/>
    <w:rsid w:val="00CC4884"/>
    <w:rsid w:val="00CC50AA"/>
    <w:rsid w:val="00CC56B0"/>
    <w:rsid w:val="00CC578B"/>
    <w:rsid w:val="00CC5820"/>
    <w:rsid w:val="00CC5A9D"/>
    <w:rsid w:val="00CC5E1B"/>
    <w:rsid w:val="00CC5F0C"/>
    <w:rsid w:val="00CC6524"/>
    <w:rsid w:val="00CC6E15"/>
    <w:rsid w:val="00CD027F"/>
    <w:rsid w:val="00CD0325"/>
    <w:rsid w:val="00CD09E6"/>
    <w:rsid w:val="00CD0AEB"/>
    <w:rsid w:val="00CD0C14"/>
    <w:rsid w:val="00CD0CE7"/>
    <w:rsid w:val="00CD0DA0"/>
    <w:rsid w:val="00CD0EF0"/>
    <w:rsid w:val="00CD1D73"/>
    <w:rsid w:val="00CD2421"/>
    <w:rsid w:val="00CD2F10"/>
    <w:rsid w:val="00CD3140"/>
    <w:rsid w:val="00CD3757"/>
    <w:rsid w:val="00CD3D02"/>
    <w:rsid w:val="00CD4166"/>
    <w:rsid w:val="00CD44FC"/>
    <w:rsid w:val="00CD4839"/>
    <w:rsid w:val="00CD4F46"/>
    <w:rsid w:val="00CD557B"/>
    <w:rsid w:val="00CD61D0"/>
    <w:rsid w:val="00CD632B"/>
    <w:rsid w:val="00CD681E"/>
    <w:rsid w:val="00CD7982"/>
    <w:rsid w:val="00CD7F9D"/>
    <w:rsid w:val="00CE0293"/>
    <w:rsid w:val="00CE02A0"/>
    <w:rsid w:val="00CE041A"/>
    <w:rsid w:val="00CE052A"/>
    <w:rsid w:val="00CE059F"/>
    <w:rsid w:val="00CE05DF"/>
    <w:rsid w:val="00CE0DDF"/>
    <w:rsid w:val="00CE0EE1"/>
    <w:rsid w:val="00CE13D0"/>
    <w:rsid w:val="00CE164A"/>
    <w:rsid w:val="00CE166F"/>
    <w:rsid w:val="00CE1B45"/>
    <w:rsid w:val="00CE1C6E"/>
    <w:rsid w:val="00CE21F0"/>
    <w:rsid w:val="00CE36C7"/>
    <w:rsid w:val="00CE3722"/>
    <w:rsid w:val="00CE37D2"/>
    <w:rsid w:val="00CE40B6"/>
    <w:rsid w:val="00CE47E1"/>
    <w:rsid w:val="00CE573E"/>
    <w:rsid w:val="00CE5E42"/>
    <w:rsid w:val="00CE6B33"/>
    <w:rsid w:val="00CE6F8D"/>
    <w:rsid w:val="00CE7403"/>
    <w:rsid w:val="00CE7906"/>
    <w:rsid w:val="00CE7CCB"/>
    <w:rsid w:val="00CF00E0"/>
    <w:rsid w:val="00CF0C34"/>
    <w:rsid w:val="00CF0FE9"/>
    <w:rsid w:val="00CF12A5"/>
    <w:rsid w:val="00CF13B7"/>
    <w:rsid w:val="00CF31EC"/>
    <w:rsid w:val="00CF3B77"/>
    <w:rsid w:val="00CF46CC"/>
    <w:rsid w:val="00CF4F87"/>
    <w:rsid w:val="00CF587A"/>
    <w:rsid w:val="00CF5950"/>
    <w:rsid w:val="00CF5CBC"/>
    <w:rsid w:val="00CF627A"/>
    <w:rsid w:val="00CF6446"/>
    <w:rsid w:val="00CF6684"/>
    <w:rsid w:val="00CF67DC"/>
    <w:rsid w:val="00CF6958"/>
    <w:rsid w:val="00CF769E"/>
    <w:rsid w:val="00CF7764"/>
    <w:rsid w:val="00CF79F4"/>
    <w:rsid w:val="00CF7B03"/>
    <w:rsid w:val="00CF7B7F"/>
    <w:rsid w:val="00D00480"/>
    <w:rsid w:val="00D00762"/>
    <w:rsid w:val="00D00EA2"/>
    <w:rsid w:val="00D026CF"/>
    <w:rsid w:val="00D03AC6"/>
    <w:rsid w:val="00D04004"/>
    <w:rsid w:val="00D040F2"/>
    <w:rsid w:val="00D0434A"/>
    <w:rsid w:val="00D04637"/>
    <w:rsid w:val="00D04E8C"/>
    <w:rsid w:val="00D0534E"/>
    <w:rsid w:val="00D0538A"/>
    <w:rsid w:val="00D053EC"/>
    <w:rsid w:val="00D059D6"/>
    <w:rsid w:val="00D05DB7"/>
    <w:rsid w:val="00D06066"/>
    <w:rsid w:val="00D06808"/>
    <w:rsid w:val="00D0701F"/>
    <w:rsid w:val="00D07023"/>
    <w:rsid w:val="00D07112"/>
    <w:rsid w:val="00D07807"/>
    <w:rsid w:val="00D07E0C"/>
    <w:rsid w:val="00D07FD9"/>
    <w:rsid w:val="00D10261"/>
    <w:rsid w:val="00D10351"/>
    <w:rsid w:val="00D103D7"/>
    <w:rsid w:val="00D10602"/>
    <w:rsid w:val="00D10F78"/>
    <w:rsid w:val="00D118D8"/>
    <w:rsid w:val="00D124D6"/>
    <w:rsid w:val="00D12857"/>
    <w:rsid w:val="00D12EC6"/>
    <w:rsid w:val="00D13BBA"/>
    <w:rsid w:val="00D13D20"/>
    <w:rsid w:val="00D14157"/>
    <w:rsid w:val="00D14236"/>
    <w:rsid w:val="00D14284"/>
    <w:rsid w:val="00D14536"/>
    <w:rsid w:val="00D14742"/>
    <w:rsid w:val="00D14FA4"/>
    <w:rsid w:val="00D15485"/>
    <w:rsid w:val="00D15715"/>
    <w:rsid w:val="00D159CF"/>
    <w:rsid w:val="00D15A4C"/>
    <w:rsid w:val="00D1623B"/>
    <w:rsid w:val="00D1660F"/>
    <w:rsid w:val="00D166CE"/>
    <w:rsid w:val="00D169FD"/>
    <w:rsid w:val="00D16F9B"/>
    <w:rsid w:val="00D172DF"/>
    <w:rsid w:val="00D172E6"/>
    <w:rsid w:val="00D17895"/>
    <w:rsid w:val="00D200B5"/>
    <w:rsid w:val="00D200E8"/>
    <w:rsid w:val="00D20F0A"/>
    <w:rsid w:val="00D2123E"/>
    <w:rsid w:val="00D2127D"/>
    <w:rsid w:val="00D21376"/>
    <w:rsid w:val="00D2196F"/>
    <w:rsid w:val="00D21A4B"/>
    <w:rsid w:val="00D21EBC"/>
    <w:rsid w:val="00D22B3D"/>
    <w:rsid w:val="00D22D1E"/>
    <w:rsid w:val="00D23358"/>
    <w:rsid w:val="00D233F6"/>
    <w:rsid w:val="00D23CA8"/>
    <w:rsid w:val="00D2523F"/>
    <w:rsid w:val="00D25525"/>
    <w:rsid w:val="00D259F3"/>
    <w:rsid w:val="00D25C72"/>
    <w:rsid w:val="00D263A9"/>
    <w:rsid w:val="00D265A0"/>
    <w:rsid w:val="00D26AE8"/>
    <w:rsid w:val="00D26F59"/>
    <w:rsid w:val="00D27843"/>
    <w:rsid w:val="00D279C1"/>
    <w:rsid w:val="00D27C1B"/>
    <w:rsid w:val="00D27EFB"/>
    <w:rsid w:val="00D3110A"/>
    <w:rsid w:val="00D31323"/>
    <w:rsid w:val="00D31586"/>
    <w:rsid w:val="00D31BFE"/>
    <w:rsid w:val="00D31CF4"/>
    <w:rsid w:val="00D32576"/>
    <w:rsid w:val="00D32DBB"/>
    <w:rsid w:val="00D332F0"/>
    <w:rsid w:val="00D334F6"/>
    <w:rsid w:val="00D33581"/>
    <w:rsid w:val="00D33B97"/>
    <w:rsid w:val="00D33BE8"/>
    <w:rsid w:val="00D33F32"/>
    <w:rsid w:val="00D3483E"/>
    <w:rsid w:val="00D34BD0"/>
    <w:rsid w:val="00D354F1"/>
    <w:rsid w:val="00D357E5"/>
    <w:rsid w:val="00D35843"/>
    <w:rsid w:val="00D358B6"/>
    <w:rsid w:val="00D362E0"/>
    <w:rsid w:val="00D364C9"/>
    <w:rsid w:val="00D36EB8"/>
    <w:rsid w:val="00D3731D"/>
    <w:rsid w:val="00D374B2"/>
    <w:rsid w:val="00D37894"/>
    <w:rsid w:val="00D378ED"/>
    <w:rsid w:val="00D37EC5"/>
    <w:rsid w:val="00D4020F"/>
    <w:rsid w:val="00D4039A"/>
    <w:rsid w:val="00D4050F"/>
    <w:rsid w:val="00D40B6E"/>
    <w:rsid w:val="00D41517"/>
    <w:rsid w:val="00D416C4"/>
    <w:rsid w:val="00D41A5B"/>
    <w:rsid w:val="00D428B3"/>
    <w:rsid w:val="00D4370B"/>
    <w:rsid w:val="00D437E4"/>
    <w:rsid w:val="00D43A28"/>
    <w:rsid w:val="00D43AE8"/>
    <w:rsid w:val="00D43EB4"/>
    <w:rsid w:val="00D443AB"/>
    <w:rsid w:val="00D443B3"/>
    <w:rsid w:val="00D44710"/>
    <w:rsid w:val="00D44F3C"/>
    <w:rsid w:val="00D452B9"/>
    <w:rsid w:val="00D456E1"/>
    <w:rsid w:val="00D45C69"/>
    <w:rsid w:val="00D45D35"/>
    <w:rsid w:val="00D46003"/>
    <w:rsid w:val="00D46431"/>
    <w:rsid w:val="00D47AB9"/>
    <w:rsid w:val="00D50120"/>
    <w:rsid w:val="00D5093B"/>
    <w:rsid w:val="00D50B45"/>
    <w:rsid w:val="00D51308"/>
    <w:rsid w:val="00D51355"/>
    <w:rsid w:val="00D517C2"/>
    <w:rsid w:val="00D51C4B"/>
    <w:rsid w:val="00D5207A"/>
    <w:rsid w:val="00D5236F"/>
    <w:rsid w:val="00D52616"/>
    <w:rsid w:val="00D5384A"/>
    <w:rsid w:val="00D53A84"/>
    <w:rsid w:val="00D53C8A"/>
    <w:rsid w:val="00D54005"/>
    <w:rsid w:val="00D543FE"/>
    <w:rsid w:val="00D547EC"/>
    <w:rsid w:val="00D54AFD"/>
    <w:rsid w:val="00D54EB0"/>
    <w:rsid w:val="00D55505"/>
    <w:rsid w:val="00D5646F"/>
    <w:rsid w:val="00D567AC"/>
    <w:rsid w:val="00D5688C"/>
    <w:rsid w:val="00D56EE2"/>
    <w:rsid w:val="00D5725A"/>
    <w:rsid w:val="00D57B42"/>
    <w:rsid w:val="00D57C0D"/>
    <w:rsid w:val="00D604D5"/>
    <w:rsid w:val="00D606D8"/>
    <w:rsid w:val="00D610A4"/>
    <w:rsid w:val="00D61AFB"/>
    <w:rsid w:val="00D61CCF"/>
    <w:rsid w:val="00D61E71"/>
    <w:rsid w:val="00D622E5"/>
    <w:rsid w:val="00D62644"/>
    <w:rsid w:val="00D62A72"/>
    <w:rsid w:val="00D63351"/>
    <w:rsid w:val="00D63369"/>
    <w:rsid w:val="00D63994"/>
    <w:rsid w:val="00D64042"/>
    <w:rsid w:val="00D64130"/>
    <w:rsid w:val="00D646A1"/>
    <w:rsid w:val="00D64E0A"/>
    <w:rsid w:val="00D65D55"/>
    <w:rsid w:val="00D66F1C"/>
    <w:rsid w:val="00D7013C"/>
    <w:rsid w:val="00D70B37"/>
    <w:rsid w:val="00D71AAD"/>
    <w:rsid w:val="00D71B73"/>
    <w:rsid w:val="00D721F9"/>
    <w:rsid w:val="00D7307D"/>
    <w:rsid w:val="00D7365C"/>
    <w:rsid w:val="00D73B21"/>
    <w:rsid w:val="00D73E22"/>
    <w:rsid w:val="00D73E49"/>
    <w:rsid w:val="00D74135"/>
    <w:rsid w:val="00D74537"/>
    <w:rsid w:val="00D755AD"/>
    <w:rsid w:val="00D756A2"/>
    <w:rsid w:val="00D761B2"/>
    <w:rsid w:val="00D76552"/>
    <w:rsid w:val="00D769C1"/>
    <w:rsid w:val="00D76B46"/>
    <w:rsid w:val="00D779DF"/>
    <w:rsid w:val="00D77B46"/>
    <w:rsid w:val="00D80411"/>
    <w:rsid w:val="00D80927"/>
    <w:rsid w:val="00D80F7A"/>
    <w:rsid w:val="00D812D8"/>
    <w:rsid w:val="00D81F32"/>
    <w:rsid w:val="00D821A6"/>
    <w:rsid w:val="00D8240D"/>
    <w:rsid w:val="00D825E4"/>
    <w:rsid w:val="00D830F6"/>
    <w:rsid w:val="00D83204"/>
    <w:rsid w:val="00D839DF"/>
    <w:rsid w:val="00D84085"/>
    <w:rsid w:val="00D854B6"/>
    <w:rsid w:val="00D85D29"/>
    <w:rsid w:val="00D861B2"/>
    <w:rsid w:val="00D86743"/>
    <w:rsid w:val="00D8678A"/>
    <w:rsid w:val="00D90155"/>
    <w:rsid w:val="00D90209"/>
    <w:rsid w:val="00D909A2"/>
    <w:rsid w:val="00D90BF7"/>
    <w:rsid w:val="00D90FE8"/>
    <w:rsid w:val="00D91136"/>
    <w:rsid w:val="00D91569"/>
    <w:rsid w:val="00D91EC9"/>
    <w:rsid w:val="00D91F00"/>
    <w:rsid w:val="00D92156"/>
    <w:rsid w:val="00D926AF"/>
    <w:rsid w:val="00D92D4F"/>
    <w:rsid w:val="00D92EA5"/>
    <w:rsid w:val="00D93090"/>
    <w:rsid w:val="00D930CF"/>
    <w:rsid w:val="00D9334D"/>
    <w:rsid w:val="00D93AE9"/>
    <w:rsid w:val="00D93DFD"/>
    <w:rsid w:val="00D93E47"/>
    <w:rsid w:val="00D945A1"/>
    <w:rsid w:val="00D94D52"/>
    <w:rsid w:val="00D952DD"/>
    <w:rsid w:val="00D956B2"/>
    <w:rsid w:val="00D956C3"/>
    <w:rsid w:val="00D96741"/>
    <w:rsid w:val="00D96BAF"/>
    <w:rsid w:val="00D96E96"/>
    <w:rsid w:val="00D9798A"/>
    <w:rsid w:val="00DA0A07"/>
    <w:rsid w:val="00DA1169"/>
    <w:rsid w:val="00DA1832"/>
    <w:rsid w:val="00DA1E7B"/>
    <w:rsid w:val="00DA1F45"/>
    <w:rsid w:val="00DA2603"/>
    <w:rsid w:val="00DA283B"/>
    <w:rsid w:val="00DA2EB7"/>
    <w:rsid w:val="00DA3119"/>
    <w:rsid w:val="00DA36AA"/>
    <w:rsid w:val="00DA3A58"/>
    <w:rsid w:val="00DA3CEA"/>
    <w:rsid w:val="00DA3F39"/>
    <w:rsid w:val="00DA47D1"/>
    <w:rsid w:val="00DA4F26"/>
    <w:rsid w:val="00DA63F8"/>
    <w:rsid w:val="00DA6BC3"/>
    <w:rsid w:val="00DA778C"/>
    <w:rsid w:val="00DA7EF6"/>
    <w:rsid w:val="00DB013E"/>
    <w:rsid w:val="00DB10A7"/>
    <w:rsid w:val="00DB116E"/>
    <w:rsid w:val="00DB20F4"/>
    <w:rsid w:val="00DB2177"/>
    <w:rsid w:val="00DB23BF"/>
    <w:rsid w:val="00DB2A9D"/>
    <w:rsid w:val="00DB3652"/>
    <w:rsid w:val="00DB3A96"/>
    <w:rsid w:val="00DB3B59"/>
    <w:rsid w:val="00DB495C"/>
    <w:rsid w:val="00DB4DAB"/>
    <w:rsid w:val="00DB4DC3"/>
    <w:rsid w:val="00DB547D"/>
    <w:rsid w:val="00DB5BC5"/>
    <w:rsid w:val="00DB5D5F"/>
    <w:rsid w:val="00DB6B07"/>
    <w:rsid w:val="00DB6E01"/>
    <w:rsid w:val="00DC053D"/>
    <w:rsid w:val="00DC0711"/>
    <w:rsid w:val="00DC08D6"/>
    <w:rsid w:val="00DC0F7F"/>
    <w:rsid w:val="00DC15F2"/>
    <w:rsid w:val="00DC179F"/>
    <w:rsid w:val="00DC1907"/>
    <w:rsid w:val="00DC1AE3"/>
    <w:rsid w:val="00DC1D12"/>
    <w:rsid w:val="00DC29D8"/>
    <w:rsid w:val="00DC2DF1"/>
    <w:rsid w:val="00DC3134"/>
    <w:rsid w:val="00DC340C"/>
    <w:rsid w:val="00DC3566"/>
    <w:rsid w:val="00DC37AA"/>
    <w:rsid w:val="00DC440D"/>
    <w:rsid w:val="00DC4757"/>
    <w:rsid w:val="00DC4C34"/>
    <w:rsid w:val="00DC4D86"/>
    <w:rsid w:val="00DC55EC"/>
    <w:rsid w:val="00DC5C03"/>
    <w:rsid w:val="00DC5CAE"/>
    <w:rsid w:val="00DC776E"/>
    <w:rsid w:val="00DD008A"/>
    <w:rsid w:val="00DD01B6"/>
    <w:rsid w:val="00DD08BB"/>
    <w:rsid w:val="00DD0A99"/>
    <w:rsid w:val="00DD0B35"/>
    <w:rsid w:val="00DD0CFC"/>
    <w:rsid w:val="00DD14C1"/>
    <w:rsid w:val="00DD17AF"/>
    <w:rsid w:val="00DD2133"/>
    <w:rsid w:val="00DD2A76"/>
    <w:rsid w:val="00DD3273"/>
    <w:rsid w:val="00DD3307"/>
    <w:rsid w:val="00DD4088"/>
    <w:rsid w:val="00DD4161"/>
    <w:rsid w:val="00DD42E3"/>
    <w:rsid w:val="00DD4495"/>
    <w:rsid w:val="00DD451F"/>
    <w:rsid w:val="00DD63BC"/>
    <w:rsid w:val="00DD6677"/>
    <w:rsid w:val="00DD686E"/>
    <w:rsid w:val="00DD70CA"/>
    <w:rsid w:val="00DD71A3"/>
    <w:rsid w:val="00DD71E5"/>
    <w:rsid w:val="00DD71E9"/>
    <w:rsid w:val="00DD73ED"/>
    <w:rsid w:val="00DD767F"/>
    <w:rsid w:val="00DD7699"/>
    <w:rsid w:val="00DD7C9E"/>
    <w:rsid w:val="00DD7D42"/>
    <w:rsid w:val="00DE04FF"/>
    <w:rsid w:val="00DE0CAF"/>
    <w:rsid w:val="00DE0EC8"/>
    <w:rsid w:val="00DE140F"/>
    <w:rsid w:val="00DE1AC3"/>
    <w:rsid w:val="00DE1BA2"/>
    <w:rsid w:val="00DE20BB"/>
    <w:rsid w:val="00DE25D7"/>
    <w:rsid w:val="00DE2649"/>
    <w:rsid w:val="00DE2832"/>
    <w:rsid w:val="00DE327F"/>
    <w:rsid w:val="00DE3696"/>
    <w:rsid w:val="00DE37AF"/>
    <w:rsid w:val="00DE443D"/>
    <w:rsid w:val="00DE4688"/>
    <w:rsid w:val="00DE486F"/>
    <w:rsid w:val="00DE4A89"/>
    <w:rsid w:val="00DE5B5B"/>
    <w:rsid w:val="00DE5F34"/>
    <w:rsid w:val="00DE630F"/>
    <w:rsid w:val="00DE6874"/>
    <w:rsid w:val="00DE6D17"/>
    <w:rsid w:val="00DE6D6E"/>
    <w:rsid w:val="00DE6DB1"/>
    <w:rsid w:val="00DE7102"/>
    <w:rsid w:val="00DE747D"/>
    <w:rsid w:val="00DE7FD6"/>
    <w:rsid w:val="00DF0120"/>
    <w:rsid w:val="00DF0DF5"/>
    <w:rsid w:val="00DF101B"/>
    <w:rsid w:val="00DF11DE"/>
    <w:rsid w:val="00DF15CB"/>
    <w:rsid w:val="00DF206A"/>
    <w:rsid w:val="00DF2201"/>
    <w:rsid w:val="00DF2567"/>
    <w:rsid w:val="00DF2D8F"/>
    <w:rsid w:val="00DF2F32"/>
    <w:rsid w:val="00DF3656"/>
    <w:rsid w:val="00DF3A3D"/>
    <w:rsid w:val="00DF3E0B"/>
    <w:rsid w:val="00DF4004"/>
    <w:rsid w:val="00DF4E5E"/>
    <w:rsid w:val="00DF4F36"/>
    <w:rsid w:val="00DF5273"/>
    <w:rsid w:val="00DF57ED"/>
    <w:rsid w:val="00DF5D72"/>
    <w:rsid w:val="00DF5F14"/>
    <w:rsid w:val="00DF6400"/>
    <w:rsid w:val="00DF6677"/>
    <w:rsid w:val="00DF6C3A"/>
    <w:rsid w:val="00DF71FD"/>
    <w:rsid w:val="00DF79E9"/>
    <w:rsid w:val="00DF7A7B"/>
    <w:rsid w:val="00DF7AE7"/>
    <w:rsid w:val="00E00C2D"/>
    <w:rsid w:val="00E00F86"/>
    <w:rsid w:val="00E019DB"/>
    <w:rsid w:val="00E02366"/>
    <w:rsid w:val="00E02444"/>
    <w:rsid w:val="00E02B91"/>
    <w:rsid w:val="00E02EAE"/>
    <w:rsid w:val="00E02EBC"/>
    <w:rsid w:val="00E03368"/>
    <w:rsid w:val="00E03395"/>
    <w:rsid w:val="00E03C93"/>
    <w:rsid w:val="00E045AF"/>
    <w:rsid w:val="00E045C5"/>
    <w:rsid w:val="00E0474B"/>
    <w:rsid w:val="00E04847"/>
    <w:rsid w:val="00E050E0"/>
    <w:rsid w:val="00E0535F"/>
    <w:rsid w:val="00E05C3E"/>
    <w:rsid w:val="00E05CED"/>
    <w:rsid w:val="00E05F02"/>
    <w:rsid w:val="00E06413"/>
    <w:rsid w:val="00E06DF7"/>
    <w:rsid w:val="00E07355"/>
    <w:rsid w:val="00E0775D"/>
    <w:rsid w:val="00E07AC6"/>
    <w:rsid w:val="00E07C8F"/>
    <w:rsid w:val="00E10AFF"/>
    <w:rsid w:val="00E10D1B"/>
    <w:rsid w:val="00E110BB"/>
    <w:rsid w:val="00E111A8"/>
    <w:rsid w:val="00E112C5"/>
    <w:rsid w:val="00E11572"/>
    <w:rsid w:val="00E11EFA"/>
    <w:rsid w:val="00E11FBF"/>
    <w:rsid w:val="00E121C5"/>
    <w:rsid w:val="00E126B8"/>
    <w:rsid w:val="00E129F3"/>
    <w:rsid w:val="00E12F8B"/>
    <w:rsid w:val="00E135DF"/>
    <w:rsid w:val="00E136C2"/>
    <w:rsid w:val="00E13E57"/>
    <w:rsid w:val="00E14140"/>
    <w:rsid w:val="00E1487F"/>
    <w:rsid w:val="00E14908"/>
    <w:rsid w:val="00E14D8C"/>
    <w:rsid w:val="00E14F41"/>
    <w:rsid w:val="00E1516D"/>
    <w:rsid w:val="00E15213"/>
    <w:rsid w:val="00E15313"/>
    <w:rsid w:val="00E154A4"/>
    <w:rsid w:val="00E154BC"/>
    <w:rsid w:val="00E15E52"/>
    <w:rsid w:val="00E15EB4"/>
    <w:rsid w:val="00E1633C"/>
    <w:rsid w:val="00E17437"/>
    <w:rsid w:val="00E17A7A"/>
    <w:rsid w:val="00E20332"/>
    <w:rsid w:val="00E20C56"/>
    <w:rsid w:val="00E20CDD"/>
    <w:rsid w:val="00E20FBF"/>
    <w:rsid w:val="00E21ADC"/>
    <w:rsid w:val="00E2224B"/>
    <w:rsid w:val="00E22AE0"/>
    <w:rsid w:val="00E22C16"/>
    <w:rsid w:val="00E22E95"/>
    <w:rsid w:val="00E22F76"/>
    <w:rsid w:val="00E2321C"/>
    <w:rsid w:val="00E2338E"/>
    <w:rsid w:val="00E23AF7"/>
    <w:rsid w:val="00E23C7B"/>
    <w:rsid w:val="00E24050"/>
    <w:rsid w:val="00E247B9"/>
    <w:rsid w:val="00E24BFC"/>
    <w:rsid w:val="00E24E91"/>
    <w:rsid w:val="00E2588E"/>
    <w:rsid w:val="00E25ACD"/>
    <w:rsid w:val="00E25D52"/>
    <w:rsid w:val="00E264AA"/>
    <w:rsid w:val="00E26B35"/>
    <w:rsid w:val="00E26D72"/>
    <w:rsid w:val="00E26D9F"/>
    <w:rsid w:val="00E26E74"/>
    <w:rsid w:val="00E26F8C"/>
    <w:rsid w:val="00E2707C"/>
    <w:rsid w:val="00E27084"/>
    <w:rsid w:val="00E27384"/>
    <w:rsid w:val="00E27A0A"/>
    <w:rsid w:val="00E27ED2"/>
    <w:rsid w:val="00E3012F"/>
    <w:rsid w:val="00E302F2"/>
    <w:rsid w:val="00E3039E"/>
    <w:rsid w:val="00E3140A"/>
    <w:rsid w:val="00E31619"/>
    <w:rsid w:val="00E31651"/>
    <w:rsid w:val="00E3167D"/>
    <w:rsid w:val="00E318EF"/>
    <w:rsid w:val="00E31E75"/>
    <w:rsid w:val="00E321CE"/>
    <w:rsid w:val="00E323FA"/>
    <w:rsid w:val="00E32888"/>
    <w:rsid w:val="00E32C17"/>
    <w:rsid w:val="00E32D05"/>
    <w:rsid w:val="00E32E05"/>
    <w:rsid w:val="00E33199"/>
    <w:rsid w:val="00E334B3"/>
    <w:rsid w:val="00E33DDE"/>
    <w:rsid w:val="00E34282"/>
    <w:rsid w:val="00E345C3"/>
    <w:rsid w:val="00E34642"/>
    <w:rsid w:val="00E34B7C"/>
    <w:rsid w:val="00E359B9"/>
    <w:rsid w:val="00E35A62"/>
    <w:rsid w:val="00E362A1"/>
    <w:rsid w:val="00E36327"/>
    <w:rsid w:val="00E36797"/>
    <w:rsid w:val="00E3694F"/>
    <w:rsid w:val="00E36991"/>
    <w:rsid w:val="00E36BDB"/>
    <w:rsid w:val="00E36D27"/>
    <w:rsid w:val="00E37631"/>
    <w:rsid w:val="00E401BE"/>
    <w:rsid w:val="00E403FC"/>
    <w:rsid w:val="00E4085A"/>
    <w:rsid w:val="00E40FF4"/>
    <w:rsid w:val="00E4105D"/>
    <w:rsid w:val="00E41102"/>
    <w:rsid w:val="00E413C6"/>
    <w:rsid w:val="00E415C0"/>
    <w:rsid w:val="00E41AC0"/>
    <w:rsid w:val="00E41E9F"/>
    <w:rsid w:val="00E42716"/>
    <w:rsid w:val="00E4287D"/>
    <w:rsid w:val="00E42BDE"/>
    <w:rsid w:val="00E42D85"/>
    <w:rsid w:val="00E42F66"/>
    <w:rsid w:val="00E4304A"/>
    <w:rsid w:val="00E43698"/>
    <w:rsid w:val="00E4467D"/>
    <w:rsid w:val="00E44BD8"/>
    <w:rsid w:val="00E44E5B"/>
    <w:rsid w:val="00E4525C"/>
    <w:rsid w:val="00E46BBD"/>
    <w:rsid w:val="00E46C64"/>
    <w:rsid w:val="00E4704F"/>
    <w:rsid w:val="00E477DA"/>
    <w:rsid w:val="00E478CE"/>
    <w:rsid w:val="00E479BA"/>
    <w:rsid w:val="00E47EEB"/>
    <w:rsid w:val="00E47F33"/>
    <w:rsid w:val="00E512AF"/>
    <w:rsid w:val="00E512BB"/>
    <w:rsid w:val="00E5198C"/>
    <w:rsid w:val="00E5249D"/>
    <w:rsid w:val="00E528E3"/>
    <w:rsid w:val="00E52AE7"/>
    <w:rsid w:val="00E52D60"/>
    <w:rsid w:val="00E53827"/>
    <w:rsid w:val="00E53877"/>
    <w:rsid w:val="00E54111"/>
    <w:rsid w:val="00E544E9"/>
    <w:rsid w:val="00E5480D"/>
    <w:rsid w:val="00E55195"/>
    <w:rsid w:val="00E5521F"/>
    <w:rsid w:val="00E560EA"/>
    <w:rsid w:val="00E56366"/>
    <w:rsid w:val="00E56939"/>
    <w:rsid w:val="00E56A0F"/>
    <w:rsid w:val="00E56E89"/>
    <w:rsid w:val="00E577F7"/>
    <w:rsid w:val="00E57CC5"/>
    <w:rsid w:val="00E57EE3"/>
    <w:rsid w:val="00E6060C"/>
    <w:rsid w:val="00E607F1"/>
    <w:rsid w:val="00E60800"/>
    <w:rsid w:val="00E618CF"/>
    <w:rsid w:val="00E61B04"/>
    <w:rsid w:val="00E6216B"/>
    <w:rsid w:val="00E621A6"/>
    <w:rsid w:val="00E623A0"/>
    <w:rsid w:val="00E62542"/>
    <w:rsid w:val="00E62A5A"/>
    <w:rsid w:val="00E62E54"/>
    <w:rsid w:val="00E631FA"/>
    <w:rsid w:val="00E63D1B"/>
    <w:rsid w:val="00E63DBF"/>
    <w:rsid w:val="00E63E7E"/>
    <w:rsid w:val="00E64059"/>
    <w:rsid w:val="00E6551F"/>
    <w:rsid w:val="00E65A4E"/>
    <w:rsid w:val="00E65C54"/>
    <w:rsid w:val="00E65F53"/>
    <w:rsid w:val="00E66235"/>
    <w:rsid w:val="00E664DD"/>
    <w:rsid w:val="00E679FE"/>
    <w:rsid w:val="00E701EF"/>
    <w:rsid w:val="00E70454"/>
    <w:rsid w:val="00E704A6"/>
    <w:rsid w:val="00E70522"/>
    <w:rsid w:val="00E70A45"/>
    <w:rsid w:val="00E71004"/>
    <w:rsid w:val="00E7100B"/>
    <w:rsid w:val="00E71691"/>
    <w:rsid w:val="00E71A15"/>
    <w:rsid w:val="00E71AA8"/>
    <w:rsid w:val="00E72017"/>
    <w:rsid w:val="00E72138"/>
    <w:rsid w:val="00E722E4"/>
    <w:rsid w:val="00E7269A"/>
    <w:rsid w:val="00E72A85"/>
    <w:rsid w:val="00E72E8C"/>
    <w:rsid w:val="00E7330A"/>
    <w:rsid w:val="00E7331A"/>
    <w:rsid w:val="00E743B5"/>
    <w:rsid w:val="00E749F7"/>
    <w:rsid w:val="00E75070"/>
    <w:rsid w:val="00E750CB"/>
    <w:rsid w:val="00E750F6"/>
    <w:rsid w:val="00E760FF"/>
    <w:rsid w:val="00E76F53"/>
    <w:rsid w:val="00E771AD"/>
    <w:rsid w:val="00E80F11"/>
    <w:rsid w:val="00E8180E"/>
    <w:rsid w:val="00E81A42"/>
    <w:rsid w:val="00E81EA1"/>
    <w:rsid w:val="00E82C1E"/>
    <w:rsid w:val="00E836A7"/>
    <w:rsid w:val="00E83BCC"/>
    <w:rsid w:val="00E8415C"/>
    <w:rsid w:val="00E846EB"/>
    <w:rsid w:val="00E84805"/>
    <w:rsid w:val="00E84CE5"/>
    <w:rsid w:val="00E8585E"/>
    <w:rsid w:val="00E86B94"/>
    <w:rsid w:val="00E86F98"/>
    <w:rsid w:val="00E87C61"/>
    <w:rsid w:val="00E87F46"/>
    <w:rsid w:val="00E87F8E"/>
    <w:rsid w:val="00E9059B"/>
    <w:rsid w:val="00E91092"/>
    <w:rsid w:val="00E91B79"/>
    <w:rsid w:val="00E931F9"/>
    <w:rsid w:val="00E937E7"/>
    <w:rsid w:val="00E93B1C"/>
    <w:rsid w:val="00E94479"/>
    <w:rsid w:val="00E9494A"/>
    <w:rsid w:val="00E94AF5"/>
    <w:rsid w:val="00E94BB0"/>
    <w:rsid w:val="00E94C7D"/>
    <w:rsid w:val="00E95781"/>
    <w:rsid w:val="00E959E8"/>
    <w:rsid w:val="00E95D15"/>
    <w:rsid w:val="00E965FE"/>
    <w:rsid w:val="00E96BAD"/>
    <w:rsid w:val="00E97E82"/>
    <w:rsid w:val="00EA0232"/>
    <w:rsid w:val="00EA0735"/>
    <w:rsid w:val="00EA08B1"/>
    <w:rsid w:val="00EA0D7A"/>
    <w:rsid w:val="00EA12CB"/>
    <w:rsid w:val="00EA1870"/>
    <w:rsid w:val="00EA1AB9"/>
    <w:rsid w:val="00EA1B55"/>
    <w:rsid w:val="00EA24C8"/>
    <w:rsid w:val="00EA297A"/>
    <w:rsid w:val="00EA2AD0"/>
    <w:rsid w:val="00EA2C67"/>
    <w:rsid w:val="00EA314E"/>
    <w:rsid w:val="00EA40CA"/>
    <w:rsid w:val="00EA4217"/>
    <w:rsid w:val="00EA42AC"/>
    <w:rsid w:val="00EA44AC"/>
    <w:rsid w:val="00EA45B2"/>
    <w:rsid w:val="00EA4822"/>
    <w:rsid w:val="00EA48EC"/>
    <w:rsid w:val="00EA4FDC"/>
    <w:rsid w:val="00EA5391"/>
    <w:rsid w:val="00EA6436"/>
    <w:rsid w:val="00EA6914"/>
    <w:rsid w:val="00EA6FE5"/>
    <w:rsid w:val="00EA717D"/>
    <w:rsid w:val="00EA72EA"/>
    <w:rsid w:val="00EA78F1"/>
    <w:rsid w:val="00EA7A36"/>
    <w:rsid w:val="00EB09BF"/>
    <w:rsid w:val="00EB14EF"/>
    <w:rsid w:val="00EB1A4A"/>
    <w:rsid w:val="00EB1EA7"/>
    <w:rsid w:val="00EB1FEE"/>
    <w:rsid w:val="00EB226C"/>
    <w:rsid w:val="00EB27FE"/>
    <w:rsid w:val="00EB29B4"/>
    <w:rsid w:val="00EB2BA6"/>
    <w:rsid w:val="00EB3398"/>
    <w:rsid w:val="00EB33E7"/>
    <w:rsid w:val="00EB3780"/>
    <w:rsid w:val="00EB37F8"/>
    <w:rsid w:val="00EB3B38"/>
    <w:rsid w:val="00EB3D88"/>
    <w:rsid w:val="00EB4163"/>
    <w:rsid w:val="00EB4558"/>
    <w:rsid w:val="00EB4E0A"/>
    <w:rsid w:val="00EB559C"/>
    <w:rsid w:val="00EB60F6"/>
    <w:rsid w:val="00EB6308"/>
    <w:rsid w:val="00EB6EE0"/>
    <w:rsid w:val="00EB6FC0"/>
    <w:rsid w:val="00EB765C"/>
    <w:rsid w:val="00EB777A"/>
    <w:rsid w:val="00EC0540"/>
    <w:rsid w:val="00EC0BD5"/>
    <w:rsid w:val="00EC1093"/>
    <w:rsid w:val="00EC21EE"/>
    <w:rsid w:val="00EC23D9"/>
    <w:rsid w:val="00EC27E5"/>
    <w:rsid w:val="00EC2CD4"/>
    <w:rsid w:val="00EC2D97"/>
    <w:rsid w:val="00EC2DD4"/>
    <w:rsid w:val="00EC3357"/>
    <w:rsid w:val="00EC371F"/>
    <w:rsid w:val="00EC41DC"/>
    <w:rsid w:val="00EC6186"/>
    <w:rsid w:val="00EC61C5"/>
    <w:rsid w:val="00EC735F"/>
    <w:rsid w:val="00EC7DD3"/>
    <w:rsid w:val="00EC7EA4"/>
    <w:rsid w:val="00ED0358"/>
    <w:rsid w:val="00ED04AC"/>
    <w:rsid w:val="00ED08F6"/>
    <w:rsid w:val="00ED0A8E"/>
    <w:rsid w:val="00ED103D"/>
    <w:rsid w:val="00ED1F06"/>
    <w:rsid w:val="00ED29F2"/>
    <w:rsid w:val="00ED2AA5"/>
    <w:rsid w:val="00ED2E5F"/>
    <w:rsid w:val="00ED3132"/>
    <w:rsid w:val="00ED4048"/>
    <w:rsid w:val="00ED4189"/>
    <w:rsid w:val="00ED4851"/>
    <w:rsid w:val="00ED49B7"/>
    <w:rsid w:val="00ED4BF2"/>
    <w:rsid w:val="00ED5C43"/>
    <w:rsid w:val="00ED5C6D"/>
    <w:rsid w:val="00ED62C3"/>
    <w:rsid w:val="00ED693A"/>
    <w:rsid w:val="00ED7176"/>
    <w:rsid w:val="00ED7405"/>
    <w:rsid w:val="00ED753E"/>
    <w:rsid w:val="00EE0422"/>
    <w:rsid w:val="00EE0497"/>
    <w:rsid w:val="00EE0E97"/>
    <w:rsid w:val="00EE0FAF"/>
    <w:rsid w:val="00EE12F5"/>
    <w:rsid w:val="00EE140F"/>
    <w:rsid w:val="00EE15CC"/>
    <w:rsid w:val="00EE1A9F"/>
    <w:rsid w:val="00EE1BC4"/>
    <w:rsid w:val="00EE2135"/>
    <w:rsid w:val="00EE22A4"/>
    <w:rsid w:val="00EE2675"/>
    <w:rsid w:val="00EE26EB"/>
    <w:rsid w:val="00EE2E52"/>
    <w:rsid w:val="00EE32A2"/>
    <w:rsid w:val="00EE32E0"/>
    <w:rsid w:val="00EE3525"/>
    <w:rsid w:val="00EE3C37"/>
    <w:rsid w:val="00EE3DD5"/>
    <w:rsid w:val="00EE3EB6"/>
    <w:rsid w:val="00EE51E7"/>
    <w:rsid w:val="00EE538C"/>
    <w:rsid w:val="00EE5A4C"/>
    <w:rsid w:val="00EE5CB4"/>
    <w:rsid w:val="00EE5D65"/>
    <w:rsid w:val="00EE5DC8"/>
    <w:rsid w:val="00EE5E5B"/>
    <w:rsid w:val="00EE6DEE"/>
    <w:rsid w:val="00EE6E89"/>
    <w:rsid w:val="00EE7086"/>
    <w:rsid w:val="00EE754A"/>
    <w:rsid w:val="00EE78A3"/>
    <w:rsid w:val="00EE7C31"/>
    <w:rsid w:val="00EE7C40"/>
    <w:rsid w:val="00EF002D"/>
    <w:rsid w:val="00EF048F"/>
    <w:rsid w:val="00EF070E"/>
    <w:rsid w:val="00EF0ECE"/>
    <w:rsid w:val="00EF12A2"/>
    <w:rsid w:val="00EF153F"/>
    <w:rsid w:val="00EF1D35"/>
    <w:rsid w:val="00EF21BC"/>
    <w:rsid w:val="00EF22DC"/>
    <w:rsid w:val="00EF263E"/>
    <w:rsid w:val="00EF291F"/>
    <w:rsid w:val="00EF2B2A"/>
    <w:rsid w:val="00EF2CB7"/>
    <w:rsid w:val="00EF2DB7"/>
    <w:rsid w:val="00EF2DCD"/>
    <w:rsid w:val="00EF322A"/>
    <w:rsid w:val="00EF3234"/>
    <w:rsid w:val="00EF38F5"/>
    <w:rsid w:val="00EF3900"/>
    <w:rsid w:val="00EF3949"/>
    <w:rsid w:val="00EF3A25"/>
    <w:rsid w:val="00EF3ACE"/>
    <w:rsid w:val="00EF3B08"/>
    <w:rsid w:val="00EF4249"/>
    <w:rsid w:val="00EF5341"/>
    <w:rsid w:val="00EF53AE"/>
    <w:rsid w:val="00EF5692"/>
    <w:rsid w:val="00EF59F7"/>
    <w:rsid w:val="00EF5C6B"/>
    <w:rsid w:val="00EF677B"/>
    <w:rsid w:val="00EF76AC"/>
    <w:rsid w:val="00EF7D1A"/>
    <w:rsid w:val="00F001F7"/>
    <w:rsid w:val="00F0060E"/>
    <w:rsid w:val="00F00C0C"/>
    <w:rsid w:val="00F00C69"/>
    <w:rsid w:val="00F00F84"/>
    <w:rsid w:val="00F0118E"/>
    <w:rsid w:val="00F0164C"/>
    <w:rsid w:val="00F0198A"/>
    <w:rsid w:val="00F02076"/>
    <w:rsid w:val="00F02519"/>
    <w:rsid w:val="00F0253D"/>
    <w:rsid w:val="00F02B11"/>
    <w:rsid w:val="00F032AD"/>
    <w:rsid w:val="00F03AAD"/>
    <w:rsid w:val="00F04793"/>
    <w:rsid w:val="00F04BFE"/>
    <w:rsid w:val="00F04BFF"/>
    <w:rsid w:val="00F05878"/>
    <w:rsid w:val="00F05B4E"/>
    <w:rsid w:val="00F05E60"/>
    <w:rsid w:val="00F06D48"/>
    <w:rsid w:val="00F07756"/>
    <w:rsid w:val="00F07816"/>
    <w:rsid w:val="00F07D60"/>
    <w:rsid w:val="00F07DA8"/>
    <w:rsid w:val="00F100BC"/>
    <w:rsid w:val="00F10328"/>
    <w:rsid w:val="00F10CF7"/>
    <w:rsid w:val="00F118E0"/>
    <w:rsid w:val="00F11940"/>
    <w:rsid w:val="00F119DC"/>
    <w:rsid w:val="00F11DD3"/>
    <w:rsid w:val="00F12436"/>
    <w:rsid w:val="00F12604"/>
    <w:rsid w:val="00F12B04"/>
    <w:rsid w:val="00F1320A"/>
    <w:rsid w:val="00F140A8"/>
    <w:rsid w:val="00F1464F"/>
    <w:rsid w:val="00F1482E"/>
    <w:rsid w:val="00F14A2D"/>
    <w:rsid w:val="00F14DFC"/>
    <w:rsid w:val="00F151DD"/>
    <w:rsid w:val="00F1535B"/>
    <w:rsid w:val="00F157D3"/>
    <w:rsid w:val="00F164F0"/>
    <w:rsid w:val="00F20043"/>
    <w:rsid w:val="00F201DA"/>
    <w:rsid w:val="00F20248"/>
    <w:rsid w:val="00F206A0"/>
    <w:rsid w:val="00F215C6"/>
    <w:rsid w:val="00F216B1"/>
    <w:rsid w:val="00F216E1"/>
    <w:rsid w:val="00F21956"/>
    <w:rsid w:val="00F21A68"/>
    <w:rsid w:val="00F21EB6"/>
    <w:rsid w:val="00F21EC1"/>
    <w:rsid w:val="00F221FA"/>
    <w:rsid w:val="00F22461"/>
    <w:rsid w:val="00F22914"/>
    <w:rsid w:val="00F22EFF"/>
    <w:rsid w:val="00F23428"/>
    <w:rsid w:val="00F23736"/>
    <w:rsid w:val="00F23747"/>
    <w:rsid w:val="00F23858"/>
    <w:rsid w:val="00F23876"/>
    <w:rsid w:val="00F23CDB"/>
    <w:rsid w:val="00F23DB6"/>
    <w:rsid w:val="00F23FC3"/>
    <w:rsid w:val="00F24721"/>
    <w:rsid w:val="00F250C8"/>
    <w:rsid w:val="00F25FB3"/>
    <w:rsid w:val="00F260CC"/>
    <w:rsid w:val="00F27C84"/>
    <w:rsid w:val="00F3001F"/>
    <w:rsid w:val="00F304CF"/>
    <w:rsid w:val="00F3075A"/>
    <w:rsid w:val="00F30792"/>
    <w:rsid w:val="00F30E63"/>
    <w:rsid w:val="00F31DCB"/>
    <w:rsid w:val="00F32506"/>
    <w:rsid w:val="00F326CA"/>
    <w:rsid w:val="00F3338D"/>
    <w:rsid w:val="00F33692"/>
    <w:rsid w:val="00F33B0C"/>
    <w:rsid w:val="00F33E11"/>
    <w:rsid w:val="00F34037"/>
    <w:rsid w:val="00F34C00"/>
    <w:rsid w:val="00F35202"/>
    <w:rsid w:val="00F355C8"/>
    <w:rsid w:val="00F35D8C"/>
    <w:rsid w:val="00F35E9A"/>
    <w:rsid w:val="00F36083"/>
    <w:rsid w:val="00F370EE"/>
    <w:rsid w:val="00F375D0"/>
    <w:rsid w:val="00F376AD"/>
    <w:rsid w:val="00F37D38"/>
    <w:rsid w:val="00F401B2"/>
    <w:rsid w:val="00F40326"/>
    <w:rsid w:val="00F40742"/>
    <w:rsid w:val="00F40C98"/>
    <w:rsid w:val="00F416D3"/>
    <w:rsid w:val="00F41CEB"/>
    <w:rsid w:val="00F42BDF"/>
    <w:rsid w:val="00F43337"/>
    <w:rsid w:val="00F43D83"/>
    <w:rsid w:val="00F44797"/>
    <w:rsid w:val="00F44CED"/>
    <w:rsid w:val="00F453C8"/>
    <w:rsid w:val="00F4569C"/>
    <w:rsid w:val="00F459DB"/>
    <w:rsid w:val="00F471FB"/>
    <w:rsid w:val="00F474C8"/>
    <w:rsid w:val="00F475C1"/>
    <w:rsid w:val="00F476D7"/>
    <w:rsid w:val="00F50455"/>
    <w:rsid w:val="00F50843"/>
    <w:rsid w:val="00F509F6"/>
    <w:rsid w:val="00F50C3D"/>
    <w:rsid w:val="00F5119B"/>
    <w:rsid w:val="00F513BC"/>
    <w:rsid w:val="00F515B9"/>
    <w:rsid w:val="00F516F9"/>
    <w:rsid w:val="00F5190F"/>
    <w:rsid w:val="00F51B5E"/>
    <w:rsid w:val="00F51BF2"/>
    <w:rsid w:val="00F51EC8"/>
    <w:rsid w:val="00F5238F"/>
    <w:rsid w:val="00F52764"/>
    <w:rsid w:val="00F53110"/>
    <w:rsid w:val="00F534E3"/>
    <w:rsid w:val="00F53626"/>
    <w:rsid w:val="00F539A0"/>
    <w:rsid w:val="00F53C4B"/>
    <w:rsid w:val="00F53D41"/>
    <w:rsid w:val="00F5474A"/>
    <w:rsid w:val="00F54839"/>
    <w:rsid w:val="00F5489C"/>
    <w:rsid w:val="00F5515E"/>
    <w:rsid w:val="00F55277"/>
    <w:rsid w:val="00F5570E"/>
    <w:rsid w:val="00F557D5"/>
    <w:rsid w:val="00F55994"/>
    <w:rsid w:val="00F56134"/>
    <w:rsid w:val="00F5617C"/>
    <w:rsid w:val="00F56AEA"/>
    <w:rsid w:val="00F572DD"/>
    <w:rsid w:val="00F57712"/>
    <w:rsid w:val="00F57DA4"/>
    <w:rsid w:val="00F60753"/>
    <w:rsid w:val="00F60C7A"/>
    <w:rsid w:val="00F60EA8"/>
    <w:rsid w:val="00F61C61"/>
    <w:rsid w:val="00F61DAE"/>
    <w:rsid w:val="00F62CD9"/>
    <w:rsid w:val="00F6311A"/>
    <w:rsid w:val="00F64365"/>
    <w:rsid w:val="00F65EFD"/>
    <w:rsid w:val="00F66042"/>
    <w:rsid w:val="00F67030"/>
    <w:rsid w:val="00F67650"/>
    <w:rsid w:val="00F676FC"/>
    <w:rsid w:val="00F67E22"/>
    <w:rsid w:val="00F70982"/>
    <w:rsid w:val="00F70C47"/>
    <w:rsid w:val="00F70D4C"/>
    <w:rsid w:val="00F70DAC"/>
    <w:rsid w:val="00F729B8"/>
    <w:rsid w:val="00F730A0"/>
    <w:rsid w:val="00F735CC"/>
    <w:rsid w:val="00F735FF"/>
    <w:rsid w:val="00F73C13"/>
    <w:rsid w:val="00F73F3E"/>
    <w:rsid w:val="00F73F45"/>
    <w:rsid w:val="00F742C1"/>
    <w:rsid w:val="00F742C3"/>
    <w:rsid w:val="00F74647"/>
    <w:rsid w:val="00F74CFA"/>
    <w:rsid w:val="00F74DDE"/>
    <w:rsid w:val="00F74E2B"/>
    <w:rsid w:val="00F75321"/>
    <w:rsid w:val="00F75375"/>
    <w:rsid w:val="00F75B9F"/>
    <w:rsid w:val="00F76CD3"/>
    <w:rsid w:val="00F7713F"/>
    <w:rsid w:val="00F7735F"/>
    <w:rsid w:val="00F7792D"/>
    <w:rsid w:val="00F807A5"/>
    <w:rsid w:val="00F811EE"/>
    <w:rsid w:val="00F813F0"/>
    <w:rsid w:val="00F814E1"/>
    <w:rsid w:val="00F81853"/>
    <w:rsid w:val="00F819E6"/>
    <w:rsid w:val="00F82986"/>
    <w:rsid w:val="00F82DC7"/>
    <w:rsid w:val="00F84833"/>
    <w:rsid w:val="00F848A2"/>
    <w:rsid w:val="00F84A76"/>
    <w:rsid w:val="00F85507"/>
    <w:rsid w:val="00F85D62"/>
    <w:rsid w:val="00F86363"/>
    <w:rsid w:val="00F86509"/>
    <w:rsid w:val="00F86BA7"/>
    <w:rsid w:val="00F86C76"/>
    <w:rsid w:val="00F86EEC"/>
    <w:rsid w:val="00F871A3"/>
    <w:rsid w:val="00F87616"/>
    <w:rsid w:val="00F904EE"/>
    <w:rsid w:val="00F90CDA"/>
    <w:rsid w:val="00F917E4"/>
    <w:rsid w:val="00F91EB6"/>
    <w:rsid w:val="00F928A5"/>
    <w:rsid w:val="00F92AD6"/>
    <w:rsid w:val="00F93CDA"/>
    <w:rsid w:val="00F94C86"/>
    <w:rsid w:val="00F950D6"/>
    <w:rsid w:val="00F955D8"/>
    <w:rsid w:val="00F95999"/>
    <w:rsid w:val="00F960A7"/>
    <w:rsid w:val="00F96AD8"/>
    <w:rsid w:val="00F96E1D"/>
    <w:rsid w:val="00F96F48"/>
    <w:rsid w:val="00F9728E"/>
    <w:rsid w:val="00F9786A"/>
    <w:rsid w:val="00FA03DE"/>
    <w:rsid w:val="00FA1DA5"/>
    <w:rsid w:val="00FA24D5"/>
    <w:rsid w:val="00FA2C4F"/>
    <w:rsid w:val="00FA2EDD"/>
    <w:rsid w:val="00FA319B"/>
    <w:rsid w:val="00FA32DF"/>
    <w:rsid w:val="00FA3495"/>
    <w:rsid w:val="00FA387B"/>
    <w:rsid w:val="00FA38C6"/>
    <w:rsid w:val="00FA4195"/>
    <w:rsid w:val="00FA4611"/>
    <w:rsid w:val="00FA4880"/>
    <w:rsid w:val="00FA598F"/>
    <w:rsid w:val="00FA6214"/>
    <w:rsid w:val="00FA6E05"/>
    <w:rsid w:val="00FA7023"/>
    <w:rsid w:val="00FA754F"/>
    <w:rsid w:val="00FA793F"/>
    <w:rsid w:val="00FA7B5E"/>
    <w:rsid w:val="00FB1914"/>
    <w:rsid w:val="00FB1A4A"/>
    <w:rsid w:val="00FB1EB3"/>
    <w:rsid w:val="00FB1FDE"/>
    <w:rsid w:val="00FB2B29"/>
    <w:rsid w:val="00FB2BE8"/>
    <w:rsid w:val="00FB2CAC"/>
    <w:rsid w:val="00FB2D58"/>
    <w:rsid w:val="00FB3B3E"/>
    <w:rsid w:val="00FB3BE8"/>
    <w:rsid w:val="00FB422C"/>
    <w:rsid w:val="00FB46EF"/>
    <w:rsid w:val="00FB4D88"/>
    <w:rsid w:val="00FB4FE4"/>
    <w:rsid w:val="00FB5A19"/>
    <w:rsid w:val="00FB5F63"/>
    <w:rsid w:val="00FB622D"/>
    <w:rsid w:val="00FB63C8"/>
    <w:rsid w:val="00FB6524"/>
    <w:rsid w:val="00FB66E0"/>
    <w:rsid w:val="00FB68B4"/>
    <w:rsid w:val="00FB6E41"/>
    <w:rsid w:val="00FB6E63"/>
    <w:rsid w:val="00FB7178"/>
    <w:rsid w:val="00FB7278"/>
    <w:rsid w:val="00FB7446"/>
    <w:rsid w:val="00FB74EC"/>
    <w:rsid w:val="00FB7C49"/>
    <w:rsid w:val="00FB7E55"/>
    <w:rsid w:val="00FB7ED4"/>
    <w:rsid w:val="00FB7F20"/>
    <w:rsid w:val="00FC0A06"/>
    <w:rsid w:val="00FC118A"/>
    <w:rsid w:val="00FC133A"/>
    <w:rsid w:val="00FC18B9"/>
    <w:rsid w:val="00FC1D73"/>
    <w:rsid w:val="00FC25BF"/>
    <w:rsid w:val="00FC2837"/>
    <w:rsid w:val="00FC2C74"/>
    <w:rsid w:val="00FC2DCB"/>
    <w:rsid w:val="00FC337B"/>
    <w:rsid w:val="00FC36E8"/>
    <w:rsid w:val="00FC4142"/>
    <w:rsid w:val="00FC41B1"/>
    <w:rsid w:val="00FC4628"/>
    <w:rsid w:val="00FC524B"/>
    <w:rsid w:val="00FC543C"/>
    <w:rsid w:val="00FC5E4B"/>
    <w:rsid w:val="00FC688A"/>
    <w:rsid w:val="00FC6E63"/>
    <w:rsid w:val="00FC6EFE"/>
    <w:rsid w:val="00FC7ED2"/>
    <w:rsid w:val="00FD0246"/>
    <w:rsid w:val="00FD09DA"/>
    <w:rsid w:val="00FD1321"/>
    <w:rsid w:val="00FD1AE5"/>
    <w:rsid w:val="00FD1D0A"/>
    <w:rsid w:val="00FD205D"/>
    <w:rsid w:val="00FD230A"/>
    <w:rsid w:val="00FD2871"/>
    <w:rsid w:val="00FD293A"/>
    <w:rsid w:val="00FD293E"/>
    <w:rsid w:val="00FD2A73"/>
    <w:rsid w:val="00FD2C9A"/>
    <w:rsid w:val="00FD394D"/>
    <w:rsid w:val="00FD3990"/>
    <w:rsid w:val="00FD39C3"/>
    <w:rsid w:val="00FD3AC1"/>
    <w:rsid w:val="00FD3B71"/>
    <w:rsid w:val="00FD413F"/>
    <w:rsid w:val="00FD612F"/>
    <w:rsid w:val="00FD65CC"/>
    <w:rsid w:val="00FD6D0F"/>
    <w:rsid w:val="00FD713B"/>
    <w:rsid w:val="00FD7706"/>
    <w:rsid w:val="00FD774B"/>
    <w:rsid w:val="00FD79E7"/>
    <w:rsid w:val="00FE0773"/>
    <w:rsid w:val="00FE0937"/>
    <w:rsid w:val="00FE109C"/>
    <w:rsid w:val="00FE1966"/>
    <w:rsid w:val="00FE1EB5"/>
    <w:rsid w:val="00FE22D0"/>
    <w:rsid w:val="00FE2AE8"/>
    <w:rsid w:val="00FE310D"/>
    <w:rsid w:val="00FE3110"/>
    <w:rsid w:val="00FE3362"/>
    <w:rsid w:val="00FE38CA"/>
    <w:rsid w:val="00FE39B4"/>
    <w:rsid w:val="00FE4558"/>
    <w:rsid w:val="00FE48D0"/>
    <w:rsid w:val="00FE4C29"/>
    <w:rsid w:val="00FE4DD0"/>
    <w:rsid w:val="00FE5898"/>
    <w:rsid w:val="00FE5E72"/>
    <w:rsid w:val="00FE5FA0"/>
    <w:rsid w:val="00FE673D"/>
    <w:rsid w:val="00FE6855"/>
    <w:rsid w:val="00FE6A6E"/>
    <w:rsid w:val="00FE6DD0"/>
    <w:rsid w:val="00FF0134"/>
    <w:rsid w:val="00FF07B5"/>
    <w:rsid w:val="00FF08DC"/>
    <w:rsid w:val="00FF08EB"/>
    <w:rsid w:val="00FF1EAE"/>
    <w:rsid w:val="00FF25FD"/>
    <w:rsid w:val="00FF26B9"/>
    <w:rsid w:val="00FF3075"/>
    <w:rsid w:val="00FF3657"/>
    <w:rsid w:val="00FF423D"/>
    <w:rsid w:val="00FF4895"/>
    <w:rsid w:val="00FF52F4"/>
    <w:rsid w:val="00FF5629"/>
    <w:rsid w:val="00FF57D1"/>
    <w:rsid w:val="00FF5D5E"/>
    <w:rsid w:val="00FF6348"/>
    <w:rsid w:val="00FF6F08"/>
    <w:rsid w:val="00FF71B9"/>
    <w:rsid w:val="00FF7253"/>
    <w:rsid w:val="00FF75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490A1D"/>
  <w15:docId w15:val="{AC8C9DD0-A59E-4990-AB1C-AA80ABB5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/>
    <w:lsdException w:name="heading 8" w:semiHidden="1" w:unhideWhenUsed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D4F4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0">
    <w:name w:val="heading 1"/>
    <w:basedOn w:val="a0"/>
    <w:next w:val="a0"/>
    <w:rsid w:val="002246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0"/>
    <w:next w:val="a0"/>
    <w:link w:val="2Char"/>
    <w:uiPriority w:val="9"/>
    <w:qFormat/>
    <w:rsid w:val="0022461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semiHidden/>
    <w:unhideWhenUsed/>
    <w:qFormat/>
    <w:rsid w:val="00844F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0"/>
    <w:next w:val="a0"/>
    <w:rsid w:val="00256E16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0"/>
    <w:next w:val="a0"/>
    <w:rsid w:val="00256E16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rsid w:val="00256E16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qFormat/>
    <w:rsid w:val="00DD71E9"/>
    <w:pPr>
      <w:spacing w:before="2000" w:after="420"/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章节"/>
    <w:basedOn w:val="10"/>
    <w:next w:val="a0"/>
    <w:rsid w:val="002B60AA"/>
    <w:pPr>
      <w:keepNext w:val="0"/>
      <w:numPr>
        <w:numId w:val="1"/>
      </w:numPr>
      <w:tabs>
        <w:tab w:val="left" w:pos="540"/>
      </w:tabs>
      <w:spacing w:before="400" w:after="100" w:line="240" w:lineRule="auto"/>
      <w:jc w:val="center"/>
    </w:pPr>
    <w:rPr>
      <w:sz w:val="32"/>
    </w:rPr>
  </w:style>
  <w:style w:type="paragraph" w:customStyle="1" w:styleId="1">
    <w:name w:val="1级标题"/>
    <w:basedOn w:val="20"/>
    <w:next w:val="a0"/>
    <w:qFormat/>
    <w:rsid w:val="00F20248"/>
    <w:pPr>
      <w:pageBreakBefore/>
      <w:numPr>
        <w:numId w:val="2"/>
      </w:numPr>
      <w:pBdr>
        <w:bottom w:val="dashSmallGap" w:sz="12" w:space="1" w:color="006666"/>
      </w:pBdr>
      <w:spacing w:before="140" w:after="100" w:line="312" w:lineRule="auto"/>
      <w:jc w:val="left"/>
    </w:pPr>
    <w:rPr>
      <w:rFonts w:eastAsia="宋体"/>
      <w:sz w:val="28"/>
      <w:szCs w:val="21"/>
    </w:rPr>
  </w:style>
  <w:style w:type="table" w:styleId="a5">
    <w:name w:val="Table Grid"/>
    <w:basedOn w:val="a2"/>
    <w:uiPriority w:val="59"/>
    <w:rsid w:val="002143C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eastAsia="宋体"/>
        <w:b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6">
    <w:name w:val="Quote"/>
    <w:basedOn w:val="a0"/>
    <w:next w:val="a0"/>
    <w:link w:val="Char"/>
    <w:qFormat/>
    <w:rsid w:val="00021B2B"/>
    <w:pPr>
      <w:pBdr>
        <w:top w:val="dashed" w:sz="4" w:space="1" w:color="006666"/>
        <w:left w:val="dashed" w:sz="4" w:space="4" w:color="006666"/>
        <w:bottom w:val="dashed" w:sz="4" w:space="1" w:color="006666"/>
        <w:right w:val="dashed" w:sz="4" w:space="4" w:color="006666"/>
      </w:pBdr>
      <w:shd w:val="clear" w:color="C0504D" w:fill="FFFFFF"/>
      <w:spacing w:before="120" w:after="120"/>
      <w:ind w:leftChars="50" w:left="50" w:rightChars="50" w:right="50"/>
      <w:mirrorIndents/>
    </w:pPr>
    <w:rPr>
      <w:color w:val="000000"/>
    </w:rPr>
  </w:style>
  <w:style w:type="paragraph" w:customStyle="1" w:styleId="a7">
    <w:name w:val="公式"/>
    <w:basedOn w:val="a0"/>
    <w:next w:val="a0"/>
    <w:qFormat/>
    <w:rsid w:val="00916936"/>
    <w:pPr>
      <w:spacing w:before="120" w:after="120"/>
      <w:ind w:leftChars="200" w:left="200" w:rightChars="100" w:right="100"/>
    </w:pPr>
    <w:rPr>
      <w:b/>
    </w:rPr>
  </w:style>
  <w:style w:type="character" w:styleId="a8">
    <w:name w:val="FollowedHyperlink"/>
    <w:basedOn w:val="a1"/>
    <w:rsid w:val="0060302E"/>
    <w:rPr>
      <w:color w:val="800080"/>
      <w:u w:val="single"/>
    </w:rPr>
  </w:style>
  <w:style w:type="paragraph" w:styleId="11">
    <w:name w:val="toc 1"/>
    <w:basedOn w:val="3"/>
    <w:next w:val="a0"/>
    <w:link w:val="1Char"/>
    <w:autoRedefine/>
    <w:uiPriority w:val="39"/>
    <w:qFormat/>
    <w:rsid w:val="00844FB6"/>
    <w:pPr>
      <w:keepNext w:val="0"/>
      <w:keepLines w:val="0"/>
      <w:spacing w:before="120" w:after="120" w:line="240" w:lineRule="auto"/>
      <w:jc w:val="left"/>
      <w:outlineLvl w:val="9"/>
    </w:pPr>
    <w:rPr>
      <w:caps/>
      <w:sz w:val="20"/>
      <w:szCs w:val="20"/>
    </w:rPr>
  </w:style>
  <w:style w:type="paragraph" w:styleId="21">
    <w:name w:val="toc 2"/>
    <w:basedOn w:val="a0"/>
    <w:next w:val="a0"/>
    <w:link w:val="2Char0"/>
    <w:autoRedefine/>
    <w:uiPriority w:val="39"/>
    <w:qFormat/>
    <w:rsid w:val="00B251AD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qFormat/>
    <w:rsid w:val="00523500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0"/>
    <w:next w:val="a0"/>
    <w:autoRedefine/>
    <w:semiHidden/>
    <w:rsid w:val="00523500"/>
    <w:pPr>
      <w:ind w:left="63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semiHidden/>
    <w:rsid w:val="00523500"/>
    <w:pPr>
      <w:ind w:left="840"/>
      <w:jc w:val="left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523500"/>
    <w:pPr>
      <w:ind w:left="1050"/>
      <w:jc w:val="left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523500"/>
    <w:pPr>
      <w:ind w:left="126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523500"/>
    <w:pPr>
      <w:ind w:left="147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semiHidden/>
    <w:rsid w:val="00523500"/>
    <w:pPr>
      <w:ind w:left="1680"/>
      <w:jc w:val="left"/>
    </w:pPr>
    <w:rPr>
      <w:sz w:val="18"/>
      <w:szCs w:val="18"/>
    </w:rPr>
  </w:style>
  <w:style w:type="character" w:styleId="a9">
    <w:name w:val="Hyperlink"/>
    <w:basedOn w:val="a1"/>
    <w:uiPriority w:val="99"/>
    <w:rsid w:val="00523500"/>
    <w:rPr>
      <w:color w:val="0000FF"/>
      <w:u w:val="single"/>
    </w:rPr>
  </w:style>
  <w:style w:type="character" w:styleId="aa">
    <w:name w:val="annotation reference"/>
    <w:basedOn w:val="a1"/>
    <w:semiHidden/>
    <w:rsid w:val="00AE309F"/>
    <w:rPr>
      <w:sz w:val="21"/>
      <w:szCs w:val="21"/>
    </w:rPr>
  </w:style>
  <w:style w:type="paragraph" w:styleId="ab">
    <w:name w:val="annotation text"/>
    <w:basedOn w:val="a0"/>
    <w:semiHidden/>
    <w:rsid w:val="00AE309F"/>
    <w:pPr>
      <w:jc w:val="left"/>
    </w:pPr>
  </w:style>
  <w:style w:type="paragraph" w:styleId="ac">
    <w:name w:val="annotation subject"/>
    <w:basedOn w:val="ab"/>
    <w:next w:val="ab"/>
    <w:semiHidden/>
    <w:rsid w:val="00AE309F"/>
    <w:rPr>
      <w:b/>
      <w:bCs/>
    </w:rPr>
  </w:style>
  <w:style w:type="paragraph" w:styleId="ad">
    <w:name w:val="Balloon Text"/>
    <w:basedOn w:val="a0"/>
    <w:semiHidden/>
    <w:rsid w:val="00AE309F"/>
    <w:rPr>
      <w:sz w:val="18"/>
      <w:szCs w:val="18"/>
    </w:rPr>
  </w:style>
  <w:style w:type="paragraph" w:styleId="ae">
    <w:name w:val="header"/>
    <w:basedOn w:val="a0"/>
    <w:link w:val="Char0"/>
    <w:rsid w:val="002B68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e"/>
    <w:rsid w:val="002B6801"/>
    <w:rPr>
      <w:kern w:val="2"/>
      <w:sz w:val="18"/>
      <w:szCs w:val="18"/>
    </w:rPr>
  </w:style>
  <w:style w:type="paragraph" w:styleId="af">
    <w:name w:val="footer"/>
    <w:basedOn w:val="a0"/>
    <w:link w:val="Char1"/>
    <w:uiPriority w:val="99"/>
    <w:rsid w:val="002B68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f"/>
    <w:uiPriority w:val="99"/>
    <w:rsid w:val="002B6801"/>
    <w:rPr>
      <w:kern w:val="2"/>
      <w:sz w:val="18"/>
      <w:szCs w:val="18"/>
    </w:rPr>
  </w:style>
  <w:style w:type="character" w:styleId="af0">
    <w:name w:val="line number"/>
    <w:basedOn w:val="a1"/>
    <w:rsid w:val="0093379B"/>
  </w:style>
  <w:style w:type="paragraph" w:styleId="af1">
    <w:name w:val="Document Map"/>
    <w:basedOn w:val="a0"/>
    <w:link w:val="Char2"/>
    <w:rsid w:val="00A94561"/>
    <w:rPr>
      <w:rFonts w:ascii="宋体"/>
      <w:sz w:val="18"/>
      <w:szCs w:val="18"/>
    </w:rPr>
  </w:style>
  <w:style w:type="character" w:customStyle="1" w:styleId="Char2">
    <w:name w:val="文档结构图 Char"/>
    <w:basedOn w:val="a1"/>
    <w:link w:val="af1"/>
    <w:rsid w:val="00A94561"/>
    <w:rPr>
      <w:rFonts w:ascii="宋体"/>
      <w:kern w:val="2"/>
      <w:sz w:val="18"/>
      <w:szCs w:val="18"/>
    </w:rPr>
  </w:style>
  <w:style w:type="table" w:styleId="12">
    <w:name w:val="Table Colorful 1"/>
    <w:basedOn w:val="a2"/>
    <w:rsid w:val="00A94561"/>
    <w:pPr>
      <w:widowControl w:val="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Colorful 2"/>
    <w:basedOn w:val="a2"/>
    <w:rsid w:val="00A94561"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Light Shading Accent 6"/>
    <w:basedOn w:val="a2"/>
    <w:uiPriority w:val="60"/>
    <w:rsid w:val="00A94561"/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af2">
    <w:name w:val="通用"/>
    <w:basedOn w:val="a2"/>
    <w:rsid w:val="003A29E9"/>
    <w:tblPr>
      <w:tblStyleRowBandSize w:val="1"/>
      <w:tblInd w:w="113" w:type="dxa"/>
      <w:tblBorders>
        <w:top w:val="single" w:sz="12" w:space="0" w:color="006666"/>
        <w:left w:val="single" w:sz="12" w:space="0" w:color="006666"/>
        <w:bottom w:val="single" w:sz="12" w:space="0" w:color="006666"/>
        <w:right w:val="single" w:sz="12" w:space="0" w:color="006666"/>
        <w:insideH w:val="single" w:sz="4" w:space="0" w:color="006666"/>
        <w:insideV w:val="single" w:sz="4" w:space="0" w:color="006666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 w:val="0"/>
        <w:i w:val="0"/>
        <w:color w:val="FFFFFF" w:themeColor="background1"/>
      </w:rPr>
      <w:tblPr/>
      <w:tcPr>
        <w:shd w:val="clear" w:color="auto" w:fill="006666"/>
      </w:tcPr>
    </w:tblStylePr>
    <w:tblStylePr w:type="firstCol">
      <w:rPr>
        <w:b w:val="0"/>
      </w:rPr>
    </w:tblStylePr>
    <w:tblStylePr w:type="band2Horz">
      <w:rPr>
        <w:b w:val="0"/>
      </w:rPr>
      <w:tblPr/>
      <w:tcPr>
        <w:shd w:val="clear" w:color="auto" w:fill="FFFFFF"/>
      </w:tcPr>
    </w:tblStylePr>
  </w:style>
  <w:style w:type="character" w:customStyle="1" w:styleId="Char">
    <w:name w:val="引用 Char"/>
    <w:basedOn w:val="a1"/>
    <w:link w:val="a6"/>
    <w:rsid w:val="00021B2B"/>
    <w:rPr>
      <w:rFonts w:asciiTheme="minorHAnsi" w:eastAsiaTheme="minorEastAsia" w:hAnsiTheme="minorHAnsi" w:cstheme="minorBidi"/>
      <w:color w:val="000000"/>
      <w:kern w:val="2"/>
      <w:sz w:val="21"/>
      <w:szCs w:val="22"/>
      <w:shd w:val="clear" w:color="C0504D" w:fill="FFFFFF"/>
    </w:rPr>
  </w:style>
  <w:style w:type="character" w:customStyle="1" w:styleId="2Char">
    <w:name w:val="标题 2 Char"/>
    <w:basedOn w:val="a1"/>
    <w:link w:val="20"/>
    <w:uiPriority w:val="9"/>
    <w:rsid w:val="00B57D67"/>
    <w:rPr>
      <w:rFonts w:ascii="Arial" w:eastAsia="黑体" w:hAnsi="Arial"/>
      <w:b/>
      <w:bCs/>
      <w:kern w:val="2"/>
      <w:sz w:val="32"/>
      <w:szCs w:val="32"/>
    </w:rPr>
  </w:style>
  <w:style w:type="paragraph" w:styleId="af3">
    <w:name w:val="Subtitle"/>
    <w:basedOn w:val="a0"/>
    <w:next w:val="a0"/>
    <w:link w:val="Char3"/>
    <w:qFormat/>
    <w:rsid w:val="00422AD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1"/>
    <w:link w:val="af3"/>
    <w:rsid w:val="00422AD2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4">
    <w:name w:val="Date"/>
    <w:basedOn w:val="a0"/>
    <w:next w:val="a0"/>
    <w:link w:val="Char4"/>
    <w:rsid w:val="003D260B"/>
    <w:pPr>
      <w:ind w:leftChars="2500" w:left="100"/>
    </w:pPr>
  </w:style>
  <w:style w:type="character" w:customStyle="1" w:styleId="Char4">
    <w:name w:val="日期 Char"/>
    <w:basedOn w:val="a1"/>
    <w:link w:val="af4"/>
    <w:rsid w:val="003D260B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TOC">
    <w:name w:val="TOC Heading"/>
    <w:basedOn w:val="10"/>
    <w:next w:val="a0"/>
    <w:uiPriority w:val="39"/>
    <w:unhideWhenUsed/>
    <w:qFormat/>
    <w:rsid w:val="003D260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Char">
    <w:name w:val="目录 1 Char"/>
    <w:basedOn w:val="a1"/>
    <w:link w:val="11"/>
    <w:uiPriority w:val="39"/>
    <w:rsid w:val="00844FB6"/>
    <w:rPr>
      <w:rFonts w:asciiTheme="minorHAnsi" w:eastAsiaTheme="minorEastAsia" w:hAnsiTheme="minorHAnsi" w:cstheme="minorBidi"/>
      <w:b/>
      <w:bCs/>
      <w:caps/>
      <w:kern w:val="2"/>
    </w:rPr>
  </w:style>
  <w:style w:type="character" w:customStyle="1" w:styleId="2Char0">
    <w:name w:val="目录 2 Char"/>
    <w:basedOn w:val="a1"/>
    <w:link w:val="21"/>
    <w:uiPriority w:val="39"/>
    <w:rsid w:val="003D260B"/>
    <w:rPr>
      <w:rFonts w:asciiTheme="minorHAnsi" w:eastAsiaTheme="minorEastAsia" w:hAnsiTheme="minorHAnsi" w:cstheme="minorBidi"/>
      <w:smallCaps/>
      <w:kern w:val="2"/>
    </w:rPr>
  </w:style>
  <w:style w:type="paragraph" w:customStyle="1" w:styleId="2">
    <w:name w:val="2级标题"/>
    <w:basedOn w:val="3"/>
    <w:next w:val="a0"/>
    <w:qFormat/>
    <w:rsid w:val="00F20248"/>
    <w:pPr>
      <w:numPr>
        <w:numId w:val="3"/>
      </w:numPr>
      <w:spacing w:before="120" w:after="120"/>
    </w:pPr>
    <w:rPr>
      <w:sz w:val="24"/>
    </w:rPr>
  </w:style>
  <w:style w:type="character" w:customStyle="1" w:styleId="3Char">
    <w:name w:val="标题 3 Char"/>
    <w:basedOn w:val="a1"/>
    <w:link w:val="3"/>
    <w:semiHidden/>
    <w:rsid w:val="00844FB6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f5">
    <w:name w:val="List Paragraph"/>
    <w:basedOn w:val="a0"/>
    <w:link w:val="Char5"/>
    <w:uiPriority w:val="34"/>
    <w:qFormat/>
    <w:rsid w:val="005967BB"/>
    <w:pPr>
      <w:ind w:firstLineChars="200" w:firstLine="420"/>
    </w:pPr>
  </w:style>
  <w:style w:type="character" w:styleId="af6">
    <w:name w:val="Strong"/>
    <w:basedOn w:val="a1"/>
    <w:qFormat/>
    <w:rsid w:val="00831DB9"/>
    <w:rPr>
      <w:b/>
      <w:bCs/>
    </w:rPr>
  </w:style>
  <w:style w:type="character" w:styleId="af7">
    <w:name w:val="Emphasis"/>
    <w:basedOn w:val="a1"/>
    <w:qFormat/>
    <w:rsid w:val="004B68CA"/>
    <w:rPr>
      <w:b/>
      <w:iCs/>
      <w:color w:val="F79646" w:themeColor="accent6"/>
    </w:rPr>
  </w:style>
  <w:style w:type="table" w:styleId="-3">
    <w:name w:val="Light List Accent 3"/>
    <w:basedOn w:val="a2"/>
    <w:uiPriority w:val="61"/>
    <w:rsid w:val="00863EAC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31">
    <w:name w:val="Table Colorful 3"/>
    <w:basedOn w:val="a2"/>
    <w:rsid w:val="00863EAC"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af8">
    <w:name w:val="Placeholder Text"/>
    <w:basedOn w:val="a1"/>
    <w:uiPriority w:val="99"/>
    <w:semiHidden/>
    <w:rsid w:val="00704184"/>
    <w:rPr>
      <w:color w:val="808080"/>
    </w:rPr>
  </w:style>
  <w:style w:type="character" w:customStyle="1" w:styleId="Char5">
    <w:name w:val="列出段落 Char"/>
    <w:basedOn w:val="a1"/>
    <w:link w:val="af5"/>
    <w:uiPriority w:val="34"/>
    <w:locked/>
    <w:rsid w:val="00524709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9">
    <w:name w:val="Normal (Web)"/>
    <w:basedOn w:val="a0"/>
    <w:uiPriority w:val="99"/>
    <w:semiHidden/>
    <w:unhideWhenUsed/>
    <w:rsid w:val="00856C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6382">
          <w:marLeft w:val="300"/>
          <w:marRight w:val="300"/>
          <w:marTop w:val="150"/>
          <w:marBottom w:val="0"/>
          <w:divBdr>
            <w:top w:val="single" w:sz="6" w:space="8" w:color="808080"/>
            <w:left w:val="single" w:sz="6" w:space="8" w:color="808080"/>
            <w:bottom w:val="single" w:sz="6" w:space="8" w:color="808080"/>
            <w:right w:val="single" w:sz="6" w:space="8" w:color="808080"/>
          </w:divBdr>
        </w:div>
      </w:divsChild>
    </w:div>
    <w:div w:id="257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8216;&#25103;&#31574;&#21010;\&#28216;&#25103;\&#22797;&#20214;%20DOTA&#25968;&#23383;&#25915;&#30053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3926669-FB3C-4669-812C-78E6718EF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复件 DOTA数字攻略</Template>
  <TotalTime>3144</TotalTime>
  <Pages>5</Pages>
  <Words>319</Words>
  <Characters>1821</Characters>
  <Application>Microsoft Office Word</Application>
  <DocSecurity>0</DocSecurity>
  <Lines>15</Lines>
  <Paragraphs>4</Paragraphs>
  <ScaleCrop>false</ScaleCrop>
  <Company>锐战</Company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张晓磊</dc:creator>
  <cp:lastModifiedBy>chenyuxiang</cp:lastModifiedBy>
  <cp:revision>67</cp:revision>
  <cp:lastPrinted>2013-12-25T05:54:00Z</cp:lastPrinted>
  <dcterms:created xsi:type="dcterms:W3CDTF">2016-09-20T12:41:00Z</dcterms:created>
  <dcterms:modified xsi:type="dcterms:W3CDTF">2018-08-20T06:03:00Z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712753988</vt:i4>
  </property>
</Properties>
</file>